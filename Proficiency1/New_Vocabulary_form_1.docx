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68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"/>
        <w:gridCol w:w="2043"/>
        <w:gridCol w:w="2268"/>
        <w:gridCol w:w="5897"/>
      </w:tblGrid>
      <w:tr>
        <w:trPr>
          <w:trHeight w:val="1266" w:hRule="atLeast"/>
        </w:trPr>
        <w:tc>
          <w:tcPr>
            <w:tcW w:w="4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  <w:r/>
          </w:p>
        </w:tc>
        <w:tc>
          <w:tcPr>
            <w:tcW w:w="1020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New vocabulary</w:t>
            </w:r>
            <w:r/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Your name: ________________________________                                                                  Proficiency 1-2</w:t>
            </w:r>
            <w:r/>
          </w:p>
        </w:tc>
      </w:tr>
      <w:tr>
        <w:trPr/>
        <w:tc>
          <w:tcPr>
            <w:tcW w:w="4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  <w:r/>
          </w:p>
        </w:tc>
        <w:tc>
          <w:tcPr>
            <w:tcW w:w="1020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Link to the article: </w:t>
            </w:r>
            <w:r/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  <w:r/>
          </w:p>
        </w:tc>
      </w:tr>
      <w:tr>
        <w:trPr/>
        <w:tc>
          <w:tcPr>
            <w:tcW w:w="4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  <w:r/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Word/collocation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definition</w:t>
            </w:r>
            <w:r/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5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personalised sentence</w:t>
            </w:r>
            <w:r/>
          </w:p>
        </w:tc>
      </w:tr>
      <w:tr>
        <w:trPr/>
        <w:tc>
          <w:tcPr>
            <w:tcW w:w="4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Eg</w:t>
            </w:r>
            <w:r/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on record</w:t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official/ registered</w:t>
            </w:r>
            <w:r/>
          </w:p>
        </w:tc>
        <w:tc>
          <w:tcPr>
            <w:tcW w:w="5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This year was the hottest summer on record.</w:t>
            </w:r>
            <w:r/>
          </w:p>
        </w:tc>
      </w:tr>
      <w:tr>
        <w:trPr/>
        <w:tc>
          <w:tcPr>
            <w:tcW w:w="4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>
          <w:trHeight w:val="867" w:hRule="atLeast"/>
        </w:trPr>
        <w:tc>
          <w:tcPr>
            <w:tcW w:w="4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  <w:r/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  <w:r/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  <w:r/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  <w:r/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4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  <w:r/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58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Spacing"/>
      </w:pPr>
      <w:r>
        <w:rPr/>
      </w:r>
      <w:r/>
    </w:p>
    <w:tbl>
      <w:tblPr>
        <w:tblStyle w:val="TableGrid"/>
        <w:tblW w:w="1060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6"/>
      </w:tblGrid>
      <w:tr>
        <w:trPr/>
        <w:tc>
          <w:tcPr>
            <w:tcW w:w="10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comments/questions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1906" w:h="16838"/>
      <w:pgMar w:left="720" w:right="720" w:header="0" w:top="720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d759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12c31"/>
    <w:pPr>
      <w:spacing w:line="240" w:after="0" w:lineRule="auto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36F7A5D6</Template>
  <TotalTime>0</TotalTime>
  <Application>LibreOffice/4.3.3.2$Linux_X86_64 LibreOffice_project/430m0$Build-2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2016-08-02T13:56:00Z</dcterms:created>
  <dc:creator>Kim van der Linden - TBM</dc:creator>
  <dc:language>en-US</dc:language>
  <cp:lastModifiedBy>Kim van der Linden - TBM</cp:lastModifiedBy>
  <dcterms:modified xsi:type="dcterms:W3CDTF">2016-08-02T13:56:00Z</dcterms:modified>
  <cp:revision>2</cp:revision>
</cp:coreProperties>
</file>