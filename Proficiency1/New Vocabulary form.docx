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2044"/>
        <w:gridCol w:w="2268"/>
        <w:gridCol w:w="5896"/>
      </w:tblGrid>
      <w:tr w:rsidR="009E55CB" w:rsidRPr="00CD7593" w:rsidTr="00CD7593">
        <w:trPr>
          <w:trHeight w:val="1266"/>
        </w:trPr>
        <w:tc>
          <w:tcPr>
            <w:tcW w:w="474" w:type="dxa"/>
          </w:tcPr>
          <w:p w:rsidR="009E55CB" w:rsidRDefault="009E55CB">
            <w:bookmarkStart w:id="0" w:name="_GoBack"/>
            <w:bookmarkEnd w:id="0"/>
          </w:p>
        </w:tc>
        <w:tc>
          <w:tcPr>
            <w:tcW w:w="10208" w:type="dxa"/>
            <w:gridSpan w:val="3"/>
          </w:tcPr>
          <w:p w:rsidR="009E55CB" w:rsidRPr="00912C31" w:rsidRDefault="00CD7593" w:rsidP="00912C31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New vocabulary</w:t>
            </w:r>
          </w:p>
          <w:p w:rsidR="00CD7593" w:rsidRDefault="00CD7593" w:rsidP="00CD7593">
            <w:pPr>
              <w:rPr>
                <w:lang w:val="en-GB"/>
              </w:rPr>
            </w:pPr>
          </w:p>
          <w:p w:rsidR="00CD7593" w:rsidRDefault="009E55CB" w:rsidP="00CD7593">
            <w:pPr>
              <w:rPr>
                <w:lang w:val="en-GB"/>
              </w:rPr>
            </w:pPr>
            <w:r>
              <w:rPr>
                <w:lang w:val="en-GB"/>
              </w:rPr>
              <w:t xml:space="preserve">Your name: ________________________________     </w:t>
            </w:r>
            <w:r w:rsidR="00CD7593">
              <w:rPr>
                <w:lang w:val="en-GB"/>
              </w:rPr>
              <w:t xml:space="preserve">                                                             </w:t>
            </w:r>
            <w:r w:rsidR="00CD7593" w:rsidRPr="00CD7593">
              <w:rPr>
                <w:lang w:val="en-GB"/>
              </w:rPr>
              <w:t>Proficiency 1-2</w:t>
            </w:r>
          </w:p>
        </w:tc>
      </w:tr>
      <w:tr w:rsidR="00CD7593" w:rsidRPr="00CD7593" w:rsidTr="00CD7593">
        <w:tc>
          <w:tcPr>
            <w:tcW w:w="474" w:type="dxa"/>
          </w:tcPr>
          <w:p w:rsidR="00CD7593" w:rsidRPr="00912C31" w:rsidRDefault="00CD7593">
            <w:pPr>
              <w:rPr>
                <w:lang w:val="en-GB"/>
              </w:rPr>
            </w:pPr>
          </w:p>
        </w:tc>
        <w:tc>
          <w:tcPr>
            <w:tcW w:w="10208" w:type="dxa"/>
            <w:gridSpan w:val="3"/>
          </w:tcPr>
          <w:p w:rsidR="00CD7593" w:rsidRDefault="00CD7593">
            <w:pPr>
              <w:rPr>
                <w:lang w:val="en-GB"/>
              </w:rPr>
            </w:pPr>
          </w:p>
          <w:p w:rsidR="00CD7593" w:rsidRDefault="00CD7593">
            <w:pPr>
              <w:rPr>
                <w:lang w:val="en-GB"/>
              </w:rPr>
            </w:pPr>
            <w:r>
              <w:rPr>
                <w:lang w:val="en-GB"/>
              </w:rPr>
              <w:t xml:space="preserve">Link to the article: </w:t>
            </w:r>
          </w:p>
          <w:p w:rsidR="00CD7593" w:rsidRPr="00912C31" w:rsidRDefault="00CD7593">
            <w:pPr>
              <w:rPr>
                <w:lang w:val="en-GB"/>
              </w:rPr>
            </w:pPr>
          </w:p>
        </w:tc>
      </w:tr>
      <w:tr w:rsidR="00CD7593" w:rsidTr="00CD7593">
        <w:tc>
          <w:tcPr>
            <w:tcW w:w="474" w:type="dxa"/>
          </w:tcPr>
          <w:p w:rsidR="00CD7593" w:rsidRPr="00912C31" w:rsidRDefault="00CD7593">
            <w:pPr>
              <w:rPr>
                <w:lang w:val="en-GB"/>
              </w:rPr>
            </w:pPr>
          </w:p>
        </w:tc>
        <w:tc>
          <w:tcPr>
            <w:tcW w:w="2044" w:type="dxa"/>
          </w:tcPr>
          <w:p w:rsidR="00CD7593" w:rsidRPr="00912C31" w:rsidRDefault="00CD7593">
            <w:pPr>
              <w:rPr>
                <w:b/>
              </w:rPr>
            </w:pPr>
            <w:r w:rsidRPr="00912C31">
              <w:rPr>
                <w:b/>
              </w:rPr>
              <w:t>Word/</w:t>
            </w:r>
            <w:proofErr w:type="spellStart"/>
            <w:r w:rsidRPr="00912C31">
              <w:rPr>
                <w:b/>
              </w:rPr>
              <w:t>collocation</w:t>
            </w:r>
            <w:proofErr w:type="spellEnd"/>
          </w:p>
          <w:p w:rsidR="00CD7593" w:rsidRPr="00912C31" w:rsidRDefault="00CD7593">
            <w:pPr>
              <w:rPr>
                <w:b/>
              </w:rPr>
            </w:pPr>
          </w:p>
        </w:tc>
        <w:tc>
          <w:tcPr>
            <w:tcW w:w="2268" w:type="dxa"/>
          </w:tcPr>
          <w:p w:rsidR="00CD7593" w:rsidRDefault="00CD7593">
            <w:pPr>
              <w:rPr>
                <w:b/>
              </w:rPr>
            </w:pPr>
            <w:proofErr w:type="spellStart"/>
            <w:r>
              <w:rPr>
                <w:b/>
              </w:rPr>
              <w:t>definition</w:t>
            </w:r>
            <w:proofErr w:type="spellEnd"/>
          </w:p>
          <w:p w:rsidR="00CD7593" w:rsidRPr="00912C31" w:rsidRDefault="00CD7593">
            <w:pPr>
              <w:rPr>
                <w:b/>
              </w:rPr>
            </w:pPr>
          </w:p>
        </w:tc>
        <w:tc>
          <w:tcPr>
            <w:tcW w:w="5896" w:type="dxa"/>
          </w:tcPr>
          <w:p w:rsidR="00CD7593" w:rsidRPr="00912C31" w:rsidRDefault="00CD7593" w:rsidP="00912C31">
            <w:pPr>
              <w:rPr>
                <w:b/>
              </w:rPr>
            </w:pPr>
            <w:proofErr w:type="spellStart"/>
            <w:r>
              <w:rPr>
                <w:b/>
              </w:rPr>
              <w:t>personalised</w:t>
            </w:r>
            <w:proofErr w:type="spellEnd"/>
            <w:r w:rsidRPr="00912C31">
              <w:rPr>
                <w:b/>
              </w:rPr>
              <w:t xml:space="preserve"> </w:t>
            </w:r>
            <w:proofErr w:type="spellStart"/>
            <w:r w:rsidRPr="00912C31">
              <w:rPr>
                <w:b/>
              </w:rPr>
              <w:t>sentence</w:t>
            </w:r>
            <w:proofErr w:type="spellEnd"/>
          </w:p>
        </w:tc>
      </w:tr>
      <w:tr w:rsidR="00CD7593" w:rsidRPr="00CD7593" w:rsidTr="00CD7593">
        <w:tc>
          <w:tcPr>
            <w:tcW w:w="474" w:type="dxa"/>
          </w:tcPr>
          <w:p w:rsidR="00CD7593" w:rsidRPr="009E55CB" w:rsidRDefault="00CD7593">
            <w:pPr>
              <w:rPr>
                <w:b/>
                <w:lang w:val="en-GB"/>
              </w:rPr>
            </w:pPr>
            <w:proofErr w:type="spellStart"/>
            <w:r w:rsidRPr="009E55CB">
              <w:rPr>
                <w:b/>
                <w:lang w:val="en-GB"/>
              </w:rPr>
              <w:t>Eg</w:t>
            </w:r>
            <w:proofErr w:type="spellEnd"/>
          </w:p>
        </w:tc>
        <w:tc>
          <w:tcPr>
            <w:tcW w:w="2044" w:type="dxa"/>
          </w:tcPr>
          <w:p w:rsidR="00CD7593" w:rsidRPr="00912C31" w:rsidRDefault="00CD759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on record</w:t>
            </w:r>
          </w:p>
        </w:tc>
        <w:tc>
          <w:tcPr>
            <w:tcW w:w="2268" w:type="dxa"/>
          </w:tcPr>
          <w:p w:rsidR="00CD7593" w:rsidRDefault="00EA39C7">
            <w:pPr>
              <w:rPr>
                <w:b/>
              </w:rPr>
            </w:pPr>
            <w:r>
              <w:rPr>
                <w:b/>
              </w:rPr>
              <w:t>o</w:t>
            </w:r>
            <w:r w:rsidR="00CD7593">
              <w:rPr>
                <w:b/>
              </w:rPr>
              <w:t>fficial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registered</w:t>
            </w:r>
            <w:proofErr w:type="spellEnd"/>
          </w:p>
        </w:tc>
        <w:tc>
          <w:tcPr>
            <w:tcW w:w="5896" w:type="dxa"/>
          </w:tcPr>
          <w:p w:rsidR="00CD7593" w:rsidRPr="009E55CB" w:rsidRDefault="00EA39C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This year was the hottest summer on record.</w:t>
            </w:r>
          </w:p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1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2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3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4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rPr>
          <w:trHeight w:val="867"/>
        </w:trPr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5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6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7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8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  <w:r>
              <w:t>9</w:t>
            </w:r>
          </w:p>
        </w:tc>
        <w:tc>
          <w:tcPr>
            <w:tcW w:w="2044" w:type="dxa"/>
          </w:tcPr>
          <w:p w:rsidR="00CD7593" w:rsidRDefault="00CD7593"/>
          <w:p w:rsidR="00CD7593" w:rsidRDefault="00CD7593"/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  <w:tr w:rsidR="00CD7593" w:rsidTr="00CD7593">
        <w:tc>
          <w:tcPr>
            <w:tcW w:w="474" w:type="dxa"/>
            <w:vAlign w:val="center"/>
          </w:tcPr>
          <w:p w:rsidR="00CD7593" w:rsidRDefault="00CD7593" w:rsidP="00912C31">
            <w:pPr>
              <w:jc w:val="center"/>
            </w:pPr>
          </w:p>
          <w:p w:rsidR="00CD7593" w:rsidRDefault="00CD7593" w:rsidP="00912C31">
            <w:pPr>
              <w:jc w:val="center"/>
            </w:pPr>
            <w:r>
              <w:t>10</w:t>
            </w:r>
          </w:p>
          <w:p w:rsidR="00CD7593" w:rsidRDefault="00CD7593" w:rsidP="00912C31">
            <w:pPr>
              <w:jc w:val="center"/>
            </w:pPr>
          </w:p>
        </w:tc>
        <w:tc>
          <w:tcPr>
            <w:tcW w:w="2044" w:type="dxa"/>
          </w:tcPr>
          <w:p w:rsidR="00CD7593" w:rsidRDefault="00CD7593"/>
        </w:tc>
        <w:tc>
          <w:tcPr>
            <w:tcW w:w="2268" w:type="dxa"/>
          </w:tcPr>
          <w:p w:rsidR="00CD7593" w:rsidRDefault="00CD7593"/>
        </w:tc>
        <w:tc>
          <w:tcPr>
            <w:tcW w:w="5896" w:type="dxa"/>
          </w:tcPr>
          <w:p w:rsidR="00CD7593" w:rsidRDefault="00CD7593"/>
          <w:p w:rsidR="00CD7593" w:rsidRDefault="00CD7593"/>
          <w:p w:rsidR="00CD7593" w:rsidRDefault="00CD7593"/>
          <w:p w:rsidR="00CD7593" w:rsidRDefault="00CD7593"/>
        </w:tc>
      </w:tr>
    </w:tbl>
    <w:p w:rsidR="00CA6469" w:rsidRDefault="00CA6469" w:rsidP="00CD759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13CB0" w:rsidTr="00313CB0">
        <w:tc>
          <w:tcPr>
            <w:tcW w:w="10606" w:type="dxa"/>
          </w:tcPr>
          <w:p w:rsidR="00313CB0" w:rsidRDefault="00313CB0">
            <w:proofErr w:type="spellStart"/>
            <w:r>
              <w:t>comments</w:t>
            </w:r>
            <w:proofErr w:type="spellEnd"/>
            <w:r>
              <w:t>/</w:t>
            </w:r>
            <w:proofErr w:type="spellStart"/>
            <w:r>
              <w:t>questions</w:t>
            </w:r>
            <w:proofErr w:type="spellEnd"/>
          </w:p>
          <w:p w:rsidR="00313CB0" w:rsidRDefault="00313CB0"/>
          <w:p w:rsidR="00EA39C7" w:rsidRDefault="00EA39C7"/>
          <w:p w:rsidR="00CD7593" w:rsidRDefault="00CD7593"/>
        </w:tc>
      </w:tr>
    </w:tbl>
    <w:p w:rsidR="00313CB0" w:rsidRDefault="00313CB0"/>
    <w:sectPr w:rsidR="00313CB0" w:rsidSect="00CD7593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31"/>
    <w:rsid w:val="00313CB0"/>
    <w:rsid w:val="00432EEA"/>
    <w:rsid w:val="004634CE"/>
    <w:rsid w:val="006B788C"/>
    <w:rsid w:val="00720685"/>
    <w:rsid w:val="00851F8F"/>
    <w:rsid w:val="00912C31"/>
    <w:rsid w:val="009E55CB"/>
    <w:rsid w:val="00B366BC"/>
    <w:rsid w:val="00CA6469"/>
    <w:rsid w:val="00CD7593"/>
    <w:rsid w:val="00E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5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36F7A5D6</Template>
  <TotalTime>0</TotalTime>
  <Pages>1</Pages>
  <Words>67</Words>
  <Characters>371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van der Linden - TBM</dc:creator>
  <cp:lastModifiedBy>Kim van der Linden - TBM</cp:lastModifiedBy>
  <cp:revision>2</cp:revision>
  <dcterms:created xsi:type="dcterms:W3CDTF">2016-08-02T13:56:00Z</dcterms:created>
  <dcterms:modified xsi:type="dcterms:W3CDTF">2016-08-02T13:56:00Z</dcterms:modified>
</cp:coreProperties>
</file>