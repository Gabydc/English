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36B" w:rsidRPr="00B5436B" w:rsidRDefault="00B5436B">
      <w:pPr>
        <w:rPr>
          <w:b/>
          <w:i/>
        </w:rPr>
      </w:pPr>
      <w:r w:rsidRPr="00B5436B">
        <w:rPr>
          <w:b/>
          <w:i/>
        </w:rPr>
        <w:t>Cambridge Academic English – An integrated skills course for EAP</w:t>
      </w:r>
    </w:p>
    <w:p w:rsidR="00B5436B" w:rsidRDefault="00B5436B">
      <w:pPr>
        <w:rPr>
          <w:b/>
        </w:rPr>
      </w:pPr>
      <w:r w:rsidRPr="00B5436B">
        <w:rPr>
          <w:b/>
        </w:rPr>
        <w:t xml:space="preserve">Key to Grammar and Vocabulary </w:t>
      </w:r>
      <w:r w:rsidR="00907D73">
        <w:rPr>
          <w:b/>
        </w:rPr>
        <w:t>&amp; Reading exercises</w:t>
      </w:r>
    </w:p>
    <w:p w:rsidR="00DF42E1" w:rsidRDefault="00DF42E1">
      <w:pPr>
        <w:rPr>
          <w:b/>
        </w:rPr>
      </w:pPr>
    </w:p>
    <w:p w:rsidR="00DF42E1" w:rsidRPr="00DF42E1" w:rsidRDefault="00DF42E1">
      <w:pPr>
        <w:rPr>
          <w:b/>
          <w:sz w:val="28"/>
          <w:szCs w:val="28"/>
        </w:rPr>
      </w:pPr>
      <w:r w:rsidRPr="00DF42E1">
        <w:rPr>
          <w:b/>
          <w:sz w:val="28"/>
          <w:szCs w:val="28"/>
        </w:rPr>
        <w:t>Unit 5</w:t>
      </w:r>
    </w:p>
    <w:p w:rsidR="00B5436B" w:rsidRDefault="00B5436B"/>
    <w:p w:rsidR="00907D73" w:rsidRDefault="00907D73">
      <w:pPr>
        <w:rPr>
          <w:b/>
        </w:rPr>
      </w:pPr>
      <w:r>
        <w:rPr>
          <w:b/>
        </w:rPr>
        <w:t xml:space="preserve"> </w:t>
      </w:r>
    </w:p>
    <w:p w:rsidR="00907D73" w:rsidRDefault="00907D73">
      <w:pPr>
        <w:rPr>
          <w:b/>
        </w:rPr>
      </w:pPr>
    </w:p>
    <w:p w:rsidR="00907D73" w:rsidRPr="00907D73" w:rsidRDefault="00907D73">
      <w:pPr>
        <w:rPr>
          <w:b/>
          <w:color w:val="00B0F0"/>
          <w:sz w:val="32"/>
          <w:szCs w:val="32"/>
        </w:rPr>
      </w:pPr>
      <w:r w:rsidRPr="00907D73">
        <w:rPr>
          <w:b/>
          <w:color w:val="00B0F0"/>
          <w:sz w:val="32"/>
          <w:szCs w:val="32"/>
        </w:rPr>
        <w:t>Reading</w:t>
      </w:r>
    </w:p>
    <w:p w:rsidR="00907D73" w:rsidRDefault="00907D73">
      <w:pPr>
        <w:rPr>
          <w:b/>
        </w:rPr>
      </w:pPr>
    </w:p>
    <w:p w:rsidR="00A6612A" w:rsidRDefault="00A6612A">
      <w:pPr>
        <w:rPr>
          <w:b/>
        </w:rPr>
      </w:pPr>
      <w:r>
        <w:rPr>
          <w:b/>
        </w:rPr>
        <w:t>1.</w:t>
      </w:r>
      <w:r w:rsidR="00DF42E1">
        <w:rPr>
          <w:b/>
        </w:rPr>
        <w:t>Recognizing plagiarism</w:t>
      </w:r>
    </w:p>
    <w:p w:rsidR="00DF42E1" w:rsidRDefault="00DF42E1">
      <w:pPr>
        <w:rPr>
          <w:b/>
        </w:rPr>
      </w:pPr>
      <w:r>
        <w:rPr>
          <w:b/>
        </w:rPr>
        <w:t>1.1.a</w:t>
      </w:r>
    </w:p>
    <w:p w:rsidR="00DF42E1" w:rsidRPr="00DF42E1" w:rsidRDefault="00DF42E1">
      <w:r w:rsidRPr="00DF42E1">
        <w:t xml:space="preserve">- </w:t>
      </w:r>
      <w:r w:rsidR="00A530FE">
        <w:t>I</w:t>
      </w:r>
      <w:r w:rsidRPr="00DF42E1">
        <w:t>t is wrong to copy word-for-word without giving a reference to the source text.</w:t>
      </w:r>
    </w:p>
    <w:p w:rsidR="00ED7936" w:rsidRDefault="00DF42E1">
      <w:r>
        <w:t xml:space="preserve">- </w:t>
      </w:r>
      <w:r w:rsidR="00A530FE">
        <w:t>O</w:t>
      </w:r>
      <w:r>
        <w:t>ur own when in fact the copying and failing to include a reference suggests that the ideas are your own when in fact they belong to the writer of the source text.</w:t>
      </w:r>
    </w:p>
    <w:p w:rsidR="00DF42E1" w:rsidRDefault="00DF42E1">
      <w:r>
        <w:t>- Even if you put something in your own words, the ideas belong to the writer of the source text, so this should be acknowledged.</w:t>
      </w:r>
    </w:p>
    <w:p w:rsidR="00DF42E1" w:rsidRDefault="00DF42E1">
      <w:r>
        <w:t>- The tutor cannot judge how much Antonia understands if she does not try to put ideas into her own words. It’s therefore hard for the tutor to evaluate the essay.</w:t>
      </w:r>
    </w:p>
    <w:p w:rsidR="00A530FE" w:rsidRPr="00A530FE" w:rsidRDefault="00A530FE">
      <w:pPr>
        <w:rPr>
          <w:b/>
        </w:rPr>
      </w:pPr>
      <w:r w:rsidRPr="00A530FE">
        <w:rPr>
          <w:b/>
        </w:rPr>
        <w:t>1.2.a</w:t>
      </w:r>
    </w:p>
    <w:tbl>
      <w:tblPr>
        <w:tblStyle w:val="TableGrid"/>
        <w:tblW w:w="0" w:type="auto"/>
        <w:tblLook w:val="04A0" w:firstRow="1" w:lastRow="0" w:firstColumn="1" w:lastColumn="0" w:noHBand="0" w:noVBand="1"/>
      </w:tblPr>
      <w:tblGrid>
        <w:gridCol w:w="2952"/>
        <w:gridCol w:w="2952"/>
        <w:gridCol w:w="2952"/>
      </w:tblGrid>
      <w:tr w:rsidR="00A530FE" w:rsidTr="00A530FE">
        <w:tc>
          <w:tcPr>
            <w:tcW w:w="2952" w:type="dxa"/>
          </w:tcPr>
          <w:p w:rsidR="00A530FE" w:rsidRPr="00A530FE" w:rsidRDefault="00A530FE">
            <w:pPr>
              <w:rPr>
                <w:b/>
              </w:rPr>
            </w:pPr>
            <w:r w:rsidRPr="00A530FE">
              <w:rPr>
                <w:b/>
              </w:rPr>
              <w:t>Most common forms of plagiarism</w:t>
            </w:r>
          </w:p>
        </w:tc>
        <w:tc>
          <w:tcPr>
            <w:tcW w:w="2952" w:type="dxa"/>
          </w:tcPr>
          <w:p w:rsidR="00A530FE" w:rsidRPr="00A530FE" w:rsidRDefault="00A530FE">
            <w:pPr>
              <w:rPr>
                <w:b/>
              </w:rPr>
            </w:pPr>
            <w:r w:rsidRPr="00A530FE">
              <w:rPr>
                <w:b/>
              </w:rPr>
              <w:t>Why plagiarism is wrong and how it can affect your grades</w:t>
            </w:r>
          </w:p>
        </w:tc>
        <w:tc>
          <w:tcPr>
            <w:tcW w:w="2952" w:type="dxa"/>
          </w:tcPr>
          <w:p w:rsidR="00A530FE" w:rsidRPr="00A530FE" w:rsidRDefault="00A530FE">
            <w:pPr>
              <w:rPr>
                <w:b/>
              </w:rPr>
            </w:pPr>
            <w:r w:rsidRPr="00A530FE">
              <w:rPr>
                <w:b/>
              </w:rPr>
              <w:t>How to avoid plagiarism</w:t>
            </w:r>
          </w:p>
        </w:tc>
      </w:tr>
      <w:tr w:rsidR="00A530FE" w:rsidTr="00A530FE">
        <w:tc>
          <w:tcPr>
            <w:tcW w:w="2952" w:type="dxa"/>
          </w:tcPr>
          <w:p w:rsidR="00A530FE" w:rsidRDefault="00A530FE" w:rsidP="00A530FE">
            <w:pPr>
              <w:pStyle w:val="ListParagraph"/>
              <w:numPr>
                <w:ilvl w:val="0"/>
                <w:numId w:val="6"/>
              </w:numPr>
            </w:pPr>
            <w:r>
              <w:t>Copying materials from a textbook or journal</w:t>
            </w:r>
          </w:p>
          <w:p w:rsidR="00A530FE" w:rsidRDefault="00A530FE" w:rsidP="00A530FE">
            <w:pPr>
              <w:pStyle w:val="ListParagraph"/>
              <w:numPr>
                <w:ilvl w:val="0"/>
                <w:numId w:val="6"/>
              </w:numPr>
            </w:pPr>
            <w:r>
              <w:t>Cutting and pasting material from a website</w:t>
            </w:r>
          </w:p>
          <w:p w:rsidR="00A530FE" w:rsidRDefault="00A530FE" w:rsidP="00A530FE">
            <w:pPr>
              <w:pStyle w:val="ListParagraph"/>
              <w:numPr>
                <w:ilvl w:val="0"/>
                <w:numId w:val="6"/>
              </w:numPr>
            </w:pPr>
            <w:r>
              <w:t>Copying the work of another student; for example an essay, data from a lab experiment</w:t>
            </w:r>
          </w:p>
        </w:tc>
        <w:tc>
          <w:tcPr>
            <w:tcW w:w="2952" w:type="dxa"/>
          </w:tcPr>
          <w:p w:rsidR="00A530FE" w:rsidRDefault="00A530FE" w:rsidP="00A530FE">
            <w:pPr>
              <w:pStyle w:val="ListParagraph"/>
              <w:numPr>
                <w:ilvl w:val="0"/>
                <w:numId w:val="6"/>
              </w:numPr>
            </w:pPr>
            <w:r>
              <w:t>Saying that words or ideas are yours when they belong to someone else is stealing</w:t>
            </w:r>
          </w:p>
          <w:p w:rsidR="00A530FE" w:rsidRDefault="00A530FE" w:rsidP="00A530FE">
            <w:pPr>
              <w:pStyle w:val="ListParagraph"/>
              <w:numPr>
                <w:ilvl w:val="0"/>
                <w:numId w:val="6"/>
              </w:numPr>
            </w:pPr>
            <w:r>
              <w:t>In assessed work, credit might be given for something that is not the student’s own work</w:t>
            </w:r>
          </w:p>
        </w:tc>
        <w:tc>
          <w:tcPr>
            <w:tcW w:w="2952" w:type="dxa"/>
          </w:tcPr>
          <w:p w:rsidR="00A530FE" w:rsidRDefault="00A530FE" w:rsidP="00A530FE">
            <w:pPr>
              <w:pStyle w:val="ListParagraph"/>
              <w:numPr>
                <w:ilvl w:val="0"/>
                <w:numId w:val="6"/>
              </w:numPr>
            </w:pPr>
            <w:r>
              <w:t>Acknowledge (give reference to) the source of information</w:t>
            </w:r>
          </w:p>
          <w:p w:rsidR="00A530FE" w:rsidRDefault="00A530FE" w:rsidP="00A530FE">
            <w:pPr>
              <w:pStyle w:val="ListParagraph"/>
              <w:numPr>
                <w:ilvl w:val="0"/>
                <w:numId w:val="6"/>
              </w:numPr>
            </w:pPr>
            <w:r>
              <w:t>Try to paraphrase what you have read into your own words</w:t>
            </w:r>
          </w:p>
          <w:p w:rsidR="00A530FE" w:rsidRDefault="00A530FE" w:rsidP="00A530FE">
            <w:pPr>
              <w:pStyle w:val="ListParagraph"/>
              <w:numPr>
                <w:ilvl w:val="0"/>
                <w:numId w:val="6"/>
              </w:numPr>
            </w:pPr>
            <w:r>
              <w:t>Where exact words are used, put these in quotation marks</w:t>
            </w:r>
          </w:p>
        </w:tc>
      </w:tr>
    </w:tbl>
    <w:p w:rsidR="00ED7936" w:rsidRPr="00A530FE" w:rsidRDefault="00ED7936"/>
    <w:p w:rsidR="00ED7936" w:rsidRDefault="00A530FE">
      <w:pPr>
        <w:rPr>
          <w:b/>
        </w:rPr>
      </w:pPr>
      <w:r>
        <w:rPr>
          <w:b/>
        </w:rPr>
        <w:t>3 Identifying the main ideas in a text</w:t>
      </w:r>
    </w:p>
    <w:p w:rsidR="00ED7936" w:rsidRDefault="00A530FE">
      <w:r>
        <w:t>1b (They also began to develop a language of locations</w:t>
      </w:r>
      <w:r w:rsidR="00EC08A0">
        <w:t>)</w:t>
      </w:r>
    </w:p>
    <w:p w:rsidR="00EC08A0" w:rsidRDefault="00EC08A0">
      <w:r>
        <w:t>2b (the first maps were probably made by early humans)</w:t>
      </w:r>
    </w:p>
    <w:p w:rsidR="00EC08A0" w:rsidRDefault="00EC08A0">
      <w:r>
        <w:t>3a (graphic symbols… that must be understood to appreciate and comprehend the rich store of information they display)</w:t>
      </w:r>
    </w:p>
    <w:p w:rsidR="00EC08A0" w:rsidRDefault="00EC08A0">
      <w:r>
        <w:t>4b (Cartography is the science and profession of mapmaking)</w:t>
      </w:r>
    </w:p>
    <w:p w:rsidR="00EC08A0" w:rsidRDefault="00EC08A0">
      <w:r>
        <w:t>5b (Cartographers can now gather special data … to combine and manipulate map data)</w:t>
      </w:r>
    </w:p>
    <w:p w:rsidR="00EC08A0" w:rsidRDefault="00EC08A0">
      <w:r>
        <w:t>6a (Changes … that have occurred through the use of computers and digital techniques are dramatic)</w:t>
      </w:r>
    </w:p>
    <w:p w:rsidR="00EC08A0" w:rsidRDefault="00EC08A0">
      <w:r>
        <w:t>7b (Reasons … navigation, recreation, political science, community planning, surveying, history, meteorology, and geology.)</w:t>
      </w:r>
    </w:p>
    <w:p w:rsidR="00ED7936" w:rsidRDefault="00ED7936"/>
    <w:p w:rsidR="00EC08A0" w:rsidRDefault="008B0F2E">
      <w:pPr>
        <w:rPr>
          <w:b/>
        </w:rPr>
      </w:pPr>
      <w:r>
        <w:rPr>
          <w:b/>
        </w:rPr>
        <w:lastRenderedPageBreak/>
        <w:t>5</w:t>
      </w:r>
      <w:r w:rsidR="00907D73" w:rsidRPr="00907D73">
        <w:rPr>
          <w:b/>
        </w:rPr>
        <w:t xml:space="preserve"> </w:t>
      </w:r>
      <w:r w:rsidR="00A35E3F">
        <w:rPr>
          <w:b/>
        </w:rPr>
        <w:t>Vocabulary building</w:t>
      </w:r>
      <w:r w:rsidR="00EC08A0">
        <w:rPr>
          <w:b/>
        </w:rPr>
        <w:t>: single-word verbs and multi word verbs</w:t>
      </w:r>
    </w:p>
    <w:p w:rsidR="00907D73" w:rsidRDefault="00EC08A0">
      <w:pPr>
        <w:rPr>
          <w:b/>
        </w:rPr>
      </w:pPr>
      <w:r>
        <w:rPr>
          <w:b/>
        </w:rPr>
        <w:t>5.</w:t>
      </w:r>
      <w:r w:rsidR="00A35E3F">
        <w:rPr>
          <w:b/>
        </w:rPr>
        <w:t>1</w:t>
      </w:r>
      <w:r>
        <w:rPr>
          <w:b/>
        </w:rPr>
        <w:t>.a</w:t>
      </w:r>
    </w:p>
    <w:p w:rsidR="00EC08A0" w:rsidRDefault="00EC08A0">
      <w:r>
        <w:t>If there are alternatives with a similar meaning, single-word verbs are preferred  to multi-word verbs in academic writing (see G&amp;V4, exercise 2).</w:t>
      </w:r>
    </w:p>
    <w:p w:rsidR="00EC08A0" w:rsidRPr="00EC08A0" w:rsidRDefault="00EC08A0">
      <w:pPr>
        <w:rPr>
          <w:b/>
        </w:rPr>
      </w:pPr>
      <w:r w:rsidRPr="00EC08A0">
        <w:rPr>
          <w:b/>
        </w:rPr>
        <w:t>5.1.b</w:t>
      </w:r>
    </w:p>
    <w:p w:rsidR="008B0F2E" w:rsidRDefault="00EC08A0">
      <w:r>
        <w:t>2</w:t>
      </w:r>
      <w:r w:rsidR="008B0F2E">
        <w:t xml:space="preserve"> </w:t>
      </w:r>
      <w:r>
        <w:t>observe</w:t>
      </w:r>
    </w:p>
    <w:p w:rsidR="00EC08A0" w:rsidRDefault="00EC08A0">
      <w:r>
        <w:t>3 communicate</w:t>
      </w:r>
    </w:p>
    <w:p w:rsidR="00EC08A0" w:rsidRDefault="00EC08A0">
      <w:r>
        <w:t>4 encounter</w:t>
      </w:r>
    </w:p>
    <w:p w:rsidR="00EC08A0" w:rsidRDefault="00EC08A0">
      <w:r>
        <w:t>5 combine; transmit</w:t>
      </w:r>
    </w:p>
    <w:p w:rsidR="00EC08A0" w:rsidRDefault="00EC08A0">
      <w:r>
        <w:t>6 occurred</w:t>
      </w:r>
    </w:p>
    <w:p w:rsidR="00EC08A0" w:rsidRDefault="00EC08A0">
      <w:r>
        <w:t>7 created</w:t>
      </w:r>
    </w:p>
    <w:p w:rsidR="009148CE" w:rsidRDefault="00EC08A0">
      <w:r>
        <w:t>8 display</w:t>
      </w:r>
    </w:p>
    <w:p w:rsidR="009148CE" w:rsidRDefault="009148CE"/>
    <w:p w:rsidR="009148CE" w:rsidRPr="009148CE" w:rsidRDefault="009148CE">
      <w:pPr>
        <w:rPr>
          <w:b/>
        </w:rPr>
      </w:pPr>
      <w:r w:rsidRPr="009148CE">
        <w:rPr>
          <w:b/>
        </w:rPr>
        <w:t>6 Vocabulary in context: hedging</w:t>
      </w:r>
    </w:p>
    <w:p w:rsidR="009148CE" w:rsidRPr="009148CE" w:rsidRDefault="009148CE">
      <w:pPr>
        <w:rPr>
          <w:b/>
        </w:rPr>
      </w:pPr>
      <w:r w:rsidRPr="009148CE">
        <w:rPr>
          <w:b/>
        </w:rPr>
        <w:t>6.1</w:t>
      </w:r>
      <w:r>
        <w:rPr>
          <w:b/>
        </w:rPr>
        <w:t>.a</w:t>
      </w:r>
    </w:p>
    <w:p w:rsidR="009148CE" w:rsidRDefault="009148CE">
      <w:r>
        <w:t>2 possibilities</w:t>
      </w:r>
    </w:p>
    <w:p w:rsidR="009148CE" w:rsidRDefault="009148CE">
      <w:r>
        <w:t>3 facts</w:t>
      </w:r>
    </w:p>
    <w:p w:rsidR="009148CE" w:rsidRDefault="009148CE">
      <w:r>
        <w:t>4 partially</w:t>
      </w:r>
    </w:p>
    <w:p w:rsidR="00EC08A0" w:rsidRDefault="009148CE">
      <w:r>
        <w:t>5 some</w:t>
      </w:r>
      <w:r w:rsidR="00EC08A0">
        <w:t xml:space="preserve"> </w:t>
      </w:r>
    </w:p>
    <w:p w:rsidR="009148CE" w:rsidRPr="009148CE" w:rsidRDefault="009148CE">
      <w:pPr>
        <w:rPr>
          <w:b/>
        </w:rPr>
      </w:pPr>
      <w:r w:rsidRPr="009148CE">
        <w:rPr>
          <w:b/>
        </w:rPr>
        <w:t>6.1.b</w:t>
      </w:r>
    </w:p>
    <w:p w:rsidR="009148CE" w:rsidRDefault="009148CE">
      <w:r>
        <w:t>Sentence 2 is hedged, with the use of the word ‘typically’.</w:t>
      </w:r>
    </w:p>
    <w:p w:rsidR="0015785D" w:rsidRPr="009148CE" w:rsidRDefault="009148CE">
      <w:pPr>
        <w:rPr>
          <w:b/>
        </w:rPr>
      </w:pPr>
      <w:r w:rsidRPr="009148CE">
        <w:rPr>
          <w:b/>
        </w:rPr>
        <w:t>6.2.a</w:t>
      </w:r>
    </w:p>
    <w:p w:rsidR="009148CE" w:rsidRDefault="009148CE">
      <w:r>
        <w:t>2 No hedge needed. (We can take it as a fact that once people were sailing on the oceans, they had to develop methods of fining directions)</w:t>
      </w:r>
    </w:p>
    <w:p w:rsidR="009148CE" w:rsidRDefault="009148CE">
      <w:r>
        <w:t>3 Hedge needed. (We have no way of knowing for certain how early humans made maps.)</w:t>
      </w:r>
    </w:p>
    <w:p w:rsidR="009148CE" w:rsidRDefault="009148CE">
      <w:r>
        <w:t>4 Hedge needed. (It would not be entirely accurate to say that we encounter maps everywhere. There are many places and occasions where there would be no maps.)</w:t>
      </w:r>
    </w:p>
    <w:p w:rsidR="009148CE" w:rsidRDefault="009148CE">
      <w:r>
        <w:t>5 No hedge needed. (It seems indisputable that computer technology has had this effect.)</w:t>
      </w:r>
    </w:p>
    <w:p w:rsidR="009148CE" w:rsidRDefault="009148CE">
      <w:r>
        <w:t>6 Hedge needed. (Without ‘relatively’ we have no way of interpreting á short amount of time. Does it mean 30 seconds or 30 days? With ‘relatively’, we understand that the amount of time is short compared to the time it would take to draw maps by hand.)</w:t>
      </w:r>
    </w:p>
    <w:p w:rsidR="009148CE" w:rsidRDefault="009148CE">
      <w:pPr>
        <w:rPr>
          <w:b/>
        </w:rPr>
      </w:pPr>
      <w:r w:rsidRPr="009148CE">
        <w:rPr>
          <w:b/>
        </w:rPr>
        <w:t>6.2.b</w:t>
      </w:r>
    </w:p>
    <w:p w:rsidR="009148CE" w:rsidRDefault="009148CE">
      <w:r>
        <w:t xml:space="preserve">3 The first maps were </w:t>
      </w:r>
      <w:r w:rsidRPr="009148CE">
        <w:rPr>
          <w:u w:val="single"/>
        </w:rPr>
        <w:t>probably</w:t>
      </w:r>
      <w:r>
        <w:t xml:space="preserve"> made …</w:t>
      </w:r>
    </w:p>
    <w:p w:rsidR="009148CE" w:rsidRDefault="009148CE">
      <w:r>
        <w:t xml:space="preserve">4 … </w:t>
      </w:r>
      <w:r w:rsidRPr="009148CE">
        <w:rPr>
          <w:u w:val="single"/>
        </w:rPr>
        <w:t>nearly</w:t>
      </w:r>
      <w:r>
        <w:t xml:space="preserve"> everywhere.</w:t>
      </w:r>
    </w:p>
    <w:p w:rsidR="009148CE" w:rsidRDefault="009148CE">
      <w:r>
        <w:t xml:space="preserve">5 … in a </w:t>
      </w:r>
      <w:r w:rsidRPr="00831521">
        <w:rPr>
          <w:u w:val="single"/>
        </w:rPr>
        <w:t>relatively</w:t>
      </w:r>
      <w:r>
        <w:t xml:space="preserve"> short amount of time.</w:t>
      </w:r>
    </w:p>
    <w:p w:rsidR="00831521" w:rsidRPr="009148CE" w:rsidRDefault="00831521"/>
    <w:p w:rsidR="00A35E3F" w:rsidRPr="0015785D" w:rsidRDefault="0015785D">
      <w:pPr>
        <w:rPr>
          <w:b/>
          <w:color w:val="00B0F0"/>
          <w:sz w:val="32"/>
          <w:szCs w:val="32"/>
        </w:rPr>
      </w:pPr>
      <w:r w:rsidRPr="0015785D">
        <w:rPr>
          <w:b/>
          <w:color w:val="00B0F0"/>
          <w:sz w:val="32"/>
          <w:szCs w:val="32"/>
        </w:rPr>
        <w:t>Listening and Speaking</w:t>
      </w:r>
    </w:p>
    <w:p w:rsidR="0015785D" w:rsidRPr="0015785D" w:rsidRDefault="00831521">
      <w:pPr>
        <w:rPr>
          <w:b/>
        </w:rPr>
      </w:pPr>
      <w:r>
        <w:rPr>
          <w:b/>
        </w:rPr>
        <w:t>7</w:t>
      </w:r>
      <w:r w:rsidR="0015785D">
        <w:rPr>
          <w:b/>
        </w:rPr>
        <w:t xml:space="preserve"> </w:t>
      </w:r>
      <w:r>
        <w:rPr>
          <w:b/>
        </w:rPr>
        <w:t>Reaching consensus in group work</w:t>
      </w:r>
    </w:p>
    <w:p w:rsidR="0015785D" w:rsidRDefault="00831521">
      <w:pPr>
        <w:rPr>
          <w:b/>
        </w:rPr>
      </w:pPr>
      <w:r>
        <w:rPr>
          <w:b/>
        </w:rPr>
        <w:t>7</w:t>
      </w:r>
      <w:r w:rsidR="0015785D" w:rsidRPr="0015785D">
        <w:rPr>
          <w:b/>
        </w:rPr>
        <w:t>.</w:t>
      </w:r>
      <w:r>
        <w:rPr>
          <w:b/>
        </w:rPr>
        <w:t>2</w:t>
      </w:r>
      <w:r w:rsidR="0015785D" w:rsidRPr="0015785D">
        <w:rPr>
          <w:b/>
        </w:rPr>
        <w:t>a</w:t>
      </w:r>
    </w:p>
    <w:p w:rsidR="00831521" w:rsidRDefault="00831521">
      <w:pPr>
        <w:rPr>
          <w:b/>
        </w:rPr>
      </w:pPr>
      <w:r>
        <w:rPr>
          <w:b/>
        </w:rPr>
        <w:t xml:space="preserve">Importance: </w:t>
      </w:r>
      <w:r w:rsidRPr="00831521">
        <w:t>the most important information often appears towards the beginning</w:t>
      </w:r>
    </w:p>
    <w:p w:rsidR="00831521" w:rsidRPr="00831521" w:rsidRDefault="00831521">
      <w:r>
        <w:rPr>
          <w:b/>
        </w:rPr>
        <w:t xml:space="preserve">Logic: </w:t>
      </w:r>
      <w:r w:rsidRPr="00831521">
        <w:t>it may make sense to present the background information first, then the analysis</w:t>
      </w:r>
    </w:p>
    <w:p w:rsidR="00831521" w:rsidRPr="00831521" w:rsidRDefault="00831521">
      <w:r>
        <w:rPr>
          <w:b/>
        </w:rPr>
        <w:t xml:space="preserve">Audience: </w:t>
      </w:r>
      <w:r w:rsidRPr="00831521">
        <w:t>are there any expectations as to what information will be included from the audience?</w:t>
      </w:r>
    </w:p>
    <w:p w:rsidR="00831521" w:rsidRPr="00831521" w:rsidRDefault="00831521">
      <w:pPr>
        <w:rPr>
          <w:b/>
        </w:rPr>
      </w:pPr>
      <w:r w:rsidRPr="00831521">
        <w:rPr>
          <w:b/>
        </w:rPr>
        <w:t>7.3</w:t>
      </w:r>
    </w:p>
    <w:p w:rsidR="00831521" w:rsidRDefault="00831521">
      <w:r>
        <w:t>1 discovery</w:t>
      </w:r>
    </w:p>
    <w:p w:rsidR="00831521" w:rsidRDefault="00831521">
      <w:r>
        <w:lastRenderedPageBreak/>
        <w:t>2 how they work</w:t>
      </w:r>
    </w:p>
    <w:p w:rsidR="00831521" w:rsidRDefault="00831521">
      <w:r>
        <w:t>3 side effects</w:t>
      </w:r>
    </w:p>
    <w:p w:rsidR="00831521" w:rsidRDefault="00831521">
      <w:r>
        <w:t>4 impact on public health</w:t>
      </w:r>
    </w:p>
    <w:p w:rsidR="00831521" w:rsidRDefault="00831521">
      <w:r>
        <w:t>5 problems of resistance</w:t>
      </w:r>
    </w:p>
    <w:p w:rsidR="00831521" w:rsidRPr="00831521" w:rsidRDefault="00831521">
      <w:pPr>
        <w:rPr>
          <w:b/>
        </w:rPr>
      </w:pPr>
      <w:r w:rsidRPr="00831521">
        <w:rPr>
          <w:b/>
        </w:rPr>
        <w:t>7.4.b</w:t>
      </w:r>
    </w:p>
    <w:p w:rsidR="00831521" w:rsidRDefault="00831521">
      <w:r>
        <w:t xml:space="preserve">2 </w:t>
      </w:r>
      <w:proofErr w:type="spellStart"/>
      <w:r>
        <w:t>ir</w:t>
      </w:r>
      <w:proofErr w:type="spellEnd"/>
      <w:r>
        <w:t xml:space="preserve"> seems logical to talk about; before saying</w:t>
      </w:r>
    </w:p>
    <w:p w:rsidR="00831521" w:rsidRDefault="00831521">
      <w:r>
        <w:t>3 we can’t really introduce; before we’ve talked about</w:t>
      </w:r>
    </w:p>
    <w:p w:rsidR="00831521" w:rsidRDefault="00831521">
      <w:r>
        <w:t>4 the presentation would flow better</w:t>
      </w:r>
    </w:p>
    <w:p w:rsidR="00831521" w:rsidRDefault="00831521">
      <w:r>
        <w:t>5 we haven’t goy much time left; we need to agree</w:t>
      </w:r>
    </w:p>
    <w:p w:rsidR="00831521" w:rsidRDefault="00831521">
      <w:r>
        <w:t>6 most people are in agreement that</w:t>
      </w:r>
    </w:p>
    <w:p w:rsidR="002F3AC7" w:rsidRDefault="00831521">
      <w:r>
        <w:t xml:space="preserve">7 </w:t>
      </w:r>
      <w:r w:rsidR="002F3AC7">
        <w:t>Right, the consensus seems to be that we talk about</w:t>
      </w:r>
    </w:p>
    <w:p w:rsidR="002F3AC7" w:rsidRDefault="002F3AC7">
      <w:r>
        <w:t xml:space="preserve">8 That’s it then. Our agreed order </w:t>
      </w:r>
    </w:p>
    <w:p w:rsidR="002F3AC7" w:rsidRDefault="002F3AC7"/>
    <w:p w:rsidR="002F3AC7" w:rsidRPr="002F3AC7" w:rsidRDefault="002F3AC7">
      <w:pPr>
        <w:rPr>
          <w:b/>
        </w:rPr>
      </w:pPr>
      <w:r w:rsidRPr="002F3AC7">
        <w:rPr>
          <w:b/>
        </w:rPr>
        <w:t>8 Pronunciation: contrasts</w:t>
      </w:r>
    </w:p>
    <w:p w:rsidR="002F3AC7" w:rsidRDefault="002F3AC7">
      <w:r>
        <w:t>2 unexpected</w:t>
      </w:r>
    </w:p>
    <w:p w:rsidR="002F3AC7" w:rsidRDefault="002F3AC7">
      <w:r>
        <w:t>3 permanent</w:t>
      </w:r>
    </w:p>
    <w:p w:rsidR="002F3AC7" w:rsidRDefault="002F3AC7">
      <w:r>
        <w:t>4 qualitative</w:t>
      </w:r>
    </w:p>
    <w:p w:rsidR="002F3AC7" w:rsidRDefault="002F3AC7">
      <w:r>
        <w:t>5 national</w:t>
      </w:r>
    </w:p>
    <w:p w:rsidR="002F3AC7" w:rsidRDefault="002F3AC7">
      <w:r>
        <w:t>6 abstract</w:t>
      </w:r>
    </w:p>
    <w:p w:rsidR="002F3AC7" w:rsidRDefault="002F3AC7">
      <w:r>
        <w:t>7 contradict</w:t>
      </w:r>
    </w:p>
    <w:p w:rsidR="002F3AC7" w:rsidRDefault="002F3AC7">
      <w:r>
        <w:t>8 mental</w:t>
      </w:r>
    </w:p>
    <w:p w:rsidR="002F3AC7" w:rsidRDefault="002F3AC7"/>
    <w:p w:rsidR="0015785D" w:rsidRDefault="0015785D">
      <w:r>
        <w:t>1 greetings; attitudes to using a mobile phone in public; childcare</w:t>
      </w:r>
    </w:p>
    <w:p w:rsidR="0015785D" w:rsidRDefault="0015785D">
      <w:r>
        <w:t>2 students’ own answers</w:t>
      </w:r>
    </w:p>
    <w:p w:rsidR="0015785D" w:rsidRDefault="0015785D">
      <w:r>
        <w:t>3 students’ own answers (e.g. physical contact, introductions, gestures, concept of respect etc.</w:t>
      </w:r>
    </w:p>
    <w:p w:rsidR="0015785D" w:rsidRPr="0015785D" w:rsidRDefault="0015785D">
      <w:pPr>
        <w:rPr>
          <w:b/>
        </w:rPr>
      </w:pPr>
      <w:r w:rsidRPr="0015785D">
        <w:rPr>
          <w:b/>
        </w:rPr>
        <w:t>8.2a</w:t>
      </w:r>
    </w:p>
    <w:p w:rsidR="0015785D" w:rsidRDefault="0015785D">
      <w:r>
        <w:t>1 people in different cultures greet each other differently</w:t>
      </w:r>
    </w:p>
    <w:p w:rsidR="0015785D" w:rsidRDefault="0015785D">
      <w:r>
        <w:t>2 in some cultures people shake hands … others avoid contact and just bow</w:t>
      </w:r>
    </w:p>
    <w:p w:rsidR="0015785D" w:rsidRDefault="0015785D">
      <w:r>
        <w:t>3 turning now to the third question</w:t>
      </w:r>
    </w:p>
    <w:p w:rsidR="0015785D" w:rsidRDefault="0015785D">
      <w:r>
        <w:t>8.2b</w:t>
      </w:r>
    </w:p>
    <w:p w:rsidR="0015785D" w:rsidRDefault="0015785D">
      <w:r>
        <w:t>2 there’s also the question of</w:t>
      </w:r>
    </w:p>
    <w:p w:rsidR="0015785D" w:rsidRDefault="0015785D">
      <w:r>
        <w:t>3 one member of the group suggested that</w:t>
      </w:r>
    </w:p>
    <w:p w:rsidR="0015785D" w:rsidRDefault="0015785D">
      <w:r>
        <w:t>4 mentioned that</w:t>
      </w:r>
    </w:p>
    <w:p w:rsidR="0015785D" w:rsidRDefault="0015785D">
      <w:r>
        <w:t>5 turning now to; we came up with</w:t>
      </w:r>
    </w:p>
    <w:p w:rsidR="0015785D" w:rsidRDefault="0015785D">
      <w:r>
        <w:t>6 said something similar for group one</w:t>
      </w:r>
    </w:p>
    <w:p w:rsidR="0015785D" w:rsidRDefault="0015785D">
      <w:r>
        <w:t>7 this was something that group two talked about as well</w:t>
      </w:r>
    </w:p>
    <w:p w:rsidR="0015785D" w:rsidRPr="0015785D" w:rsidRDefault="0015785D">
      <w:pPr>
        <w:rPr>
          <w:b/>
        </w:rPr>
      </w:pPr>
      <w:r w:rsidRPr="0015785D">
        <w:rPr>
          <w:b/>
        </w:rPr>
        <w:t>9</w:t>
      </w:r>
      <w:r>
        <w:rPr>
          <w:b/>
        </w:rPr>
        <w:t xml:space="preserve"> Pronunciation: dividing speech into units</w:t>
      </w:r>
    </w:p>
    <w:p w:rsidR="0015785D" w:rsidRPr="0015785D" w:rsidRDefault="0015785D">
      <w:pPr>
        <w:rPr>
          <w:b/>
        </w:rPr>
      </w:pPr>
      <w:r w:rsidRPr="0015785D">
        <w:rPr>
          <w:b/>
        </w:rPr>
        <w:t>9.2b</w:t>
      </w:r>
    </w:p>
    <w:p w:rsidR="0015785D" w:rsidRDefault="0015785D">
      <w:r>
        <w:t>1 So in some cultures // people shake hands for example</w:t>
      </w:r>
    </w:p>
    <w:p w:rsidR="0015785D" w:rsidRDefault="0015785D">
      <w:r>
        <w:t>2 while others avoid contact // and might just bow</w:t>
      </w:r>
    </w:p>
    <w:p w:rsidR="0015785D" w:rsidRDefault="0015785D">
      <w:r>
        <w:t>3 There’s also the question of gender here // which prompted us to talk the different behavior // of men and women</w:t>
      </w:r>
    </w:p>
    <w:p w:rsidR="0015785D" w:rsidRDefault="0016317D">
      <w:r>
        <w:t>4</w:t>
      </w:r>
      <w:r w:rsidR="0015785D">
        <w:t xml:space="preserve"> </w:t>
      </w:r>
      <w:r>
        <w:t>one possibility // would be to look at // how young people // treat their elders</w:t>
      </w:r>
    </w:p>
    <w:p w:rsidR="0016317D" w:rsidRDefault="0016317D">
      <w:r>
        <w:t>5 this was something // that group two talked about // as well</w:t>
      </w:r>
    </w:p>
    <w:p w:rsidR="0016317D" w:rsidRDefault="0016317D"/>
    <w:p w:rsidR="0016317D" w:rsidRPr="0016317D" w:rsidRDefault="0016317D">
      <w:pPr>
        <w:rPr>
          <w:b/>
          <w:color w:val="00B0F0"/>
          <w:sz w:val="32"/>
          <w:szCs w:val="32"/>
        </w:rPr>
      </w:pPr>
      <w:r w:rsidRPr="0016317D">
        <w:rPr>
          <w:b/>
          <w:color w:val="00B0F0"/>
          <w:sz w:val="32"/>
          <w:szCs w:val="32"/>
        </w:rPr>
        <w:lastRenderedPageBreak/>
        <w:t>Writing</w:t>
      </w:r>
    </w:p>
    <w:p w:rsidR="0016317D" w:rsidRDefault="0016317D"/>
    <w:p w:rsidR="002F3AC7" w:rsidRDefault="002F3AC7"/>
    <w:p w:rsidR="0005735E" w:rsidRPr="00907D73" w:rsidRDefault="00907D73">
      <w:pPr>
        <w:rPr>
          <w:b/>
          <w:color w:val="00B0F0"/>
          <w:sz w:val="32"/>
          <w:szCs w:val="32"/>
        </w:rPr>
      </w:pPr>
      <w:r w:rsidRPr="00907D73">
        <w:rPr>
          <w:b/>
          <w:color w:val="00B0F0"/>
          <w:sz w:val="32"/>
          <w:szCs w:val="32"/>
        </w:rPr>
        <w:t>Grammar and vocabulary</w:t>
      </w:r>
    </w:p>
    <w:p w:rsidR="00B5436B" w:rsidRDefault="00B5436B">
      <w:pPr>
        <w:rPr>
          <w:b/>
        </w:rPr>
      </w:pPr>
    </w:p>
    <w:p w:rsidR="00B5436B" w:rsidRPr="00B5436B" w:rsidRDefault="00921684" w:rsidP="00B5436B">
      <w:pPr>
        <w:rPr>
          <w:b/>
        </w:rPr>
      </w:pPr>
      <w:r>
        <w:rPr>
          <w:b/>
        </w:rPr>
        <w:t xml:space="preserve">1) </w:t>
      </w:r>
      <w:r w:rsidR="002F3AC7">
        <w:rPr>
          <w:b/>
        </w:rPr>
        <w:t>Articles: zero article and the</w:t>
      </w:r>
    </w:p>
    <w:p w:rsidR="00B5436B" w:rsidRDefault="00B5436B" w:rsidP="00B5436B">
      <w:r w:rsidRPr="00B5436B">
        <w:rPr>
          <w:b/>
        </w:rPr>
        <w:t>1.1</w:t>
      </w:r>
      <w:r>
        <w:t xml:space="preserve">  </w:t>
      </w:r>
    </w:p>
    <w:p w:rsidR="002F3AC7" w:rsidRDefault="002F3AC7" w:rsidP="00B5436B">
      <w:r>
        <w:t>1b</w:t>
      </w:r>
    </w:p>
    <w:p w:rsidR="002F3AC7" w:rsidRDefault="002F3AC7" w:rsidP="00B5436B">
      <w:r>
        <w:t>2i</w:t>
      </w:r>
    </w:p>
    <w:p w:rsidR="002F3AC7" w:rsidRDefault="002F3AC7" w:rsidP="002F3AC7">
      <w:r>
        <w:t>3k</w:t>
      </w:r>
    </w:p>
    <w:p w:rsidR="002F3AC7" w:rsidRPr="002F3AC7" w:rsidRDefault="002F3AC7" w:rsidP="002F3AC7">
      <w:r w:rsidRPr="002F3AC7">
        <w:t>4h</w:t>
      </w:r>
    </w:p>
    <w:p w:rsidR="002F3AC7" w:rsidRDefault="002F3AC7" w:rsidP="002F3AC7">
      <w:r w:rsidRPr="002F3AC7">
        <w:t>5e</w:t>
      </w:r>
    </w:p>
    <w:p w:rsidR="002F3AC7" w:rsidRDefault="002F3AC7" w:rsidP="002F3AC7">
      <w:r>
        <w:t>6g</w:t>
      </w:r>
    </w:p>
    <w:p w:rsidR="002F3AC7" w:rsidRDefault="002F3AC7" w:rsidP="002F3AC7">
      <w:r>
        <w:t>7a</w:t>
      </w:r>
    </w:p>
    <w:p w:rsidR="002F3AC7" w:rsidRDefault="002F3AC7" w:rsidP="002F3AC7">
      <w:r>
        <w:t>8d</w:t>
      </w:r>
    </w:p>
    <w:p w:rsidR="002F3AC7" w:rsidRDefault="002F3AC7" w:rsidP="002F3AC7">
      <w:r>
        <w:t>9f</w:t>
      </w:r>
    </w:p>
    <w:p w:rsidR="002F3AC7" w:rsidRDefault="002F3AC7" w:rsidP="002F3AC7">
      <w:r>
        <w:t>10c</w:t>
      </w:r>
    </w:p>
    <w:p w:rsidR="002F3AC7" w:rsidRDefault="002F3AC7" w:rsidP="002F3AC7">
      <w:r>
        <w:t>11j</w:t>
      </w:r>
    </w:p>
    <w:p w:rsidR="002F3AC7" w:rsidRPr="002F3AC7" w:rsidRDefault="002F3AC7" w:rsidP="002F3AC7">
      <w:pPr>
        <w:rPr>
          <w:b/>
        </w:rPr>
      </w:pPr>
      <w:r w:rsidRPr="002F3AC7">
        <w:rPr>
          <w:b/>
        </w:rPr>
        <w:t>1.2</w:t>
      </w:r>
    </w:p>
    <w:p w:rsidR="002F3AC7" w:rsidRDefault="002F3AC7" w:rsidP="002F3AC7">
      <w:r>
        <w:t>1 b the history of science</w:t>
      </w:r>
    </w:p>
    <w:p w:rsidR="002F3AC7" w:rsidRDefault="002F3AC7" w:rsidP="002F3AC7">
      <w:r>
        <w:t>2 a the most significant risks</w:t>
      </w:r>
    </w:p>
    <w:p w:rsidR="002F3AC7" w:rsidRDefault="002F3AC7" w:rsidP="002F3AC7">
      <w:r>
        <w:t>3 a the main food</w:t>
      </w:r>
    </w:p>
    <w:p w:rsidR="002F3AC7" w:rsidRPr="002F3AC7" w:rsidRDefault="002F3AC7" w:rsidP="002F3AC7">
      <w:r>
        <w:t>4 b The painting shows</w:t>
      </w:r>
    </w:p>
    <w:p w:rsidR="002F3AC7" w:rsidRDefault="002F3AC7" w:rsidP="00B5436B">
      <w:pPr>
        <w:rPr>
          <w:b/>
        </w:rPr>
      </w:pPr>
    </w:p>
    <w:p w:rsidR="002F3AC7" w:rsidRDefault="00E64B7A" w:rsidP="00B5436B">
      <w:pPr>
        <w:rPr>
          <w:b/>
        </w:rPr>
      </w:pPr>
      <w:r>
        <w:rPr>
          <w:b/>
        </w:rPr>
        <w:t xml:space="preserve">2) </w:t>
      </w:r>
      <w:r w:rsidR="002F3AC7">
        <w:rPr>
          <w:b/>
        </w:rPr>
        <w:t>Complex prepositions</w:t>
      </w:r>
    </w:p>
    <w:p w:rsidR="00E64B7A" w:rsidRDefault="00690D66" w:rsidP="00B5436B">
      <w:pPr>
        <w:rPr>
          <w:b/>
        </w:rPr>
      </w:pPr>
      <w:r>
        <w:rPr>
          <w:b/>
        </w:rPr>
        <w:t>2.1</w:t>
      </w:r>
    </w:p>
    <w:p w:rsidR="002F3AC7" w:rsidRDefault="002F3AC7" w:rsidP="00B5436B">
      <w:r>
        <w:t xml:space="preserve">1 … predominates, </w:t>
      </w:r>
      <w:r w:rsidRPr="002F3AC7">
        <w:rPr>
          <w:u w:val="single"/>
        </w:rPr>
        <w:t>as opposed to</w:t>
      </w:r>
      <w:r>
        <w:t xml:space="preserve"> industry …; </w:t>
      </w:r>
      <w:r w:rsidRPr="002F3AC7">
        <w:rPr>
          <w:u w:val="single"/>
        </w:rPr>
        <w:t>As well as</w:t>
      </w:r>
      <w:r>
        <w:t xml:space="preserve"> single family housing …; … housing </w:t>
      </w:r>
      <w:r w:rsidRPr="002F3AC7">
        <w:rPr>
          <w:u w:val="single"/>
        </w:rPr>
        <w:t>such as</w:t>
      </w:r>
      <w:r>
        <w:t xml:space="preserve"> apartment blocks.</w:t>
      </w:r>
    </w:p>
    <w:p w:rsidR="002F3AC7" w:rsidRDefault="002F3AC7" w:rsidP="00B5436B">
      <w:r>
        <w:t xml:space="preserve">2 </w:t>
      </w:r>
      <w:r w:rsidRPr="007C3852">
        <w:rPr>
          <w:u w:val="single"/>
        </w:rPr>
        <w:t>With the exception</w:t>
      </w:r>
      <w:r>
        <w:t xml:space="preserve"> of </w:t>
      </w:r>
      <w:r w:rsidR="007C3852">
        <w:t xml:space="preserve">the new railway …; … completed </w:t>
      </w:r>
      <w:r w:rsidR="007C3852" w:rsidRPr="007C3852">
        <w:rPr>
          <w:u w:val="single"/>
        </w:rPr>
        <w:t>ahead of</w:t>
      </w:r>
      <w:r w:rsidR="007C3852">
        <w:t xml:space="preserve"> schedule, </w:t>
      </w:r>
      <w:r w:rsidR="007C3852" w:rsidRPr="007C3852">
        <w:rPr>
          <w:u w:val="single"/>
        </w:rPr>
        <w:t>in spite of</w:t>
      </w:r>
      <w:r w:rsidR="007C3852">
        <w:t xml:space="preserve"> the difficult economic conditions at the time.</w:t>
      </w:r>
    </w:p>
    <w:p w:rsidR="007C3852" w:rsidRDefault="007C3852" w:rsidP="00B5436B">
      <w:r>
        <w:t xml:space="preserve">3 … communication </w:t>
      </w:r>
      <w:r w:rsidRPr="007C3852">
        <w:rPr>
          <w:u w:val="single"/>
        </w:rPr>
        <w:t>by means of</w:t>
      </w:r>
      <w:r>
        <w:t xml:space="preserve"> gestures and facial expressions, </w:t>
      </w:r>
      <w:r w:rsidRPr="007C3852">
        <w:rPr>
          <w:u w:val="single"/>
        </w:rPr>
        <w:t>as distinct from</w:t>
      </w:r>
      <w:r>
        <w:t xml:space="preserve"> speech.; … is understood </w:t>
      </w:r>
      <w:r w:rsidRPr="007C3852">
        <w:rPr>
          <w:u w:val="single"/>
        </w:rPr>
        <w:t>regardless of</w:t>
      </w:r>
      <w:r>
        <w:t xml:space="preserve"> the culture in which it occurs.</w:t>
      </w:r>
    </w:p>
    <w:p w:rsidR="007C3852" w:rsidRPr="007C3852" w:rsidRDefault="007C3852" w:rsidP="00B5436B">
      <w:pPr>
        <w:rPr>
          <w:b/>
        </w:rPr>
      </w:pPr>
      <w:r w:rsidRPr="007C3852">
        <w:rPr>
          <w:b/>
        </w:rPr>
        <w:t>2.2</w:t>
      </w:r>
    </w:p>
    <w:p w:rsidR="007C3852" w:rsidRDefault="007C3852" w:rsidP="00B5436B">
      <w:r>
        <w:t>2 as distinct from</w:t>
      </w:r>
    </w:p>
    <w:p w:rsidR="007C3852" w:rsidRDefault="007C3852" w:rsidP="00B5436B">
      <w:r>
        <w:t>3 as well as</w:t>
      </w:r>
    </w:p>
    <w:p w:rsidR="007C3852" w:rsidRDefault="007C3852" w:rsidP="00B5436B">
      <w:r>
        <w:t>4 by means of</w:t>
      </w:r>
    </w:p>
    <w:p w:rsidR="007C3852" w:rsidRDefault="007C3852" w:rsidP="00B5436B">
      <w:r>
        <w:t>5 ahead of</w:t>
      </w:r>
    </w:p>
    <w:p w:rsidR="007C3852" w:rsidRDefault="007C3852" w:rsidP="00B5436B">
      <w:r>
        <w:t>6 regardless of</w:t>
      </w:r>
    </w:p>
    <w:p w:rsidR="007C3852" w:rsidRDefault="007C3852" w:rsidP="00B5436B">
      <w:r>
        <w:t>7 such as</w:t>
      </w:r>
    </w:p>
    <w:p w:rsidR="007C3852" w:rsidRDefault="007C3852" w:rsidP="00B5436B">
      <w:r>
        <w:t>8 in spite of</w:t>
      </w:r>
    </w:p>
    <w:p w:rsidR="007C3852" w:rsidRPr="007C3852" w:rsidRDefault="007C3852" w:rsidP="00B5436B">
      <w:pPr>
        <w:rPr>
          <w:b/>
        </w:rPr>
      </w:pPr>
      <w:r w:rsidRPr="007C3852">
        <w:rPr>
          <w:b/>
        </w:rPr>
        <w:t>2.3</w:t>
      </w:r>
    </w:p>
    <w:p w:rsidR="007C3852" w:rsidRDefault="007C3852" w:rsidP="00B5436B">
      <w:r>
        <w:t>2 regardless of age.</w:t>
      </w:r>
    </w:p>
    <w:p w:rsidR="007C3852" w:rsidRDefault="007C3852" w:rsidP="00B5436B">
      <w:r>
        <w:t>3 by means of rotating blades.</w:t>
      </w:r>
    </w:p>
    <w:p w:rsidR="007C3852" w:rsidRDefault="007C3852" w:rsidP="00B5436B">
      <w:r>
        <w:t>4 such as using a search engine.</w:t>
      </w:r>
    </w:p>
    <w:p w:rsidR="007C3852" w:rsidRDefault="007C3852" w:rsidP="00B5436B">
      <w:r>
        <w:t>5 with the exception of researchers conducting the study.</w:t>
      </w:r>
    </w:p>
    <w:p w:rsidR="007C3852" w:rsidRDefault="007C3852" w:rsidP="00B5436B">
      <w:r>
        <w:t>6 ahead of social responsibility.</w:t>
      </w:r>
    </w:p>
    <w:p w:rsidR="007C3852" w:rsidRDefault="007C3852" w:rsidP="00B5436B">
      <w:r>
        <w:lastRenderedPageBreak/>
        <w:t>7 as well as wealth.</w:t>
      </w:r>
    </w:p>
    <w:p w:rsidR="007C3852" w:rsidRDefault="007C3852" w:rsidP="00B5436B">
      <w:r>
        <w:t>8 with exception of Malawi.</w:t>
      </w:r>
    </w:p>
    <w:p w:rsidR="007C3852" w:rsidRDefault="007C3852" w:rsidP="00D44E4E">
      <w:pPr>
        <w:rPr>
          <w:b/>
        </w:rPr>
      </w:pPr>
    </w:p>
    <w:p w:rsidR="009A4F6A" w:rsidRDefault="007C3852" w:rsidP="00D44E4E">
      <w:pPr>
        <w:rPr>
          <w:b/>
        </w:rPr>
      </w:pPr>
      <w:r>
        <w:rPr>
          <w:b/>
        </w:rPr>
        <w:t>3 Person, people, peoples</w:t>
      </w:r>
    </w:p>
    <w:p w:rsidR="009A4F6A" w:rsidRDefault="00D24B31" w:rsidP="00D44E4E">
      <w:pPr>
        <w:rPr>
          <w:b/>
        </w:rPr>
      </w:pPr>
      <w:r>
        <w:rPr>
          <w:b/>
        </w:rPr>
        <w:t>3.1</w:t>
      </w:r>
    </w:p>
    <w:p w:rsidR="00D24B31" w:rsidRDefault="007C3852" w:rsidP="007C3852">
      <w:r>
        <w:t>1 people</w:t>
      </w:r>
    </w:p>
    <w:p w:rsidR="007C3852" w:rsidRDefault="007C3852" w:rsidP="007C3852">
      <w:r>
        <w:t>2 people/peoples</w:t>
      </w:r>
    </w:p>
    <w:p w:rsidR="007C3852" w:rsidRDefault="007C3852" w:rsidP="007C3852">
      <w:r>
        <w:t>3 people/persons</w:t>
      </w:r>
    </w:p>
    <w:p w:rsidR="007C3852" w:rsidRDefault="007C3852" w:rsidP="007C3852">
      <w:r>
        <w:t>4 people</w:t>
      </w:r>
    </w:p>
    <w:p w:rsidR="007C3852" w:rsidRDefault="007C3852" w:rsidP="007C3852">
      <w:r>
        <w:t>5 people/a people</w:t>
      </w:r>
    </w:p>
    <w:p w:rsidR="007C3852" w:rsidRDefault="007C3852" w:rsidP="007C3852">
      <w:r>
        <w:t>6 people/peoples</w:t>
      </w:r>
    </w:p>
    <w:p w:rsidR="007C3852" w:rsidRDefault="007C3852" w:rsidP="007C3852">
      <w:r>
        <w:t>7 people/persons</w:t>
      </w:r>
    </w:p>
    <w:p w:rsidR="007C3852" w:rsidRPr="00D24B31" w:rsidRDefault="007C3852" w:rsidP="007C3852">
      <w:r>
        <w:t>8 people</w:t>
      </w:r>
      <w:bookmarkStart w:id="0" w:name="_GoBack"/>
      <w:bookmarkEnd w:id="0"/>
    </w:p>
    <w:sectPr w:rsidR="007C3852" w:rsidRPr="00D24B31">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AC7" w:rsidRDefault="002F3AC7" w:rsidP="00576EBD">
      <w:r>
        <w:separator/>
      </w:r>
    </w:p>
  </w:endnote>
  <w:endnote w:type="continuationSeparator" w:id="0">
    <w:p w:rsidR="002F3AC7" w:rsidRDefault="002F3AC7" w:rsidP="00576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AC7" w:rsidRPr="00170431" w:rsidRDefault="002F3AC7">
    <w:pPr>
      <w:pStyle w:val="Footer"/>
      <w:rPr>
        <w:sz w:val="18"/>
        <w:szCs w:val="18"/>
      </w:rPr>
    </w:pPr>
    <w:r w:rsidRPr="00170431">
      <w:rPr>
        <w:sz w:val="18"/>
        <w:szCs w:val="18"/>
      </w:rPr>
      <w:t xml:space="preserve">Answers taken from </w:t>
    </w:r>
    <w:r w:rsidRPr="00170431">
      <w:rPr>
        <w:i/>
        <w:sz w:val="18"/>
        <w:szCs w:val="18"/>
      </w:rPr>
      <w:t xml:space="preserve">Cambridge Academic English </w:t>
    </w:r>
    <w:r>
      <w:rPr>
        <w:i/>
        <w:sz w:val="18"/>
        <w:szCs w:val="18"/>
      </w:rPr>
      <w:t xml:space="preserve">– An integrated skills course. </w:t>
    </w:r>
    <w:r w:rsidRPr="00170431">
      <w:rPr>
        <w:sz w:val="18"/>
        <w:szCs w:val="18"/>
      </w:rPr>
      <w:t>Teacher’s Book</w:t>
    </w:r>
  </w:p>
  <w:p w:rsidR="002F3AC7" w:rsidRPr="00170431" w:rsidRDefault="002F3AC7">
    <w:pPr>
      <w:pStyle w:val="Footer"/>
      <w:rPr>
        <w:sz w:val="18"/>
        <w:szCs w:val="18"/>
      </w:rPr>
    </w:pPr>
    <w:r w:rsidRPr="00170431">
      <w:rPr>
        <w:sz w:val="18"/>
        <w:szCs w:val="18"/>
      </w:rPr>
      <w:t xml:space="preserve">Authors: Chris </w:t>
    </w:r>
    <w:proofErr w:type="spellStart"/>
    <w:r w:rsidRPr="00170431">
      <w:rPr>
        <w:sz w:val="18"/>
        <w:szCs w:val="18"/>
      </w:rPr>
      <w:t>Sowton</w:t>
    </w:r>
    <w:proofErr w:type="spellEnd"/>
    <w:r w:rsidRPr="00170431">
      <w:rPr>
        <w:sz w:val="18"/>
        <w:szCs w:val="18"/>
      </w:rPr>
      <w:t xml:space="preserve"> and Martin </w:t>
    </w:r>
    <w:proofErr w:type="spellStart"/>
    <w:r w:rsidRPr="00170431">
      <w:rPr>
        <w:sz w:val="18"/>
        <w:szCs w:val="18"/>
      </w:rPr>
      <w:t>Hewings</w:t>
    </w:r>
    <w:proofErr w:type="spellEnd"/>
    <w:r w:rsidRPr="00170431">
      <w:rPr>
        <w:sz w:val="18"/>
        <w:szCs w:val="18"/>
      </w:rPr>
      <w:t xml:space="preserve">, CUP: 2012, </w:t>
    </w:r>
    <w:proofErr w:type="spellStart"/>
    <w:r w:rsidRPr="00170431">
      <w:rPr>
        <w:sz w:val="18"/>
        <w:szCs w:val="18"/>
      </w:rPr>
      <w:t>pp</w:t>
    </w:r>
    <w:proofErr w:type="spellEnd"/>
    <w:r w:rsidRPr="00170431">
      <w:rPr>
        <w:sz w:val="18"/>
        <w:szCs w:val="18"/>
      </w:rPr>
      <w:t xml:space="preserve"> </w:t>
    </w:r>
    <w:r>
      <w:rPr>
        <w:sz w:val="18"/>
        <w:szCs w:val="18"/>
      </w:rPr>
      <w:t>58-66.</w:t>
    </w:r>
  </w:p>
  <w:p w:rsidR="002F3AC7" w:rsidRDefault="002F3A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AC7" w:rsidRDefault="002F3AC7" w:rsidP="00576EBD">
      <w:r>
        <w:separator/>
      </w:r>
    </w:p>
  </w:footnote>
  <w:footnote w:type="continuationSeparator" w:id="0">
    <w:p w:rsidR="002F3AC7" w:rsidRDefault="002F3AC7" w:rsidP="00576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C1E42"/>
    <w:multiLevelType w:val="hybridMultilevel"/>
    <w:tmpl w:val="058657E0"/>
    <w:lvl w:ilvl="0" w:tplc="C1D6C2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04EFA"/>
    <w:multiLevelType w:val="hybridMultilevel"/>
    <w:tmpl w:val="D5FCC1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BE03EB9"/>
    <w:multiLevelType w:val="hybridMultilevel"/>
    <w:tmpl w:val="45369BDE"/>
    <w:lvl w:ilvl="0" w:tplc="0A48CC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4205B"/>
    <w:multiLevelType w:val="hybridMultilevel"/>
    <w:tmpl w:val="F38E3B3A"/>
    <w:lvl w:ilvl="0" w:tplc="951A8E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8519FC"/>
    <w:multiLevelType w:val="hybridMultilevel"/>
    <w:tmpl w:val="82D47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3F06FB"/>
    <w:multiLevelType w:val="multilevel"/>
    <w:tmpl w:val="73FE5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6B"/>
    <w:rsid w:val="00047572"/>
    <w:rsid w:val="0005735E"/>
    <w:rsid w:val="00090ADD"/>
    <w:rsid w:val="000B3E07"/>
    <w:rsid w:val="0015785D"/>
    <w:rsid w:val="0016317D"/>
    <w:rsid w:val="00170431"/>
    <w:rsid w:val="001A1C1A"/>
    <w:rsid w:val="002A2388"/>
    <w:rsid w:val="002E0FBA"/>
    <w:rsid w:val="002E5482"/>
    <w:rsid w:val="002F3AC7"/>
    <w:rsid w:val="003715CF"/>
    <w:rsid w:val="003C6631"/>
    <w:rsid w:val="0042121A"/>
    <w:rsid w:val="004D720D"/>
    <w:rsid w:val="00540EFA"/>
    <w:rsid w:val="00576EBD"/>
    <w:rsid w:val="006165BA"/>
    <w:rsid w:val="00644CE9"/>
    <w:rsid w:val="00667735"/>
    <w:rsid w:val="00690926"/>
    <w:rsid w:val="00690D66"/>
    <w:rsid w:val="007721BB"/>
    <w:rsid w:val="007C3852"/>
    <w:rsid w:val="00831521"/>
    <w:rsid w:val="008B0F2E"/>
    <w:rsid w:val="008B37AC"/>
    <w:rsid w:val="00902200"/>
    <w:rsid w:val="00907D73"/>
    <w:rsid w:val="009148CE"/>
    <w:rsid w:val="00921684"/>
    <w:rsid w:val="00982D64"/>
    <w:rsid w:val="009A4F6A"/>
    <w:rsid w:val="00A21790"/>
    <w:rsid w:val="00A35E3F"/>
    <w:rsid w:val="00A530FE"/>
    <w:rsid w:val="00A6612A"/>
    <w:rsid w:val="00B5436B"/>
    <w:rsid w:val="00C070A2"/>
    <w:rsid w:val="00C07888"/>
    <w:rsid w:val="00D24B31"/>
    <w:rsid w:val="00D44E4E"/>
    <w:rsid w:val="00DB1FDF"/>
    <w:rsid w:val="00DF42E1"/>
    <w:rsid w:val="00E64B7A"/>
    <w:rsid w:val="00EA61A2"/>
    <w:rsid w:val="00EC08A0"/>
    <w:rsid w:val="00ED7936"/>
    <w:rsid w:val="00F02524"/>
    <w:rsid w:val="00FD4D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6B"/>
    <w:pPr>
      <w:ind w:left="720"/>
      <w:contextualSpacing/>
    </w:pPr>
  </w:style>
  <w:style w:type="table" w:styleId="TableGrid">
    <w:name w:val="Table Grid"/>
    <w:basedOn w:val="TableNormal"/>
    <w:rsid w:val="00D44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76EBD"/>
    <w:pPr>
      <w:tabs>
        <w:tab w:val="center" w:pos="4536"/>
        <w:tab w:val="right" w:pos="9072"/>
      </w:tabs>
    </w:pPr>
  </w:style>
  <w:style w:type="character" w:customStyle="1" w:styleId="HeaderChar">
    <w:name w:val="Header Char"/>
    <w:basedOn w:val="DefaultParagraphFont"/>
    <w:link w:val="Header"/>
    <w:rsid w:val="00576EBD"/>
    <w:rPr>
      <w:sz w:val="24"/>
      <w:szCs w:val="24"/>
      <w:lang w:val="en-US" w:eastAsia="zh-CN"/>
    </w:rPr>
  </w:style>
  <w:style w:type="paragraph" w:styleId="Footer">
    <w:name w:val="footer"/>
    <w:basedOn w:val="Normal"/>
    <w:link w:val="FooterChar"/>
    <w:uiPriority w:val="99"/>
    <w:rsid w:val="00576EBD"/>
    <w:pPr>
      <w:tabs>
        <w:tab w:val="center" w:pos="4536"/>
        <w:tab w:val="right" w:pos="9072"/>
      </w:tabs>
    </w:pPr>
  </w:style>
  <w:style w:type="character" w:customStyle="1" w:styleId="FooterChar">
    <w:name w:val="Footer Char"/>
    <w:basedOn w:val="DefaultParagraphFont"/>
    <w:link w:val="Footer"/>
    <w:uiPriority w:val="99"/>
    <w:rsid w:val="00576EBD"/>
    <w:rPr>
      <w:sz w:val="24"/>
      <w:szCs w:val="24"/>
      <w:lang w:val="en-US" w:eastAsia="zh-CN"/>
    </w:rPr>
  </w:style>
  <w:style w:type="paragraph" w:styleId="BalloonText">
    <w:name w:val="Balloon Text"/>
    <w:basedOn w:val="Normal"/>
    <w:link w:val="BalloonTextChar"/>
    <w:rsid w:val="00576EBD"/>
    <w:rPr>
      <w:rFonts w:ascii="Tahoma" w:hAnsi="Tahoma" w:cs="Tahoma"/>
      <w:sz w:val="16"/>
      <w:szCs w:val="16"/>
    </w:rPr>
  </w:style>
  <w:style w:type="character" w:customStyle="1" w:styleId="BalloonTextChar">
    <w:name w:val="Balloon Text Char"/>
    <w:basedOn w:val="DefaultParagraphFont"/>
    <w:link w:val="BalloonText"/>
    <w:rsid w:val="00576EBD"/>
    <w:rPr>
      <w:rFonts w:ascii="Tahom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6B"/>
    <w:pPr>
      <w:ind w:left="720"/>
      <w:contextualSpacing/>
    </w:pPr>
  </w:style>
  <w:style w:type="table" w:styleId="TableGrid">
    <w:name w:val="Table Grid"/>
    <w:basedOn w:val="TableNormal"/>
    <w:rsid w:val="00D44E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76EBD"/>
    <w:pPr>
      <w:tabs>
        <w:tab w:val="center" w:pos="4536"/>
        <w:tab w:val="right" w:pos="9072"/>
      </w:tabs>
    </w:pPr>
  </w:style>
  <w:style w:type="character" w:customStyle="1" w:styleId="HeaderChar">
    <w:name w:val="Header Char"/>
    <w:basedOn w:val="DefaultParagraphFont"/>
    <w:link w:val="Header"/>
    <w:rsid w:val="00576EBD"/>
    <w:rPr>
      <w:sz w:val="24"/>
      <w:szCs w:val="24"/>
      <w:lang w:val="en-US" w:eastAsia="zh-CN"/>
    </w:rPr>
  </w:style>
  <w:style w:type="paragraph" w:styleId="Footer">
    <w:name w:val="footer"/>
    <w:basedOn w:val="Normal"/>
    <w:link w:val="FooterChar"/>
    <w:uiPriority w:val="99"/>
    <w:rsid w:val="00576EBD"/>
    <w:pPr>
      <w:tabs>
        <w:tab w:val="center" w:pos="4536"/>
        <w:tab w:val="right" w:pos="9072"/>
      </w:tabs>
    </w:pPr>
  </w:style>
  <w:style w:type="character" w:customStyle="1" w:styleId="FooterChar">
    <w:name w:val="Footer Char"/>
    <w:basedOn w:val="DefaultParagraphFont"/>
    <w:link w:val="Footer"/>
    <w:uiPriority w:val="99"/>
    <w:rsid w:val="00576EBD"/>
    <w:rPr>
      <w:sz w:val="24"/>
      <w:szCs w:val="24"/>
      <w:lang w:val="en-US" w:eastAsia="zh-CN"/>
    </w:rPr>
  </w:style>
  <w:style w:type="paragraph" w:styleId="BalloonText">
    <w:name w:val="Balloon Text"/>
    <w:basedOn w:val="Normal"/>
    <w:link w:val="BalloonTextChar"/>
    <w:rsid w:val="00576EBD"/>
    <w:rPr>
      <w:rFonts w:ascii="Tahoma" w:hAnsi="Tahoma" w:cs="Tahoma"/>
      <w:sz w:val="16"/>
      <w:szCs w:val="16"/>
    </w:rPr>
  </w:style>
  <w:style w:type="character" w:customStyle="1" w:styleId="BalloonTextChar">
    <w:name w:val="Balloon Text Char"/>
    <w:basedOn w:val="DefaultParagraphFont"/>
    <w:link w:val="BalloonText"/>
    <w:rsid w:val="00576EBD"/>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16391">
      <w:bodyDiv w:val="1"/>
      <w:marLeft w:val="0"/>
      <w:marRight w:val="0"/>
      <w:marTop w:val="0"/>
      <w:marBottom w:val="0"/>
      <w:divBdr>
        <w:top w:val="none" w:sz="0" w:space="0" w:color="auto"/>
        <w:left w:val="none" w:sz="0" w:space="0" w:color="auto"/>
        <w:bottom w:val="none" w:sz="0" w:space="0" w:color="auto"/>
        <w:right w:val="none" w:sz="0" w:space="0" w:color="auto"/>
      </w:divBdr>
    </w:div>
    <w:div w:id="189800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890BEE86.dotm</Template>
  <TotalTime>0</TotalTime>
  <Pages>5</Pages>
  <Words>1111</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Froukje van Veggel - TBM</dc:creator>
  <cp:lastModifiedBy>Froukje van Veggel - TBM</cp:lastModifiedBy>
  <cp:revision>2</cp:revision>
  <dcterms:created xsi:type="dcterms:W3CDTF">2012-10-06T19:42:00Z</dcterms:created>
  <dcterms:modified xsi:type="dcterms:W3CDTF">2012-10-06T19:42:00Z</dcterms:modified>
</cp:coreProperties>
</file>