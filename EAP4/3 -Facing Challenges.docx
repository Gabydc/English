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36B" w:rsidRPr="00622ED0" w:rsidRDefault="00B5436B">
      <w:pPr>
        <w:rPr>
          <w:b/>
        </w:rPr>
      </w:pPr>
      <w:r w:rsidRPr="00B5436B">
        <w:rPr>
          <w:b/>
          <w:i/>
        </w:rPr>
        <w:t xml:space="preserve">Cambridge Academic English – An </w:t>
      </w:r>
      <w:r w:rsidR="00622ED0">
        <w:rPr>
          <w:b/>
          <w:i/>
        </w:rPr>
        <w:t>integrated skills course for EA</w:t>
      </w:r>
      <w:r w:rsidR="00791A3D">
        <w:rPr>
          <w:b/>
          <w:i/>
        </w:rPr>
        <w:t>P</w:t>
      </w:r>
      <w:r w:rsidR="00622ED0">
        <w:rPr>
          <w:b/>
          <w:i/>
        </w:rPr>
        <w:t xml:space="preserve"> - </w:t>
      </w:r>
      <w:r w:rsidR="00791A3D">
        <w:rPr>
          <w:b/>
          <w:i/>
        </w:rPr>
        <w:t>Advanced</w:t>
      </w:r>
    </w:p>
    <w:p w:rsidR="00B5436B" w:rsidRPr="00B5436B" w:rsidRDefault="00B5436B">
      <w:pPr>
        <w:rPr>
          <w:b/>
        </w:rPr>
      </w:pPr>
      <w:r w:rsidRPr="00B5436B">
        <w:rPr>
          <w:b/>
        </w:rPr>
        <w:t xml:space="preserve">Key to Grammar and Vocabulary </w:t>
      </w:r>
      <w:r w:rsidR="00907D73">
        <w:rPr>
          <w:b/>
        </w:rPr>
        <w:t>&amp; Reading exercises</w:t>
      </w:r>
    </w:p>
    <w:p w:rsidR="00B5436B" w:rsidRDefault="00B5436B"/>
    <w:p w:rsidR="00907D73" w:rsidRPr="001E1933" w:rsidRDefault="00B5436B">
      <w:pPr>
        <w:rPr>
          <w:b/>
          <w:sz w:val="32"/>
          <w:szCs w:val="32"/>
        </w:rPr>
      </w:pPr>
      <w:r w:rsidRPr="001E1933">
        <w:rPr>
          <w:b/>
          <w:sz w:val="32"/>
          <w:szCs w:val="32"/>
        </w:rPr>
        <w:t xml:space="preserve">Unit </w:t>
      </w:r>
      <w:r w:rsidR="00CD3710">
        <w:rPr>
          <w:b/>
          <w:sz w:val="32"/>
          <w:szCs w:val="32"/>
        </w:rPr>
        <w:t>3</w:t>
      </w:r>
      <w:r w:rsidR="00907D73" w:rsidRPr="001E1933">
        <w:rPr>
          <w:b/>
          <w:sz w:val="32"/>
          <w:szCs w:val="32"/>
        </w:rPr>
        <w:t xml:space="preserve"> </w:t>
      </w:r>
      <w:r w:rsidR="00791A3D">
        <w:rPr>
          <w:b/>
          <w:sz w:val="32"/>
          <w:szCs w:val="32"/>
        </w:rPr>
        <w:t xml:space="preserve">– </w:t>
      </w:r>
      <w:r w:rsidR="00CD3710">
        <w:rPr>
          <w:b/>
          <w:sz w:val="32"/>
          <w:szCs w:val="32"/>
        </w:rPr>
        <w:t>Facing Challenges</w:t>
      </w:r>
    </w:p>
    <w:p w:rsidR="00907D73" w:rsidRDefault="00907D73">
      <w:pPr>
        <w:rPr>
          <w:b/>
        </w:rPr>
      </w:pPr>
    </w:p>
    <w:p w:rsidR="00BB0572" w:rsidRDefault="00BB0572" w:rsidP="00BB0572">
      <w:pPr>
        <w:rPr>
          <w:b/>
        </w:rPr>
      </w:pPr>
      <w:r>
        <w:rPr>
          <w:b/>
        </w:rPr>
        <w:t xml:space="preserve">1 </w:t>
      </w:r>
      <w:r w:rsidR="00CD3710">
        <w:rPr>
          <w:b/>
        </w:rPr>
        <w:t>Following the writer’s argument</w:t>
      </w:r>
    </w:p>
    <w:p w:rsidR="00DA3A81" w:rsidRPr="00DA3A81" w:rsidRDefault="00BB0572" w:rsidP="00DA3A81">
      <w:pPr>
        <w:rPr>
          <w:bCs/>
        </w:rPr>
      </w:pPr>
      <w:r>
        <w:rPr>
          <w:b/>
        </w:rPr>
        <w:t>1.1.</w:t>
      </w:r>
    </w:p>
    <w:p w:rsidR="000C4EF1" w:rsidRPr="000C4EF1" w:rsidRDefault="000C4EF1" w:rsidP="000C4EF1">
      <w:proofErr w:type="gramStart"/>
      <w:r w:rsidRPr="000C4EF1">
        <w:rPr>
          <w:i/>
          <w:iCs/>
        </w:rPr>
        <w:t>food</w:t>
      </w:r>
      <w:proofErr w:type="gramEnd"/>
      <w:r w:rsidRPr="000C4EF1">
        <w:rPr>
          <w:i/>
          <w:iCs/>
        </w:rPr>
        <w:t xml:space="preserve"> </w:t>
      </w:r>
      <w:proofErr w:type="spellStart"/>
      <w:r w:rsidRPr="000C4EF1">
        <w:rPr>
          <w:i/>
          <w:iCs/>
        </w:rPr>
        <w:t>secunty</w:t>
      </w:r>
      <w:proofErr w:type="spellEnd"/>
      <w:r w:rsidRPr="000C4EF1">
        <w:rPr>
          <w:i/>
          <w:iCs/>
        </w:rPr>
        <w:t xml:space="preserve">: </w:t>
      </w:r>
      <w:r w:rsidRPr="000C4EF1">
        <w:t>a situation in which enough food is</w:t>
      </w:r>
      <w:r>
        <w:t xml:space="preserve"> </w:t>
      </w:r>
      <w:r w:rsidRPr="000C4EF1">
        <w:t>produced and available for everyone in a group,</w:t>
      </w:r>
      <w:r>
        <w:t xml:space="preserve"> </w:t>
      </w:r>
      <w:r w:rsidRPr="000C4EF1">
        <w:t>country, etc. to have enough to eat</w:t>
      </w:r>
    </w:p>
    <w:p w:rsidR="000C4EF1" w:rsidRPr="000C4EF1" w:rsidRDefault="000C4EF1" w:rsidP="000C4EF1">
      <w:r w:rsidRPr="000C4EF1">
        <w:rPr>
          <w:i/>
          <w:iCs/>
        </w:rPr>
        <w:t xml:space="preserve">energy security: </w:t>
      </w:r>
      <w:r w:rsidRPr="000C4EF1">
        <w:t>1 the pressures on supply from</w:t>
      </w:r>
      <w:r>
        <w:t xml:space="preserve"> </w:t>
      </w:r>
      <w:r w:rsidRPr="000C4EF1">
        <w:t xml:space="preserve">rapidly </w:t>
      </w:r>
      <w:proofErr w:type="spellStart"/>
      <w:r w:rsidRPr="000C4EF1">
        <w:t>industrialising</w:t>
      </w:r>
      <w:proofErr w:type="spellEnd"/>
      <w:r w:rsidRPr="000C4EF1">
        <w:t xml:space="preserve"> countries such as China and</w:t>
      </w:r>
      <w:r>
        <w:t xml:space="preserve"> </w:t>
      </w:r>
      <w:r w:rsidRPr="000C4EF1">
        <w:t>India; 2 policies that result in interdependence</w:t>
      </w:r>
      <w:r>
        <w:t xml:space="preserve"> </w:t>
      </w:r>
      <w:r w:rsidRPr="000C4EF1">
        <w:t>between countries; 3 protecting pipelines from</w:t>
      </w:r>
      <w:r>
        <w:t xml:space="preserve"> </w:t>
      </w:r>
      <w:r w:rsidRPr="000C4EF1">
        <w:t>attack; 4 reducing dependence on fossil fuels in</w:t>
      </w:r>
      <w:r>
        <w:t xml:space="preserve"> </w:t>
      </w:r>
      <w:proofErr w:type="spellStart"/>
      <w:r w:rsidRPr="000C4EF1">
        <w:t>favour</w:t>
      </w:r>
      <w:proofErr w:type="spellEnd"/>
      <w:r w:rsidRPr="000C4EF1">
        <w:t xml:space="preserve"> of renewable resources, such as solar and</w:t>
      </w:r>
      <w:r>
        <w:t xml:space="preserve"> </w:t>
      </w:r>
      <w:r w:rsidRPr="000C4EF1">
        <w:t>wind power</w:t>
      </w:r>
    </w:p>
    <w:p w:rsidR="000C4EF1" w:rsidRPr="000C4EF1" w:rsidRDefault="000C4EF1" w:rsidP="000C4EF1">
      <w:proofErr w:type="gramStart"/>
      <w:r w:rsidRPr="000C4EF1">
        <w:rPr>
          <w:i/>
          <w:iCs/>
        </w:rPr>
        <w:t>climate</w:t>
      </w:r>
      <w:proofErr w:type="gramEnd"/>
      <w:r w:rsidRPr="000C4EF1">
        <w:rPr>
          <w:i/>
          <w:iCs/>
        </w:rPr>
        <w:t xml:space="preserve"> change: </w:t>
      </w:r>
      <w:r w:rsidRPr="000C4EF1">
        <w:t>the way the world's weather is</w:t>
      </w:r>
      <w:r>
        <w:t xml:space="preserve"> </w:t>
      </w:r>
      <w:r w:rsidRPr="000C4EF1">
        <w:t>changing</w:t>
      </w:r>
    </w:p>
    <w:p w:rsidR="000C4EF1" w:rsidRPr="000C4EF1" w:rsidRDefault="000C4EF1" w:rsidP="000C4EF1">
      <w:proofErr w:type="gramStart"/>
      <w:r w:rsidRPr="000C4EF1">
        <w:rPr>
          <w:i/>
          <w:iCs/>
        </w:rPr>
        <w:t>pollution</w:t>
      </w:r>
      <w:proofErr w:type="gramEnd"/>
      <w:r w:rsidRPr="000C4EF1">
        <w:rPr>
          <w:i/>
          <w:iCs/>
        </w:rPr>
        <w:t xml:space="preserve">: </w:t>
      </w:r>
      <w:r w:rsidRPr="000C4EF1">
        <w:t>refers to damage caused to water, air,</w:t>
      </w:r>
      <w:r>
        <w:t xml:space="preserve"> </w:t>
      </w:r>
      <w:r w:rsidRPr="000C4EF1">
        <w:t>etc. by harmful substances or waste</w:t>
      </w:r>
    </w:p>
    <w:p w:rsidR="000C4EF1" w:rsidRDefault="000C4EF1" w:rsidP="00BB0572">
      <w:pPr>
        <w:rPr>
          <w:b/>
        </w:rPr>
      </w:pPr>
      <w:r>
        <w:rPr>
          <w:b/>
        </w:rPr>
        <w:t>1.2</w:t>
      </w:r>
      <w:proofErr w:type="gramStart"/>
      <w:r>
        <w:rPr>
          <w:b/>
        </w:rPr>
        <w:t>.c</w:t>
      </w:r>
      <w:proofErr w:type="gramEnd"/>
    </w:p>
    <w:p w:rsidR="000C4EF1" w:rsidRPr="000C4EF1" w:rsidRDefault="000C4EF1" w:rsidP="000C4EF1">
      <w:r w:rsidRPr="000C4EF1">
        <w:rPr>
          <w:bCs/>
        </w:rPr>
        <w:t xml:space="preserve">1 </w:t>
      </w:r>
      <w:r w:rsidRPr="000C4EF1">
        <w:t>note</w:t>
      </w:r>
    </w:p>
    <w:p w:rsidR="000C4EF1" w:rsidRPr="000C4EF1" w:rsidRDefault="000C4EF1" w:rsidP="000C4EF1">
      <w:r w:rsidRPr="000C4EF1">
        <w:rPr>
          <w:bCs/>
        </w:rPr>
        <w:t xml:space="preserve">2 </w:t>
      </w:r>
      <w:r w:rsidRPr="000C4EF1">
        <w:t>we suggest that; our proposed framework;</w:t>
      </w:r>
      <w:r>
        <w:t xml:space="preserve"> </w:t>
      </w:r>
      <w:r w:rsidRPr="000C4EF1">
        <w:t>a number of recommendations for further</w:t>
      </w:r>
    </w:p>
    <w:p w:rsidR="000C4EF1" w:rsidRPr="000C4EF1" w:rsidRDefault="000C4EF1" w:rsidP="000C4EF1">
      <w:r w:rsidRPr="000C4EF1">
        <w:t>Investigation</w:t>
      </w:r>
    </w:p>
    <w:p w:rsidR="000C4EF1" w:rsidRPr="000C4EF1" w:rsidRDefault="000C4EF1" w:rsidP="000C4EF1">
      <w:pPr>
        <w:rPr>
          <w:b/>
        </w:rPr>
      </w:pPr>
      <w:r w:rsidRPr="000C4EF1">
        <w:rPr>
          <w:b/>
        </w:rPr>
        <w:t>1.2</w:t>
      </w:r>
      <w:proofErr w:type="gramStart"/>
      <w:r w:rsidRPr="000C4EF1">
        <w:rPr>
          <w:b/>
        </w:rPr>
        <w:t>.d</w:t>
      </w:r>
      <w:proofErr w:type="gramEnd"/>
    </w:p>
    <w:p w:rsidR="000C4EF1" w:rsidRPr="00FC7B35" w:rsidRDefault="000C4EF1" w:rsidP="000C4EF1">
      <w:pPr>
        <w:rPr>
          <w:bCs/>
        </w:rPr>
      </w:pPr>
      <w:r w:rsidRPr="00FC7B35">
        <w:rPr>
          <w:bCs/>
        </w:rPr>
        <w:t>Note</w:t>
      </w:r>
    </w:p>
    <w:p w:rsidR="000C4EF1" w:rsidRPr="000C4EF1" w:rsidRDefault="000C4EF1" w:rsidP="000C4EF1">
      <w:r w:rsidRPr="000C4EF1">
        <w:t xml:space="preserve">Keywords allow articles to be searched </w:t>
      </w:r>
      <w:proofErr w:type="gramStart"/>
      <w:r w:rsidRPr="000C4EF1">
        <w:t>In</w:t>
      </w:r>
      <w:proofErr w:type="gramEnd"/>
      <w:r w:rsidRPr="000C4EF1">
        <w:t xml:space="preserve"> databases and</w:t>
      </w:r>
      <w:r>
        <w:t xml:space="preserve"> </w:t>
      </w:r>
      <w:r w:rsidRPr="000C4EF1">
        <w:t>by search engines. An increasing number of journals ask</w:t>
      </w:r>
      <w:r>
        <w:t xml:space="preserve"> </w:t>
      </w:r>
      <w:r w:rsidRPr="000C4EF1">
        <w:t>authors to include keywords.</w:t>
      </w:r>
      <w:r>
        <w:t xml:space="preserve"> </w:t>
      </w:r>
      <w:r w:rsidRPr="000C4EF1">
        <w:t xml:space="preserve">Only abbreviations firmly </w:t>
      </w:r>
      <w:r>
        <w:t>e</w:t>
      </w:r>
      <w:r w:rsidRPr="000C4EF1">
        <w:t>stablished in the field may</w:t>
      </w:r>
      <w:r>
        <w:t xml:space="preserve"> </w:t>
      </w:r>
      <w:r w:rsidRPr="000C4EF1">
        <w:t>be eligible (EAP is an accepted abbreviation). These</w:t>
      </w:r>
      <w:r>
        <w:t xml:space="preserve"> </w:t>
      </w:r>
      <w:r w:rsidRPr="000C4EF1">
        <w:t>keywords will be used for indexing purposes.</w:t>
      </w:r>
      <w:r>
        <w:t xml:space="preserve"> </w:t>
      </w:r>
      <w:r w:rsidRPr="000C4EF1">
        <w:t>Dissertations and theses often require keywords,</w:t>
      </w:r>
      <w:r>
        <w:t xml:space="preserve"> </w:t>
      </w:r>
      <w:r w:rsidRPr="000C4EF1">
        <w:t>sometimes selected from a subject-specific list. For more</w:t>
      </w:r>
      <w:r>
        <w:t xml:space="preserve"> </w:t>
      </w:r>
      <w:r w:rsidRPr="000C4EF1">
        <w:t xml:space="preserve">information, see </w:t>
      </w:r>
      <w:hyperlink r:id="rId8" w:history="1">
        <w:r w:rsidRPr="00A644A9">
          <w:rPr>
            <w:rStyle w:val="Hyperlink"/>
          </w:rPr>
          <w:t>www.egs.edu/community/master-anddoctorate-</w:t>
        </w:r>
        <w:r w:rsidRPr="000C4EF1">
          <w:rPr>
            <w:rStyle w:val="Hyperlink"/>
          </w:rPr>
          <w:t>thesis</w:t>
        </w:r>
      </w:hyperlink>
      <w:r w:rsidRPr="000C4EF1">
        <w:t xml:space="preserve"> </w:t>
      </w:r>
    </w:p>
    <w:p w:rsidR="000C4EF1" w:rsidRPr="000C4EF1" w:rsidRDefault="000C4EF1" w:rsidP="000C4EF1">
      <w:r w:rsidRPr="000C4EF1">
        <w:t>The most important purpose of keywords is to</w:t>
      </w:r>
      <w:r>
        <w:t xml:space="preserve"> </w:t>
      </w:r>
      <w:r w:rsidRPr="000C4EF1">
        <w:t>allow articles to be searched in databases and by</w:t>
      </w:r>
      <w:r>
        <w:t xml:space="preserve"> </w:t>
      </w:r>
      <w:r w:rsidRPr="000C4EF1">
        <w:t>search engines. A secondary purpose is to indicate</w:t>
      </w:r>
      <w:r>
        <w:t xml:space="preserve"> </w:t>
      </w:r>
      <w:r w:rsidRPr="000C4EF1">
        <w:t>to the reader the main areas of interest in the</w:t>
      </w:r>
      <w:r>
        <w:t xml:space="preserve"> </w:t>
      </w:r>
      <w:r w:rsidRPr="000C4EF1">
        <w:t>article. Students might also use them to check</w:t>
      </w:r>
      <w:r>
        <w:t xml:space="preserve"> </w:t>
      </w:r>
      <w:r w:rsidRPr="000C4EF1">
        <w:t>their understanding of important terms before</w:t>
      </w:r>
      <w:r>
        <w:t xml:space="preserve"> </w:t>
      </w:r>
      <w:r w:rsidRPr="000C4EF1">
        <w:t>reading the article.</w:t>
      </w:r>
    </w:p>
    <w:p w:rsidR="000C4EF1" w:rsidRPr="000C4EF1" w:rsidRDefault="000C4EF1" w:rsidP="000C4EF1">
      <w:r w:rsidRPr="000C4EF1">
        <w:rPr>
          <w:i/>
          <w:iCs/>
        </w:rPr>
        <w:t xml:space="preserve">- </w:t>
      </w:r>
      <w:proofErr w:type="spellStart"/>
      <w:proofErr w:type="gramStart"/>
      <w:r w:rsidRPr="000C4EF1">
        <w:rPr>
          <w:i/>
          <w:iCs/>
        </w:rPr>
        <w:t>bioeconomy</w:t>
      </w:r>
      <w:proofErr w:type="spellEnd"/>
      <w:proofErr w:type="gramEnd"/>
      <w:r w:rsidRPr="000C4EF1">
        <w:rPr>
          <w:i/>
          <w:iCs/>
        </w:rPr>
        <w:t xml:space="preserve">: </w:t>
      </w:r>
      <w:r w:rsidRPr="000C4EF1">
        <w:t>the part of the economy that is</w:t>
      </w:r>
      <w:r>
        <w:t xml:space="preserve"> </w:t>
      </w:r>
      <w:r w:rsidRPr="000C4EF1">
        <w:t>based on products and services produced from</w:t>
      </w:r>
      <w:r>
        <w:t xml:space="preserve"> r</w:t>
      </w:r>
      <w:r w:rsidRPr="000C4EF1">
        <w:t>enewable resources (plants and crops, etc.)</w:t>
      </w:r>
    </w:p>
    <w:p w:rsidR="000C4EF1" w:rsidRPr="000C4EF1" w:rsidRDefault="000C4EF1" w:rsidP="000C4EF1">
      <w:r w:rsidRPr="000C4EF1">
        <w:rPr>
          <w:i/>
          <w:iCs/>
        </w:rPr>
        <w:t xml:space="preserve">- </w:t>
      </w:r>
      <w:proofErr w:type="gramStart"/>
      <w:r w:rsidRPr="000C4EF1">
        <w:rPr>
          <w:i/>
          <w:iCs/>
        </w:rPr>
        <w:t>biofuels</w:t>
      </w:r>
      <w:proofErr w:type="gramEnd"/>
      <w:r w:rsidRPr="000C4EF1">
        <w:rPr>
          <w:i/>
          <w:iCs/>
        </w:rPr>
        <w:t xml:space="preserve">: </w:t>
      </w:r>
      <w:r w:rsidRPr="000C4EF1">
        <w:t>fuels that are made from living things</w:t>
      </w:r>
      <w:r>
        <w:t xml:space="preserve"> </w:t>
      </w:r>
      <w:r w:rsidRPr="000C4EF1">
        <w:t>or their waste</w:t>
      </w:r>
    </w:p>
    <w:p w:rsidR="000C4EF1" w:rsidRPr="000C4EF1" w:rsidRDefault="000C4EF1" w:rsidP="000C4EF1">
      <w:r w:rsidRPr="000C4EF1">
        <w:rPr>
          <w:i/>
          <w:iCs/>
        </w:rPr>
        <w:t xml:space="preserve">- </w:t>
      </w:r>
      <w:proofErr w:type="gramStart"/>
      <w:r w:rsidRPr="000C4EF1">
        <w:rPr>
          <w:i/>
          <w:iCs/>
        </w:rPr>
        <w:t>biotechnology</w:t>
      </w:r>
      <w:proofErr w:type="gramEnd"/>
      <w:r w:rsidRPr="000C4EF1">
        <w:rPr>
          <w:i/>
          <w:iCs/>
        </w:rPr>
        <w:t xml:space="preserve">: </w:t>
      </w:r>
      <w:r w:rsidRPr="000C4EF1">
        <w:t>the use of living things, especially</w:t>
      </w:r>
      <w:r>
        <w:t xml:space="preserve"> </w:t>
      </w:r>
      <w:r w:rsidRPr="000C4EF1">
        <w:t>cells and bacteria, in industrial processes</w:t>
      </w:r>
    </w:p>
    <w:p w:rsidR="000C4EF1" w:rsidRPr="000C4EF1" w:rsidRDefault="000C4EF1" w:rsidP="000C4EF1">
      <w:r w:rsidRPr="000C4EF1">
        <w:rPr>
          <w:i/>
          <w:iCs/>
        </w:rPr>
        <w:t xml:space="preserve">- </w:t>
      </w:r>
      <w:proofErr w:type="gramStart"/>
      <w:r w:rsidRPr="000C4EF1">
        <w:rPr>
          <w:i/>
          <w:iCs/>
        </w:rPr>
        <w:t>food</w:t>
      </w:r>
      <w:proofErr w:type="gramEnd"/>
      <w:r w:rsidRPr="000C4EF1">
        <w:rPr>
          <w:i/>
          <w:iCs/>
        </w:rPr>
        <w:t xml:space="preserve"> security: </w:t>
      </w:r>
      <w:r w:rsidRPr="000C4EF1">
        <w:t>a situation in which enough food is</w:t>
      </w:r>
      <w:r>
        <w:t xml:space="preserve"> </w:t>
      </w:r>
      <w:r w:rsidRPr="000C4EF1">
        <w:t>produced and available for everyone in a group,</w:t>
      </w:r>
      <w:r>
        <w:t xml:space="preserve"> </w:t>
      </w:r>
      <w:r w:rsidRPr="000C4EF1">
        <w:t>country, etc. to have enough to eat</w:t>
      </w:r>
    </w:p>
    <w:p w:rsidR="000C4EF1" w:rsidRPr="000C4EF1" w:rsidRDefault="000C4EF1" w:rsidP="000C4EF1">
      <w:r w:rsidRPr="000C4EF1">
        <w:rPr>
          <w:i/>
          <w:iCs/>
        </w:rPr>
        <w:t xml:space="preserve">- </w:t>
      </w:r>
      <w:proofErr w:type="gramStart"/>
      <w:r w:rsidRPr="000C4EF1">
        <w:rPr>
          <w:i/>
          <w:iCs/>
        </w:rPr>
        <w:t>plant</w:t>
      </w:r>
      <w:proofErr w:type="gramEnd"/>
      <w:r w:rsidRPr="000C4EF1">
        <w:rPr>
          <w:i/>
          <w:iCs/>
        </w:rPr>
        <w:t xml:space="preserve"> science: </w:t>
      </w:r>
      <w:r w:rsidRPr="000C4EF1">
        <w:t>the branch of biology that involves</w:t>
      </w:r>
      <w:r>
        <w:t xml:space="preserve"> </w:t>
      </w:r>
      <w:r w:rsidRPr="000C4EF1">
        <w:t>the study of plant life</w:t>
      </w:r>
    </w:p>
    <w:p w:rsidR="000C4EF1" w:rsidRDefault="000C4EF1" w:rsidP="000C4EF1">
      <w:r w:rsidRPr="000C4EF1">
        <w:rPr>
          <w:i/>
          <w:iCs/>
        </w:rPr>
        <w:t xml:space="preserve">- </w:t>
      </w:r>
      <w:proofErr w:type="gramStart"/>
      <w:r w:rsidRPr="000C4EF1">
        <w:rPr>
          <w:i/>
          <w:iCs/>
        </w:rPr>
        <w:t>research</w:t>
      </w:r>
      <w:proofErr w:type="gramEnd"/>
      <w:r w:rsidRPr="000C4EF1">
        <w:rPr>
          <w:i/>
          <w:iCs/>
        </w:rPr>
        <w:t xml:space="preserve"> policy: </w:t>
      </w:r>
      <w:r w:rsidRPr="000C4EF1">
        <w:t>an official agreement about</w:t>
      </w:r>
      <w:r>
        <w:t xml:space="preserve"> </w:t>
      </w:r>
      <w:r w:rsidRPr="000C4EF1">
        <w:t>research that should be carried out</w:t>
      </w:r>
    </w:p>
    <w:p w:rsidR="000C4EF1" w:rsidRPr="000C4EF1" w:rsidRDefault="000C4EF1" w:rsidP="000C4EF1">
      <w:pPr>
        <w:rPr>
          <w:b/>
        </w:rPr>
      </w:pPr>
      <w:r w:rsidRPr="000C4EF1">
        <w:rPr>
          <w:b/>
        </w:rPr>
        <w:t>1.3</w:t>
      </w:r>
      <w:proofErr w:type="gramStart"/>
      <w:r w:rsidRPr="000C4EF1">
        <w:rPr>
          <w:b/>
        </w:rPr>
        <w:t>.a</w:t>
      </w:r>
      <w:proofErr w:type="gramEnd"/>
    </w:p>
    <w:p w:rsidR="000C4EF1" w:rsidRPr="000C4EF1" w:rsidRDefault="000C4EF1" w:rsidP="000C4EF1">
      <w:proofErr w:type="gramStart"/>
      <w:r w:rsidRPr="000C4EF1">
        <w:rPr>
          <w:i/>
          <w:iCs/>
        </w:rPr>
        <w:t>bio</w:t>
      </w:r>
      <w:proofErr w:type="gramEnd"/>
      <w:r w:rsidRPr="000C4EF1">
        <w:rPr>
          <w:i/>
          <w:iCs/>
        </w:rPr>
        <w:t xml:space="preserve"> = </w:t>
      </w:r>
      <w:r w:rsidRPr="000C4EF1">
        <w:t>connected with life and living things</w:t>
      </w:r>
      <w:r>
        <w:t xml:space="preserve"> </w:t>
      </w:r>
    </w:p>
    <w:p w:rsidR="000C4EF1" w:rsidRPr="000C4EF1" w:rsidRDefault="000C4EF1" w:rsidP="000C4EF1">
      <w:r w:rsidRPr="000C4EF1">
        <w:rPr>
          <w:i/>
          <w:iCs/>
        </w:rPr>
        <w:t xml:space="preserve">- </w:t>
      </w:r>
      <w:proofErr w:type="gramStart"/>
      <w:r w:rsidRPr="000C4EF1">
        <w:rPr>
          <w:i/>
          <w:iCs/>
        </w:rPr>
        <w:t>bio-renewables</w:t>
      </w:r>
      <w:proofErr w:type="gramEnd"/>
      <w:r w:rsidRPr="000C4EF1">
        <w:rPr>
          <w:i/>
          <w:iCs/>
        </w:rPr>
        <w:t xml:space="preserve"> </w:t>
      </w:r>
      <w:r w:rsidRPr="000C4EF1">
        <w:t>(line 13): sources of energy that</w:t>
      </w:r>
      <w:r>
        <w:t xml:space="preserve"> </w:t>
      </w:r>
      <w:r w:rsidRPr="000C4EF1">
        <w:t>are produced from living matter, such as plant</w:t>
      </w:r>
      <w:r>
        <w:t xml:space="preserve"> </w:t>
      </w:r>
      <w:r w:rsidRPr="000C4EF1">
        <w:t>material (biomass)</w:t>
      </w:r>
    </w:p>
    <w:p w:rsidR="000C4EF1" w:rsidRPr="000C4EF1" w:rsidRDefault="000C4EF1" w:rsidP="000C4EF1">
      <w:r w:rsidRPr="000C4EF1">
        <w:rPr>
          <w:i/>
          <w:iCs/>
        </w:rPr>
        <w:lastRenderedPageBreak/>
        <w:t xml:space="preserve">- </w:t>
      </w:r>
      <w:proofErr w:type="gramStart"/>
      <w:r w:rsidRPr="000C4EF1">
        <w:rPr>
          <w:i/>
          <w:iCs/>
        </w:rPr>
        <w:t>bioethanol</w:t>
      </w:r>
      <w:proofErr w:type="gramEnd"/>
      <w:r w:rsidRPr="000C4EF1">
        <w:rPr>
          <w:i/>
          <w:iCs/>
        </w:rPr>
        <w:t xml:space="preserve"> </w:t>
      </w:r>
      <w:r w:rsidRPr="000C4EF1">
        <w:t>(line 23): ethanol is a chemical</w:t>
      </w:r>
      <w:r>
        <w:t xml:space="preserve"> </w:t>
      </w:r>
      <w:r w:rsidRPr="000C4EF1">
        <w:t xml:space="preserve">compound which is a type of alcohol; </w:t>
      </w:r>
      <w:r>
        <w:t>b</w:t>
      </w:r>
      <w:r w:rsidRPr="000C4EF1">
        <w:t>ioethanol</w:t>
      </w:r>
      <w:r>
        <w:t xml:space="preserve"> </w:t>
      </w:r>
      <w:r w:rsidRPr="000C4EF1">
        <w:t>is ethanol produced from living matter, such as</w:t>
      </w:r>
      <w:r>
        <w:t xml:space="preserve"> </w:t>
      </w:r>
      <w:r w:rsidRPr="000C4EF1">
        <w:t>plant material (it may alternatively be produced</w:t>
      </w:r>
      <w:r>
        <w:t xml:space="preserve"> </w:t>
      </w:r>
      <w:r w:rsidRPr="000C4EF1">
        <w:t>from oil)</w:t>
      </w:r>
    </w:p>
    <w:p w:rsidR="000C4EF1" w:rsidRPr="000C4EF1" w:rsidRDefault="000C4EF1" w:rsidP="000C4EF1">
      <w:r w:rsidRPr="000C4EF1">
        <w:rPr>
          <w:i/>
          <w:iCs/>
        </w:rPr>
        <w:t xml:space="preserve">- </w:t>
      </w:r>
      <w:proofErr w:type="spellStart"/>
      <w:proofErr w:type="gramStart"/>
      <w:r w:rsidRPr="000C4EF1">
        <w:rPr>
          <w:i/>
          <w:iCs/>
        </w:rPr>
        <w:t>biorefineries</w:t>
      </w:r>
      <w:proofErr w:type="spellEnd"/>
      <w:proofErr w:type="gramEnd"/>
      <w:r w:rsidRPr="000C4EF1">
        <w:rPr>
          <w:i/>
          <w:iCs/>
        </w:rPr>
        <w:t xml:space="preserve"> </w:t>
      </w:r>
      <w:r w:rsidRPr="000C4EF1">
        <w:t>(line 23): a refinery is a factory</w:t>
      </w:r>
      <w:r>
        <w:t xml:space="preserve"> </w:t>
      </w:r>
      <w:r w:rsidRPr="000C4EF1">
        <w:t>where raw substances are made pure. For</w:t>
      </w:r>
    </w:p>
    <w:p w:rsidR="000C4EF1" w:rsidRPr="000C4EF1" w:rsidRDefault="000C4EF1" w:rsidP="000C4EF1">
      <w:proofErr w:type="gramStart"/>
      <w:r w:rsidRPr="000C4EF1">
        <w:t>example</w:t>
      </w:r>
      <w:proofErr w:type="gramEnd"/>
      <w:r w:rsidRPr="000C4EF1">
        <w:t>, an oil refinery converts oil to products</w:t>
      </w:r>
      <w:r>
        <w:t xml:space="preserve"> </w:t>
      </w:r>
      <w:r w:rsidRPr="000C4EF1">
        <w:t xml:space="preserve">such as petroleum. In a </w:t>
      </w:r>
      <w:proofErr w:type="spellStart"/>
      <w:r w:rsidRPr="000C4EF1">
        <w:t>biorefinery</w:t>
      </w:r>
      <w:proofErr w:type="spellEnd"/>
      <w:r w:rsidRPr="000C4EF1">
        <w:t xml:space="preserve">, </w:t>
      </w:r>
      <w:r>
        <w:t>b</w:t>
      </w:r>
      <w:r w:rsidRPr="000C4EF1">
        <w:t>iomass is</w:t>
      </w:r>
      <w:r>
        <w:t xml:space="preserve"> </w:t>
      </w:r>
      <w:r w:rsidRPr="000C4EF1">
        <w:t>converted to chemicals, and heat or power may</w:t>
      </w:r>
      <w:r>
        <w:t xml:space="preserve"> </w:t>
      </w:r>
      <w:r w:rsidRPr="000C4EF1">
        <w:t>also be produced.</w:t>
      </w:r>
    </w:p>
    <w:p w:rsidR="000C4EF1" w:rsidRDefault="000C4EF1" w:rsidP="00BB0572">
      <w:pPr>
        <w:rPr>
          <w:b/>
        </w:rPr>
      </w:pPr>
      <w:r>
        <w:rPr>
          <w:b/>
        </w:rPr>
        <w:t>1.3</w:t>
      </w:r>
      <w:proofErr w:type="gramStart"/>
      <w:r>
        <w:rPr>
          <w:b/>
        </w:rPr>
        <w:t>.b</w:t>
      </w:r>
      <w:proofErr w:type="gramEnd"/>
    </w:p>
    <w:p w:rsidR="000C4EF1" w:rsidRPr="000C4EF1" w:rsidRDefault="000C4EF1" w:rsidP="000C4EF1">
      <w:proofErr w:type="gramStart"/>
      <w:r w:rsidRPr="000C4EF1">
        <w:rPr>
          <w:i/>
          <w:iCs/>
        </w:rPr>
        <w:t>bedrock</w:t>
      </w:r>
      <w:proofErr w:type="gramEnd"/>
      <w:r w:rsidRPr="000C4EF1">
        <w:rPr>
          <w:i/>
          <w:iCs/>
        </w:rPr>
        <w:t xml:space="preserve">: </w:t>
      </w:r>
      <w:r w:rsidRPr="000C4EF1">
        <w:t>the main thing on which something</w:t>
      </w:r>
      <w:r>
        <w:t xml:space="preserve"> </w:t>
      </w:r>
      <w:r w:rsidRPr="000C4EF1">
        <w:t>else is built or based</w:t>
      </w:r>
    </w:p>
    <w:p w:rsidR="000C4EF1" w:rsidRPr="000C4EF1" w:rsidRDefault="000C4EF1" w:rsidP="000C4EF1">
      <w:proofErr w:type="gramStart"/>
      <w:r w:rsidRPr="000C4EF1">
        <w:rPr>
          <w:i/>
          <w:iCs/>
        </w:rPr>
        <w:t>derived</w:t>
      </w:r>
      <w:proofErr w:type="gramEnd"/>
      <w:r w:rsidRPr="000C4EF1">
        <w:rPr>
          <w:i/>
          <w:iCs/>
        </w:rPr>
        <w:t xml:space="preserve">: </w:t>
      </w:r>
      <w:r w:rsidRPr="000C4EF1">
        <w:t>obtained from something else</w:t>
      </w:r>
    </w:p>
    <w:p w:rsidR="000C4EF1" w:rsidRPr="000C4EF1" w:rsidRDefault="000C4EF1" w:rsidP="000C4EF1">
      <w:proofErr w:type="gramStart"/>
      <w:r w:rsidRPr="000C4EF1">
        <w:rPr>
          <w:i/>
          <w:iCs/>
        </w:rPr>
        <w:t>transition</w:t>
      </w:r>
      <w:proofErr w:type="gramEnd"/>
      <w:r w:rsidRPr="000C4EF1">
        <w:rPr>
          <w:i/>
          <w:iCs/>
        </w:rPr>
        <w:t xml:space="preserve">: </w:t>
      </w:r>
      <w:r w:rsidRPr="000C4EF1">
        <w:t>the change from one form or type to</w:t>
      </w:r>
      <w:r>
        <w:t xml:space="preserve"> </w:t>
      </w:r>
      <w:r w:rsidRPr="000C4EF1">
        <w:t>another</w:t>
      </w:r>
    </w:p>
    <w:p w:rsidR="000C4EF1" w:rsidRPr="000C4EF1" w:rsidRDefault="000C4EF1" w:rsidP="000C4EF1">
      <w:proofErr w:type="gramStart"/>
      <w:r w:rsidRPr="000C4EF1">
        <w:rPr>
          <w:i/>
          <w:iCs/>
        </w:rPr>
        <w:t>commodities</w:t>
      </w:r>
      <w:proofErr w:type="gramEnd"/>
      <w:r w:rsidRPr="000C4EF1">
        <w:rPr>
          <w:i/>
          <w:iCs/>
        </w:rPr>
        <w:t xml:space="preserve">: </w:t>
      </w:r>
      <w:r w:rsidRPr="000C4EF1">
        <w:t>substances or products that can</w:t>
      </w:r>
      <w:r>
        <w:t xml:space="preserve"> </w:t>
      </w:r>
      <w:r w:rsidRPr="000C4EF1">
        <w:t>be traded, bought or sold</w:t>
      </w:r>
    </w:p>
    <w:p w:rsidR="000C4EF1" w:rsidRPr="000C4EF1" w:rsidRDefault="000C4EF1" w:rsidP="000C4EF1">
      <w:proofErr w:type="gramStart"/>
      <w:r w:rsidRPr="000C4EF1">
        <w:rPr>
          <w:i/>
          <w:iCs/>
        </w:rPr>
        <w:t>tensions</w:t>
      </w:r>
      <w:proofErr w:type="gramEnd"/>
      <w:r w:rsidRPr="000C4EF1">
        <w:rPr>
          <w:i/>
          <w:iCs/>
        </w:rPr>
        <w:t xml:space="preserve">: </w:t>
      </w:r>
      <w:r w:rsidRPr="000C4EF1">
        <w:t>problems caused by opposing aims or</w:t>
      </w:r>
      <w:r>
        <w:t xml:space="preserve"> </w:t>
      </w:r>
      <w:r w:rsidRPr="000C4EF1">
        <w:t>influences</w:t>
      </w:r>
    </w:p>
    <w:p w:rsidR="000C4EF1" w:rsidRDefault="000C4EF1" w:rsidP="000C4EF1">
      <w:proofErr w:type="gramStart"/>
      <w:r w:rsidRPr="000C4EF1">
        <w:rPr>
          <w:i/>
          <w:iCs/>
        </w:rPr>
        <w:t>intensifying</w:t>
      </w:r>
      <w:proofErr w:type="gramEnd"/>
      <w:r w:rsidRPr="000C4EF1">
        <w:rPr>
          <w:i/>
          <w:iCs/>
        </w:rPr>
        <w:t xml:space="preserve">: </w:t>
      </w:r>
      <w:r w:rsidRPr="000C4EF1">
        <w:t>becoming greater, more serious or</w:t>
      </w:r>
      <w:r>
        <w:t xml:space="preserve"> </w:t>
      </w:r>
      <w:r w:rsidRPr="000C4EF1">
        <w:t>more extreme</w:t>
      </w:r>
    </w:p>
    <w:p w:rsidR="000C4EF1" w:rsidRPr="000C4EF1" w:rsidRDefault="000C4EF1" w:rsidP="000C4EF1">
      <w:pPr>
        <w:rPr>
          <w:b/>
        </w:rPr>
      </w:pPr>
      <w:r w:rsidRPr="000C4EF1">
        <w:rPr>
          <w:b/>
        </w:rPr>
        <w:t>1.4</w:t>
      </w:r>
    </w:p>
    <w:p w:rsidR="000C4EF1" w:rsidRPr="000C4EF1" w:rsidRDefault="000C4EF1" w:rsidP="000C4EF1">
      <w:r>
        <w:t>2b; 3d; 4j; 5a; 6i; 7</w:t>
      </w:r>
      <w:r w:rsidR="00FC7B35">
        <w:t>h</w:t>
      </w:r>
      <w:r>
        <w:t>;</w:t>
      </w:r>
      <w:r w:rsidR="00FC7B35">
        <w:t xml:space="preserve"> 8e; 9c; 10g</w:t>
      </w:r>
    </w:p>
    <w:p w:rsidR="00907D73" w:rsidRDefault="00850FAF" w:rsidP="00BB0572">
      <w:pPr>
        <w:rPr>
          <w:b/>
        </w:rPr>
      </w:pPr>
      <w:r>
        <w:rPr>
          <w:b/>
        </w:rPr>
        <w:t xml:space="preserve">2 </w:t>
      </w:r>
      <w:r w:rsidR="00DA3A81">
        <w:rPr>
          <w:b/>
        </w:rPr>
        <w:t>Vocabulary in context</w:t>
      </w:r>
      <w:r w:rsidR="00FC7B35">
        <w:rPr>
          <w:b/>
        </w:rPr>
        <w:t xml:space="preserve"> 1: focusing and evaluative adverbs</w:t>
      </w:r>
    </w:p>
    <w:p w:rsidR="00DA3A81" w:rsidRDefault="00BB0572" w:rsidP="002E738B">
      <w:pPr>
        <w:rPr>
          <w:b/>
        </w:rPr>
      </w:pPr>
      <w:r w:rsidRPr="00BB0572">
        <w:rPr>
          <w:b/>
        </w:rPr>
        <w:t>2.1</w:t>
      </w:r>
      <w:proofErr w:type="gramStart"/>
      <w:r w:rsidR="00DA3A81">
        <w:rPr>
          <w:b/>
        </w:rPr>
        <w:t>.a</w:t>
      </w:r>
      <w:proofErr w:type="gramEnd"/>
    </w:p>
    <w:p w:rsidR="00FC7B35" w:rsidRPr="00FC7B35" w:rsidRDefault="00FC7B35" w:rsidP="00FC7B35">
      <w:pPr>
        <w:rPr>
          <w:bCs/>
        </w:rPr>
      </w:pPr>
      <w:r w:rsidRPr="00FC7B35">
        <w:rPr>
          <w:bCs/>
        </w:rPr>
        <w:t xml:space="preserve">1 </w:t>
      </w:r>
      <w:r w:rsidRPr="00FC7B35">
        <w:rPr>
          <w:bCs/>
          <w:strike/>
        </w:rPr>
        <w:t>mostly</w:t>
      </w:r>
      <w:r w:rsidRPr="00FC7B35">
        <w:rPr>
          <w:bCs/>
        </w:rPr>
        <w:t xml:space="preserve"> predominantly</w:t>
      </w:r>
    </w:p>
    <w:p w:rsidR="00FC7B35" w:rsidRPr="00FC7B35" w:rsidRDefault="00FC7B35" w:rsidP="00FC7B35">
      <w:pPr>
        <w:rPr>
          <w:bCs/>
        </w:rPr>
      </w:pPr>
      <w:r w:rsidRPr="00FC7B35">
        <w:rPr>
          <w:bCs/>
        </w:rPr>
        <w:t xml:space="preserve">2 </w:t>
      </w:r>
      <w:r w:rsidRPr="00FC7B35">
        <w:rPr>
          <w:bCs/>
          <w:strike/>
        </w:rPr>
        <w:t>Although some people might disagree, we think that</w:t>
      </w:r>
      <w:r w:rsidRPr="00FC7B35">
        <w:rPr>
          <w:bCs/>
        </w:rPr>
        <w:t xml:space="preserve"> </w:t>
      </w:r>
      <w:proofErr w:type="gramStart"/>
      <w:r w:rsidRPr="00FC7B35">
        <w:rPr>
          <w:bCs/>
        </w:rPr>
        <w:t>Arguably</w:t>
      </w:r>
      <w:proofErr w:type="gramEnd"/>
      <w:r w:rsidRPr="00FC7B35">
        <w:rPr>
          <w:bCs/>
        </w:rPr>
        <w:t>,</w:t>
      </w:r>
    </w:p>
    <w:p w:rsidR="00FC7B35" w:rsidRPr="00FC7B35" w:rsidRDefault="00FC7B35" w:rsidP="00FC7B35">
      <w:pPr>
        <w:rPr>
          <w:bCs/>
        </w:rPr>
      </w:pPr>
      <w:r w:rsidRPr="00FC7B35">
        <w:rPr>
          <w:bCs/>
        </w:rPr>
        <w:t xml:space="preserve">3 </w:t>
      </w:r>
      <w:r w:rsidRPr="00FC7B35">
        <w:rPr>
          <w:bCs/>
          <w:strike/>
        </w:rPr>
        <w:t>may in the future be</w:t>
      </w:r>
      <w:r w:rsidRPr="00FC7B35">
        <w:rPr>
          <w:bCs/>
        </w:rPr>
        <w:t xml:space="preserve"> are potentially</w:t>
      </w:r>
    </w:p>
    <w:p w:rsidR="00FC7B35" w:rsidRPr="00FC7B35" w:rsidRDefault="00FC7B35" w:rsidP="00FC7B35">
      <w:pPr>
        <w:rPr>
          <w:bCs/>
        </w:rPr>
      </w:pPr>
      <w:r w:rsidRPr="00FC7B35">
        <w:rPr>
          <w:bCs/>
        </w:rPr>
        <w:t>4</w:t>
      </w:r>
      <w:r w:rsidRPr="00FC7B35">
        <w:rPr>
          <w:b/>
          <w:bCs/>
        </w:rPr>
        <w:t xml:space="preserve"> </w:t>
      </w:r>
      <w:r w:rsidRPr="00FC7B35">
        <w:rPr>
          <w:bCs/>
          <w:strike/>
        </w:rPr>
        <w:t>more and more</w:t>
      </w:r>
      <w:r w:rsidRPr="00FC7B35">
        <w:rPr>
          <w:bCs/>
        </w:rPr>
        <w:t xml:space="preserve"> increasingly</w:t>
      </w:r>
    </w:p>
    <w:p w:rsidR="00DA3A81" w:rsidRPr="00FC7B35" w:rsidRDefault="00FC7B35" w:rsidP="00DA3A81">
      <w:pPr>
        <w:rPr>
          <w:b/>
          <w:bCs/>
        </w:rPr>
      </w:pPr>
      <w:r w:rsidRPr="00FC7B35">
        <w:rPr>
          <w:b/>
          <w:bCs/>
        </w:rPr>
        <w:t>2.1</w:t>
      </w:r>
      <w:proofErr w:type="gramStart"/>
      <w:r w:rsidRPr="00FC7B35">
        <w:rPr>
          <w:b/>
          <w:bCs/>
        </w:rPr>
        <w:t>.b</w:t>
      </w:r>
      <w:proofErr w:type="gramEnd"/>
    </w:p>
    <w:p w:rsidR="00FC7B35" w:rsidRPr="00FC7B35" w:rsidRDefault="00C66287" w:rsidP="00FC7B35">
      <w:pPr>
        <w:rPr>
          <w:bCs/>
        </w:rPr>
      </w:pPr>
      <w:proofErr w:type="gramStart"/>
      <w:r>
        <w:rPr>
          <w:b/>
          <w:bCs/>
        </w:rPr>
        <w:t>f</w:t>
      </w:r>
      <w:r w:rsidR="00FC7B35" w:rsidRPr="00FC7B35">
        <w:rPr>
          <w:b/>
          <w:bCs/>
        </w:rPr>
        <w:t>ocusing</w:t>
      </w:r>
      <w:proofErr w:type="gramEnd"/>
      <w:r>
        <w:rPr>
          <w:b/>
          <w:bCs/>
        </w:rPr>
        <w:t xml:space="preserve"> </w:t>
      </w:r>
      <w:r w:rsidR="00FC7B35" w:rsidRPr="00FC7B35">
        <w:rPr>
          <w:b/>
          <w:bCs/>
        </w:rPr>
        <w:t xml:space="preserve">adverbs: </w:t>
      </w:r>
      <w:r w:rsidR="00FC7B35" w:rsidRPr="00FC7B35">
        <w:rPr>
          <w:bCs/>
        </w:rPr>
        <w:t>particularly, increasingly</w:t>
      </w:r>
    </w:p>
    <w:p w:rsidR="00FC7B35" w:rsidRPr="00C66287" w:rsidRDefault="00FC7B35" w:rsidP="00FC7B35">
      <w:pPr>
        <w:rPr>
          <w:bCs/>
        </w:rPr>
      </w:pPr>
      <w:proofErr w:type="gramStart"/>
      <w:r w:rsidRPr="00C66287">
        <w:rPr>
          <w:b/>
          <w:bCs/>
        </w:rPr>
        <w:t>evaluative</w:t>
      </w:r>
      <w:proofErr w:type="gramEnd"/>
      <w:r w:rsidRPr="00C66287">
        <w:rPr>
          <w:b/>
          <w:bCs/>
        </w:rPr>
        <w:t xml:space="preserve"> adverbs: </w:t>
      </w:r>
      <w:proofErr w:type="spellStart"/>
      <w:r w:rsidRPr="00C66287">
        <w:rPr>
          <w:bCs/>
        </w:rPr>
        <w:t>arg;uably</w:t>
      </w:r>
      <w:proofErr w:type="spellEnd"/>
      <w:r w:rsidRPr="00C66287">
        <w:rPr>
          <w:bCs/>
        </w:rPr>
        <w:t>, potentially</w:t>
      </w:r>
    </w:p>
    <w:p w:rsidR="00FC7B35" w:rsidRPr="00FC7B35" w:rsidRDefault="00FC7B35" w:rsidP="00FC7B35">
      <w:pPr>
        <w:rPr>
          <w:b/>
          <w:bCs/>
        </w:rPr>
      </w:pPr>
      <w:r w:rsidRPr="00FC7B35">
        <w:rPr>
          <w:b/>
          <w:bCs/>
        </w:rPr>
        <w:t>2.1</w:t>
      </w:r>
      <w:proofErr w:type="gramStart"/>
      <w:r w:rsidRPr="00FC7B35">
        <w:rPr>
          <w:b/>
          <w:bCs/>
        </w:rPr>
        <w:t>.c</w:t>
      </w:r>
      <w:proofErr w:type="gramEnd"/>
    </w:p>
    <w:p w:rsidR="00FC7B35" w:rsidRPr="00FC7B35" w:rsidRDefault="00FC7B35" w:rsidP="00FC7B35">
      <w:pPr>
        <w:rPr>
          <w:bCs/>
        </w:rPr>
      </w:pPr>
      <w:proofErr w:type="gramStart"/>
      <w:r w:rsidRPr="00FC7B35">
        <w:rPr>
          <w:b/>
          <w:bCs/>
        </w:rPr>
        <w:t>focusing</w:t>
      </w:r>
      <w:proofErr w:type="gramEnd"/>
      <w:r w:rsidRPr="00FC7B35">
        <w:rPr>
          <w:b/>
          <w:bCs/>
        </w:rPr>
        <w:t xml:space="preserve"> adverbs: </w:t>
      </w:r>
      <w:r w:rsidRPr="00FC7B35">
        <w:rPr>
          <w:bCs/>
        </w:rPr>
        <w:t xml:space="preserve">increasingly </w:t>
      </w:r>
      <w:proofErr w:type="spellStart"/>
      <w:r w:rsidRPr="00FC7B35">
        <w:rPr>
          <w:bCs/>
        </w:rPr>
        <w:t>recognised</w:t>
      </w:r>
      <w:proofErr w:type="spellEnd"/>
      <w:r w:rsidRPr="00FC7B35">
        <w:rPr>
          <w:bCs/>
        </w:rPr>
        <w:t>; being</w:t>
      </w:r>
      <w:r>
        <w:rPr>
          <w:bCs/>
        </w:rPr>
        <w:t xml:space="preserve"> </w:t>
      </w:r>
      <w:r w:rsidRPr="00FC7B35">
        <w:rPr>
          <w:bCs/>
        </w:rPr>
        <w:t>largely dependent on; firmly rooted in; notably,</w:t>
      </w:r>
      <w:r>
        <w:rPr>
          <w:bCs/>
        </w:rPr>
        <w:t xml:space="preserve"> </w:t>
      </w:r>
      <w:r w:rsidRPr="00FC7B35">
        <w:rPr>
          <w:bCs/>
        </w:rPr>
        <w:t xml:space="preserve">higher food prices; quickly become; </w:t>
      </w:r>
      <w:proofErr w:type="spellStart"/>
      <w:r w:rsidRPr="00FC7B35">
        <w:rPr>
          <w:bCs/>
        </w:rPr>
        <w:t>increasinglv</w:t>
      </w:r>
      <w:proofErr w:type="spellEnd"/>
      <w:r>
        <w:rPr>
          <w:bCs/>
        </w:rPr>
        <w:t xml:space="preserve"> </w:t>
      </w:r>
      <w:r w:rsidRPr="00FC7B35">
        <w:rPr>
          <w:bCs/>
        </w:rPr>
        <w:t>complicated</w:t>
      </w:r>
    </w:p>
    <w:p w:rsidR="00FC7B35" w:rsidRDefault="00FC7B35" w:rsidP="00FC7B35">
      <w:pPr>
        <w:rPr>
          <w:bCs/>
        </w:rPr>
      </w:pPr>
      <w:proofErr w:type="gramStart"/>
      <w:r w:rsidRPr="00FC7B35">
        <w:rPr>
          <w:b/>
          <w:bCs/>
        </w:rPr>
        <w:t>evaluative</w:t>
      </w:r>
      <w:proofErr w:type="gramEnd"/>
      <w:r w:rsidRPr="00FC7B35">
        <w:rPr>
          <w:b/>
          <w:bCs/>
        </w:rPr>
        <w:t xml:space="preserve"> adverbs: </w:t>
      </w:r>
      <w:r w:rsidRPr="00FC7B35">
        <w:rPr>
          <w:bCs/>
        </w:rPr>
        <w:t xml:space="preserve">arguably, </w:t>
      </w:r>
      <w:r>
        <w:rPr>
          <w:bCs/>
        </w:rPr>
        <w:t>tantalizingly</w:t>
      </w:r>
    </w:p>
    <w:p w:rsidR="00FC7B35" w:rsidRPr="00FC7B35" w:rsidRDefault="00FC7B35" w:rsidP="00FC7B35">
      <w:pPr>
        <w:rPr>
          <w:bCs/>
        </w:rPr>
      </w:pPr>
    </w:p>
    <w:p w:rsidR="00907D73" w:rsidRDefault="00907D73">
      <w:pPr>
        <w:rPr>
          <w:b/>
        </w:rPr>
      </w:pPr>
      <w:r>
        <w:rPr>
          <w:b/>
        </w:rPr>
        <w:t xml:space="preserve">3 </w:t>
      </w:r>
      <w:r w:rsidR="00DA3A81">
        <w:rPr>
          <w:b/>
        </w:rPr>
        <w:t>Vocabulary in context</w:t>
      </w:r>
      <w:r w:rsidR="00FC7B35">
        <w:rPr>
          <w:b/>
        </w:rPr>
        <w:t xml:space="preserve"> 2</w:t>
      </w:r>
      <w:r w:rsidR="00DA3A81">
        <w:rPr>
          <w:b/>
        </w:rPr>
        <w:t xml:space="preserve">: </w:t>
      </w:r>
      <w:r w:rsidR="00FC7B35">
        <w:rPr>
          <w:b/>
        </w:rPr>
        <w:t>adjective compounds</w:t>
      </w:r>
    </w:p>
    <w:p w:rsidR="00FC7B35" w:rsidRPr="00FC7B35" w:rsidRDefault="00FC7B35" w:rsidP="00FC7B35">
      <w:pPr>
        <w:rPr>
          <w:bCs/>
        </w:rPr>
      </w:pPr>
      <w:r w:rsidRPr="00FC7B35">
        <w:rPr>
          <w:bCs/>
        </w:rPr>
        <w:t>Language note</w:t>
      </w:r>
    </w:p>
    <w:p w:rsidR="00FC7B35" w:rsidRPr="00FC7B35" w:rsidRDefault="00FC7B35" w:rsidP="00FC7B35">
      <w:r w:rsidRPr="00FC7B35">
        <w:t xml:space="preserve">Words like </w:t>
      </w:r>
      <w:r w:rsidRPr="00FC7B35">
        <w:rPr>
          <w:i/>
          <w:iCs/>
        </w:rPr>
        <w:t xml:space="preserve">old-fashioned </w:t>
      </w:r>
      <w:r w:rsidRPr="00FC7B35">
        <w:t>are adjective compounds</w:t>
      </w:r>
      <w:r>
        <w:t xml:space="preserve"> </w:t>
      </w:r>
      <w:r w:rsidRPr="00FC7B35">
        <w:t>(or compound adjectives). They are made up of two</w:t>
      </w:r>
      <w:r>
        <w:t xml:space="preserve"> </w:t>
      </w:r>
      <w:r w:rsidRPr="00FC7B35">
        <w:t>or more words, often with hyphens between them.</w:t>
      </w:r>
      <w:r>
        <w:t xml:space="preserve"> </w:t>
      </w:r>
      <w:r w:rsidRPr="00FC7B35">
        <w:t>Something that is old has been around for many years,</w:t>
      </w:r>
      <w:r>
        <w:t xml:space="preserve"> </w:t>
      </w:r>
      <w:r w:rsidRPr="00FC7B35">
        <w:t xml:space="preserve">so something that is </w:t>
      </w:r>
      <w:r w:rsidRPr="00FC7B35">
        <w:rPr>
          <w:i/>
          <w:iCs/>
        </w:rPr>
        <w:t xml:space="preserve">old-fashioned </w:t>
      </w:r>
      <w:r w:rsidRPr="00FC7B35">
        <w:t>is something that is</w:t>
      </w:r>
    </w:p>
    <w:p w:rsidR="00FC7B35" w:rsidRPr="00FC7B35" w:rsidRDefault="00FC7B35" w:rsidP="00FC7B35">
      <w:proofErr w:type="gramStart"/>
      <w:r w:rsidRPr="00FC7B35">
        <w:t>not</w:t>
      </w:r>
      <w:proofErr w:type="gramEnd"/>
      <w:r w:rsidRPr="00FC7B35">
        <w:t xml:space="preserve"> modern and which is typical of a time in the past. If</w:t>
      </w:r>
      <w:r>
        <w:t xml:space="preserve"> </w:t>
      </w:r>
      <w:r w:rsidRPr="00FC7B35">
        <w:t xml:space="preserve">someone has </w:t>
      </w:r>
      <w:r w:rsidRPr="00FC7B35">
        <w:rPr>
          <w:i/>
          <w:iCs/>
        </w:rPr>
        <w:t xml:space="preserve">old-fashioned attitudes </w:t>
      </w:r>
      <w:r w:rsidRPr="00FC7B35">
        <w:t>then their opinions</w:t>
      </w:r>
      <w:r>
        <w:t xml:space="preserve"> </w:t>
      </w:r>
      <w:r w:rsidRPr="00FC7B35">
        <w:t>are not modern.</w:t>
      </w:r>
      <w:r>
        <w:t xml:space="preserve"> </w:t>
      </w:r>
      <w:r w:rsidRPr="00FC7B35">
        <w:t>One of the most common forms for adjective compounds</w:t>
      </w:r>
      <w:r>
        <w:t xml:space="preserve"> </w:t>
      </w:r>
      <w:r w:rsidRPr="00FC7B35">
        <w:t>is adjective or adverb -n past participle, for example:</w:t>
      </w:r>
    </w:p>
    <w:p w:rsidR="00FC7B35" w:rsidRPr="00FC7B35" w:rsidRDefault="00FC7B35" w:rsidP="00FC7B35">
      <w:proofErr w:type="gramStart"/>
      <w:r w:rsidRPr="00FC7B35">
        <w:rPr>
          <w:i/>
          <w:iCs/>
        </w:rPr>
        <w:t>open-minded</w:t>
      </w:r>
      <w:proofErr w:type="gramEnd"/>
      <w:r w:rsidRPr="00FC7B35">
        <w:rPr>
          <w:i/>
          <w:iCs/>
        </w:rPr>
        <w:t xml:space="preserve">, old-fashioned </w:t>
      </w:r>
      <w:r w:rsidRPr="00FC7B35">
        <w:t xml:space="preserve">and </w:t>
      </w:r>
      <w:r w:rsidRPr="00FC7B35">
        <w:rPr>
          <w:i/>
          <w:iCs/>
        </w:rPr>
        <w:t xml:space="preserve">well-behaved. </w:t>
      </w:r>
      <w:r w:rsidRPr="00FC7B35">
        <w:t>When this</w:t>
      </w:r>
      <w:r>
        <w:t xml:space="preserve"> </w:t>
      </w:r>
      <w:r w:rsidRPr="00FC7B35">
        <w:t>type of adjective compound is used with a copular verb</w:t>
      </w:r>
      <w:r>
        <w:t xml:space="preserve"> </w:t>
      </w:r>
      <w:r w:rsidRPr="00FC7B35">
        <w:t>(a type of verb, especially be, that join the subject of</w:t>
      </w:r>
      <w:r>
        <w:t xml:space="preserve"> </w:t>
      </w:r>
      <w:r w:rsidRPr="00FC7B35">
        <w:t>the verb with a complement, a word th</w:t>
      </w:r>
      <w:r>
        <w:t>a</w:t>
      </w:r>
      <w:r w:rsidRPr="00FC7B35">
        <w:t>t describes the</w:t>
      </w:r>
      <w:r>
        <w:t xml:space="preserve"> </w:t>
      </w:r>
      <w:r w:rsidRPr="00FC7B35">
        <w:t>subject) and comes after the noun it modifies, then it is</w:t>
      </w:r>
      <w:r>
        <w:t xml:space="preserve"> </w:t>
      </w:r>
      <w:r w:rsidRPr="00FC7B35">
        <w:t>not hyphenated. Also, when an adverb is used, then the</w:t>
      </w:r>
      <w:r>
        <w:t xml:space="preserve"> </w:t>
      </w:r>
      <w:r w:rsidRPr="00FC7B35">
        <w:t>compound adjective is not hyphenated.</w:t>
      </w:r>
    </w:p>
    <w:p w:rsidR="00FC7B35" w:rsidRPr="00FC7B35" w:rsidRDefault="00FC7B35" w:rsidP="00FC7B35">
      <w:pPr>
        <w:rPr>
          <w:i/>
          <w:iCs/>
        </w:rPr>
      </w:pPr>
      <w:r w:rsidRPr="00FC7B35">
        <w:rPr>
          <w:i/>
          <w:iCs/>
        </w:rPr>
        <w:t>- Her husband is very good looking.</w:t>
      </w:r>
    </w:p>
    <w:p w:rsidR="00FC7B35" w:rsidRPr="00FC7B35" w:rsidRDefault="00FC7B35" w:rsidP="00FC7B35">
      <w:pPr>
        <w:rPr>
          <w:i/>
          <w:iCs/>
        </w:rPr>
      </w:pPr>
      <w:r w:rsidRPr="00FC7B35">
        <w:rPr>
          <w:i/>
          <w:iCs/>
        </w:rPr>
        <w:t>- Her beliefs are deeply rooted.</w:t>
      </w:r>
    </w:p>
    <w:p w:rsidR="00FC7B35" w:rsidRPr="00FC7B35" w:rsidRDefault="00FC7B35" w:rsidP="00FC7B35">
      <w:r w:rsidRPr="00FC7B35">
        <w:t>Other common adjective compounds include the</w:t>
      </w:r>
      <w:r>
        <w:t xml:space="preserve"> </w:t>
      </w:r>
      <w:r w:rsidRPr="00FC7B35">
        <w:t>following.</w:t>
      </w:r>
    </w:p>
    <w:p w:rsidR="00FC7B35" w:rsidRPr="00FC7B35" w:rsidRDefault="00FC7B35" w:rsidP="00FC7B35">
      <w:pPr>
        <w:rPr>
          <w:i/>
          <w:iCs/>
        </w:rPr>
      </w:pPr>
      <w:r w:rsidRPr="00FC7B35">
        <w:t xml:space="preserve">- adjective/adverb/noun -n present participle: </w:t>
      </w:r>
      <w:proofErr w:type="spellStart"/>
      <w:r w:rsidRPr="00FC7B35">
        <w:rPr>
          <w:i/>
          <w:iCs/>
        </w:rPr>
        <w:t>goodlooking</w:t>
      </w:r>
      <w:proofErr w:type="spellEnd"/>
      <w:r w:rsidRPr="00FC7B35">
        <w:rPr>
          <w:i/>
          <w:iCs/>
        </w:rPr>
        <w:t>;</w:t>
      </w:r>
      <w:r>
        <w:rPr>
          <w:i/>
          <w:iCs/>
        </w:rPr>
        <w:t xml:space="preserve"> </w:t>
      </w:r>
      <w:r w:rsidRPr="00FC7B35">
        <w:rPr>
          <w:i/>
          <w:iCs/>
        </w:rPr>
        <w:t>far-reaching</w:t>
      </w:r>
    </w:p>
    <w:p w:rsidR="00FC7B35" w:rsidRPr="00FC7B35" w:rsidRDefault="00FC7B35" w:rsidP="00FC7B35">
      <w:pPr>
        <w:rPr>
          <w:i/>
          <w:iCs/>
        </w:rPr>
      </w:pPr>
      <w:r w:rsidRPr="00FC7B35">
        <w:lastRenderedPageBreak/>
        <w:t xml:space="preserve">- </w:t>
      </w:r>
      <w:proofErr w:type="gramStart"/>
      <w:r w:rsidRPr="00FC7B35">
        <w:t>noun</w:t>
      </w:r>
      <w:proofErr w:type="gramEnd"/>
      <w:r w:rsidRPr="00FC7B35">
        <w:t xml:space="preserve"> - past participle: </w:t>
      </w:r>
      <w:r w:rsidRPr="00FC7B35">
        <w:rPr>
          <w:i/>
          <w:iCs/>
        </w:rPr>
        <w:t>sun-dried, shop-soiled</w:t>
      </w:r>
    </w:p>
    <w:p w:rsidR="00FC7B35" w:rsidRPr="00FC7B35" w:rsidRDefault="00FC7B35" w:rsidP="00FC7B35">
      <w:pPr>
        <w:rPr>
          <w:i/>
          <w:iCs/>
        </w:rPr>
      </w:pPr>
      <w:r w:rsidRPr="00FC7B35">
        <w:t xml:space="preserve">- </w:t>
      </w:r>
      <w:proofErr w:type="gramStart"/>
      <w:r w:rsidRPr="00FC7B35">
        <w:t>noun</w:t>
      </w:r>
      <w:proofErr w:type="gramEnd"/>
      <w:r w:rsidRPr="00FC7B35">
        <w:t xml:space="preserve"> - adjective: </w:t>
      </w:r>
      <w:r w:rsidRPr="00FC7B35">
        <w:rPr>
          <w:i/>
          <w:iCs/>
        </w:rPr>
        <w:t>trouble-free, world-famous</w:t>
      </w:r>
    </w:p>
    <w:p w:rsidR="00FC7B35" w:rsidRPr="00FC7B35" w:rsidRDefault="00FC7B35" w:rsidP="00FC7B35">
      <w:pPr>
        <w:rPr>
          <w:i/>
          <w:iCs/>
        </w:rPr>
      </w:pPr>
      <w:r w:rsidRPr="00FC7B35">
        <w:t xml:space="preserve">- </w:t>
      </w:r>
      <w:proofErr w:type="gramStart"/>
      <w:r w:rsidRPr="00FC7B35">
        <w:t>adjective</w:t>
      </w:r>
      <w:proofErr w:type="gramEnd"/>
      <w:r w:rsidRPr="00FC7B35">
        <w:t xml:space="preserve"> + noun: </w:t>
      </w:r>
      <w:r w:rsidRPr="00FC7B35">
        <w:rPr>
          <w:i/>
          <w:iCs/>
        </w:rPr>
        <w:t>last-minute, full-length</w:t>
      </w:r>
    </w:p>
    <w:p w:rsidR="00FC7B35" w:rsidRPr="00FC7B35" w:rsidRDefault="00FC7B35" w:rsidP="00FC7B35">
      <w:pPr>
        <w:rPr>
          <w:i/>
          <w:iCs/>
          <w:lang w:val="nl-NL"/>
        </w:rPr>
      </w:pPr>
      <w:r w:rsidRPr="00FC7B35">
        <w:rPr>
          <w:lang w:val="nl-NL"/>
        </w:rPr>
        <w:t xml:space="preserve">- </w:t>
      </w:r>
      <w:proofErr w:type="spellStart"/>
      <w:r w:rsidRPr="00FC7B35">
        <w:rPr>
          <w:lang w:val="nl-NL"/>
        </w:rPr>
        <w:t>number</w:t>
      </w:r>
      <w:proofErr w:type="spellEnd"/>
      <w:r w:rsidRPr="00FC7B35">
        <w:rPr>
          <w:lang w:val="nl-NL"/>
        </w:rPr>
        <w:t xml:space="preserve"> </w:t>
      </w:r>
      <w:r>
        <w:rPr>
          <w:lang w:val="nl-NL"/>
        </w:rPr>
        <w:t>+</w:t>
      </w:r>
      <w:r w:rsidRPr="00FC7B35">
        <w:rPr>
          <w:lang w:val="nl-NL"/>
        </w:rPr>
        <w:t xml:space="preserve">- </w:t>
      </w:r>
      <w:proofErr w:type="spellStart"/>
      <w:r w:rsidRPr="00FC7B35">
        <w:rPr>
          <w:lang w:val="nl-NL"/>
        </w:rPr>
        <w:t>noun</w:t>
      </w:r>
      <w:proofErr w:type="spellEnd"/>
      <w:r w:rsidRPr="00FC7B35">
        <w:rPr>
          <w:lang w:val="nl-NL"/>
        </w:rPr>
        <w:t xml:space="preserve">: </w:t>
      </w:r>
      <w:proofErr w:type="spellStart"/>
      <w:r w:rsidRPr="00FC7B35">
        <w:rPr>
          <w:i/>
          <w:iCs/>
          <w:lang w:val="nl-NL"/>
        </w:rPr>
        <w:t>four</w:t>
      </w:r>
      <w:proofErr w:type="spellEnd"/>
      <w:r w:rsidRPr="00FC7B35">
        <w:rPr>
          <w:i/>
          <w:iCs/>
          <w:lang w:val="nl-NL"/>
        </w:rPr>
        <w:t>-door, ten-</w:t>
      </w:r>
      <w:proofErr w:type="spellStart"/>
      <w:r w:rsidRPr="00FC7B35">
        <w:rPr>
          <w:i/>
          <w:iCs/>
          <w:lang w:val="nl-NL"/>
        </w:rPr>
        <w:t>kilometre</w:t>
      </w:r>
      <w:proofErr w:type="spellEnd"/>
    </w:p>
    <w:p w:rsidR="00714E19" w:rsidRDefault="00907D73" w:rsidP="00FC7B35">
      <w:pPr>
        <w:rPr>
          <w:b/>
        </w:rPr>
      </w:pPr>
      <w:r>
        <w:rPr>
          <w:b/>
        </w:rPr>
        <w:t>3.1</w:t>
      </w:r>
      <w:proofErr w:type="gramStart"/>
      <w:r w:rsidR="00FC7B35">
        <w:rPr>
          <w:b/>
        </w:rPr>
        <w:t>.b</w:t>
      </w:r>
      <w:proofErr w:type="gramEnd"/>
      <w:r w:rsidR="002E738B">
        <w:rPr>
          <w:b/>
        </w:rPr>
        <w:t xml:space="preserve"> </w:t>
      </w:r>
    </w:p>
    <w:p w:rsidR="00FC7B35" w:rsidRPr="00FC7B35" w:rsidRDefault="00FC7B35" w:rsidP="00FC7B35">
      <w:r w:rsidRPr="00FC7B35">
        <w:rPr>
          <w:bCs/>
        </w:rPr>
        <w:t xml:space="preserve">2 </w:t>
      </w:r>
      <w:r w:rsidRPr="00FC7B35">
        <w:t>policy-level; knowledge-based</w:t>
      </w:r>
    </w:p>
    <w:p w:rsidR="00FC7B35" w:rsidRPr="00FC7B35" w:rsidRDefault="00FC7B35" w:rsidP="00FC7B35">
      <w:r w:rsidRPr="00FC7B35">
        <w:rPr>
          <w:bCs/>
        </w:rPr>
        <w:t xml:space="preserve">3 </w:t>
      </w:r>
      <w:r w:rsidRPr="00FC7B35">
        <w:t>cutting-edge; petroleum-based</w:t>
      </w:r>
    </w:p>
    <w:p w:rsidR="00FC7B35" w:rsidRPr="00C66287" w:rsidRDefault="00FC7B35" w:rsidP="00FC7B35">
      <w:r w:rsidRPr="00C66287">
        <w:rPr>
          <w:bCs/>
        </w:rPr>
        <w:t xml:space="preserve">4 </w:t>
      </w:r>
      <w:r w:rsidRPr="00C66287">
        <w:t>large-scale</w:t>
      </w:r>
    </w:p>
    <w:p w:rsidR="00FC7B35" w:rsidRPr="00714E19" w:rsidRDefault="00FC7B35" w:rsidP="00FC7B35">
      <w:r w:rsidRPr="00C66287">
        <w:rPr>
          <w:bCs/>
        </w:rPr>
        <w:t>5</w:t>
      </w:r>
      <w:r w:rsidRPr="00C66287">
        <w:rPr>
          <w:b/>
          <w:bCs/>
        </w:rPr>
        <w:t xml:space="preserve"> </w:t>
      </w:r>
      <w:r w:rsidRPr="00C66287">
        <w:t>plant-derived; zero-sum</w:t>
      </w:r>
    </w:p>
    <w:p w:rsidR="00714E19" w:rsidRPr="00C66287" w:rsidRDefault="00C66287" w:rsidP="00714E19">
      <w:pPr>
        <w:rPr>
          <w:b/>
        </w:rPr>
      </w:pPr>
      <w:r w:rsidRPr="00C66287">
        <w:rPr>
          <w:b/>
        </w:rPr>
        <w:t>3.1</w:t>
      </w:r>
      <w:proofErr w:type="gramStart"/>
      <w:r w:rsidRPr="00C66287">
        <w:rPr>
          <w:b/>
        </w:rPr>
        <w:t>.c</w:t>
      </w:r>
      <w:proofErr w:type="gramEnd"/>
    </w:p>
    <w:p w:rsidR="00C66287" w:rsidRPr="00C66287" w:rsidRDefault="00C66287" w:rsidP="00C66287">
      <w:pPr>
        <w:rPr>
          <w:b/>
          <w:bCs/>
        </w:rPr>
      </w:pPr>
      <w:r w:rsidRPr="00C66287">
        <w:rPr>
          <w:b/>
          <w:bCs/>
        </w:rPr>
        <w:t>Suggested answers</w:t>
      </w:r>
    </w:p>
    <w:p w:rsidR="00C66287" w:rsidRPr="00C66287" w:rsidRDefault="00C66287" w:rsidP="00C66287">
      <w:proofErr w:type="gramStart"/>
      <w:r w:rsidRPr="00C66287">
        <w:t>a</w:t>
      </w:r>
      <w:proofErr w:type="gramEnd"/>
      <w:r w:rsidRPr="00C66287">
        <w:t xml:space="preserve"> </w:t>
      </w:r>
      <w:r w:rsidRPr="00C66287">
        <w:rPr>
          <w:i/>
          <w:iCs/>
        </w:rPr>
        <w:t xml:space="preserve">bio-based economy: </w:t>
      </w:r>
      <w:r>
        <w:t xml:space="preserve">an economy in which </w:t>
      </w:r>
      <w:r w:rsidRPr="00C66287">
        <w:t>renewable sources are used for energy, fuel and</w:t>
      </w:r>
      <w:r>
        <w:t xml:space="preserve"> </w:t>
      </w:r>
      <w:r w:rsidRPr="00C66287">
        <w:t>production (abstract, sentence 2)</w:t>
      </w:r>
    </w:p>
    <w:p w:rsidR="00C66287" w:rsidRPr="00C66287" w:rsidRDefault="00C66287" w:rsidP="00C66287">
      <w:proofErr w:type="gramStart"/>
      <w:r w:rsidRPr="00C66287">
        <w:t>a</w:t>
      </w:r>
      <w:proofErr w:type="gramEnd"/>
      <w:r w:rsidRPr="00C66287">
        <w:t xml:space="preserve"> </w:t>
      </w:r>
      <w:r w:rsidRPr="00C66287">
        <w:rPr>
          <w:i/>
          <w:iCs/>
        </w:rPr>
        <w:t xml:space="preserve">cross-cutting </w:t>
      </w:r>
      <w:proofErr w:type="spellStart"/>
      <w:r w:rsidRPr="00C66287">
        <w:rPr>
          <w:i/>
          <w:iCs/>
        </w:rPr>
        <w:t>ttieme</w:t>
      </w:r>
      <w:proofErr w:type="spellEnd"/>
      <w:r w:rsidRPr="00C66287">
        <w:rPr>
          <w:i/>
          <w:iCs/>
        </w:rPr>
        <w:t xml:space="preserve">: </w:t>
      </w:r>
      <w:r w:rsidRPr="00C66287">
        <w:t>a theme that links, or is</w:t>
      </w:r>
      <w:r>
        <w:t xml:space="preserve"> </w:t>
      </w:r>
      <w:r w:rsidRPr="00C66287">
        <w:t>common to, a number of otherwise separate</w:t>
      </w:r>
      <w:r>
        <w:t xml:space="preserve"> </w:t>
      </w:r>
      <w:r w:rsidRPr="00C66287">
        <w:t>parties, interests or topics (text, line 21)</w:t>
      </w:r>
    </w:p>
    <w:p w:rsidR="00C66287" w:rsidRPr="00C66287" w:rsidRDefault="00C66287" w:rsidP="00C66287">
      <w:proofErr w:type="gramStart"/>
      <w:r w:rsidRPr="00C66287">
        <w:t>a</w:t>
      </w:r>
      <w:proofErr w:type="gramEnd"/>
      <w:r w:rsidRPr="00C66287">
        <w:t xml:space="preserve"> </w:t>
      </w:r>
      <w:r w:rsidRPr="00C66287">
        <w:rPr>
          <w:i/>
          <w:iCs/>
        </w:rPr>
        <w:t xml:space="preserve">win-win situation: </w:t>
      </w:r>
      <w:r w:rsidRPr="00C66287">
        <w:t>a situation in which all</w:t>
      </w:r>
      <w:r>
        <w:t xml:space="preserve"> </w:t>
      </w:r>
      <w:r w:rsidRPr="00C66287">
        <w:t>participants benefit (text, line 30)</w:t>
      </w:r>
    </w:p>
    <w:p w:rsidR="00C66287" w:rsidRPr="00C66287" w:rsidRDefault="00C66287" w:rsidP="00C66287"/>
    <w:p w:rsidR="00907D73" w:rsidRPr="00907D73" w:rsidRDefault="00907D73">
      <w:pPr>
        <w:rPr>
          <w:b/>
        </w:rPr>
      </w:pPr>
      <w:r w:rsidRPr="00907D73">
        <w:rPr>
          <w:b/>
        </w:rPr>
        <w:t xml:space="preserve">4 </w:t>
      </w:r>
      <w:r w:rsidR="00714E19">
        <w:rPr>
          <w:b/>
        </w:rPr>
        <w:t>Reading in detail</w:t>
      </w:r>
    </w:p>
    <w:p w:rsidR="002E738B" w:rsidRDefault="00907D73" w:rsidP="002E738B">
      <w:pPr>
        <w:rPr>
          <w:b/>
        </w:rPr>
      </w:pPr>
      <w:r w:rsidRPr="00907D73">
        <w:rPr>
          <w:b/>
        </w:rPr>
        <w:t>4.1</w:t>
      </w:r>
      <w:proofErr w:type="gramStart"/>
      <w:r w:rsidRPr="00907D73">
        <w:rPr>
          <w:b/>
        </w:rPr>
        <w:t>.</w:t>
      </w:r>
      <w:r w:rsidR="00714E19">
        <w:rPr>
          <w:b/>
        </w:rPr>
        <w:t>a</w:t>
      </w:r>
      <w:proofErr w:type="gramEnd"/>
    </w:p>
    <w:p w:rsidR="00C66287" w:rsidRPr="00C66287" w:rsidRDefault="00C66287" w:rsidP="00C66287">
      <w:pPr>
        <w:rPr>
          <w:bCs/>
        </w:rPr>
      </w:pPr>
      <w:r w:rsidRPr="00C66287">
        <w:rPr>
          <w:bCs/>
        </w:rPr>
        <w:t>It means 'In this text'; 'In this article</w:t>
      </w:r>
    </w:p>
    <w:p w:rsidR="00714E19" w:rsidRPr="00C66287" w:rsidRDefault="00C66287" w:rsidP="00714E19">
      <w:pPr>
        <w:rPr>
          <w:b/>
        </w:rPr>
      </w:pPr>
      <w:r w:rsidRPr="00C66287">
        <w:rPr>
          <w:b/>
        </w:rPr>
        <w:t>4.1</w:t>
      </w:r>
      <w:proofErr w:type="gramStart"/>
      <w:r w:rsidRPr="00C66287">
        <w:rPr>
          <w:b/>
        </w:rPr>
        <w:t>.b</w:t>
      </w:r>
      <w:proofErr w:type="gramEnd"/>
    </w:p>
    <w:p w:rsidR="00C66287" w:rsidRPr="00C66287" w:rsidRDefault="00C66287" w:rsidP="00C66287">
      <w:pPr>
        <w:rPr>
          <w:bCs/>
        </w:rPr>
      </w:pPr>
      <w:r w:rsidRPr="00C66287">
        <w:rPr>
          <w:bCs/>
        </w:rPr>
        <w:t>Language note</w:t>
      </w:r>
    </w:p>
    <w:p w:rsidR="00C66287" w:rsidRPr="00C66287" w:rsidRDefault="00C66287" w:rsidP="00C66287">
      <w:pPr>
        <w:rPr>
          <w:i/>
          <w:iCs/>
        </w:rPr>
      </w:pPr>
      <w:r w:rsidRPr="00C66287">
        <w:t xml:space="preserve">The phrase as such has a very limited use. It means </w:t>
      </w:r>
      <w:r w:rsidRPr="00C66287">
        <w:rPr>
          <w:i/>
          <w:iCs/>
        </w:rPr>
        <w:t>in</w:t>
      </w:r>
      <w:r>
        <w:rPr>
          <w:i/>
          <w:iCs/>
        </w:rPr>
        <w:t xml:space="preserve"> </w:t>
      </w:r>
      <w:r w:rsidRPr="00C66287">
        <w:t xml:space="preserve">the exact sense of the </w:t>
      </w:r>
      <w:r w:rsidRPr="00C66287">
        <w:rPr>
          <w:i/>
          <w:iCs/>
        </w:rPr>
        <w:t>word:</w:t>
      </w:r>
    </w:p>
    <w:p w:rsidR="00C66287" w:rsidRPr="00C66287" w:rsidRDefault="00C66287" w:rsidP="00C66287">
      <w:pPr>
        <w:rPr>
          <w:i/>
          <w:iCs/>
        </w:rPr>
      </w:pPr>
      <w:r w:rsidRPr="00C66287">
        <w:t xml:space="preserve">She was a </w:t>
      </w:r>
      <w:r w:rsidRPr="00C66287">
        <w:rPr>
          <w:i/>
          <w:iCs/>
        </w:rPr>
        <w:t>respected academic. As su</w:t>
      </w:r>
      <w:r>
        <w:rPr>
          <w:i/>
          <w:iCs/>
        </w:rPr>
        <w:t>ch</w:t>
      </w:r>
      <w:proofErr w:type="gramStart"/>
      <w:r>
        <w:rPr>
          <w:i/>
          <w:iCs/>
        </w:rPr>
        <w:t>,</w:t>
      </w:r>
      <w:r w:rsidRPr="00C66287">
        <w:rPr>
          <w:i/>
          <w:iCs/>
        </w:rPr>
        <w:t>,</w:t>
      </w:r>
      <w:proofErr w:type="gramEnd"/>
      <w:r w:rsidRPr="00C66287">
        <w:rPr>
          <w:i/>
          <w:iCs/>
        </w:rPr>
        <w:t xml:space="preserve"> </w:t>
      </w:r>
      <w:r>
        <w:rPr>
          <w:i/>
          <w:iCs/>
        </w:rPr>
        <w:t>her</w:t>
      </w:r>
      <w:r w:rsidRPr="00C66287">
        <w:rPr>
          <w:i/>
          <w:iCs/>
        </w:rPr>
        <w:t xml:space="preserve"> work was</w:t>
      </w:r>
      <w:r>
        <w:rPr>
          <w:i/>
          <w:iCs/>
        </w:rPr>
        <w:t xml:space="preserve"> </w:t>
      </w:r>
      <w:r w:rsidRPr="00C66287">
        <w:rPr>
          <w:i/>
          <w:iCs/>
        </w:rPr>
        <w:t>taken seriously.</w:t>
      </w:r>
    </w:p>
    <w:p w:rsidR="00C66287" w:rsidRPr="00C66287" w:rsidRDefault="00C66287" w:rsidP="00C66287">
      <w:pPr>
        <w:rPr>
          <w:i/>
          <w:iCs/>
        </w:rPr>
      </w:pPr>
      <w:r w:rsidRPr="00C66287">
        <w:t>However as such is often used incorrectly as a synonym</w:t>
      </w:r>
      <w:r>
        <w:t xml:space="preserve"> </w:t>
      </w:r>
      <w:r w:rsidRPr="00C66287">
        <w:t xml:space="preserve">for </w:t>
      </w:r>
      <w:r w:rsidRPr="00C66287">
        <w:rPr>
          <w:i/>
          <w:iCs/>
        </w:rPr>
        <w:t>therefore:</w:t>
      </w:r>
    </w:p>
    <w:p w:rsidR="00C66287" w:rsidRPr="00C66287" w:rsidRDefault="00C66287" w:rsidP="00C66287">
      <w:pPr>
        <w:rPr>
          <w:i/>
          <w:iCs/>
        </w:rPr>
      </w:pPr>
      <w:r w:rsidRPr="00C66287">
        <w:rPr>
          <w:i/>
          <w:iCs/>
        </w:rPr>
        <w:t>It was a very difficult exam. *As such, many of the students</w:t>
      </w:r>
      <w:r>
        <w:rPr>
          <w:i/>
          <w:iCs/>
        </w:rPr>
        <w:t xml:space="preserve"> </w:t>
      </w:r>
      <w:r w:rsidRPr="00C66287">
        <w:rPr>
          <w:i/>
          <w:iCs/>
        </w:rPr>
        <w:t>failed.</w:t>
      </w:r>
    </w:p>
    <w:p w:rsidR="00C66287" w:rsidRPr="00C66287" w:rsidRDefault="00C66287" w:rsidP="00C66287">
      <w:pPr>
        <w:rPr>
          <w:i/>
          <w:iCs/>
        </w:rPr>
      </w:pPr>
      <w:r w:rsidRPr="00C66287">
        <w:t>Even when used correctly, the phrase can be</w:t>
      </w:r>
      <w:r>
        <w:t xml:space="preserve"> </w:t>
      </w:r>
      <w:r w:rsidRPr="00C66287">
        <w:t>misinterpreted by the reader. Consider the first example</w:t>
      </w:r>
      <w:r>
        <w:t xml:space="preserve"> </w:t>
      </w:r>
      <w:r w:rsidRPr="00C66287">
        <w:t>again:</w:t>
      </w:r>
      <w:r>
        <w:t xml:space="preserve"> </w:t>
      </w:r>
      <w:r w:rsidRPr="00C66287">
        <w:t xml:space="preserve">She </w:t>
      </w:r>
      <w:r w:rsidRPr="00C66287">
        <w:rPr>
          <w:i/>
          <w:iCs/>
        </w:rPr>
        <w:t>was a respected academic. As such, her work was</w:t>
      </w:r>
      <w:r>
        <w:rPr>
          <w:i/>
          <w:iCs/>
        </w:rPr>
        <w:t xml:space="preserve"> </w:t>
      </w:r>
      <w:r w:rsidRPr="00C66287">
        <w:rPr>
          <w:i/>
          <w:iCs/>
        </w:rPr>
        <w:t>taken seriously.</w:t>
      </w:r>
    </w:p>
    <w:p w:rsidR="00C66287" w:rsidRPr="00C66287" w:rsidRDefault="00C66287" w:rsidP="00C66287">
      <w:r w:rsidRPr="00C66287">
        <w:t>Here, as such is used as a pronoun and refers to the</w:t>
      </w:r>
      <w:r>
        <w:t xml:space="preserve"> </w:t>
      </w:r>
      <w:r w:rsidRPr="00C66287">
        <w:t xml:space="preserve">word </w:t>
      </w:r>
      <w:r w:rsidRPr="00C66287">
        <w:rPr>
          <w:i/>
          <w:iCs/>
        </w:rPr>
        <w:t xml:space="preserve">academic. </w:t>
      </w:r>
      <w:r w:rsidRPr="00C66287">
        <w:t>It does not mean 'therefore' but this is</w:t>
      </w:r>
      <w:r>
        <w:t xml:space="preserve"> </w:t>
      </w:r>
      <w:r w:rsidRPr="00C66287">
        <w:t xml:space="preserve">the meaning </w:t>
      </w:r>
      <w:proofErr w:type="spellStart"/>
      <w:r w:rsidRPr="00C66287">
        <w:t>ofte</w:t>
      </w:r>
      <w:proofErr w:type="spellEnd"/>
      <w:r w:rsidRPr="00C66287">
        <w:t xml:space="preserve"> n understood by readers (who may then</w:t>
      </w:r>
    </w:p>
    <w:p w:rsidR="00C66287" w:rsidRPr="00C66287" w:rsidRDefault="00C66287" w:rsidP="00C66287">
      <w:proofErr w:type="gramStart"/>
      <w:r w:rsidRPr="00C66287">
        <w:t>use</w:t>
      </w:r>
      <w:proofErr w:type="gramEnd"/>
      <w:r w:rsidRPr="00C66287">
        <w:t xml:space="preserve"> it incorrectly in their own writing). In fact, it is so</w:t>
      </w:r>
      <w:r>
        <w:t xml:space="preserve"> </w:t>
      </w:r>
      <w:r w:rsidRPr="00C66287">
        <w:t>often misused that some teachers advise their learners</w:t>
      </w:r>
      <w:r>
        <w:t xml:space="preserve"> </w:t>
      </w:r>
      <w:r w:rsidRPr="00C66287">
        <w:t>not to use it at all.</w:t>
      </w:r>
    </w:p>
    <w:p w:rsidR="00C66287" w:rsidRPr="00C66287" w:rsidRDefault="00C66287" w:rsidP="00C66287">
      <w:r w:rsidRPr="00C66287">
        <w:t xml:space="preserve">The phrase </w:t>
      </w:r>
      <w:r w:rsidRPr="00C66287">
        <w:rPr>
          <w:i/>
          <w:iCs/>
        </w:rPr>
        <w:t xml:space="preserve">not... as such </w:t>
      </w:r>
      <w:r w:rsidRPr="00C66287">
        <w:t>is used to mean that</w:t>
      </w:r>
      <w:r>
        <w:t xml:space="preserve"> </w:t>
      </w:r>
      <w:r w:rsidRPr="00C66287">
        <w:t>something is not exactly what has been suggested:</w:t>
      </w:r>
    </w:p>
    <w:p w:rsidR="00C66287" w:rsidRDefault="00C66287" w:rsidP="00C66287">
      <w:r w:rsidRPr="00C66287">
        <w:rPr>
          <w:i/>
        </w:rPr>
        <w:t xml:space="preserve">He's </w:t>
      </w:r>
      <w:r w:rsidRPr="00C66287">
        <w:rPr>
          <w:i/>
          <w:iCs/>
        </w:rPr>
        <w:t>not a lawyer as such, but he has been able to advise</w:t>
      </w:r>
      <w:r>
        <w:rPr>
          <w:i/>
          <w:iCs/>
        </w:rPr>
        <w:t xml:space="preserve"> </w:t>
      </w:r>
      <w:r w:rsidRPr="00C66287">
        <w:rPr>
          <w:i/>
          <w:iCs/>
        </w:rPr>
        <w:t>me on my rights.</w:t>
      </w:r>
    </w:p>
    <w:p w:rsidR="00C66287" w:rsidRPr="00C66287" w:rsidRDefault="00C66287" w:rsidP="00C66287">
      <w:pPr>
        <w:pStyle w:val="ListParagraph"/>
        <w:numPr>
          <w:ilvl w:val="0"/>
          <w:numId w:val="3"/>
        </w:numPr>
        <w:rPr>
          <w:i/>
          <w:iCs/>
        </w:rPr>
      </w:pPr>
      <w:r w:rsidRPr="00C66287">
        <w:t>Sentence 1 is correct. The phrase as such refers</w:t>
      </w:r>
      <w:r>
        <w:t xml:space="preserve"> </w:t>
      </w:r>
      <w:r w:rsidRPr="00C66287">
        <w:t xml:space="preserve">to the noun </w:t>
      </w:r>
      <w:r w:rsidRPr="00C66287">
        <w:rPr>
          <w:i/>
          <w:iCs/>
        </w:rPr>
        <w:t>science.</w:t>
      </w:r>
    </w:p>
    <w:p w:rsidR="00C66287" w:rsidRPr="00C66287" w:rsidRDefault="00C66287" w:rsidP="00C66287">
      <w:pPr>
        <w:rPr>
          <w:b/>
          <w:iCs/>
        </w:rPr>
      </w:pPr>
      <w:r w:rsidRPr="00C66287">
        <w:rPr>
          <w:b/>
          <w:iCs/>
        </w:rPr>
        <w:t>4.1</w:t>
      </w:r>
      <w:proofErr w:type="gramStart"/>
      <w:r w:rsidRPr="00C66287">
        <w:rPr>
          <w:b/>
          <w:iCs/>
        </w:rPr>
        <w:t>.c</w:t>
      </w:r>
      <w:proofErr w:type="gramEnd"/>
    </w:p>
    <w:p w:rsidR="00C66287" w:rsidRDefault="00C66287" w:rsidP="00C66287">
      <w:pPr>
        <w:rPr>
          <w:iCs/>
        </w:rPr>
      </w:pPr>
      <w:proofErr w:type="gramStart"/>
      <w:r w:rsidRPr="00C66287">
        <w:rPr>
          <w:b/>
          <w:bCs/>
          <w:iCs/>
        </w:rPr>
        <w:t>this</w:t>
      </w:r>
      <w:proofErr w:type="gramEnd"/>
      <w:r w:rsidRPr="00C66287">
        <w:rPr>
          <w:b/>
          <w:bCs/>
          <w:iCs/>
        </w:rPr>
        <w:t xml:space="preserve"> broader picture: </w:t>
      </w:r>
      <w:r w:rsidRPr="00C66287">
        <w:rPr>
          <w:iCs/>
        </w:rPr>
        <w:t>the context in which food</w:t>
      </w:r>
      <w:r>
        <w:rPr>
          <w:iCs/>
        </w:rPr>
        <w:t xml:space="preserve"> </w:t>
      </w:r>
      <w:r w:rsidRPr="00C66287">
        <w:rPr>
          <w:iCs/>
        </w:rPr>
        <w:t>security is considered in terms of 'the use and</w:t>
      </w:r>
      <w:r>
        <w:rPr>
          <w:iCs/>
        </w:rPr>
        <w:t xml:space="preserve"> </w:t>
      </w:r>
      <w:r w:rsidRPr="00C66287">
        <w:rPr>
          <w:iCs/>
        </w:rPr>
        <w:t>management of global biomass resources' in</w:t>
      </w:r>
      <w:r>
        <w:rPr>
          <w:iCs/>
        </w:rPr>
        <w:t xml:space="preserve"> </w:t>
      </w:r>
      <w:r w:rsidRPr="00C66287">
        <w:rPr>
          <w:iCs/>
        </w:rPr>
        <w:t>general; a more complex context than was taken in</w:t>
      </w:r>
      <w:r>
        <w:rPr>
          <w:iCs/>
        </w:rPr>
        <w:t xml:space="preserve"> </w:t>
      </w:r>
      <w:r w:rsidRPr="00C66287">
        <w:rPr>
          <w:iCs/>
        </w:rPr>
        <w:t>the past</w:t>
      </w:r>
    </w:p>
    <w:p w:rsidR="00C66287" w:rsidRPr="00C66287" w:rsidRDefault="00C66287" w:rsidP="00C66287">
      <w:pPr>
        <w:rPr>
          <w:b/>
          <w:iCs/>
        </w:rPr>
      </w:pPr>
      <w:r w:rsidRPr="00C66287">
        <w:rPr>
          <w:b/>
          <w:iCs/>
        </w:rPr>
        <w:t>4.1</w:t>
      </w:r>
      <w:proofErr w:type="gramStart"/>
      <w:r w:rsidRPr="00C66287">
        <w:rPr>
          <w:b/>
          <w:iCs/>
        </w:rPr>
        <w:t>.d</w:t>
      </w:r>
      <w:proofErr w:type="gramEnd"/>
    </w:p>
    <w:p w:rsidR="00C66287" w:rsidRDefault="00C66287" w:rsidP="00C66287">
      <w:pPr>
        <w:rPr>
          <w:iCs/>
        </w:rPr>
      </w:pPr>
      <w:proofErr w:type="gramStart"/>
      <w:r w:rsidRPr="00C66287">
        <w:rPr>
          <w:iCs/>
        </w:rPr>
        <w:t>The a</w:t>
      </w:r>
      <w:proofErr w:type="gramEnd"/>
      <w:r w:rsidRPr="00C66287">
        <w:rPr>
          <w:iCs/>
        </w:rPr>
        <w:t xml:space="preserve"> indicates that von Braun published more</w:t>
      </w:r>
      <w:r>
        <w:rPr>
          <w:iCs/>
        </w:rPr>
        <w:t xml:space="preserve"> </w:t>
      </w:r>
      <w:r w:rsidRPr="00C66287">
        <w:rPr>
          <w:iCs/>
        </w:rPr>
        <w:t>than one publication in 2007, and that more</w:t>
      </w:r>
      <w:r>
        <w:rPr>
          <w:iCs/>
        </w:rPr>
        <w:t xml:space="preserve"> </w:t>
      </w:r>
      <w:r w:rsidRPr="00C66287">
        <w:rPr>
          <w:iCs/>
        </w:rPr>
        <w:t xml:space="preserve">than one is referred to in this article. The letter </w:t>
      </w:r>
      <w:proofErr w:type="gramStart"/>
      <w:r w:rsidRPr="00C66287">
        <w:rPr>
          <w:iCs/>
        </w:rPr>
        <w:t>a</w:t>
      </w:r>
      <w:r>
        <w:rPr>
          <w:iCs/>
        </w:rPr>
        <w:t xml:space="preserve"> </w:t>
      </w:r>
      <w:r w:rsidRPr="00C66287">
        <w:rPr>
          <w:iCs/>
        </w:rPr>
        <w:t>distinguishes</w:t>
      </w:r>
      <w:proofErr w:type="gramEnd"/>
      <w:r w:rsidRPr="00C66287">
        <w:rPr>
          <w:iCs/>
        </w:rPr>
        <w:t xml:space="preserve"> them in the reference list. Further</w:t>
      </w:r>
      <w:r>
        <w:rPr>
          <w:iCs/>
        </w:rPr>
        <w:t xml:space="preserve"> </w:t>
      </w:r>
      <w:r w:rsidRPr="00C66287">
        <w:rPr>
          <w:iCs/>
        </w:rPr>
        <w:t xml:space="preserve">publications by von Braun would be </w:t>
      </w:r>
      <w:proofErr w:type="spellStart"/>
      <w:r w:rsidRPr="00C66287">
        <w:rPr>
          <w:iCs/>
        </w:rPr>
        <w:t>labelled</w:t>
      </w:r>
      <w:proofErr w:type="spellEnd"/>
      <w:r w:rsidRPr="00C66287">
        <w:rPr>
          <w:iCs/>
        </w:rPr>
        <w:t xml:space="preserve"> </w:t>
      </w:r>
      <w:r w:rsidRPr="00C66287">
        <w:rPr>
          <w:i/>
          <w:iCs/>
        </w:rPr>
        <w:t>von</w:t>
      </w:r>
      <w:r>
        <w:rPr>
          <w:i/>
          <w:iCs/>
        </w:rPr>
        <w:t xml:space="preserve"> </w:t>
      </w:r>
      <w:r w:rsidRPr="00C66287">
        <w:rPr>
          <w:i/>
          <w:iCs/>
        </w:rPr>
        <w:t xml:space="preserve">Braun 2007b, von Braun 2007c, </w:t>
      </w:r>
      <w:r w:rsidRPr="00C66287">
        <w:rPr>
          <w:iCs/>
        </w:rPr>
        <w:t>etc., and these</w:t>
      </w:r>
      <w:r>
        <w:rPr>
          <w:iCs/>
        </w:rPr>
        <w:t xml:space="preserve"> </w:t>
      </w:r>
      <w:r w:rsidRPr="00C66287">
        <w:rPr>
          <w:iCs/>
        </w:rPr>
        <w:t>letters would also be used in the reference list.</w:t>
      </w:r>
    </w:p>
    <w:p w:rsidR="00C66287" w:rsidRDefault="00C66287" w:rsidP="00C66287">
      <w:pPr>
        <w:rPr>
          <w:b/>
          <w:iCs/>
        </w:rPr>
      </w:pPr>
      <w:r w:rsidRPr="00C66287">
        <w:rPr>
          <w:b/>
          <w:iCs/>
        </w:rPr>
        <w:lastRenderedPageBreak/>
        <w:t>4.1</w:t>
      </w:r>
      <w:proofErr w:type="gramStart"/>
      <w:r w:rsidRPr="00C66287">
        <w:rPr>
          <w:b/>
          <w:iCs/>
        </w:rPr>
        <w:t>.e</w:t>
      </w:r>
      <w:proofErr w:type="gramEnd"/>
    </w:p>
    <w:p w:rsidR="00C66287" w:rsidRDefault="00C66287" w:rsidP="00C66287">
      <w:pPr>
        <w:rPr>
          <w:iCs/>
        </w:rPr>
      </w:pPr>
      <w:r w:rsidRPr="00C66287">
        <w:rPr>
          <w:iCs/>
        </w:rPr>
        <w:t>The inverted commas suggest that this is a term</w:t>
      </w:r>
      <w:r>
        <w:rPr>
          <w:iCs/>
        </w:rPr>
        <w:t xml:space="preserve"> </w:t>
      </w:r>
      <w:r w:rsidRPr="00C66287">
        <w:rPr>
          <w:iCs/>
        </w:rPr>
        <w:t>introduced for the first time in the main text</w:t>
      </w:r>
      <w:r w:rsidR="00F92A8F">
        <w:rPr>
          <w:iCs/>
        </w:rPr>
        <w:t xml:space="preserve"> </w:t>
      </w:r>
      <w:r w:rsidRPr="00C66287">
        <w:rPr>
          <w:iCs/>
        </w:rPr>
        <w:t>(although it has already been used in the Abstract)</w:t>
      </w:r>
      <w:r w:rsidR="00F92A8F">
        <w:rPr>
          <w:iCs/>
        </w:rPr>
        <w:t xml:space="preserve"> </w:t>
      </w:r>
      <w:r w:rsidRPr="00C66287">
        <w:rPr>
          <w:iCs/>
        </w:rPr>
        <w:t>and may indicate that this term is not a widely</w:t>
      </w:r>
      <w:r w:rsidR="00F92A8F">
        <w:rPr>
          <w:iCs/>
        </w:rPr>
        <w:t xml:space="preserve"> </w:t>
      </w:r>
      <w:r w:rsidRPr="00C66287">
        <w:rPr>
          <w:iCs/>
        </w:rPr>
        <w:t>accepted one in the subject, perhaps because</w:t>
      </w:r>
      <w:r w:rsidR="00F92A8F">
        <w:rPr>
          <w:iCs/>
        </w:rPr>
        <w:t xml:space="preserve"> </w:t>
      </w:r>
      <w:r w:rsidRPr="00C66287">
        <w:rPr>
          <w:iCs/>
        </w:rPr>
        <w:t xml:space="preserve">it is the authors' own term. </w:t>
      </w:r>
      <w:r w:rsidR="00F92A8F">
        <w:rPr>
          <w:iCs/>
        </w:rPr>
        <w:t>O</w:t>
      </w:r>
      <w:r w:rsidRPr="00C66287">
        <w:rPr>
          <w:iCs/>
        </w:rPr>
        <w:t>nce the term has</w:t>
      </w:r>
      <w:r w:rsidR="00F92A8F">
        <w:rPr>
          <w:iCs/>
        </w:rPr>
        <w:t xml:space="preserve"> </w:t>
      </w:r>
      <w:r w:rsidRPr="00C66287">
        <w:rPr>
          <w:iCs/>
        </w:rPr>
        <w:t>been introduced in this way, it is not necessary to</w:t>
      </w:r>
      <w:r w:rsidR="00F92A8F">
        <w:rPr>
          <w:iCs/>
        </w:rPr>
        <w:t xml:space="preserve"> </w:t>
      </w:r>
      <w:r w:rsidRPr="00C66287">
        <w:rPr>
          <w:iCs/>
        </w:rPr>
        <w:t>continue to use inverted commas around it.</w:t>
      </w:r>
    </w:p>
    <w:p w:rsidR="00F92A8F" w:rsidRPr="00F92A8F" w:rsidRDefault="00F92A8F" w:rsidP="00C66287">
      <w:pPr>
        <w:rPr>
          <w:b/>
          <w:iCs/>
        </w:rPr>
      </w:pPr>
      <w:r w:rsidRPr="00F92A8F">
        <w:rPr>
          <w:b/>
          <w:iCs/>
        </w:rPr>
        <w:t>4.1</w:t>
      </w:r>
      <w:proofErr w:type="gramStart"/>
      <w:r w:rsidRPr="00F92A8F">
        <w:rPr>
          <w:b/>
          <w:iCs/>
        </w:rPr>
        <w:t>.f</w:t>
      </w:r>
      <w:proofErr w:type="gramEnd"/>
    </w:p>
    <w:p w:rsidR="00F92A8F" w:rsidRPr="00F92A8F" w:rsidRDefault="00F92A8F" w:rsidP="00F92A8F">
      <w:pPr>
        <w:rPr>
          <w:iCs/>
        </w:rPr>
      </w:pPr>
      <w:r w:rsidRPr="00F92A8F">
        <w:rPr>
          <w:iCs/>
        </w:rPr>
        <w:t>'Working' describes a definition that is not</w:t>
      </w:r>
      <w:r>
        <w:rPr>
          <w:iCs/>
        </w:rPr>
        <w:t xml:space="preserve"> </w:t>
      </w:r>
      <w:r w:rsidRPr="00F92A8F">
        <w:rPr>
          <w:iCs/>
        </w:rPr>
        <w:t>complete or generally accepted, but is good</w:t>
      </w:r>
    </w:p>
    <w:p w:rsidR="00F92A8F" w:rsidRPr="00F92A8F" w:rsidRDefault="00F92A8F" w:rsidP="00F92A8F">
      <w:pPr>
        <w:rPr>
          <w:iCs/>
        </w:rPr>
      </w:pPr>
      <w:proofErr w:type="gramStart"/>
      <w:r w:rsidRPr="00F92A8F">
        <w:rPr>
          <w:iCs/>
        </w:rPr>
        <w:t>enough</w:t>
      </w:r>
      <w:proofErr w:type="gramEnd"/>
      <w:r w:rsidRPr="00F92A8F">
        <w:rPr>
          <w:iCs/>
        </w:rPr>
        <w:t xml:space="preserve"> to be useful. A 'working definition'</w:t>
      </w:r>
      <w:r>
        <w:rPr>
          <w:iCs/>
        </w:rPr>
        <w:t xml:space="preserve"> </w:t>
      </w:r>
      <w:r w:rsidRPr="00F92A8F">
        <w:rPr>
          <w:iCs/>
        </w:rPr>
        <w:t>introduced in an academic text is often refined or</w:t>
      </w:r>
      <w:r>
        <w:rPr>
          <w:iCs/>
        </w:rPr>
        <w:t xml:space="preserve"> </w:t>
      </w:r>
      <w:r w:rsidRPr="00F92A8F">
        <w:rPr>
          <w:iCs/>
        </w:rPr>
        <w:t>made more accurate later in that text, perhaps</w:t>
      </w:r>
      <w:r>
        <w:rPr>
          <w:iCs/>
        </w:rPr>
        <w:t xml:space="preserve"> </w:t>
      </w:r>
      <w:r w:rsidRPr="00F92A8F">
        <w:rPr>
          <w:iCs/>
        </w:rPr>
        <w:t>after further discussion or research.</w:t>
      </w:r>
    </w:p>
    <w:p w:rsidR="00F92A8F" w:rsidRDefault="00F92A8F" w:rsidP="00C66287">
      <w:pPr>
        <w:rPr>
          <w:b/>
          <w:bCs/>
        </w:rPr>
      </w:pPr>
    </w:p>
    <w:p w:rsidR="00907D73" w:rsidRDefault="002E738B" w:rsidP="001F1120">
      <w:pPr>
        <w:rPr>
          <w:b/>
        </w:rPr>
      </w:pPr>
      <w:r w:rsidRPr="002E738B">
        <w:rPr>
          <w:b/>
          <w:bCs/>
        </w:rPr>
        <w:t xml:space="preserve">5 </w:t>
      </w:r>
      <w:r w:rsidR="00F92A8F">
        <w:rPr>
          <w:b/>
          <w:bCs/>
        </w:rPr>
        <w:t>Working with colleagues: problem solving</w:t>
      </w:r>
      <w:r w:rsidR="001F1120">
        <w:rPr>
          <w:b/>
          <w:bCs/>
        </w:rPr>
        <w:t xml:space="preserve"> </w:t>
      </w:r>
    </w:p>
    <w:p w:rsidR="00576EBD" w:rsidRDefault="00576EBD">
      <w:pPr>
        <w:rPr>
          <w:b/>
        </w:rPr>
      </w:pPr>
      <w:r>
        <w:rPr>
          <w:b/>
        </w:rPr>
        <w:t>5.1</w:t>
      </w:r>
    </w:p>
    <w:p w:rsidR="00F92A8F" w:rsidRPr="00F92A8F" w:rsidRDefault="00F92A8F" w:rsidP="00F92A8F">
      <w:pPr>
        <w:rPr>
          <w:bCs/>
        </w:rPr>
      </w:pPr>
      <w:r w:rsidRPr="00F92A8F">
        <w:rPr>
          <w:bCs/>
        </w:rPr>
        <w:t>Suggested responses</w:t>
      </w:r>
    </w:p>
    <w:p w:rsidR="00F92A8F" w:rsidRPr="00F92A8F" w:rsidRDefault="00F92A8F" w:rsidP="00F92A8F">
      <w:pPr>
        <w:rPr>
          <w:bCs/>
        </w:rPr>
      </w:pPr>
      <w:proofErr w:type="gramStart"/>
      <w:r w:rsidRPr="00F92A8F">
        <w:rPr>
          <w:b/>
          <w:bCs/>
        </w:rPr>
        <w:t>a</w:t>
      </w:r>
      <w:proofErr w:type="gramEnd"/>
      <w:r w:rsidRPr="00F92A8F">
        <w:rPr>
          <w:bCs/>
        </w:rPr>
        <w:t xml:space="preserve"> Describe the possible causes of the problem</w:t>
      </w:r>
    </w:p>
    <w:p w:rsidR="00F92A8F" w:rsidRPr="00F92A8F" w:rsidRDefault="00F92A8F" w:rsidP="00F92A8F">
      <w:r w:rsidRPr="00F92A8F">
        <w:t xml:space="preserve">- </w:t>
      </w:r>
      <w:proofErr w:type="gramStart"/>
      <w:r w:rsidRPr="00F92A8F">
        <w:t>pollution</w:t>
      </w:r>
      <w:proofErr w:type="gramEnd"/>
      <w:r w:rsidRPr="00F92A8F">
        <w:t xml:space="preserve"> from industry</w:t>
      </w:r>
    </w:p>
    <w:p w:rsidR="00F92A8F" w:rsidRPr="00F92A8F" w:rsidRDefault="00F92A8F" w:rsidP="00F92A8F">
      <w:r w:rsidRPr="00F92A8F">
        <w:t xml:space="preserve">- </w:t>
      </w:r>
      <w:proofErr w:type="gramStart"/>
      <w:r w:rsidRPr="00F92A8F">
        <w:t>car</w:t>
      </w:r>
      <w:proofErr w:type="gramEnd"/>
      <w:r w:rsidRPr="00F92A8F">
        <w:t xml:space="preserve"> exhaust fumes</w:t>
      </w:r>
    </w:p>
    <w:p w:rsidR="00F92A8F" w:rsidRPr="00F92A8F" w:rsidRDefault="00F92A8F" w:rsidP="00F92A8F">
      <w:r w:rsidRPr="00F92A8F">
        <w:t xml:space="preserve">- </w:t>
      </w:r>
      <w:proofErr w:type="gramStart"/>
      <w:r w:rsidRPr="00F92A8F">
        <w:t>mountains</w:t>
      </w:r>
      <w:proofErr w:type="gramEnd"/>
      <w:r w:rsidRPr="00F92A8F">
        <w:t xml:space="preserve"> prevent pollution being blown away</w:t>
      </w:r>
    </w:p>
    <w:p w:rsidR="00F92A8F" w:rsidRPr="00F92A8F" w:rsidRDefault="00F92A8F" w:rsidP="00F92A8F">
      <w:pPr>
        <w:rPr>
          <w:bCs/>
        </w:rPr>
      </w:pPr>
      <w:proofErr w:type="gramStart"/>
      <w:r w:rsidRPr="00F92A8F">
        <w:rPr>
          <w:b/>
          <w:bCs/>
        </w:rPr>
        <w:t>b</w:t>
      </w:r>
      <w:proofErr w:type="gramEnd"/>
      <w:r w:rsidRPr="00F92A8F">
        <w:rPr>
          <w:bCs/>
        </w:rPr>
        <w:t xml:space="preserve"> Suggest possible responses</w:t>
      </w:r>
    </w:p>
    <w:p w:rsidR="00F92A8F" w:rsidRPr="00F92A8F" w:rsidRDefault="00F92A8F" w:rsidP="00F92A8F">
      <w:r w:rsidRPr="00F92A8F">
        <w:t xml:space="preserve">- reduce industrial pollution (e.g. by </w:t>
      </w:r>
      <w:proofErr w:type="gramStart"/>
      <w:r w:rsidRPr="00F92A8F">
        <w:t>Introducing</w:t>
      </w:r>
      <w:proofErr w:type="gramEnd"/>
      <w:r>
        <w:t xml:space="preserve"> </w:t>
      </w:r>
      <w:r w:rsidRPr="00F92A8F">
        <w:t>new laws on emissions limits)</w:t>
      </w:r>
    </w:p>
    <w:p w:rsidR="00F92A8F" w:rsidRPr="00F92A8F" w:rsidRDefault="00F92A8F" w:rsidP="00F92A8F">
      <w:r w:rsidRPr="00F92A8F">
        <w:t xml:space="preserve">- </w:t>
      </w:r>
      <w:proofErr w:type="gramStart"/>
      <w:r w:rsidRPr="00F92A8F">
        <w:t>encourage</w:t>
      </w:r>
      <w:proofErr w:type="gramEnd"/>
      <w:r w:rsidRPr="00F92A8F">
        <w:t xml:space="preserve"> the use of less-polluting cars</w:t>
      </w:r>
      <w:r>
        <w:t xml:space="preserve"> </w:t>
      </w:r>
      <w:r w:rsidRPr="00F92A8F">
        <w:t>(e.g. by providing financial incentives), and</w:t>
      </w:r>
    </w:p>
    <w:p w:rsidR="00F92A8F" w:rsidRPr="00F92A8F" w:rsidRDefault="00F92A8F" w:rsidP="00F92A8F">
      <w:proofErr w:type="gramStart"/>
      <w:r w:rsidRPr="00F92A8F">
        <w:t>discourage</w:t>
      </w:r>
      <w:proofErr w:type="gramEnd"/>
      <w:r w:rsidRPr="00F92A8F">
        <w:t xml:space="preserve"> more-polluting cars (e.g. by</w:t>
      </w:r>
      <w:r>
        <w:t xml:space="preserve"> </w:t>
      </w:r>
      <w:r w:rsidRPr="00F92A8F">
        <w:t xml:space="preserve">preventing them travelling into the city </w:t>
      </w:r>
      <w:proofErr w:type="spellStart"/>
      <w:r w:rsidRPr="00F92A8F">
        <w:t>centre</w:t>
      </w:r>
      <w:proofErr w:type="spellEnd"/>
      <w:r w:rsidRPr="00F92A8F">
        <w:t>)</w:t>
      </w:r>
    </w:p>
    <w:p w:rsidR="00F92A8F" w:rsidRPr="00F92A8F" w:rsidRDefault="00F92A8F" w:rsidP="00F92A8F">
      <w:r w:rsidRPr="00F92A8F">
        <w:t xml:space="preserve">- </w:t>
      </w:r>
      <w:proofErr w:type="gramStart"/>
      <w:r w:rsidRPr="00F92A8F">
        <w:t>an</w:t>
      </w:r>
      <w:proofErr w:type="gramEnd"/>
      <w:r w:rsidRPr="00F92A8F">
        <w:t xml:space="preserve"> advertising campaign to highlight the</w:t>
      </w:r>
      <w:r>
        <w:t xml:space="preserve"> </w:t>
      </w:r>
      <w:r w:rsidRPr="00F92A8F">
        <w:t>positive side of living in the city, and also to</w:t>
      </w:r>
    </w:p>
    <w:p w:rsidR="00F92A8F" w:rsidRPr="00F92A8F" w:rsidRDefault="00F92A8F" w:rsidP="00F92A8F">
      <w:proofErr w:type="gramStart"/>
      <w:r w:rsidRPr="00F92A8F">
        <w:t>inform</w:t>
      </w:r>
      <w:proofErr w:type="gramEnd"/>
      <w:r w:rsidRPr="00F92A8F">
        <w:t xml:space="preserve"> the public about what anti-pollution</w:t>
      </w:r>
      <w:r>
        <w:t xml:space="preserve"> </w:t>
      </w:r>
      <w:r w:rsidRPr="00F92A8F">
        <w:t>measures are being taken</w:t>
      </w:r>
    </w:p>
    <w:p w:rsidR="00F92A8F" w:rsidRPr="00F92A8F" w:rsidRDefault="00F92A8F" w:rsidP="00F92A8F">
      <w:pPr>
        <w:rPr>
          <w:bCs/>
        </w:rPr>
      </w:pPr>
      <w:proofErr w:type="gramStart"/>
      <w:r w:rsidRPr="00F92A8F">
        <w:rPr>
          <w:b/>
          <w:bCs/>
        </w:rPr>
        <w:t>c</w:t>
      </w:r>
      <w:proofErr w:type="gramEnd"/>
      <w:r w:rsidRPr="00F92A8F">
        <w:rPr>
          <w:bCs/>
        </w:rPr>
        <w:t xml:space="preserve"> Speculate on the outcome of these suggested</w:t>
      </w:r>
      <w:r>
        <w:rPr>
          <w:bCs/>
        </w:rPr>
        <w:t xml:space="preserve"> </w:t>
      </w:r>
      <w:r w:rsidRPr="00F92A8F">
        <w:rPr>
          <w:bCs/>
        </w:rPr>
        <w:t>responses</w:t>
      </w:r>
    </w:p>
    <w:p w:rsidR="00F92A8F" w:rsidRPr="00F92A8F" w:rsidRDefault="00F92A8F" w:rsidP="00F92A8F">
      <w:r w:rsidRPr="00F92A8F">
        <w:t xml:space="preserve">- </w:t>
      </w:r>
      <w:proofErr w:type="gramStart"/>
      <w:r w:rsidRPr="00F92A8F">
        <w:t>it</w:t>
      </w:r>
      <w:proofErr w:type="gramEnd"/>
      <w:r w:rsidRPr="00F92A8F">
        <w:t xml:space="preserve"> may reduce industrial pollution, but may</w:t>
      </w:r>
      <w:r>
        <w:t xml:space="preserve"> </w:t>
      </w:r>
      <w:r w:rsidRPr="00F92A8F">
        <w:t>also force industries to close or relocate,</w:t>
      </w:r>
    </w:p>
    <w:p w:rsidR="00F92A8F" w:rsidRPr="00F92A8F" w:rsidRDefault="00F92A8F" w:rsidP="00F92A8F">
      <w:proofErr w:type="gramStart"/>
      <w:r w:rsidRPr="00F92A8F">
        <w:t>making</w:t>
      </w:r>
      <w:proofErr w:type="gramEnd"/>
      <w:r w:rsidRPr="00F92A8F">
        <w:t xml:space="preserve"> the city less prosperous</w:t>
      </w:r>
    </w:p>
    <w:p w:rsidR="0043647B" w:rsidRPr="00F92A8F" w:rsidRDefault="00F92A8F" w:rsidP="00F92A8F">
      <w:r w:rsidRPr="00F92A8F">
        <w:t>- it may reduce the high levels of car exhaust</w:t>
      </w:r>
      <w:r>
        <w:t xml:space="preserve"> </w:t>
      </w:r>
      <w:r w:rsidRPr="00F92A8F">
        <w:t>fumes in the air, but it might be inconvenient</w:t>
      </w:r>
      <w:r>
        <w:t xml:space="preserve"> </w:t>
      </w:r>
      <w:r w:rsidRPr="00F92A8F">
        <w:t>or financially difficult for less well-off people;</w:t>
      </w:r>
      <w:r>
        <w:t xml:space="preserve"> </w:t>
      </w:r>
      <w:r w:rsidRPr="00F92A8F">
        <w:t>richer people might leave because of the</w:t>
      </w:r>
      <w:r>
        <w:t xml:space="preserve"> </w:t>
      </w:r>
      <w:r w:rsidRPr="00F92A8F">
        <w:t>inconvenience, and poorer people might leave</w:t>
      </w:r>
      <w:r>
        <w:t xml:space="preserve"> </w:t>
      </w:r>
      <w:r w:rsidRPr="00F92A8F">
        <w:t>because they can't afford to stay</w:t>
      </w:r>
    </w:p>
    <w:p w:rsidR="00F92A8F" w:rsidRPr="00F92A8F" w:rsidRDefault="00F92A8F" w:rsidP="00F92A8F">
      <w:r w:rsidRPr="00F92A8F">
        <w:t xml:space="preserve">- </w:t>
      </w:r>
      <w:proofErr w:type="gramStart"/>
      <w:r w:rsidRPr="00F92A8F">
        <w:t>it</w:t>
      </w:r>
      <w:proofErr w:type="gramEnd"/>
      <w:r w:rsidRPr="00F92A8F">
        <w:t xml:space="preserve"> might encourage people to stay in the</w:t>
      </w:r>
      <w:r>
        <w:t xml:space="preserve"> </w:t>
      </w:r>
      <w:r w:rsidRPr="00F92A8F">
        <w:t>city or move in, although it is unlikely to be</w:t>
      </w:r>
    </w:p>
    <w:p w:rsidR="00F92A8F" w:rsidRPr="00F92A8F" w:rsidRDefault="00F92A8F" w:rsidP="00F92A8F">
      <w:proofErr w:type="gramStart"/>
      <w:r w:rsidRPr="00F92A8F">
        <w:t>effective</w:t>
      </w:r>
      <w:proofErr w:type="gramEnd"/>
      <w:r w:rsidRPr="00F92A8F">
        <w:t xml:space="preserve"> for families with young children who</w:t>
      </w:r>
      <w:r>
        <w:t xml:space="preserve"> </w:t>
      </w:r>
      <w:r w:rsidRPr="00F92A8F">
        <w:t>are able to leave.</w:t>
      </w:r>
    </w:p>
    <w:p w:rsidR="00F92A8F" w:rsidRPr="00F92A8F" w:rsidRDefault="00F92A8F" w:rsidP="00F92A8F">
      <w:pPr>
        <w:rPr>
          <w:b/>
        </w:rPr>
      </w:pPr>
      <w:r w:rsidRPr="00F92A8F">
        <w:rPr>
          <w:b/>
        </w:rPr>
        <w:t>5.2</w:t>
      </w:r>
      <w:proofErr w:type="gramStart"/>
      <w:r w:rsidRPr="00F92A8F">
        <w:rPr>
          <w:b/>
        </w:rPr>
        <w:t>.b</w:t>
      </w:r>
      <w:proofErr w:type="gramEnd"/>
    </w:p>
    <w:p w:rsidR="00F92A8F" w:rsidRPr="00F92A8F" w:rsidRDefault="00F92A8F" w:rsidP="00F92A8F">
      <w:r w:rsidRPr="00F92A8F">
        <w:t>2 Maybe</w:t>
      </w:r>
    </w:p>
    <w:p w:rsidR="00F92A8F" w:rsidRPr="00F92A8F" w:rsidRDefault="00F92A8F" w:rsidP="00F92A8F">
      <w:r w:rsidRPr="00F92A8F">
        <w:t>3 cause of</w:t>
      </w:r>
    </w:p>
    <w:p w:rsidR="00F92A8F" w:rsidRPr="00F92A8F" w:rsidRDefault="00F92A8F" w:rsidP="00F92A8F">
      <w:r>
        <w:t xml:space="preserve">4 </w:t>
      </w:r>
      <w:r w:rsidRPr="00F92A8F">
        <w:t>one option</w:t>
      </w:r>
    </w:p>
    <w:p w:rsidR="00F92A8F" w:rsidRPr="00F92A8F" w:rsidRDefault="00F92A8F" w:rsidP="00F92A8F">
      <w:r w:rsidRPr="00F92A8F">
        <w:t>5 What about</w:t>
      </w:r>
    </w:p>
    <w:p w:rsidR="00F92A8F" w:rsidRPr="00F92A8F" w:rsidRDefault="00F92A8F" w:rsidP="00F92A8F">
      <w:r w:rsidRPr="00F92A8F">
        <w:t>6 maybe they</w:t>
      </w:r>
    </w:p>
    <w:p w:rsidR="00F92A8F" w:rsidRPr="00F92A8F" w:rsidRDefault="00F92A8F" w:rsidP="00F92A8F">
      <w:r w:rsidRPr="00F92A8F">
        <w:t>7 That might be</w:t>
      </w:r>
    </w:p>
    <w:p w:rsidR="00F92A8F" w:rsidRPr="00F92A8F" w:rsidRDefault="00F92A8F" w:rsidP="00F92A8F">
      <w:r w:rsidRPr="00F92A8F">
        <w:t>8 did that, it might</w:t>
      </w:r>
    </w:p>
    <w:p w:rsidR="00F92A8F" w:rsidRPr="00F92A8F" w:rsidRDefault="00F92A8F" w:rsidP="00F92A8F">
      <w:r w:rsidRPr="00F92A8F">
        <w:t>9 sure that's likely</w:t>
      </w:r>
    </w:p>
    <w:p w:rsidR="00F92A8F" w:rsidRPr="00F92A8F" w:rsidRDefault="00F92A8F" w:rsidP="00F92A8F">
      <w:r w:rsidRPr="00F92A8F">
        <w:rPr>
          <w:bCs/>
        </w:rPr>
        <w:t>10</w:t>
      </w:r>
      <w:r w:rsidRPr="00F92A8F">
        <w:rPr>
          <w:b/>
          <w:bCs/>
        </w:rPr>
        <w:t xml:space="preserve"> </w:t>
      </w:r>
      <w:r w:rsidRPr="00F92A8F">
        <w:t>we're in agreement</w:t>
      </w:r>
    </w:p>
    <w:p w:rsidR="00F92A8F" w:rsidRPr="00F92A8F" w:rsidRDefault="00F92A8F" w:rsidP="00F92A8F"/>
    <w:p w:rsidR="00170431" w:rsidRPr="00170431" w:rsidRDefault="00170431" w:rsidP="00F92A8F">
      <w:pPr>
        <w:rPr>
          <w:b/>
        </w:rPr>
      </w:pPr>
      <w:r w:rsidRPr="00170431">
        <w:rPr>
          <w:b/>
        </w:rPr>
        <w:t xml:space="preserve">6 </w:t>
      </w:r>
      <w:r w:rsidR="00F92A8F" w:rsidRPr="00F92A8F">
        <w:rPr>
          <w:b/>
          <w:bCs/>
        </w:rPr>
        <w:t xml:space="preserve">Understanding instructions in essays and </w:t>
      </w:r>
      <w:r w:rsidR="00F92A8F" w:rsidRPr="00F92A8F">
        <w:rPr>
          <w:b/>
        </w:rPr>
        <w:t>other</w:t>
      </w:r>
      <w:r w:rsidR="00F92A8F">
        <w:rPr>
          <w:b/>
        </w:rPr>
        <w:t xml:space="preserve"> </w:t>
      </w:r>
      <w:r w:rsidR="00F92A8F" w:rsidRPr="00F92A8F">
        <w:rPr>
          <w:b/>
          <w:bCs/>
        </w:rPr>
        <w:t>assignments</w:t>
      </w:r>
    </w:p>
    <w:p w:rsidR="003F284E" w:rsidRDefault="00170431" w:rsidP="0043647B">
      <w:r w:rsidRPr="00170431">
        <w:rPr>
          <w:b/>
        </w:rPr>
        <w:t>6.1</w:t>
      </w:r>
      <w:proofErr w:type="gramStart"/>
      <w:r w:rsidR="00F92A8F">
        <w:rPr>
          <w:b/>
        </w:rPr>
        <w:t>.a</w:t>
      </w:r>
      <w:proofErr w:type="gramEnd"/>
    </w:p>
    <w:p w:rsidR="00F92A8F" w:rsidRPr="00F92A8F" w:rsidRDefault="00F92A8F" w:rsidP="00F92A8F">
      <w:r w:rsidRPr="00F92A8F">
        <w:rPr>
          <w:b/>
          <w:bCs/>
        </w:rPr>
        <w:lastRenderedPageBreak/>
        <w:t xml:space="preserve">1 </w:t>
      </w:r>
      <w:r w:rsidRPr="00F92A8F">
        <w:t>This essay only requires the student to describe</w:t>
      </w:r>
      <w:r>
        <w:t xml:space="preserve"> </w:t>
      </w:r>
      <w:r w:rsidRPr="00F92A8F">
        <w:t>the use of the media by marketing managers to</w:t>
      </w:r>
      <w:r>
        <w:t xml:space="preserve"> </w:t>
      </w:r>
      <w:r w:rsidRPr="00F92A8F">
        <w:t>achieve their objectives. It does not require any</w:t>
      </w:r>
      <w:r>
        <w:t xml:space="preserve"> </w:t>
      </w:r>
      <w:r w:rsidRPr="00F92A8F">
        <w:t>critical analysis of the effectiveness of these</w:t>
      </w:r>
      <w:r>
        <w:t xml:space="preserve"> </w:t>
      </w:r>
      <w:r w:rsidRPr="00F92A8F">
        <w:t>methods. Media use described in the essay</w:t>
      </w:r>
      <w:r>
        <w:t xml:space="preserve"> </w:t>
      </w:r>
      <w:r w:rsidRPr="00F92A8F">
        <w:t>might include (among others): advertising, social</w:t>
      </w:r>
      <w:r>
        <w:t xml:space="preserve"> </w:t>
      </w:r>
      <w:r w:rsidRPr="00F92A8F">
        <w:t>networks, press releases and product placement.</w:t>
      </w:r>
    </w:p>
    <w:p w:rsidR="00F92A8F" w:rsidRPr="00F92A8F" w:rsidRDefault="00F92A8F" w:rsidP="00F92A8F">
      <w:r w:rsidRPr="00F92A8F">
        <w:rPr>
          <w:b/>
        </w:rPr>
        <w:t>2</w:t>
      </w:r>
      <w:r w:rsidRPr="00F92A8F">
        <w:t xml:space="preserve"> This essay would include a critical analysis of</w:t>
      </w:r>
      <w:r>
        <w:t xml:space="preserve"> </w:t>
      </w:r>
      <w:r w:rsidRPr="00F92A8F">
        <w:t>topics such as advertising, social networks, press</w:t>
      </w:r>
      <w:r>
        <w:t xml:space="preserve"> </w:t>
      </w:r>
      <w:r w:rsidRPr="00F92A8F">
        <w:t>releases and product placement as they relate</w:t>
      </w:r>
      <w:r>
        <w:t xml:space="preserve"> </w:t>
      </w:r>
      <w:r w:rsidRPr="00F92A8F">
        <w:t>to marketing. This could include a discussion of</w:t>
      </w:r>
      <w:r>
        <w:t xml:space="preserve"> </w:t>
      </w:r>
      <w:r w:rsidRPr="00F92A8F">
        <w:t>aspects such as of the effectiveness of these</w:t>
      </w:r>
      <w:r>
        <w:t xml:space="preserve"> </w:t>
      </w:r>
      <w:r w:rsidRPr="00F92A8F">
        <w:t>different forms of media in helping marketing</w:t>
      </w:r>
      <w:r>
        <w:t xml:space="preserve"> </w:t>
      </w:r>
      <w:r w:rsidRPr="00F92A8F">
        <w:t>managers meet their objectives and the ethical</w:t>
      </w:r>
      <w:r>
        <w:t xml:space="preserve"> </w:t>
      </w:r>
      <w:r w:rsidRPr="00F92A8F">
        <w:t>aspects of such media exploitation.</w:t>
      </w:r>
    </w:p>
    <w:p w:rsidR="0043647B" w:rsidRDefault="00F92A8F" w:rsidP="00F92A8F">
      <w:r w:rsidRPr="00F92A8F">
        <w:rPr>
          <w:b/>
        </w:rPr>
        <w:t>3</w:t>
      </w:r>
      <w:r w:rsidRPr="00F92A8F">
        <w:t xml:space="preserve"> This essay would require the student to compare</w:t>
      </w:r>
      <w:r>
        <w:t xml:space="preserve"> </w:t>
      </w:r>
      <w:r w:rsidRPr="00F92A8F">
        <w:t>and contrast the use of media with other means</w:t>
      </w:r>
      <w:r>
        <w:t xml:space="preserve"> </w:t>
      </w:r>
      <w:r w:rsidRPr="00F92A8F">
        <w:t>available to marketing managers in achieving</w:t>
      </w:r>
      <w:r>
        <w:t xml:space="preserve"> their objectives. The </w:t>
      </w:r>
      <w:r w:rsidRPr="00F92A8F">
        <w:t>discussion of non-media</w:t>
      </w:r>
      <w:r>
        <w:t xml:space="preserve"> </w:t>
      </w:r>
      <w:r w:rsidRPr="00F92A8F">
        <w:t>means available to marketing managers could</w:t>
      </w:r>
      <w:r>
        <w:t xml:space="preserve"> </w:t>
      </w:r>
      <w:r w:rsidRPr="00F92A8F">
        <w:t>include topics such as direct mailing and market</w:t>
      </w:r>
      <w:r>
        <w:t xml:space="preserve"> </w:t>
      </w:r>
      <w:r w:rsidRPr="00F92A8F">
        <w:t>research.</w:t>
      </w:r>
    </w:p>
    <w:p w:rsidR="00F92A8F" w:rsidRPr="00F92A8F" w:rsidRDefault="00F92A8F" w:rsidP="00F92A8F">
      <w:pPr>
        <w:rPr>
          <w:b/>
        </w:rPr>
      </w:pPr>
      <w:r w:rsidRPr="00F92A8F">
        <w:rPr>
          <w:b/>
        </w:rPr>
        <w:t>6.1</w:t>
      </w:r>
      <w:proofErr w:type="gramStart"/>
      <w:r w:rsidRPr="00F92A8F">
        <w:rPr>
          <w:b/>
        </w:rPr>
        <w:t>.b</w:t>
      </w:r>
      <w:proofErr w:type="gramEnd"/>
    </w:p>
    <w:p w:rsidR="00F92A8F" w:rsidRDefault="00F92A8F" w:rsidP="00F92A8F">
      <w:pPr>
        <w:rPr>
          <w:b/>
          <w:bCs/>
        </w:rPr>
      </w:pPr>
      <w:r w:rsidRPr="00F92A8F">
        <w:rPr>
          <w:b/>
          <w:bCs/>
        </w:rPr>
        <w:t xml:space="preserve">1 </w:t>
      </w:r>
    </w:p>
    <w:p w:rsidR="00F92A8F" w:rsidRPr="00F92A8F" w:rsidRDefault="00F92A8F" w:rsidP="00F92A8F">
      <w:proofErr w:type="gramStart"/>
      <w:r w:rsidRPr="00F92A8F">
        <w:rPr>
          <w:b/>
        </w:rPr>
        <w:t>a</w:t>
      </w:r>
      <w:proofErr w:type="gramEnd"/>
      <w:r w:rsidRPr="00F92A8F">
        <w:t xml:space="preserve"> descriptive essay</w:t>
      </w:r>
    </w:p>
    <w:p w:rsidR="00F92A8F" w:rsidRPr="00F92A8F" w:rsidRDefault="00F92A8F" w:rsidP="00F92A8F">
      <w:proofErr w:type="gramStart"/>
      <w:r w:rsidRPr="00F92A8F">
        <w:rPr>
          <w:b/>
          <w:bCs/>
        </w:rPr>
        <w:t>b</w:t>
      </w:r>
      <w:proofErr w:type="gramEnd"/>
      <w:r w:rsidRPr="00F92A8F">
        <w:rPr>
          <w:b/>
          <w:bCs/>
        </w:rPr>
        <w:t xml:space="preserve"> </w:t>
      </w:r>
      <w:r w:rsidRPr="00F92A8F">
        <w:t>discursive essay</w:t>
      </w:r>
    </w:p>
    <w:p w:rsidR="00F92A8F" w:rsidRPr="00F92A8F" w:rsidRDefault="00F92A8F" w:rsidP="00F92A8F">
      <w:pPr>
        <w:rPr>
          <w:b/>
        </w:rPr>
      </w:pPr>
      <w:r w:rsidRPr="00F92A8F">
        <w:rPr>
          <w:b/>
        </w:rPr>
        <w:t xml:space="preserve">2 </w:t>
      </w:r>
    </w:p>
    <w:p w:rsidR="00F92A8F" w:rsidRPr="00F92A8F" w:rsidRDefault="00F92A8F" w:rsidP="00F92A8F">
      <w:proofErr w:type="spellStart"/>
      <w:proofErr w:type="gramStart"/>
      <w:r w:rsidRPr="00F92A8F">
        <w:rPr>
          <w:b/>
          <w:bCs/>
        </w:rPr>
        <w:t>a</w:t>
      </w:r>
      <w:proofErr w:type="spellEnd"/>
      <w:proofErr w:type="gramEnd"/>
      <w:r w:rsidRPr="00F92A8F">
        <w:rPr>
          <w:b/>
          <w:bCs/>
        </w:rPr>
        <w:t xml:space="preserve"> </w:t>
      </w:r>
      <w:r w:rsidRPr="00F92A8F">
        <w:t>essay showing how two topics are related</w:t>
      </w:r>
    </w:p>
    <w:p w:rsidR="00F92A8F" w:rsidRPr="00F92A8F" w:rsidRDefault="00F92A8F" w:rsidP="00F92A8F">
      <w:proofErr w:type="gramStart"/>
      <w:r w:rsidRPr="00F92A8F">
        <w:rPr>
          <w:b/>
          <w:bCs/>
        </w:rPr>
        <w:t>b</w:t>
      </w:r>
      <w:proofErr w:type="gramEnd"/>
      <w:r w:rsidRPr="00F92A8F">
        <w:rPr>
          <w:b/>
          <w:bCs/>
        </w:rPr>
        <w:t xml:space="preserve"> </w:t>
      </w:r>
      <w:r w:rsidRPr="00F92A8F">
        <w:t>discursive</w:t>
      </w:r>
    </w:p>
    <w:p w:rsidR="00F92A8F" w:rsidRDefault="00F92A8F" w:rsidP="00F92A8F">
      <w:r w:rsidRPr="00F92A8F">
        <w:rPr>
          <w:b/>
        </w:rPr>
        <w:t>3</w:t>
      </w:r>
      <w:r w:rsidRPr="00F92A8F">
        <w:t xml:space="preserve"> </w:t>
      </w:r>
    </w:p>
    <w:p w:rsidR="00F92A8F" w:rsidRPr="00F92A8F" w:rsidRDefault="00F92A8F" w:rsidP="00F92A8F">
      <w:proofErr w:type="gramStart"/>
      <w:r w:rsidRPr="00F92A8F">
        <w:rPr>
          <w:b/>
          <w:bCs/>
        </w:rPr>
        <w:t>a</w:t>
      </w:r>
      <w:proofErr w:type="gramEnd"/>
      <w:r w:rsidRPr="00F92A8F">
        <w:rPr>
          <w:b/>
          <w:bCs/>
        </w:rPr>
        <w:t xml:space="preserve"> </w:t>
      </w:r>
      <w:r w:rsidRPr="00F92A8F">
        <w:t>discursive</w:t>
      </w:r>
    </w:p>
    <w:p w:rsidR="00F92A8F" w:rsidRPr="00F92A8F" w:rsidRDefault="00F92A8F" w:rsidP="00F92A8F">
      <w:proofErr w:type="gramStart"/>
      <w:r w:rsidRPr="00F92A8F">
        <w:rPr>
          <w:b/>
          <w:bCs/>
        </w:rPr>
        <w:t>b</w:t>
      </w:r>
      <w:proofErr w:type="gramEnd"/>
      <w:r w:rsidRPr="00F92A8F">
        <w:rPr>
          <w:b/>
          <w:bCs/>
        </w:rPr>
        <w:t xml:space="preserve"> </w:t>
      </w:r>
      <w:r w:rsidRPr="00F92A8F">
        <w:t>descriptive</w:t>
      </w:r>
    </w:p>
    <w:p w:rsidR="00F92A8F" w:rsidRDefault="00F92A8F" w:rsidP="00F92A8F">
      <w:r w:rsidRPr="00F92A8F">
        <w:rPr>
          <w:b/>
        </w:rPr>
        <w:t>4</w:t>
      </w:r>
      <w:r w:rsidRPr="00F92A8F">
        <w:t xml:space="preserve"> </w:t>
      </w:r>
    </w:p>
    <w:p w:rsidR="00F92A8F" w:rsidRPr="00F92A8F" w:rsidRDefault="00F92A8F" w:rsidP="00F92A8F">
      <w:proofErr w:type="spellStart"/>
      <w:proofErr w:type="gramStart"/>
      <w:r w:rsidRPr="00F92A8F">
        <w:rPr>
          <w:b/>
          <w:bCs/>
        </w:rPr>
        <w:t>a</w:t>
      </w:r>
      <w:proofErr w:type="spellEnd"/>
      <w:proofErr w:type="gramEnd"/>
      <w:r w:rsidRPr="00F92A8F">
        <w:rPr>
          <w:b/>
          <w:bCs/>
        </w:rPr>
        <w:t xml:space="preserve"> </w:t>
      </w:r>
      <w:r w:rsidRPr="00F92A8F">
        <w:t>essay showing how two topics are related</w:t>
      </w:r>
    </w:p>
    <w:p w:rsidR="00F92A8F" w:rsidRPr="00F92A8F" w:rsidRDefault="00F92A8F" w:rsidP="00F92A8F">
      <w:proofErr w:type="gramStart"/>
      <w:r w:rsidRPr="00F92A8F">
        <w:rPr>
          <w:b/>
          <w:bCs/>
        </w:rPr>
        <w:t>b</w:t>
      </w:r>
      <w:proofErr w:type="gramEnd"/>
      <w:r w:rsidRPr="00F92A8F">
        <w:rPr>
          <w:b/>
          <w:bCs/>
        </w:rPr>
        <w:t xml:space="preserve"> </w:t>
      </w:r>
      <w:r w:rsidRPr="00F92A8F">
        <w:t>descriptive</w:t>
      </w:r>
    </w:p>
    <w:p w:rsidR="00F92A8F" w:rsidRDefault="00F92A8F" w:rsidP="00F92A8F">
      <w:r w:rsidRPr="00F92A8F">
        <w:rPr>
          <w:b/>
        </w:rPr>
        <w:t>5</w:t>
      </w:r>
      <w:r w:rsidRPr="00F92A8F">
        <w:t xml:space="preserve"> </w:t>
      </w:r>
    </w:p>
    <w:p w:rsidR="00F92A8F" w:rsidRPr="00F92A8F" w:rsidRDefault="00F92A8F" w:rsidP="00F92A8F">
      <w:proofErr w:type="gramStart"/>
      <w:r w:rsidRPr="00F92A8F">
        <w:rPr>
          <w:b/>
          <w:bCs/>
        </w:rPr>
        <w:t>a</w:t>
      </w:r>
      <w:proofErr w:type="gramEnd"/>
      <w:r w:rsidRPr="00F92A8F">
        <w:rPr>
          <w:b/>
          <w:bCs/>
        </w:rPr>
        <w:t xml:space="preserve"> </w:t>
      </w:r>
      <w:r w:rsidRPr="00F92A8F">
        <w:t>discursive</w:t>
      </w:r>
    </w:p>
    <w:p w:rsidR="00F92A8F" w:rsidRDefault="00F92A8F" w:rsidP="00F92A8F">
      <w:proofErr w:type="gramStart"/>
      <w:r w:rsidRPr="00F92A8F">
        <w:rPr>
          <w:b/>
          <w:bCs/>
        </w:rPr>
        <w:t>b</w:t>
      </w:r>
      <w:proofErr w:type="gramEnd"/>
      <w:r w:rsidRPr="00F92A8F">
        <w:rPr>
          <w:b/>
          <w:bCs/>
        </w:rPr>
        <w:t xml:space="preserve"> </w:t>
      </w:r>
      <w:r w:rsidRPr="00F92A8F">
        <w:t>descriptive</w:t>
      </w:r>
    </w:p>
    <w:p w:rsidR="003950BF" w:rsidRDefault="003950BF" w:rsidP="00F92A8F">
      <w:pPr>
        <w:rPr>
          <w:b/>
        </w:rPr>
      </w:pPr>
      <w:r w:rsidRPr="003950BF">
        <w:rPr>
          <w:b/>
        </w:rPr>
        <w:t>6.2</w:t>
      </w:r>
      <w:proofErr w:type="gramStart"/>
      <w:r w:rsidRPr="003950BF">
        <w:rPr>
          <w:b/>
        </w:rPr>
        <w:t>.a</w:t>
      </w:r>
      <w:proofErr w:type="gramEnd"/>
      <w:r w:rsidRPr="003950BF">
        <w:rPr>
          <w:b/>
        </w:rPr>
        <w:t>&amp;b</w:t>
      </w:r>
    </w:p>
    <w:p w:rsidR="003950BF" w:rsidRPr="003950BF" w:rsidRDefault="003950BF" w:rsidP="003950BF">
      <w:r w:rsidRPr="003950BF">
        <w:rPr>
          <w:b/>
        </w:rPr>
        <w:t>Description</w:t>
      </w:r>
      <w:r>
        <w:t xml:space="preserve">: </w:t>
      </w:r>
      <w:r w:rsidRPr="003950BF">
        <w:t>Som</w:t>
      </w:r>
      <w:r>
        <w:t>e</w:t>
      </w:r>
      <w:r w:rsidRPr="003950BF">
        <w:t xml:space="preserve"> instruction words include: </w:t>
      </w:r>
      <w:proofErr w:type="spellStart"/>
      <w:r w:rsidRPr="003950BF">
        <w:t>summarise</w:t>
      </w:r>
      <w:proofErr w:type="spellEnd"/>
      <w:r w:rsidRPr="003950BF">
        <w:t>,</w:t>
      </w:r>
      <w:r>
        <w:t xml:space="preserve"> </w:t>
      </w:r>
      <w:r w:rsidRPr="003950BF">
        <w:t>explain, illustrate, describe, give examples; also</w:t>
      </w:r>
      <w:r>
        <w:t xml:space="preserve"> </w:t>
      </w:r>
      <w:r w:rsidRPr="003950BF">
        <w:t>classify, define, outline</w:t>
      </w:r>
    </w:p>
    <w:p w:rsidR="003950BF" w:rsidRPr="003950BF" w:rsidRDefault="003950BF" w:rsidP="003950BF">
      <w:r w:rsidRPr="003950BF">
        <w:rPr>
          <w:b/>
          <w:bCs/>
        </w:rPr>
        <w:t xml:space="preserve">Argument </w:t>
      </w:r>
      <w:r w:rsidRPr="003950BF">
        <w:t>instruction words include: assess,</w:t>
      </w:r>
      <w:r>
        <w:t xml:space="preserve"> </w:t>
      </w:r>
      <w:r w:rsidRPr="003950BF">
        <w:t>critically evaluate, to what extent, discuss; also</w:t>
      </w:r>
      <w:r>
        <w:t xml:space="preserve"> </w:t>
      </w:r>
      <w:proofErr w:type="spellStart"/>
      <w:r w:rsidRPr="003950BF">
        <w:t>analyse</w:t>
      </w:r>
      <w:proofErr w:type="spellEnd"/>
      <w:r w:rsidRPr="003950BF">
        <w:t>, argue, consider, how far</w:t>
      </w:r>
    </w:p>
    <w:p w:rsidR="003950BF" w:rsidRDefault="003950BF" w:rsidP="003950BF">
      <w:r w:rsidRPr="003950BF">
        <w:rPr>
          <w:b/>
          <w:bCs/>
        </w:rPr>
        <w:t xml:space="preserve">Relationship </w:t>
      </w:r>
      <w:r w:rsidRPr="003950BF">
        <w:t>instruction words include: compare,</w:t>
      </w:r>
      <w:r>
        <w:t xml:space="preserve"> </w:t>
      </w:r>
      <w:r w:rsidRPr="003950BF">
        <w:t>contrast, relate</w:t>
      </w:r>
    </w:p>
    <w:p w:rsidR="00D43780" w:rsidRPr="003950BF" w:rsidRDefault="00D43780" w:rsidP="003950BF"/>
    <w:p w:rsidR="002C144B" w:rsidRDefault="002C144B" w:rsidP="002C144B">
      <w:pPr>
        <w:rPr>
          <w:b/>
        </w:rPr>
      </w:pPr>
      <w:r w:rsidRPr="002C144B">
        <w:rPr>
          <w:b/>
        </w:rPr>
        <w:t xml:space="preserve">8 </w:t>
      </w:r>
      <w:r w:rsidR="00D43780" w:rsidRPr="00D43780">
        <w:rPr>
          <w:b/>
          <w:bCs/>
          <w:lang w:val="nl-NL"/>
        </w:rPr>
        <w:t xml:space="preserve">Style in </w:t>
      </w:r>
      <w:proofErr w:type="spellStart"/>
      <w:r w:rsidR="00D43780" w:rsidRPr="00D43780">
        <w:rPr>
          <w:b/>
          <w:bCs/>
          <w:lang w:val="nl-NL"/>
        </w:rPr>
        <w:t>academic</w:t>
      </w:r>
      <w:proofErr w:type="spellEnd"/>
      <w:r w:rsidR="00D43780" w:rsidRPr="00D43780">
        <w:rPr>
          <w:b/>
          <w:bCs/>
          <w:lang w:val="nl-NL"/>
        </w:rPr>
        <w:t xml:space="preserve"> </w:t>
      </w:r>
      <w:proofErr w:type="spellStart"/>
      <w:r w:rsidR="00D43780" w:rsidRPr="00D43780">
        <w:rPr>
          <w:b/>
          <w:bCs/>
          <w:lang w:val="nl-NL"/>
        </w:rPr>
        <w:t>writing</w:t>
      </w:r>
      <w:proofErr w:type="spellEnd"/>
      <w:r w:rsidR="0070648E">
        <w:rPr>
          <w:b/>
        </w:rPr>
        <w:t>s</w:t>
      </w:r>
    </w:p>
    <w:p w:rsidR="002C144B" w:rsidRPr="002C144B" w:rsidRDefault="002C144B" w:rsidP="002C144B">
      <w:pPr>
        <w:rPr>
          <w:b/>
        </w:rPr>
      </w:pPr>
      <w:r w:rsidRPr="002C144B">
        <w:rPr>
          <w:b/>
        </w:rPr>
        <w:t>8.</w:t>
      </w:r>
      <w:r w:rsidR="0070648E">
        <w:rPr>
          <w:b/>
        </w:rPr>
        <w:t>1</w:t>
      </w:r>
    </w:p>
    <w:p w:rsidR="00D43780" w:rsidRPr="00D43780" w:rsidRDefault="00D43780" w:rsidP="00D43780">
      <w:pPr>
        <w:rPr>
          <w:bCs/>
        </w:rPr>
      </w:pPr>
      <w:r w:rsidRPr="00D43780">
        <w:rPr>
          <w:bCs/>
        </w:rPr>
        <w:t>Suggested answers</w:t>
      </w:r>
    </w:p>
    <w:p w:rsidR="00D43780" w:rsidRPr="00D43780" w:rsidRDefault="00D43780" w:rsidP="00D43780">
      <w:pPr>
        <w:rPr>
          <w:i/>
          <w:iCs/>
        </w:rPr>
      </w:pPr>
      <w:r w:rsidRPr="00D43780">
        <w:rPr>
          <w:i/>
          <w:iCs/>
        </w:rPr>
        <w:t xml:space="preserve">- Recent research by Doug </w:t>
      </w:r>
      <w:proofErr w:type="spellStart"/>
      <w:r w:rsidRPr="00D43780">
        <w:rPr>
          <w:i/>
          <w:iCs/>
        </w:rPr>
        <w:t>Gurian</w:t>
      </w:r>
      <w:proofErr w:type="spellEnd"/>
      <w:r w:rsidRPr="00D43780">
        <w:rPr>
          <w:i/>
          <w:iCs/>
        </w:rPr>
        <w:t>-Sherman of the</w:t>
      </w:r>
      <w:r>
        <w:rPr>
          <w:i/>
          <w:iCs/>
        </w:rPr>
        <w:t xml:space="preserve"> </w:t>
      </w:r>
      <w:r w:rsidRPr="00D43780">
        <w:rPr>
          <w:i/>
          <w:iCs/>
        </w:rPr>
        <w:t>Union of Concerned Scientists published as a</w:t>
      </w:r>
      <w:r>
        <w:rPr>
          <w:i/>
          <w:iCs/>
        </w:rPr>
        <w:t xml:space="preserve"> </w:t>
      </w:r>
      <w:r w:rsidRPr="00D43780">
        <w:rPr>
          <w:i/>
          <w:iCs/>
        </w:rPr>
        <w:t>study "Failure to Yield"...</w:t>
      </w:r>
    </w:p>
    <w:p w:rsidR="00D43780" w:rsidRPr="00D43780" w:rsidRDefault="00D43780" w:rsidP="00D43780">
      <w:pPr>
        <w:rPr>
          <w:i/>
          <w:iCs/>
        </w:rPr>
      </w:pPr>
      <w:r w:rsidRPr="00D43780">
        <w:t>References to the literature don't usually give</w:t>
      </w:r>
      <w:r>
        <w:t xml:space="preserve"> </w:t>
      </w:r>
      <w:r w:rsidRPr="00D43780">
        <w:t>author's first na</w:t>
      </w:r>
      <w:r>
        <w:t>m</w:t>
      </w:r>
      <w:r w:rsidRPr="00D43780">
        <w:t>e, their affiliation, or the title</w:t>
      </w:r>
      <w:r>
        <w:t xml:space="preserve"> </w:t>
      </w:r>
      <w:r w:rsidRPr="00D43780">
        <w:t>of the publication. More appropriate would</w:t>
      </w:r>
      <w:r>
        <w:t xml:space="preserve"> </w:t>
      </w:r>
      <w:r w:rsidRPr="00D43780">
        <w:t xml:space="preserve">be something like: </w:t>
      </w:r>
      <w:r w:rsidRPr="00D43780">
        <w:rPr>
          <w:i/>
          <w:iCs/>
        </w:rPr>
        <w:t>Recent research</w:t>
      </w:r>
      <w:r>
        <w:rPr>
          <w:i/>
          <w:iCs/>
        </w:rPr>
        <w:t xml:space="preserve"> </w:t>
      </w:r>
      <w:r w:rsidRPr="00D43780">
        <w:rPr>
          <w:i/>
          <w:iCs/>
        </w:rPr>
        <w:t>(</w:t>
      </w:r>
      <w:proofErr w:type="spellStart"/>
      <w:r w:rsidRPr="00D43780">
        <w:rPr>
          <w:i/>
          <w:iCs/>
        </w:rPr>
        <w:t>Gurian</w:t>
      </w:r>
      <w:proofErr w:type="spellEnd"/>
      <w:r w:rsidRPr="00D43780">
        <w:rPr>
          <w:i/>
          <w:iCs/>
        </w:rPr>
        <w:t>-Sherman, [date])...</w:t>
      </w:r>
    </w:p>
    <w:p w:rsidR="00D43780" w:rsidRPr="00D43780" w:rsidRDefault="00D43780" w:rsidP="00D43780">
      <w:pPr>
        <w:rPr>
          <w:i/>
          <w:iCs/>
        </w:rPr>
      </w:pPr>
      <w:r w:rsidRPr="00D43780">
        <w:rPr>
          <w:i/>
          <w:iCs/>
        </w:rPr>
        <w:t>- That is why I am so disappointed ...</w:t>
      </w:r>
      <w:r>
        <w:rPr>
          <w:i/>
          <w:iCs/>
        </w:rPr>
        <w:t xml:space="preserve"> </w:t>
      </w:r>
      <w:r w:rsidRPr="00D43780">
        <w:t>It is not usual in academic writing to express a</w:t>
      </w:r>
      <w:r>
        <w:t xml:space="preserve"> </w:t>
      </w:r>
      <w:r w:rsidRPr="00D43780">
        <w:t>personal op</w:t>
      </w:r>
      <w:r>
        <w:t>inion so strongly and using 'I’.</w:t>
      </w:r>
      <w:r w:rsidRPr="00D43780">
        <w:t xml:space="preserve"> Also,</w:t>
      </w:r>
      <w:r>
        <w:t xml:space="preserve"> </w:t>
      </w:r>
      <w:r w:rsidRPr="00D43780">
        <w:t xml:space="preserve">referring back to an earlier part of the </w:t>
      </w:r>
      <w:r w:rsidRPr="00D43780">
        <w:lastRenderedPageBreak/>
        <w:t>text is</w:t>
      </w:r>
      <w:r>
        <w:t xml:space="preserve"> </w:t>
      </w:r>
      <w:r w:rsidRPr="00D43780">
        <w:t>usually done with 'this' rather than 'that' (which</w:t>
      </w:r>
      <w:r>
        <w:t xml:space="preserve"> </w:t>
      </w:r>
      <w:r w:rsidRPr="00D43780">
        <w:t>would be more common for this purpose in</w:t>
      </w:r>
      <w:r>
        <w:t xml:space="preserve"> </w:t>
      </w:r>
      <w:r w:rsidRPr="00D43780">
        <w:t>speech). More appropriate would be something</w:t>
      </w:r>
      <w:r>
        <w:t xml:space="preserve"> </w:t>
      </w:r>
      <w:r w:rsidRPr="00D43780">
        <w:t xml:space="preserve">like: </w:t>
      </w:r>
      <w:r w:rsidRPr="00D43780">
        <w:rPr>
          <w:i/>
          <w:iCs/>
        </w:rPr>
        <w:t>This Is why it is disappointing that...</w:t>
      </w:r>
    </w:p>
    <w:p w:rsidR="00D43780" w:rsidRPr="00D43780" w:rsidRDefault="00D43780" w:rsidP="00D43780">
      <w:pPr>
        <w:rPr>
          <w:i/>
          <w:iCs/>
        </w:rPr>
      </w:pPr>
      <w:r w:rsidRPr="00D43780">
        <w:rPr>
          <w:i/>
          <w:iCs/>
        </w:rPr>
        <w:t>- As I have shown in my book "Soil, Not Oil,"...</w:t>
      </w:r>
      <w:r>
        <w:rPr>
          <w:i/>
          <w:iCs/>
        </w:rPr>
        <w:t xml:space="preserve"> </w:t>
      </w:r>
      <w:r w:rsidRPr="00D43780">
        <w:t>it is unusual in academic writing to give the title</w:t>
      </w:r>
      <w:r>
        <w:t xml:space="preserve"> </w:t>
      </w:r>
      <w:r w:rsidRPr="00D43780">
        <w:t>of a publication. More appropriate would be</w:t>
      </w:r>
      <w:r>
        <w:t xml:space="preserve"> </w:t>
      </w:r>
      <w:r w:rsidRPr="00D43780">
        <w:t xml:space="preserve">something like: </w:t>
      </w:r>
      <w:r w:rsidRPr="00D43780">
        <w:rPr>
          <w:i/>
          <w:iCs/>
        </w:rPr>
        <w:t>In an earlier publication ([author's</w:t>
      </w:r>
      <w:r>
        <w:rPr>
          <w:i/>
          <w:iCs/>
        </w:rPr>
        <w:t xml:space="preserve"> </w:t>
      </w:r>
      <w:r w:rsidRPr="00D43780">
        <w:rPr>
          <w:i/>
          <w:iCs/>
        </w:rPr>
        <w:t>surname], [date]) I have shown that...</w:t>
      </w:r>
    </w:p>
    <w:p w:rsidR="00D43780" w:rsidRPr="00D43780" w:rsidRDefault="00D43780" w:rsidP="00D43780">
      <w:r w:rsidRPr="00D43780">
        <w:rPr>
          <w:i/>
          <w:iCs/>
        </w:rPr>
        <w:t>- The claim by the genetic engineering industry</w:t>
      </w:r>
      <w:r>
        <w:rPr>
          <w:i/>
          <w:iCs/>
        </w:rPr>
        <w:t xml:space="preserve"> </w:t>
      </w:r>
      <w:r w:rsidRPr="00D43780">
        <w:rPr>
          <w:i/>
          <w:iCs/>
        </w:rPr>
        <w:t>that without genetically modified food we cannot</w:t>
      </w:r>
      <w:r>
        <w:rPr>
          <w:i/>
          <w:iCs/>
        </w:rPr>
        <w:t xml:space="preserve"> </w:t>
      </w:r>
      <w:r w:rsidRPr="00D43780">
        <w:rPr>
          <w:i/>
          <w:iCs/>
        </w:rPr>
        <w:t>respond to climate change is simply false....</w:t>
      </w:r>
      <w:r>
        <w:rPr>
          <w:i/>
          <w:iCs/>
        </w:rPr>
        <w:t xml:space="preserve"> </w:t>
      </w:r>
      <w:r w:rsidRPr="00D43780">
        <w:t>'</w:t>
      </w:r>
      <w:proofErr w:type="gramStart"/>
      <w:r w:rsidRPr="00D43780">
        <w:t>is</w:t>
      </w:r>
      <w:proofErr w:type="gramEnd"/>
      <w:r w:rsidRPr="00D43780">
        <w:t xml:space="preserve"> simply false' seems a very strong statement</w:t>
      </w:r>
      <w:r>
        <w:t xml:space="preserve"> </w:t>
      </w:r>
      <w:r w:rsidRPr="00D43780">
        <w:t>to make, it would be more appropriate in</w:t>
      </w:r>
      <w:r>
        <w:t xml:space="preserve"> </w:t>
      </w:r>
      <w:r w:rsidRPr="00D43780">
        <w:t>academic writing to express disagreement</w:t>
      </w:r>
      <w:r>
        <w:t xml:space="preserve"> </w:t>
      </w:r>
      <w:r w:rsidRPr="00D43780">
        <w:t>more cautiously (e.g. '... is questionable', or</w:t>
      </w:r>
      <w:r>
        <w:t xml:space="preserve"> </w:t>
      </w:r>
      <w:r w:rsidRPr="00D43780">
        <w:t>'... is open to debate'), and to go on to provide</w:t>
      </w:r>
      <w:r>
        <w:t xml:space="preserve"> </w:t>
      </w:r>
      <w:r w:rsidRPr="00D43780">
        <w:t>evidence to support this disagreement.</w:t>
      </w:r>
    </w:p>
    <w:p w:rsidR="00D43780" w:rsidRPr="00D43780" w:rsidRDefault="00D43780" w:rsidP="00D43780">
      <w:r w:rsidRPr="00D43780">
        <w:rPr>
          <w:i/>
          <w:iCs/>
        </w:rPr>
        <w:t xml:space="preserve">- / have helped create through the </w:t>
      </w:r>
      <w:proofErr w:type="spellStart"/>
      <w:r w:rsidRPr="00D43780">
        <w:rPr>
          <w:i/>
          <w:iCs/>
        </w:rPr>
        <w:t>Navdanya</w:t>
      </w:r>
      <w:proofErr w:type="spellEnd"/>
      <w:r>
        <w:rPr>
          <w:i/>
          <w:iCs/>
        </w:rPr>
        <w:t xml:space="preserve"> </w:t>
      </w:r>
      <w:r w:rsidRPr="00D43780">
        <w:rPr>
          <w:i/>
          <w:iCs/>
        </w:rPr>
        <w:t>movement</w:t>
      </w:r>
      <w:proofErr w:type="gramStart"/>
      <w:r w:rsidRPr="00D43780">
        <w:rPr>
          <w:i/>
          <w:iCs/>
        </w:rPr>
        <w:t>,...</w:t>
      </w:r>
      <w:proofErr w:type="gramEnd"/>
      <w:r>
        <w:rPr>
          <w:i/>
          <w:iCs/>
        </w:rPr>
        <w:t xml:space="preserve"> </w:t>
      </w:r>
      <w:r w:rsidRPr="00D43780">
        <w:t>This gives the impression of self-publicity,</w:t>
      </w:r>
      <w:r>
        <w:t xml:space="preserve"> </w:t>
      </w:r>
      <w:r w:rsidRPr="00D43780">
        <w:t>which tends to be avoided in academic writing.</w:t>
      </w:r>
      <w:r>
        <w:t xml:space="preserve"> </w:t>
      </w:r>
      <w:r w:rsidRPr="00D43780">
        <w:t xml:space="preserve">Perhaps mentioning the </w:t>
      </w:r>
      <w:proofErr w:type="spellStart"/>
      <w:r w:rsidRPr="00D43780">
        <w:t>Navdanya</w:t>
      </w:r>
      <w:proofErr w:type="spellEnd"/>
      <w:r w:rsidRPr="00D43780">
        <w:t xml:space="preserve"> movement,</w:t>
      </w:r>
      <w:r>
        <w:t xml:space="preserve"> </w:t>
      </w:r>
      <w:r w:rsidRPr="00D43780">
        <w:t>without saying that '1' helped create it, would be</w:t>
      </w:r>
      <w:r>
        <w:t xml:space="preserve"> </w:t>
      </w:r>
      <w:r w:rsidRPr="00D43780">
        <w:t>more appropriate here.</w:t>
      </w:r>
    </w:p>
    <w:p w:rsidR="00D43780" w:rsidRPr="00D43780" w:rsidRDefault="00D43780" w:rsidP="00D43780">
      <w:pPr>
        <w:rPr>
          <w:i/>
          <w:iCs/>
        </w:rPr>
      </w:pPr>
      <w:r w:rsidRPr="00D43780">
        <w:rPr>
          <w:i/>
          <w:iCs/>
        </w:rPr>
        <w:t xml:space="preserve">- What we need </w:t>
      </w:r>
      <w:proofErr w:type="gramStart"/>
      <w:r w:rsidRPr="00D43780">
        <w:rPr>
          <w:i/>
          <w:iCs/>
        </w:rPr>
        <w:t>is ...</w:t>
      </w:r>
      <w:proofErr w:type="gramEnd"/>
    </w:p>
    <w:p w:rsidR="00D43780" w:rsidRPr="00D43780" w:rsidRDefault="00D43780" w:rsidP="00D43780">
      <w:pPr>
        <w:rPr>
          <w:i/>
          <w:iCs/>
        </w:rPr>
      </w:pPr>
      <w:r w:rsidRPr="00D43780">
        <w:rPr>
          <w:i/>
          <w:iCs/>
        </w:rPr>
        <w:t>- It is time to put small farmers, especially women,</w:t>
      </w:r>
      <w:r>
        <w:rPr>
          <w:i/>
          <w:iCs/>
        </w:rPr>
        <w:t xml:space="preserve"> </w:t>
      </w:r>
      <w:r w:rsidRPr="00D43780">
        <w:rPr>
          <w:i/>
          <w:iCs/>
        </w:rPr>
        <w:t>at the heart of this process.</w:t>
      </w:r>
      <w:r>
        <w:rPr>
          <w:i/>
          <w:iCs/>
        </w:rPr>
        <w:t xml:space="preserve"> </w:t>
      </w:r>
      <w:r w:rsidRPr="00D43780">
        <w:t>In both cases the recommendations are</w:t>
      </w:r>
      <w:r>
        <w:t xml:space="preserve"> </w:t>
      </w:r>
      <w:r w:rsidRPr="00D43780">
        <w:t>made rather too strongly, with the consequent</w:t>
      </w:r>
      <w:r>
        <w:t xml:space="preserve"> </w:t>
      </w:r>
      <w:r w:rsidRPr="00D43780">
        <w:t>implication that other possible ways forward</w:t>
      </w:r>
      <w:r>
        <w:t xml:space="preserve"> </w:t>
      </w:r>
      <w:r w:rsidRPr="00D43780">
        <w:t xml:space="preserve">are wrong. Possible alternatives might be: </w:t>
      </w:r>
      <w:r w:rsidRPr="00D43780">
        <w:rPr>
          <w:i/>
          <w:iCs/>
        </w:rPr>
        <w:t>It</w:t>
      </w:r>
      <w:r>
        <w:rPr>
          <w:i/>
          <w:iCs/>
        </w:rPr>
        <w:t xml:space="preserve"> </w:t>
      </w:r>
      <w:r w:rsidRPr="00D43780">
        <w:rPr>
          <w:i/>
          <w:iCs/>
        </w:rPr>
        <w:t>is important to Policy makers should give</w:t>
      </w:r>
      <w:r>
        <w:rPr>
          <w:i/>
          <w:iCs/>
        </w:rPr>
        <w:t xml:space="preserve"> </w:t>
      </w:r>
      <w:r w:rsidRPr="00D43780">
        <w:rPr>
          <w:i/>
          <w:iCs/>
        </w:rPr>
        <w:t>greater attention to putting small farmers,</w:t>
      </w:r>
    </w:p>
    <w:p w:rsidR="0070648E" w:rsidRDefault="00D43780" w:rsidP="00D43780">
      <w:proofErr w:type="gramStart"/>
      <w:r w:rsidRPr="00D43780">
        <w:rPr>
          <w:i/>
          <w:iCs/>
        </w:rPr>
        <w:t>especially</w:t>
      </w:r>
      <w:proofErr w:type="gramEnd"/>
      <w:r w:rsidRPr="00D43780">
        <w:rPr>
          <w:i/>
          <w:iCs/>
        </w:rPr>
        <w:t xml:space="preserve"> women, at the heart of this process.</w:t>
      </w:r>
      <w:r w:rsidR="0070648E">
        <w:t xml:space="preserve"> </w:t>
      </w:r>
    </w:p>
    <w:p w:rsidR="00D43780" w:rsidRDefault="00D43780" w:rsidP="00D43780"/>
    <w:p w:rsidR="0005735E" w:rsidRPr="00907D73" w:rsidRDefault="00907D73">
      <w:pPr>
        <w:rPr>
          <w:b/>
          <w:color w:val="00B0F0"/>
          <w:sz w:val="32"/>
          <w:szCs w:val="32"/>
        </w:rPr>
      </w:pPr>
      <w:r w:rsidRPr="00907D73">
        <w:rPr>
          <w:b/>
          <w:color w:val="00B0F0"/>
          <w:sz w:val="32"/>
          <w:szCs w:val="32"/>
        </w:rPr>
        <w:t>Grammar and vocabulary</w:t>
      </w:r>
    </w:p>
    <w:p w:rsidR="00B5436B" w:rsidRDefault="00B5436B">
      <w:pPr>
        <w:rPr>
          <w:b/>
        </w:rPr>
      </w:pPr>
    </w:p>
    <w:p w:rsidR="00B370D0" w:rsidRPr="00B370D0" w:rsidRDefault="00B5436B" w:rsidP="00D43780">
      <w:r w:rsidRPr="00B5436B">
        <w:rPr>
          <w:b/>
        </w:rPr>
        <w:t xml:space="preserve">1) </w:t>
      </w:r>
      <w:r w:rsidR="00D43780" w:rsidRPr="00D43780">
        <w:rPr>
          <w:b/>
          <w:bCs/>
        </w:rPr>
        <w:t>Complex prepositions</w:t>
      </w:r>
    </w:p>
    <w:p w:rsidR="00D43780" w:rsidRDefault="00D43780" w:rsidP="00D43780">
      <w:pPr>
        <w:rPr>
          <w:bCs/>
        </w:rPr>
      </w:pPr>
      <w:r>
        <w:rPr>
          <w:bCs/>
        </w:rPr>
        <w:t>1.2</w:t>
      </w:r>
    </w:p>
    <w:p w:rsidR="00D43780" w:rsidRPr="00D43780" w:rsidRDefault="00D43780" w:rsidP="00D43780">
      <w:r w:rsidRPr="00D43780">
        <w:rPr>
          <w:bCs/>
        </w:rPr>
        <w:t xml:space="preserve">2 </w:t>
      </w:r>
      <w:r w:rsidRPr="00D43780">
        <w:t xml:space="preserve">in line with </w:t>
      </w:r>
      <w:r>
        <w:tab/>
      </w:r>
      <w:r>
        <w:tab/>
      </w:r>
      <w:r w:rsidRPr="00D43780">
        <w:rPr>
          <w:bCs/>
        </w:rPr>
        <w:t xml:space="preserve">8 </w:t>
      </w:r>
      <w:r w:rsidRPr="00D43780">
        <w:t>irrespective of</w:t>
      </w:r>
    </w:p>
    <w:p w:rsidR="00D43780" w:rsidRPr="00D43780" w:rsidRDefault="00D43780" w:rsidP="00D43780">
      <w:r w:rsidRPr="00D43780">
        <w:rPr>
          <w:bCs/>
        </w:rPr>
        <w:t xml:space="preserve">3 </w:t>
      </w:r>
      <w:r w:rsidRPr="00D43780">
        <w:t xml:space="preserve">except for </w:t>
      </w:r>
      <w:r>
        <w:tab/>
      </w:r>
      <w:r>
        <w:tab/>
      </w:r>
      <w:r w:rsidRPr="00D43780">
        <w:rPr>
          <w:bCs/>
        </w:rPr>
        <w:t xml:space="preserve">9 </w:t>
      </w:r>
      <w:r w:rsidRPr="00D43780">
        <w:t>along with</w:t>
      </w:r>
    </w:p>
    <w:p w:rsidR="00D43780" w:rsidRPr="00D43780" w:rsidRDefault="00D43780" w:rsidP="00D43780">
      <w:r w:rsidRPr="00D43780">
        <w:rPr>
          <w:bCs/>
        </w:rPr>
        <w:t xml:space="preserve">4 </w:t>
      </w:r>
      <w:r w:rsidRPr="00D43780">
        <w:t xml:space="preserve">in the event of </w:t>
      </w:r>
      <w:r>
        <w:tab/>
      </w:r>
      <w:r w:rsidRPr="00D43780">
        <w:rPr>
          <w:bCs/>
        </w:rPr>
        <w:t xml:space="preserve">10 </w:t>
      </w:r>
      <w:r w:rsidRPr="00D43780">
        <w:t>contrary to</w:t>
      </w:r>
    </w:p>
    <w:p w:rsidR="00D43780" w:rsidRPr="00D43780" w:rsidRDefault="00D43780" w:rsidP="00D43780">
      <w:r w:rsidRPr="00D43780">
        <w:t xml:space="preserve">S with regard to </w:t>
      </w:r>
      <w:r>
        <w:tab/>
        <w:t>11</w:t>
      </w:r>
      <w:r w:rsidRPr="00D43780">
        <w:rPr>
          <w:i/>
          <w:iCs/>
        </w:rPr>
        <w:t xml:space="preserve"> </w:t>
      </w:r>
      <w:r w:rsidRPr="00D43780">
        <w:t>result of</w:t>
      </w:r>
    </w:p>
    <w:p w:rsidR="00D43780" w:rsidRPr="00D43780" w:rsidRDefault="00D43780" w:rsidP="00D43780">
      <w:r w:rsidRPr="00D43780">
        <w:rPr>
          <w:bCs/>
        </w:rPr>
        <w:t xml:space="preserve">6 </w:t>
      </w:r>
      <w:r w:rsidRPr="00D43780">
        <w:t xml:space="preserve">apart from </w:t>
      </w:r>
      <w:r>
        <w:tab/>
      </w:r>
      <w:r>
        <w:tab/>
      </w:r>
      <w:r w:rsidRPr="00D43780">
        <w:rPr>
          <w:iCs/>
        </w:rPr>
        <w:t>12</w:t>
      </w:r>
      <w:r w:rsidRPr="00D43780">
        <w:rPr>
          <w:i/>
          <w:iCs/>
        </w:rPr>
        <w:t xml:space="preserve"> </w:t>
      </w:r>
      <w:r w:rsidRPr="00D43780">
        <w:t>in return for</w:t>
      </w:r>
    </w:p>
    <w:p w:rsidR="00D43780" w:rsidRPr="00D43780" w:rsidRDefault="00D43780" w:rsidP="00D43780">
      <w:r w:rsidRPr="00D43780">
        <w:rPr>
          <w:bCs/>
        </w:rPr>
        <w:t xml:space="preserve">7 </w:t>
      </w:r>
      <w:r w:rsidRPr="00D43780">
        <w:t>as distinct from</w:t>
      </w:r>
    </w:p>
    <w:p w:rsidR="00D43780" w:rsidRDefault="00D43780" w:rsidP="00B5436B">
      <w:pPr>
        <w:rPr>
          <w:b/>
        </w:rPr>
      </w:pPr>
      <w:r>
        <w:rPr>
          <w:b/>
        </w:rPr>
        <w:t>1.3</w:t>
      </w:r>
    </w:p>
    <w:p w:rsidR="00D43780" w:rsidRPr="00D43780" w:rsidRDefault="00D43780" w:rsidP="00D43780">
      <w:r>
        <w:t xml:space="preserve">1 </w:t>
      </w:r>
      <w:r w:rsidRPr="00D43780">
        <w:t>distinct from</w:t>
      </w:r>
    </w:p>
    <w:p w:rsidR="00D43780" w:rsidRPr="00D43780" w:rsidRDefault="00D43780" w:rsidP="00D43780">
      <w:r>
        <w:t xml:space="preserve">2 </w:t>
      </w:r>
      <w:r w:rsidRPr="00D43780">
        <w:t>except for / apart from</w:t>
      </w:r>
    </w:p>
    <w:p w:rsidR="00D43780" w:rsidRPr="00D43780" w:rsidRDefault="00D43780" w:rsidP="00D43780">
      <w:r>
        <w:t xml:space="preserve">3 </w:t>
      </w:r>
      <w:r w:rsidRPr="00D43780">
        <w:t>depending on</w:t>
      </w:r>
    </w:p>
    <w:p w:rsidR="00D43780" w:rsidRPr="00D43780" w:rsidRDefault="00D43780" w:rsidP="00D43780">
      <w:r>
        <w:t xml:space="preserve">4 </w:t>
      </w:r>
      <w:r w:rsidRPr="00D43780">
        <w:t>along with</w:t>
      </w:r>
    </w:p>
    <w:p w:rsidR="00D43780" w:rsidRPr="00D43780" w:rsidRDefault="00D43780" w:rsidP="00D43780">
      <w:r>
        <w:t xml:space="preserve">5 </w:t>
      </w:r>
      <w:r w:rsidRPr="00D43780">
        <w:t>in the event of</w:t>
      </w:r>
    </w:p>
    <w:p w:rsidR="00D43780" w:rsidRPr="00D43780" w:rsidRDefault="00D43780" w:rsidP="00D43780">
      <w:r>
        <w:t xml:space="preserve">6 </w:t>
      </w:r>
      <w:r w:rsidRPr="00D43780">
        <w:t>irrespective of</w:t>
      </w:r>
    </w:p>
    <w:p w:rsidR="00D43780" w:rsidRPr="00D43780" w:rsidRDefault="00D43780" w:rsidP="00D43780">
      <w:r>
        <w:t xml:space="preserve">7 </w:t>
      </w:r>
      <w:r w:rsidRPr="00D43780">
        <w:t>with regard to</w:t>
      </w:r>
    </w:p>
    <w:p w:rsidR="00D43780" w:rsidRPr="00D43780" w:rsidRDefault="00D43780" w:rsidP="00D43780">
      <w:r>
        <w:t xml:space="preserve">8 </w:t>
      </w:r>
      <w:r w:rsidRPr="00D43780">
        <w:t>in line with</w:t>
      </w:r>
    </w:p>
    <w:p w:rsidR="00D43780" w:rsidRPr="00D43780" w:rsidRDefault="00D43780" w:rsidP="00D43780">
      <w:r>
        <w:t xml:space="preserve">9 </w:t>
      </w:r>
      <w:r w:rsidRPr="00D43780">
        <w:t>contrary to</w:t>
      </w:r>
    </w:p>
    <w:p w:rsidR="00D43780" w:rsidRPr="00D43780" w:rsidRDefault="00D43780" w:rsidP="00D43780">
      <w:r w:rsidRPr="00D43780">
        <w:rPr>
          <w:bCs/>
        </w:rPr>
        <w:t xml:space="preserve">10 </w:t>
      </w:r>
      <w:r w:rsidRPr="00D43780">
        <w:t>in return for</w:t>
      </w:r>
    </w:p>
    <w:p w:rsidR="00D43780" w:rsidRPr="00D43780" w:rsidRDefault="00D43780" w:rsidP="00D43780">
      <w:r w:rsidRPr="00D43780">
        <w:rPr>
          <w:bCs/>
        </w:rPr>
        <w:t xml:space="preserve">11 </w:t>
      </w:r>
      <w:r w:rsidRPr="00D43780">
        <w:t>as a result of</w:t>
      </w:r>
    </w:p>
    <w:p w:rsidR="00D43780" w:rsidRDefault="00D43780" w:rsidP="00D43780">
      <w:r w:rsidRPr="00D43780">
        <w:rPr>
          <w:bCs/>
        </w:rPr>
        <w:t xml:space="preserve">12 </w:t>
      </w:r>
      <w:r w:rsidRPr="00D43780">
        <w:t>apart from / except for</w:t>
      </w:r>
    </w:p>
    <w:p w:rsidR="00D43780" w:rsidRPr="00D43780" w:rsidRDefault="00D43780" w:rsidP="00D43780"/>
    <w:p w:rsidR="00B5436B" w:rsidRPr="00D44E4E" w:rsidRDefault="00B5436B" w:rsidP="00B5436B">
      <w:pPr>
        <w:rPr>
          <w:b/>
        </w:rPr>
      </w:pPr>
      <w:r w:rsidRPr="00D44E4E">
        <w:rPr>
          <w:b/>
        </w:rPr>
        <w:lastRenderedPageBreak/>
        <w:t xml:space="preserve">2) </w:t>
      </w:r>
      <w:r w:rsidR="00D43780">
        <w:rPr>
          <w:b/>
        </w:rPr>
        <w:t>Items in lists</w:t>
      </w:r>
    </w:p>
    <w:p w:rsidR="00D44E4E" w:rsidRPr="00D44E4E" w:rsidRDefault="00D44E4E" w:rsidP="00B5436B">
      <w:pPr>
        <w:rPr>
          <w:b/>
        </w:rPr>
      </w:pPr>
      <w:r w:rsidRPr="00D44E4E">
        <w:rPr>
          <w:b/>
        </w:rPr>
        <w:t xml:space="preserve">2.1 </w:t>
      </w:r>
    </w:p>
    <w:p w:rsidR="008058A1" w:rsidRPr="008058A1" w:rsidRDefault="008058A1" w:rsidP="008058A1">
      <w:r w:rsidRPr="008058A1">
        <w:t>Items in a list such as this should all have the</w:t>
      </w:r>
      <w:r>
        <w:t xml:space="preserve"> </w:t>
      </w:r>
      <w:r w:rsidRPr="008058A1">
        <w:t>same grammatical form e.g. all noun phrases, all</w:t>
      </w:r>
      <w:r>
        <w:t xml:space="preserve"> </w:t>
      </w:r>
      <w:r w:rsidRPr="008058A1">
        <w:t>verb phrases, or all the same type of clause. A</w:t>
      </w:r>
      <w:r>
        <w:t xml:space="preserve"> </w:t>
      </w:r>
      <w:r w:rsidRPr="008058A1">
        <w:t>better version of this sentence that complies with</w:t>
      </w:r>
      <w:r>
        <w:t xml:space="preserve"> </w:t>
      </w:r>
      <w:r w:rsidRPr="008058A1">
        <w:t>this rule is:</w:t>
      </w:r>
    </w:p>
    <w:p w:rsidR="00B370D0" w:rsidRDefault="008058A1" w:rsidP="008058A1">
      <w:r w:rsidRPr="008058A1">
        <w:rPr>
          <w:i/>
          <w:iCs/>
        </w:rPr>
        <w:t>The country faces a number of serious problems,</w:t>
      </w:r>
      <w:r>
        <w:rPr>
          <w:i/>
          <w:iCs/>
        </w:rPr>
        <w:t xml:space="preserve"> </w:t>
      </w:r>
      <w:r w:rsidRPr="008058A1">
        <w:rPr>
          <w:i/>
          <w:iCs/>
        </w:rPr>
        <w:t>such as unemployment, racial</w:t>
      </w:r>
      <w:r>
        <w:rPr>
          <w:i/>
          <w:iCs/>
        </w:rPr>
        <w:t xml:space="preserve"> d</w:t>
      </w:r>
      <w:r w:rsidRPr="008058A1">
        <w:rPr>
          <w:i/>
          <w:iCs/>
        </w:rPr>
        <w:t>iscrimination and</w:t>
      </w:r>
      <w:r>
        <w:rPr>
          <w:i/>
          <w:iCs/>
        </w:rPr>
        <w:t xml:space="preserve"> </w:t>
      </w:r>
      <w:r w:rsidRPr="008058A1">
        <w:rPr>
          <w:i/>
          <w:iCs/>
        </w:rPr>
        <w:t>increasing crime.</w:t>
      </w:r>
    </w:p>
    <w:p w:rsidR="008058A1" w:rsidRPr="008058A1" w:rsidRDefault="008058A1" w:rsidP="008058A1">
      <w:pPr>
        <w:rPr>
          <w:b/>
          <w:bCs/>
        </w:rPr>
      </w:pPr>
      <w:r w:rsidRPr="008058A1">
        <w:rPr>
          <w:b/>
          <w:bCs/>
        </w:rPr>
        <w:t>Language note</w:t>
      </w:r>
    </w:p>
    <w:p w:rsidR="008058A1" w:rsidRPr="008058A1" w:rsidRDefault="008058A1" w:rsidP="008058A1">
      <w:r w:rsidRPr="008058A1">
        <w:t xml:space="preserve">The </w:t>
      </w:r>
      <w:r w:rsidRPr="008058A1">
        <w:rPr>
          <w:i/>
          <w:iCs/>
        </w:rPr>
        <w:t xml:space="preserve">serial comma </w:t>
      </w:r>
      <w:r w:rsidRPr="008058A1">
        <w:t xml:space="preserve">(also called the </w:t>
      </w:r>
      <w:r w:rsidRPr="008058A1">
        <w:rPr>
          <w:i/>
          <w:iCs/>
        </w:rPr>
        <w:t xml:space="preserve">Oxford comma </w:t>
      </w:r>
      <w:r w:rsidRPr="008058A1">
        <w:t>or</w:t>
      </w:r>
      <w:r>
        <w:t xml:space="preserve"> </w:t>
      </w:r>
      <w:r w:rsidRPr="008058A1">
        <w:t xml:space="preserve">the </w:t>
      </w:r>
      <w:r w:rsidRPr="008058A1">
        <w:rPr>
          <w:i/>
          <w:iCs/>
        </w:rPr>
        <w:t xml:space="preserve">Harvard comma) </w:t>
      </w:r>
      <w:r w:rsidRPr="008058A1">
        <w:t>refers to a comma used after the</w:t>
      </w:r>
      <w:r>
        <w:t xml:space="preserve"> </w:t>
      </w:r>
      <w:r w:rsidRPr="008058A1">
        <w:t>penultimate item in a list of three or more items, before</w:t>
      </w:r>
    </w:p>
    <w:p w:rsidR="008058A1" w:rsidRPr="008058A1" w:rsidRDefault="008058A1" w:rsidP="008058A1">
      <w:proofErr w:type="gramStart"/>
      <w:r w:rsidRPr="008058A1">
        <w:rPr>
          <w:i/>
          <w:iCs/>
        </w:rPr>
        <w:t>and</w:t>
      </w:r>
      <w:proofErr w:type="gramEnd"/>
      <w:r w:rsidRPr="008058A1">
        <w:rPr>
          <w:i/>
          <w:iCs/>
        </w:rPr>
        <w:t xml:space="preserve"> </w:t>
      </w:r>
      <w:r w:rsidRPr="008058A1">
        <w:t xml:space="preserve">or </w:t>
      </w:r>
      <w:proofErr w:type="spellStart"/>
      <w:r w:rsidRPr="008058A1">
        <w:t>or</w:t>
      </w:r>
      <w:proofErr w:type="spellEnd"/>
      <w:r w:rsidRPr="008058A1">
        <w:t>. It is a characteristic of the house style of</w:t>
      </w:r>
      <w:r>
        <w:t xml:space="preserve"> </w:t>
      </w:r>
      <w:r w:rsidRPr="008058A1">
        <w:t>Oxford University Press and Harvard University Press,</w:t>
      </w:r>
      <w:r>
        <w:t xml:space="preserve"> </w:t>
      </w:r>
      <w:r w:rsidRPr="008058A1">
        <w:t>but is uncommon in British English. However, it is used</w:t>
      </w:r>
      <w:r>
        <w:t xml:space="preserve"> </w:t>
      </w:r>
      <w:r w:rsidRPr="008058A1">
        <w:t>in American English, and can make certain lists clearer</w:t>
      </w:r>
      <w:r>
        <w:t xml:space="preserve">. </w:t>
      </w:r>
      <w:r w:rsidRPr="008058A1">
        <w:t>Compare the two sentences. A list with no Oxford comma:</w:t>
      </w:r>
    </w:p>
    <w:p w:rsidR="008058A1" w:rsidRPr="008058A1" w:rsidRDefault="008058A1" w:rsidP="008058A1">
      <w:pPr>
        <w:rPr>
          <w:i/>
          <w:iCs/>
        </w:rPr>
      </w:pPr>
      <w:r w:rsidRPr="008058A1">
        <w:rPr>
          <w:i/>
        </w:rPr>
        <w:t>The</w:t>
      </w:r>
      <w:r w:rsidRPr="008058A1">
        <w:t xml:space="preserve"> </w:t>
      </w:r>
      <w:r w:rsidRPr="008058A1">
        <w:rPr>
          <w:i/>
          <w:iCs/>
        </w:rPr>
        <w:t>things I missed most during my gap year were tea,</w:t>
      </w:r>
      <w:r>
        <w:rPr>
          <w:i/>
          <w:iCs/>
        </w:rPr>
        <w:t xml:space="preserve"> </w:t>
      </w:r>
      <w:r w:rsidRPr="008058A1">
        <w:rPr>
          <w:i/>
          <w:iCs/>
        </w:rPr>
        <w:t>instant coffee and fish and chips.</w:t>
      </w:r>
    </w:p>
    <w:p w:rsidR="008058A1" w:rsidRPr="008058A1" w:rsidRDefault="008058A1" w:rsidP="008058A1">
      <w:r w:rsidRPr="008058A1">
        <w:t>A list with the Oxford comma:</w:t>
      </w:r>
    </w:p>
    <w:p w:rsidR="008058A1" w:rsidRPr="008058A1" w:rsidRDefault="008058A1" w:rsidP="008058A1">
      <w:r w:rsidRPr="008058A1">
        <w:rPr>
          <w:i/>
          <w:iCs/>
        </w:rPr>
        <w:t>The things I missed most during my gap year were tea,</w:t>
      </w:r>
      <w:r>
        <w:rPr>
          <w:i/>
          <w:iCs/>
        </w:rPr>
        <w:t xml:space="preserve"> </w:t>
      </w:r>
      <w:r w:rsidRPr="008058A1">
        <w:rPr>
          <w:i/>
          <w:iCs/>
        </w:rPr>
        <w:t>instant coffee, and fish and chips.</w:t>
      </w:r>
    </w:p>
    <w:p w:rsidR="008058A1" w:rsidRPr="008058A1" w:rsidRDefault="008058A1" w:rsidP="00B370D0">
      <w:pPr>
        <w:rPr>
          <w:b/>
        </w:rPr>
      </w:pPr>
      <w:r>
        <w:rPr>
          <w:b/>
        </w:rPr>
        <w:t>2.2</w:t>
      </w:r>
    </w:p>
    <w:p w:rsidR="008058A1" w:rsidRPr="008058A1" w:rsidRDefault="008058A1" w:rsidP="008058A1">
      <w:pPr>
        <w:rPr>
          <w:b/>
          <w:bCs/>
        </w:rPr>
      </w:pPr>
      <w:r w:rsidRPr="008058A1">
        <w:rPr>
          <w:b/>
          <w:bCs/>
        </w:rPr>
        <w:t>Possible answers</w:t>
      </w:r>
    </w:p>
    <w:p w:rsidR="008058A1" w:rsidRPr="00B54C89" w:rsidRDefault="008058A1" w:rsidP="008058A1">
      <w:r w:rsidRPr="00B54C89">
        <w:t>1 North et al. (2000: 263) found that adolescents listen to and play pop rather than classical music for a number of reasons including: to enjoy the music; to be creative; to relieve boredom; to help get through difficult times; and to reduce loneliness.</w:t>
      </w:r>
    </w:p>
    <w:p w:rsidR="008058A1" w:rsidRPr="00B54C89" w:rsidRDefault="008058A1" w:rsidP="008058A1">
      <w:r w:rsidRPr="00B54C89">
        <w:rPr>
          <w:bCs/>
        </w:rPr>
        <w:t xml:space="preserve">2 </w:t>
      </w:r>
      <w:r w:rsidRPr="00B54C89">
        <w:t xml:space="preserve">Schools are expected to work towards goals </w:t>
      </w:r>
      <w:r w:rsidRPr="00B54C89">
        <w:rPr>
          <w:bCs/>
        </w:rPr>
        <w:t>(such</w:t>
      </w:r>
      <w:r w:rsidRPr="00B54C89">
        <w:t xml:space="preserve"> as: improving attendance and punctuality, arranging work experience, and preparing a record of achievement.</w:t>
      </w:r>
    </w:p>
    <w:p w:rsidR="008058A1" w:rsidRPr="00B54C89" w:rsidRDefault="008058A1" w:rsidP="008058A1">
      <w:r w:rsidRPr="00B54C89">
        <w:t>3 Demographic factors were recorded including: age, gender, marital status, and years in full-time education.</w:t>
      </w:r>
    </w:p>
    <w:p w:rsidR="008058A1" w:rsidRDefault="008058A1" w:rsidP="008058A1">
      <w:r w:rsidRPr="00B54C89">
        <w:rPr>
          <w:bCs/>
        </w:rPr>
        <w:t xml:space="preserve">4 </w:t>
      </w:r>
      <w:r w:rsidRPr="00B54C89">
        <w:t xml:space="preserve">The following threats from environmental hazards can be </w:t>
      </w:r>
      <w:proofErr w:type="spellStart"/>
      <w:r w:rsidRPr="00B54C89">
        <w:t>recognised</w:t>
      </w:r>
      <w:proofErr w:type="spellEnd"/>
      <w:r w:rsidRPr="00B54C89">
        <w:t>: hazards to people, including death, injury, disease, and mental stress; hazards to goods, including property</w:t>
      </w:r>
      <w:r>
        <w:t xml:space="preserve"> </w:t>
      </w:r>
      <w:r w:rsidRPr="008058A1">
        <w:t>damage, and economic loss; and hazards to the environment, including loss of flora and fauna,</w:t>
      </w:r>
      <w:r>
        <w:t xml:space="preserve"> </w:t>
      </w:r>
      <w:r w:rsidRPr="008058A1">
        <w:t>and pollution.</w:t>
      </w:r>
    </w:p>
    <w:p w:rsidR="00B54C89" w:rsidRPr="008058A1" w:rsidRDefault="00B54C89" w:rsidP="008058A1"/>
    <w:p w:rsidR="0012500F" w:rsidRDefault="001A1C1A" w:rsidP="00B370D0">
      <w:pPr>
        <w:rPr>
          <w:b/>
          <w:i/>
          <w:iCs/>
        </w:rPr>
      </w:pPr>
      <w:r w:rsidRPr="001A1C1A">
        <w:rPr>
          <w:b/>
        </w:rPr>
        <w:t xml:space="preserve">3) </w:t>
      </w:r>
      <w:r w:rsidR="008058A1">
        <w:rPr>
          <w:b/>
          <w:bCs/>
        </w:rPr>
        <w:t>Being</w:t>
      </w:r>
    </w:p>
    <w:p w:rsidR="00B370D0" w:rsidRPr="00B370D0" w:rsidRDefault="00B370D0" w:rsidP="00B370D0">
      <w:pPr>
        <w:rPr>
          <w:b/>
        </w:rPr>
      </w:pPr>
      <w:r w:rsidRPr="00B370D0">
        <w:rPr>
          <w:b/>
        </w:rPr>
        <w:t>3.1</w:t>
      </w:r>
    </w:p>
    <w:p w:rsidR="008058A1" w:rsidRPr="00B54C89" w:rsidRDefault="008058A1" w:rsidP="008058A1">
      <w:r w:rsidRPr="00B54C89">
        <w:rPr>
          <w:bCs/>
        </w:rPr>
        <w:t xml:space="preserve">1 </w:t>
      </w:r>
      <w:r w:rsidRPr="00B54C89">
        <w:t>being almost square in shape</w:t>
      </w:r>
    </w:p>
    <w:p w:rsidR="008058A1" w:rsidRPr="00B54C89" w:rsidRDefault="008058A1" w:rsidP="008058A1">
      <w:r w:rsidRPr="00B54C89">
        <w:rPr>
          <w:bCs/>
        </w:rPr>
        <w:t xml:space="preserve">2 </w:t>
      </w:r>
      <w:r w:rsidRPr="00B54C89">
        <w:t xml:space="preserve">Being part of such a large </w:t>
      </w:r>
      <w:proofErr w:type="spellStart"/>
      <w:r w:rsidRPr="00B54C89">
        <w:t>organisation</w:t>
      </w:r>
      <w:proofErr w:type="spellEnd"/>
    </w:p>
    <w:p w:rsidR="008058A1" w:rsidRPr="00B54C89" w:rsidRDefault="008058A1" w:rsidP="008058A1">
      <w:r w:rsidRPr="00B54C89">
        <w:rPr>
          <w:bCs/>
        </w:rPr>
        <w:t xml:space="preserve">3 </w:t>
      </w:r>
      <w:r w:rsidRPr="00B54C89">
        <w:t>being a gas</w:t>
      </w:r>
    </w:p>
    <w:p w:rsidR="008058A1" w:rsidRPr="00B54C89" w:rsidRDefault="008058A1" w:rsidP="008058A1">
      <w:r w:rsidRPr="00B54C89">
        <w:rPr>
          <w:bCs/>
        </w:rPr>
        <w:t xml:space="preserve">4 </w:t>
      </w:r>
      <w:r w:rsidRPr="00B54C89">
        <w:t>Portuguese being her native language</w:t>
      </w:r>
    </w:p>
    <w:p w:rsidR="00B370D0" w:rsidRDefault="008058A1" w:rsidP="008058A1">
      <w:r w:rsidRPr="00B54C89">
        <w:rPr>
          <w:bCs/>
        </w:rPr>
        <w:t>5</w:t>
      </w:r>
      <w:r w:rsidRPr="008058A1">
        <w:rPr>
          <w:b/>
          <w:bCs/>
        </w:rPr>
        <w:t xml:space="preserve"> </w:t>
      </w:r>
      <w:r w:rsidRPr="008058A1">
        <w:t>Not being a statistician</w:t>
      </w:r>
      <w:r w:rsidR="00B370D0" w:rsidRPr="00B370D0">
        <w:t xml:space="preserve"> </w:t>
      </w:r>
    </w:p>
    <w:p w:rsidR="00B54C89" w:rsidRPr="00B54C89" w:rsidRDefault="00B54C89" w:rsidP="008058A1">
      <w:pPr>
        <w:rPr>
          <w:b/>
        </w:rPr>
      </w:pPr>
      <w:r w:rsidRPr="00B54C89">
        <w:rPr>
          <w:b/>
        </w:rPr>
        <w:t>3.3</w:t>
      </w:r>
    </w:p>
    <w:p w:rsidR="00B54C89" w:rsidRPr="00B54C89" w:rsidRDefault="00B54C89" w:rsidP="00B54C89">
      <w:r w:rsidRPr="00B54C89">
        <w:rPr>
          <w:bCs/>
        </w:rPr>
        <w:t xml:space="preserve">1 </w:t>
      </w:r>
      <w:r w:rsidRPr="00B54C89">
        <w:t>The book provides information that is clear without being too technical.</w:t>
      </w:r>
    </w:p>
    <w:p w:rsidR="00B54C89" w:rsidRPr="00B54C89" w:rsidRDefault="00B54C89" w:rsidP="00B54C89">
      <w:r w:rsidRPr="00B54C89">
        <w:rPr>
          <w:bCs/>
        </w:rPr>
        <w:t xml:space="preserve">2 </w:t>
      </w:r>
      <w:r w:rsidRPr="00B54C89">
        <w:t xml:space="preserve">A total of 33 percent of participants described themselves as fat, despite being </w:t>
      </w:r>
      <w:proofErr w:type="spellStart"/>
      <w:r w:rsidRPr="00B54C89">
        <w:t>undenweight</w:t>
      </w:r>
      <w:proofErr w:type="spellEnd"/>
      <w:r w:rsidRPr="00B54C89">
        <w:t>.</w:t>
      </w:r>
    </w:p>
    <w:p w:rsidR="00B54C89" w:rsidRPr="00B54C89" w:rsidRDefault="00B54C89" w:rsidP="00B54C89">
      <w:r w:rsidRPr="00B54C89">
        <w:t>3 The public demands first-class higher education while being unwilling to pay higher taxes for it.</w:t>
      </w:r>
    </w:p>
    <w:p w:rsidR="00B54C89" w:rsidRPr="00B54C89" w:rsidRDefault="00B54C89" w:rsidP="00B54C89">
      <w:r w:rsidRPr="00B54C89">
        <w:rPr>
          <w:bCs/>
        </w:rPr>
        <w:t xml:space="preserve">4 </w:t>
      </w:r>
      <w:r w:rsidRPr="00B54C89">
        <w:t>Vegetables are best in the growi</w:t>
      </w:r>
      <w:bookmarkStart w:id="0" w:name="_GoBack"/>
      <w:bookmarkEnd w:id="0"/>
      <w:r w:rsidRPr="00B54C89">
        <w:t>ng season, besides being cheaper.</w:t>
      </w:r>
    </w:p>
    <w:p w:rsidR="00B54C89" w:rsidRPr="00B54C89" w:rsidRDefault="00B54C89" w:rsidP="00B54C89">
      <w:r w:rsidRPr="00B54C89">
        <w:rPr>
          <w:bCs/>
        </w:rPr>
        <w:lastRenderedPageBreak/>
        <w:t xml:space="preserve">5 </w:t>
      </w:r>
      <w:r w:rsidRPr="00B54C89">
        <w:t>Some materials allow much of the light that falls on them to pass through the material without the light being reflected.</w:t>
      </w:r>
    </w:p>
    <w:p w:rsidR="00B54C89" w:rsidRPr="00B54C89" w:rsidRDefault="00B54C89" w:rsidP="00B54C89">
      <w:r w:rsidRPr="00B54C89">
        <w:t>6 …</w:t>
      </w:r>
      <w:r>
        <w:t xml:space="preserve"> </w:t>
      </w:r>
      <w:r w:rsidRPr="00B54C89">
        <w:t>South Africa was comparatively late in</w:t>
      </w:r>
      <w:r>
        <w:t xml:space="preserve"> </w:t>
      </w:r>
      <w:r w:rsidRPr="00B54C89">
        <w:t>introducing television broadcasting despite being the most economically advanced country in Africa.</w:t>
      </w:r>
    </w:p>
    <w:sectPr w:rsidR="00B54C89" w:rsidRPr="00B54C89"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A8F" w:rsidRDefault="00F92A8F" w:rsidP="00576EBD">
      <w:r>
        <w:separator/>
      </w:r>
    </w:p>
  </w:endnote>
  <w:endnote w:type="continuationSeparator" w:id="0">
    <w:p w:rsidR="00F92A8F" w:rsidRDefault="00F92A8F" w:rsidP="0057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A8F" w:rsidRPr="00170431" w:rsidRDefault="00F92A8F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Answers taken from </w:t>
    </w:r>
    <w:r w:rsidRPr="00170431">
      <w:rPr>
        <w:i/>
        <w:sz w:val="18"/>
        <w:szCs w:val="18"/>
      </w:rPr>
      <w:t xml:space="preserve">Cambridge Academic English </w:t>
    </w:r>
    <w:r>
      <w:rPr>
        <w:i/>
        <w:sz w:val="18"/>
        <w:szCs w:val="18"/>
      </w:rPr>
      <w:t xml:space="preserve">– An integrated skills course. </w:t>
    </w:r>
    <w:r w:rsidRPr="00170431">
      <w:rPr>
        <w:sz w:val="18"/>
        <w:szCs w:val="18"/>
      </w:rPr>
      <w:t>Teacher’s Book</w:t>
    </w:r>
  </w:p>
  <w:p w:rsidR="00F92A8F" w:rsidRPr="00170431" w:rsidRDefault="00F92A8F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Authors: Chris </w:t>
    </w:r>
    <w:proofErr w:type="spellStart"/>
    <w:r w:rsidRPr="00170431">
      <w:rPr>
        <w:sz w:val="18"/>
        <w:szCs w:val="18"/>
      </w:rPr>
      <w:t>Sowton</w:t>
    </w:r>
    <w:proofErr w:type="spellEnd"/>
    <w:r w:rsidRPr="00170431">
      <w:rPr>
        <w:sz w:val="18"/>
        <w:szCs w:val="18"/>
      </w:rPr>
      <w:t xml:space="preserve"> and Martin </w:t>
    </w:r>
    <w:proofErr w:type="spellStart"/>
    <w:r w:rsidRPr="00170431">
      <w:rPr>
        <w:sz w:val="18"/>
        <w:szCs w:val="18"/>
      </w:rPr>
      <w:t>Hewings</w:t>
    </w:r>
    <w:proofErr w:type="spellEnd"/>
    <w:r w:rsidRPr="00170431">
      <w:rPr>
        <w:sz w:val="18"/>
        <w:szCs w:val="18"/>
      </w:rPr>
      <w:t>, CUP: 2012.</w:t>
    </w:r>
  </w:p>
  <w:p w:rsidR="00F92A8F" w:rsidRDefault="00F92A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A8F" w:rsidRDefault="00F92A8F" w:rsidP="00576EBD">
      <w:r>
        <w:separator/>
      </w:r>
    </w:p>
  </w:footnote>
  <w:footnote w:type="continuationSeparator" w:id="0">
    <w:p w:rsidR="00F92A8F" w:rsidRDefault="00F92A8F" w:rsidP="00576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496E"/>
    <w:multiLevelType w:val="hybridMultilevel"/>
    <w:tmpl w:val="C67E424E"/>
    <w:lvl w:ilvl="0" w:tplc="276E1B7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04EFA"/>
    <w:multiLevelType w:val="hybridMultilevel"/>
    <w:tmpl w:val="D5FCC1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F06FB"/>
    <w:multiLevelType w:val="multilevel"/>
    <w:tmpl w:val="73FE55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6B"/>
    <w:rsid w:val="00024031"/>
    <w:rsid w:val="00047572"/>
    <w:rsid w:val="0005735E"/>
    <w:rsid w:val="00090ADD"/>
    <w:rsid w:val="000C4EF1"/>
    <w:rsid w:val="0012500F"/>
    <w:rsid w:val="00170431"/>
    <w:rsid w:val="001A1C1A"/>
    <w:rsid w:val="001E1933"/>
    <w:rsid w:val="001F1120"/>
    <w:rsid w:val="002C144B"/>
    <w:rsid w:val="002E738B"/>
    <w:rsid w:val="00300D87"/>
    <w:rsid w:val="003950BF"/>
    <w:rsid w:val="003E02C8"/>
    <w:rsid w:val="003F284E"/>
    <w:rsid w:val="0043647B"/>
    <w:rsid w:val="00481F16"/>
    <w:rsid w:val="00513AE5"/>
    <w:rsid w:val="00576EBD"/>
    <w:rsid w:val="00622ED0"/>
    <w:rsid w:val="006A7328"/>
    <w:rsid w:val="0070648E"/>
    <w:rsid w:val="00714E19"/>
    <w:rsid w:val="00791A3D"/>
    <w:rsid w:val="008058A1"/>
    <w:rsid w:val="00813EAB"/>
    <w:rsid w:val="008347CC"/>
    <w:rsid w:val="00850FAF"/>
    <w:rsid w:val="00907D73"/>
    <w:rsid w:val="00996EE4"/>
    <w:rsid w:val="00B370D0"/>
    <w:rsid w:val="00B5436B"/>
    <w:rsid w:val="00B54C89"/>
    <w:rsid w:val="00BB0572"/>
    <w:rsid w:val="00C1385B"/>
    <w:rsid w:val="00C66287"/>
    <w:rsid w:val="00CD3710"/>
    <w:rsid w:val="00D43780"/>
    <w:rsid w:val="00D44E4E"/>
    <w:rsid w:val="00D86A53"/>
    <w:rsid w:val="00DA3A81"/>
    <w:rsid w:val="00DB1FDF"/>
    <w:rsid w:val="00F24E6A"/>
    <w:rsid w:val="00F92A8F"/>
    <w:rsid w:val="00FC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rsid w:val="00D86A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rsid w:val="00D86A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gs.edu/community/master-anddoctorate-thesi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D1692EC5.dotm</Template>
  <TotalTime>0</TotalTime>
  <Pages>8</Pages>
  <Words>2638</Words>
  <Characters>13522</Characters>
  <Application>Microsoft Office Word</Application>
  <DocSecurity>0</DocSecurity>
  <Lines>112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Froukje van Veggel - TBM</dc:creator>
  <cp:lastModifiedBy>Froukje van Veggel - TBM</cp:lastModifiedBy>
  <cp:revision>2</cp:revision>
  <dcterms:created xsi:type="dcterms:W3CDTF">2013-08-26T10:34:00Z</dcterms:created>
  <dcterms:modified xsi:type="dcterms:W3CDTF">2013-08-26T10:34:00Z</dcterms:modified>
</cp:coreProperties>
</file>