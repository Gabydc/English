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36B" w:rsidRPr="00622ED0" w:rsidRDefault="00B5436B">
      <w:pPr>
        <w:rPr>
          <w:b/>
        </w:rPr>
      </w:pPr>
      <w:r w:rsidRPr="00B5436B">
        <w:rPr>
          <w:b/>
          <w:i/>
        </w:rPr>
        <w:t xml:space="preserve">Cambridge Academic English – An </w:t>
      </w:r>
      <w:r w:rsidR="00622ED0">
        <w:rPr>
          <w:b/>
          <w:i/>
        </w:rPr>
        <w:t>integrated skills course for EA</w:t>
      </w:r>
      <w:r w:rsidR="00791A3D">
        <w:rPr>
          <w:b/>
          <w:i/>
        </w:rPr>
        <w:t>P</w:t>
      </w:r>
      <w:r w:rsidR="00622ED0">
        <w:rPr>
          <w:b/>
          <w:i/>
        </w:rPr>
        <w:t xml:space="preserve"> - </w:t>
      </w:r>
      <w:r w:rsidR="00791A3D">
        <w:rPr>
          <w:b/>
          <w:i/>
        </w:rPr>
        <w:t>Advanced</w:t>
      </w:r>
    </w:p>
    <w:p w:rsidR="00B5436B" w:rsidRPr="00B5436B" w:rsidRDefault="00B5436B">
      <w:pPr>
        <w:rPr>
          <w:b/>
        </w:rPr>
      </w:pPr>
      <w:r w:rsidRPr="00B5436B">
        <w:rPr>
          <w:b/>
        </w:rPr>
        <w:t xml:space="preserve">Key to Grammar and Vocabulary </w:t>
      </w:r>
      <w:r w:rsidR="00907D73">
        <w:rPr>
          <w:b/>
        </w:rPr>
        <w:t>&amp; Reading exercises</w:t>
      </w:r>
    </w:p>
    <w:p w:rsidR="00B5436B" w:rsidRDefault="00B5436B"/>
    <w:p w:rsidR="00907D73" w:rsidRPr="001E1933" w:rsidRDefault="00B5436B">
      <w:pPr>
        <w:rPr>
          <w:b/>
          <w:sz w:val="32"/>
          <w:szCs w:val="32"/>
        </w:rPr>
      </w:pPr>
      <w:r w:rsidRPr="001E1933">
        <w:rPr>
          <w:b/>
          <w:sz w:val="32"/>
          <w:szCs w:val="32"/>
        </w:rPr>
        <w:t xml:space="preserve">Unit </w:t>
      </w:r>
      <w:r w:rsidR="00C13DCC">
        <w:rPr>
          <w:b/>
          <w:sz w:val="32"/>
          <w:szCs w:val="32"/>
        </w:rPr>
        <w:t>4</w:t>
      </w:r>
      <w:r w:rsidR="00907D73" w:rsidRPr="001E1933">
        <w:rPr>
          <w:b/>
          <w:sz w:val="32"/>
          <w:szCs w:val="32"/>
        </w:rPr>
        <w:t xml:space="preserve"> </w:t>
      </w:r>
      <w:r w:rsidR="00791A3D">
        <w:rPr>
          <w:b/>
          <w:sz w:val="32"/>
          <w:szCs w:val="32"/>
        </w:rPr>
        <w:t xml:space="preserve">– </w:t>
      </w:r>
      <w:r w:rsidR="00C13DCC">
        <w:rPr>
          <w:b/>
          <w:sz w:val="32"/>
          <w:szCs w:val="32"/>
        </w:rPr>
        <w:t>IT in education and business</w:t>
      </w:r>
    </w:p>
    <w:p w:rsidR="00907D73" w:rsidRDefault="00907D73">
      <w:pPr>
        <w:rPr>
          <w:b/>
        </w:rPr>
      </w:pPr>
    </w:p>
    <w:p w:rsidR="00BB0572" w:rsidRPr="007F55CA" w:rsidRDefault="00BB0572" w:rsidP="00BB0572">
      <w:pPr>
        <w:rPr>
          <w:b/>
        </w:rPr>
      </w:pPr>
      <w:r>
        <w:rPr>
          <w:b/>
        </w:rPr>
        <w:t xml:space="preserve">1 </w:t>
      </w:r>
      <w:r w:rsidR="007F55CA" w:rsidRPr="007F55CA">
        <w:rPr>
          <w:b/>
          <w:bCs/>
        </w:rPr>
        <w:t>Preparing to read a research article</w:t>
      </w:r>
    </w:p>
    <w:p w:rsidR="00DA3A81" w:rsidRPr="00DA3A81" w:rsidRDefault="00BB0572" w:rsidP="00DA3A81">
      <w:pPr>
        <w:rPr>
          <w:bCs/>
        </w:rPr>
      </w:pPr>
      <w:r>
        <w:rPr>
          <w:b/>
        </w:rPr>
        <w:t>1.1.</w:t>
      </w:r>
    </w:p>
    <w:p w:rsidR="007F55CA" w:rsidRPr="007F55CA" w:rsidRDefault="007F55CA" w:rsidP="007F55CA">
      <w:proofErr w:type="spellStart"/>
      <w:proofErr w:type="gramStart"/>
      <w:r w:rsidRPr="007F55CA">
        <w:rPr>
          <w:bCs/>
        </w:rPr>
        <w:t>a</w:t>
      </w:r>
      <w:proofErr w:type="spellEnd"/>
      <w:proofErr w:type="gramEnd"/>
      <w:r w:rsidRPr="007F55CA">
        <w:rPr>
          <w:bCs/>
        </w:rPr>
        <w:t xml:space="preserve"> </w:t>
      </w:r>
      <w:r w:rsidRPr="007F55CA">
        <w:t>There are various possible patterns of laptop</w:t>
      </w:r>
      <w:r>
        <w:t xml:space="preserve"> </w:t>
      </w:r>
      <w:r w:rsidRPr="007F55CA">
        <w:t>use which students could identify. For example:</w:t>
      </w:r>
    </w:p>
    <w:p w:rsidR="007F55CA" w:rsidRPr="007F55CA" w:rsidRDefault="007F55CA" w:rsidP="007F55CA">
      <w:r w:rsidRPr="007F55CA">
        <w:t xml:space="preserve">- </w:t>
      </w:r>
      <w:proofErr w:type="gramStart"/>
      <w:r w:rsidRPr="007F55CA">
        <w:t>most</w:t>
      </w:r>
      <w:proofErr w:type="gramEnd"/>
      <w:r w:rsidRPr="007F55CA">
        <w:t xml:space="preserve"> students spent over 50% of class time</w:t>
      </w:r>
      <w:r>
        <w:t xml:space="preserve"> </w:t>
      </w:r>
      <w:r w:rsidRPr="007F55CA">
        <w:t>either taking notes (74%) or taking part in</w:t>
      </w:r>
    </w:p>
    <w:p w:rsidR="007F55CA" w:rsidRPr="007F55CA" w:rsidRDefault="007F55CA" w:rsidP="007F55CA">
      <w:proofErr w:type="gramStart"/>
      <w:r w:rsidRPr="007F55CA">
        <w:t>academic</w:t>
      </w:r>
      <w:proofErr w:type="gramEnd"/>
      <w:r w:rsidRPr="007F55CA">
        <w:t xml:space="preserve"> activities (68%).</w:t>
      </w:r>
    </w:p>
    <w:p w:rsidR="007F55CA" w:rsidRPr="007F55CA" w:rsidRDefault="007F55CA" w:rsidP="007F55CA">
      <w:r w:rsidRPr="007F55CA">
        <w:t xml:space="preserve">- </w:t>
      </w:r>
      <w:proofErr w:type="gramStart"/>
      <w:r w:rsidRPr="007F55CA">
        <w:t>most</w:t>
      </w:r>
      <w:proofErr w:type="gramEnd"/>
      <w:r w:rsidRPr="007F55CA">
        <w:t xml:space="preserve"> students spent under 50% of class time</w:t>
      </w:r>
      <w:r>
        <w:t xml:space="preserve"> </w:t>
      </w:r>
      <w:r w:rsidRPr="007F55CA">
        <w:t>sending non-academic email messages (84%).</w:t>
      </w:r>
    </w:p>
    <w:p w:rsidR="007F55CA" w:rsidRPr="007F55CA" w:rsidRDefault="007F55CA" w:rsidP="007F55CA">
      <w:r w:rsidRPr="007F55CA">
        <w:t xml:space="preserve">- </w:t>
      </w:r>
      <w:proofErr w:type="gramStart"/>
      <w:r w:rsidRPr="007F55CA">
        <w:t>most</w:t>
      </w:r>
      <w:proofErr w:type="gramEnd"/>
      <w:r w:rsidRPr="007F55CA">
        <w:t xml:space="preserve"> students spent under 50% of class time</w:t>
      </w:r>
      <w:r>
        <w:t xml:space="preserve"> </w:t>
      </w:r>
      <w:r w:rsidRPr="007F55CA">
        <w:t>exchanging instant messages (56%).</w:t>
      </w:r>
    </w:p>
    <w:p w:rsidR="007F55CA" w:rsidRPr="007F55CA" w:rsidRDefault="007F55CA" w:rsidP="007F55CA">
      <w:r w:rsidRPr="007F55CA">
        <w:t xml:space="preserve">- </w:t>
      </w:r>
      <w:proofErr w:type="gramStart"/>
      <w:r w:rsidRPr="007F55CA">
        <w:t>just</w:t>
      </w:r>
      <w:proofErr w:type="gramEnd"/>
      <w:r w:rsidRPr="007F55CA">
        <w:t xml:space="preserve"> under a third (31%) of students spent over</w:t>
      </w:r>
      <w:r>
        <w:t xml:space="preserve"> </w:t>
      </w:r>
      <w:r w:rsidRPr="007F55CA">
        <w:t>50% of class time sending instant messages.</w:t>
      </w:r>
    </w:p>
    <w:p w:rsidR="007F55CA" w:rsidRPr="007F55CA" w:rsidRDefault="007F55CA" w:rsidP="007F55CA">
      <w:r w:rsidRPr="007F55CA">
        <w:t xml:space="preserve">- </w:t>
      </w:r>
      <w:proofErr w:type="gramStart"/>
      <w:r w:rsidRPr="007F55CA">
        <w:t>just</w:t>
      </w:r>
      <w:proofErr w:type="gramEnd"/>
      <w:r w:rsidRPr="007F55CA">
        <w:t xml:space="preserve"> over a third (35%) of students spent under</w:t>
      </w:r>
      <w:r>
        <w:t xml:space="preserve"> </w:t>
      </w:r>
      <w:r w:rsidRPr="007F55CA">
        <w:t>50% of class time playing games.</w:t>
      </w:r>
    </w:p>
    <w:p w:rsidR="007F55CA" w:rsidRPr="00CC76F1" w:rsidRDefault="007F55CA" w:rsidP="007F55CA">
      <w:proofErr w:type="gramStart"/>
      <w:r w:rsidRPr="00CC76F1">
        <w:rPr>
          <w:bCs/>
        </w:rPr>
        <w:t>b</w:t>
      </w:r>
      <w:proofErr w:type="gramEnd"/>
      <w:r w:rsidRPr="00CC76F1">
        <w:rPr>
          <w:bCs/>
        </w:rPr>
        <w:t xml:space="preserve"> &amp; c </w:t>
      </w:r>
      <w:r w:rsidRPr="00CC76F1">
        <w:t>students' own answers</w:t>
      </w:r>
    </w:p>
    <w:p w:rsidR="007F55CA" w:rsidRPr="007F55CA" w:rsidRDefault="007F55CA" w:rsidP="007F55CA">
      <w:pPr>
        <w:rPr>
          <w:b/>
        </w:rPr>
      </w:pPr>
      <w:r w:rsidRPr="00CC76F1">
        <w:rPr>
          <w:b/>
        </w:rPr>
        <w:t>1.2</w:t>
      </w:r>
      <w:proofErr w:type="gramStart"/>
      <w:r w:rsidRPr="00CC76F1">
        <w:rPr>
          <w:b/>
        </w:rPr>
        <w:t>.a</w:t>
      </w:r>
      <w:proofErr w:type="gramEnd"/>
    </w:p>
    <w:p w:rsidR="007F55CA" w:rsidRPr="00CC76F1" w:rsidRDefault="007F55CA" w:rsidP="007F55CA">
      <w:r w:rsidRPr="00CC76F1">
        <w:t xml:space="preserve">1 b; 2 e; 3 f; 4 d; 5 a; </w:t>
      </w:r>
      <w:r w:rsidRPr="00CC76F1">
        <w:rPr>
          <w:iCs/>
        </w:rPr>
        <w:t xml:space="preserve">6 </w:t>
      </w:r>
      <w:r w:rsidRPr="00CC76F1">
        <w:t>c</w:t>
      </w:r>
    </w:p>
    <w:p w:rsidR="007F55CA" w:rsidRDefault="007F55CA" w:rsidP="007F55CA">
      <w:pPr>
        <w:rPr>
          <w:b/>
        </w:rPr>
      </w:pPr>
      <w:r w:rsidRPr="007F55CA">
        <w:rPr>
          <w:b/>
        </w:rPr>
        <w:t>1.2</w:t>
      </w:r>
      <w:proofErr w:type="gramStart"/>
      <w:r w:rsidRPr="007F55CA">
        <w:rPr>
          <w:b/>
        </w:rPr>
        <w:t>.b</w:t>
      </w:r>
      <w:proofErr w:type="gramEnd"/>
    </w:p>
    <w:p w:rsidR="007F55CA" w:rsidRPr="007F55CA" w:rsidRDefault="007F55CA" w:rsidP="007F55CA">
      <w:pPr>
        <w:rPr>
          <w:b/>
        </w:rPr>
      </w:pPr>
      <w:r>
        <w:rPr>
          <w:b/>
        </w:rPr>
        <w:t xml:space="preserve">Suggested answers </w:t>
      </w:r>
    </w:p>
    <w:p w:rsidR="007F55CA" w:rsidRPr="007F55CA" w:rsidRDefault="007F55CA" w:rsidP="007F55CA">
      <w:r w:rsidRPr="007F55CA">
        <w:t>- Asynchronous communication can make learning</w:t>
      </w:r>
      <w:r>
        <w:t xml:space="preserve"> </w:t>
      </w:r>
      <w:r w:rsidRPr="007F55CA">
        <w:t>more flexible.</w:t>
      </w:r>
    </w:p>
    <w:p w:rsidR="007F55CA" w:rsidRPr="007F55CA" w:rsidRDefault="007F55CA" w:rsidP="007F55CA">
      <w:r w:rsidRPr="007F55CA">
        <w:t>- Students can gain valuable thinking time if</w:t>
      </w:r>
      <w:r>
        <w:t xml:space="preserve"> </w:t>
      </w:r>
      <w:r w:rsidRPr="007F55CA">
        <w:t>communication is asynchronous.</w:t>
      </w:r>
    </w:p>
    <w:p w:rsidR="007F55CA" w:rsidRPr="007F55CA" w:rsidRDefault="007F55CA" w:rsidP="007F55CA">
      <w:r w:rsidRPr="007F55CA">
        <w:t>- Laptops can be used in online collaborative</w:t>
      </w:r>
      <w:r>
        <w:t xml:space="preserve"> </w:t>
      </w:r>
      <w:r w:rsidRPr="007F55CA">
        <w:t>projects involving groups of students.</w:t>
      </w:r>
    </w:p>
    <w:p w:rsidR="007F55CA" w:rsidRPr="007F55CA" w:rsidRDefault="007F55CA" w:rsidP="007F55CA">
      <w:r w:rsidRPr="007F55CA">
        <w:t>- On many university courses, students are</w:t>
      </w:r>
      <w:r>
        <w:t xml:space="preserve"> </w:t>
      </w:r>
      <w:r w:rsidRPr="007F55CA">
        <w:t>encouraged to learn collaboratively, and this may</w:t>
      </w:r>
      <w:r>
        <w:t xml:space="preserve"> </w:t>
      </w:r>
      <w:r w:rsidRPr="007F55CA">
        <w:t>involve the use of laptops.</w:t>
      </w:r>
    </w:p>
    <w:p w:rsidR="007F55CA" w:rsidRPr="007F55CA" w:rsidRDefault="007F55CA" w:rsidP="007F55CA">
      <w:r w:rsidRPr="007F55CA">
        <w:t>- Laptops are now ubiquitous on many university</w:t>
      </w:r>
      <w:r>
        <w:t xml:space="preserve"> </w:t>
      </w:r>
      <w:r w:rsidRPr="007F55CA">
        <w:t>campuses.</w:t>
      </w:r>
    </w:p>
    <w:p w:rsidR="007F55CA" w:rsidRPr="007F55CA" w:rsidRDefault="007F55CA" w:rsidP="007F55CA">
      <w:r w:rsidRPr="007F55CA">
        <w:t xml:space="preserve">- </w:t>
      </w:r>
      <w:proofErr w:type="spellStart"/>
      <w:r w:rsidRPr="007F55CA">
        <w:t>Wi-fi</w:t>
      </w:r>
      <w:proofErr w:type="spellEnd"/>
      <w:r w:rsidRPr="007F55CA">
        <w:t xml:space="preserve"> access is not ubiquitous on all university</w:t>
      </w:r>
      <w:r>
        <w:t xml:space="preserve"> </w:t>
      </w:r>
      <w:r w:rsidRPr="007F55CA">
        <w:t>campuses, and this can limit laptop use in</w:t>
      </w:r>
      <w:r>
        <w:t xml:space="preserve"> </w:t>
      </w:r>
      <w:r w:rsidRPr="007F55CA">
        <w:t>classrooms.</w:t>
      </w:r>
    </w:p>
    <w:p w:rsidR="007F55CA" w:rsidRPr="007F55CA" w:rsidRDefault="007F55CA" w:rsidP="007F55CA">
      <w:r w:rsidRPr="007F55CA">
        <w:t>- Using laptops in classrooms can be distracting</w:t>
      </w:r>
      <w:r>
        <w:t xml:space="preserve"> </w:t>
      </w:r>
      <w:r w:rsidRPr="007F55CA">
        <w:t>for students.</w:t>
      </w:r>
    </w:p>
    <w:p w:rsidR="007F55CA" w:rsidRPr="007F55CA" w:rsidRDefault="007F55CA" w:rsidP="007F55CA">
      <w:r w:rsidRPr="007F55CA">
        <w:t xml:space="preserve">- Unless students are given </w:t>
      </w:r>
      <w:proofErr w:type="gramStart"/>
      <w:r w:rsidRPr="007F55CA">
        <w:t>very</w:t>
      </w:r>
      <w:proofErr w:type="gramEnd"/>
      <w:r w:rsidRPr="007F55CA">
        <w:t xml:space="preserve"> focused tasks</w:t>
      </w:r>
      <w:r>
        <w:t xml:space="preserve"> </w:t>
      </w:r>
      <w:r w:rsidRPr="007F55CA">
        <w:t>in the classroom, access to the internet can be</w:t>
      </w:r>
      <w:r>
        <w:t xml:space="preserve"> </w:t>
      </w:r>
      <w:r w:rsidRPr="007F55CA">
        <w:t>very distracting.</w:t>
      </w:r>
    </w:p>
    <w:p w:rsidR="007F55CA" w:rsidRPr="007F55CA" w:rsidRDefault="007F55CA" w:rsidP="007F55CA">
      <w:r w:rsidRPr="007F55CA">
        <w:t>- Using laptops in the classroom can help</w:t>
      </w:r>
      <w:r>
        <w:t xml:space="preserve"> </w:t>
      </w:r>
      <w:r w:rsidRPr="007F55CA">
        <w:t>mitigate the effects of having limited access to</w:t>
      </w:r>
    </w:p>
    <w:p w:rsidR="007F55CA" w:rsidRPr="007F55CA" w:rsidRDefault="007F55CA" w:rsidP="007F55CA">
      <w:proofErr w:type="gramStart"/>
      <w:r w:rsidRPr="007F55CA">
        <w:t>lecturers</w:t>
      </w:r>
      <w:proofErr w:type="gramEnd"/>
      <w:r w:rsidRPr="007F55CA">
        <w:t>.</w:t>
      </w:r>
    </w:p>
    <w:p w:rsidR="007F55CA" w:rsidRPr="007F55CA" w:rsidRDefault="007F55CA" w:rsidP="007F55CA">
      <w:r w:rsidRPr="007F55CA">
        <w:t>- Laptops have a lot of potential for learning, but</w:t>
      </w:r>
      <w:r>
        <w:t xml:space="preserve"> </w:t>
      </w:r>
      <w:r w:rsidRPr="007F55CA">
        <w:t>teachers need to find ways to mitigate their</w:t>
      </w:r>
      <w:r>
        <w:t xml:space="preserve"> </w:t>
      </w:r>
      <w:r w:rsidRPr="007F55CA">
        <w:t>undesirable impacts.</w:t>
      </w:r>
    </w:p>
    <w:p w:rsidR="007F55CA" w:rsidRPr="007F55CA" w:rsidRDefault="007F55CA" w:rsidP="007F55CA">
      <w:r w:rsidRPr="007F55CA">
        <w:t>- Playing games on computers isn't always</w:t>
      </w:r>
      <w:r>
        <w:t xml:space="preserve"> </w:t>
      </w:r>
      <w:r w:rsidRPr="007F55CA">
        <w:t>detrimental to learning.</w:t>
      </w:r>
    </w:p>
    <w:p w:rsidR="007F55CA" w:rsidRDefault="007F55CA" w:rsidP="007F55CA">
      <w:r w:rsidRPr="007F55CA">
        <w:t>- Having access to laptops in the classroom can</w:t>
      </w:r>
      <w:r>
        <w:t xml:space="preserve"> </w:t>
      </w:r>
      <w:r w:rsidRPr="007F55CA">
        <w:t>be detrimental to concentration.</w:t>
      </w:r>
    </w:p>
    <w:p w:rsidR="007F55CA" w:rsidRPr="007F55CA" w:rsidRDefault="007F55CA" w:rsidP="007F55CA"/>
    <w:p w:rsidR="00907D73" w:rsidRDefault="00907D73">
      <w:pPr>
        <w:rPr>
          <w:b/>
        </w:rPr>
      </w:pPr>
      <w:r>
        <w:rPr>
          <w:b/>
        </w:rPr>
        <w:t xml:space="preserve">3 </w:t>
      </w:r>
      <w:r w:rsidR="00CC76F1">
        <w:rPr>
          <w:b/>
        </w:rPr>
        <w:t>Producing slides from texts</w:t>
      </w:r>
    </w:p>
    <w:p w:rsidR="00C66287" w:rsidRPr="00CC76F1" w:rsidRDefault="00CC76F1" w:rsidP="00C66287">
      <w:pPr>
        <w:rPr>
          <w:b/>
        </w:rPr>
      </w:pPr>
      <w:r w:rsidRPr="00CC76F1">
        <w:rPr>
          <w:b/>
        </w:rPr>
        <w:t>3.2</w:t>
      </w:r>
    </w:p>
    <w:p w:rsidR="00CC76F1" w:rsidRDefault="00CC76F1" w:rsidP="00CC76F1">
      <w:r w:rsidRPr="00CC76F1">
        <w:t>Answers will vary. As technology improves and</w:t>
      </w:r>
      <w:r>
        <w:t xml:space="preserve"> </w:t>
      </w:r>
      <w:r w:rsidRPr="00CC76F1">
        <w:t>the internet becomes faster and more accessible,</w:t>
      </w:r>
      <w:r>
        <w:t xml:space="preserve"> </w:t>
      </w:r>
      <w:r w:rsidRPr="00CC76F1">
        <w:t>increasingly sophisticated means of computer</w:t>
      </w:r>
      <w:r>
        <w:t xml:space="preserve"> </w:t>
      </w:r>
      <w:r w:rsidRPr="00CC76F1">
        <w:t>assisted</w:t>
      </w:r>
      <w:r>
        <w:t xml:space="preserve"> </w:t>
      </w:r>
      <w:r w:rsidRPr="00CC76F1">
        <w:t>teaching and learning are being developed.</w:t>
      </w:r>
      <w:r>
        <w:t xml:space="preserve"> </w:t>
      </w:r>
      <w:r w:rsidRPr="00CC76F1">
        <w:t>As digital libra</w:t>
      </w:r>
      <w:r>
        <w:t>ri</w:t>
      </w:r>
      <w:r w:rsidRPr="00CC76F1">
        <w:t>es become increasingly accessible,</w:t>
      </w:r>
      <w:r>
        <w:t xml:space="preserve"> </w:t>
      </w:r>
      <w:r w:rsidRPr="00CC76F1">
        <w:t>much research will now be conducted online. The</w:t>
      </w:r>
      <w:r>
        <w:t xml:space="preserve"> </w:t>
      </w:r>
      <w:r w:rsidRPr="00CC76F1">
        <w:t>initial novelty of owning and using a laptop may</w:t>
      </w:r>
      <w:r>
        <w:t xml:space="preserve"> </w:t>
      </w:r>
      <w:r w:rsidRPr="00CC76F1">
        <w:t xml:space="preserve">now </w:t>
      </w:r>
      <w:r w:rsidRPr="00CC76F1">
        <w:lastRenderedPageBreak/>
        <w:t>be wearing off, which may encourage a more</w:t>
      </w:r>
      <w:r>
        <w:t xml:space="preserve"> </w:t>
      </w:r>
      <w:r w:rsidRPr="00CC76F1">
        <w:t>efficient use of technology for educational purposes.</w:t>
      </w:r>
      <w:r>
        <w:t xml:space="preserve"> </w:t>
      </w:r>
      <w:r w:rsidRPr="00CC76F1">
        <w:t>That said, the emergence of social networking since the report was published may mean that less</w:t>
      </w:r>
      <w:r>
        <w:t xml:space="preserve"> </w:t>
      </w:r>
      <w:r w:rsidRPr="00CC76F1">
        <w:t>disciplined</w:t>
      </w:r>
      <w:r>
        <w:t xml:space="preserve"> </w:t>
      </w:r>
      <w:r w:rsidRPr="00CC76F1">
        <w:t>students find access to such networks</w:t>
      </w:r>
      <w:r>
        <w:t xml:space="preserve"> </w:t>
      </w:r>
      <w:r w:rsidRPr="00CC76F1">
        <w:t>a distraction from academic work. To a certain</w:t>
      </w:r>
      <w:r>
        <w:t xml:space="preserve"> </w:t>
      </w:r>
      <w:r w:rsidRPr="00CC76F1">
        <w:t xml:space="preserve">extent, smartphones, </w:t>
      </w:r>
      <w:proofErr w:type="spellStart"/>
      <w:r w:rsidRPr="00CC76F1">
        <w:t>iPads</w:t>
      </w:r>
      <w:proofErr w:type="spellEnd"/>
      <w:r w:rsidRPr="00CC76F1">
        <w:t xml:space="preserve"> and other tablets may</w:t>
      </w:r>
      <w:r>
        <w:t xml:space="preserve"> </w:t>
      </w:r>
      <w:r w:rsidRPr="00CC76F1">
        <w:t>have replaced (or may at least complement) some</w:t>
      </w:r>
      <w:r>
        <w:t xml:space="preserve"> </w:t>
      </w:r>
      <w:r w:rsidRPr="00CC76F1">
        <w:t>of the functions to which laptops were put in the</w:t>
      </w:r>
      <w:r>
        <w:t xml:space="preserve"> </w:t>
      </w:r>
      <w:r w:rsidRPr="00CC76F1">
        <w:t>past. However, for serious work that demands a lot</w:t>
      </w:r>
      <w:r>
        <w:t xml:space="preserve"> </w:t>
      </w:r>
      <w:r w:rsidRPr="00CC76F1">
        <w:t xml:space="preserve">of writing, laptops are still likely to be </w:t>
      </w:r>
      <w:proofErr w:type="spellStart"/>
      <w:r w:rsidRPr="00CC76F1">
        <w:t>favoured</w:t>
      </w:r>
      <w:proofErr w:type="spellEnd"/>
      <w:r w:rsidRPr="00CC76F1">
        <w:t xml:space="preserve"> over touch-screen devices. This may change as dictation;</w:t>
      </w:r>
      <w:r>
        <w:t xml:space="preserve"> </w:t>
      </w:r>
      <w:r w:rsidRPr="00CC76F1">
        <w:t>software becomes more sophisticated and reliable.</w:t>
      </w:r>
    </w:p>
    <w:p w:rsidR="00CC76F1" w:rsidRPr="00CC76F1" w:rsidRDefault="00CC76F1" w:rsidP="00CC76F1"/>
    <w:p w:rsidR="00F92A8F" w:rsidRPr="00F92A8F" w:rsidRDefault="00907D73" w:rsidP="0063713E">
      <w:pPr>
        <w:rPr>
          <w:iCs/>
        </w:rPr>
      </w:pPr>
      <w:r w:rsidRPr="00907D73">
        <w:rPr>
          <w:b/>
        </w:rPr>
        <w:t xml:space="preserve">4 </w:t>
      </w:r>
      <w:r w:rsidR="0063713E" w:rsidRPr="0063713E">
        <w:rPr>
          <w:b/>
          <w:bCs/>
        </w:rPr>
        <w:t xml:space="preserve">Vocabulary in context 1: </w:t>
      </w:r>
      <w:proofErr w:type="spellStart"/>
      <w:r w:rsidR="0063713E" w:rsidRPr="0063713E">
        <w:rPr>
          <w:b/>
          <w:bCs/>
        </w:rPr>
        <w:t>recognising</w:t>
      </w:r>
      <w:proofErr w:type="spellEnd"/>
      <w:r w:rsidR="0063713E" w:rsidRPr="0063713E">
        <w:rPr>
          <w:b/>
          <w:bCs/>
        </w:rPr>
        <w:t xml:space="preserve"> the</w:t>
      </w:r>
      <w:r w:rsidR="0063713E">
        <w:rPr>
          <w:b/>
          <w:bCs/>
        </w:rPr>
        <w:t xml:space="preserve"> </w:t>
      </w:r>
      <w:r w:rsidR="0063713E" w:rsidRPr="0063713E">
        <w:rPr>
          <w:b/>
          <w:bCs/>
        </w:rPr>
        <w:t>relationship between pieces of research</w:t>
      </w:r>
      <w:r w:rsidR="0063713E">
        <w:rPr>
          <w:b/>
          <w:bCs/>
        </w:rPr>
        <w:t xml:space="preserve"> </w:t>
      </w:r>
    </w:p>
    <w:p w:rsidR="00F92A8F" w:rsidRDefault="0063713E" w:rsidP="00C66287">
      <w:pPr>
        <w:rPr>
          <w:b/>
          <w:bCs/>
        </w:rPr>
      </w:pPr>
      <w:r>
        <w:rPr>
          <w:b/>
          <w:bCs/>
        </w:rPr>
        <w:t>4.1</w:t>
      </w:r>
    </w:p>
    <w:p w:rsidR="0063713E" w:rsidRPr="0063713E" w:rsidRDefault="0063713E" w:rsidP="0063713E">
      <w:pPr>
        <w:rPr>
          <w:bCs/>
          <w:i/>
          <w:iCs/>
        </w:rPr>
      </w:pPr>
      <w:r w:rsidRPr="0063713E">
        <w:rPr>
          <w:bCs/>
        </w:rPr>
        <w:t xml:space="preserve">1 </w:t>
      </w:r>
      <w:proofErr w:type="gramStart"/>
      <w:r w:rsidRPr="0063713E">
        <w:rPr>
          <w:bCs/>
        </w:rPr>
        <w:t>adds</w:t>
      </w:r>
      <w:proofErr w:type="gramEnd"/>
      <w:r w:rsidRPr="0063713E">
        <w:rPr>
          <w:bCs/>
        </w:rPr>
        <w:t xml:space="preserve"> additional information </w:t>
      </w:r>
      <w:r>
        <w:rPr>
          <w:bCs/>
          <w:i/>
          <w:iCs/>
        </w:rPr>
        <w:t>(</w:t>
      </w:r>
      <w:r w:rsidRPr="0063713E">
        <w:rPr>
          <w:bCs/>
          <w:i/>
          <w:iCs/>
        </w:rPr>
        <w:t>added that)</w:t>
      </w:r>
    </w:p>
    <w:p w:rsidR="0063713E" w:rsidRPr="0063713E" w:rsidRDefault="0063713E" w:rsidP="0063713E">
      <w:pPr>
        <w:rPr>
          <w:bCs/>
          <w:i/>
          <w:iCs/>
        </w:rPr>
      </w:pPr>
      <w:r w:rsidRPr="0063713E">
        <w:rPr>
          <w:bCs/>
          <w:i/>
          <w:iCs/>
        </w:rPr>
        <w:t xml:space="preserve">2 </w:t>
      </w:r>
      <w:r w:rsidRPr="0063713E">
        <w:rPr>
          <w:bCs/>
        </w:rPr>
        <w:t xml:space="preserve">provides similar information </w:t>
      </w:r>
      <w:r w:rsidRPr="0063713E">
        <w:rPr>
          <w:bCs/>
          <w:i/>
          <w:iCs/>
        </w:rPr>
        <w:t>(similarly)</w:t>
      </w:r>
    </w:p>
    <w:p w:rsidR="0063713E" w:rsidRPr="0063713E" w:rsidRDefault="0063713E" w:rsidP="0063713E">
      <w:pPr>
        <w:rPr>
          <w:bCs/>
          <w:i/>
          <w:iCs/>
        </w:rPr>
      </w:pPr>
      <w:r w:rsidRPr="0063713E">
        <w:rPr>
          <w:bCs/>
        </w:rPr>
        <w:t xml:space="preserve">3 </w:t>
      </w:r>
      <w:proofErr w:type="gramStart"/>
      <w:r w:rsidRPr="0063713E">
        <w:rPr>
          <w:bCs/>
        </w:rPr>
        <w:t>provides</w:t>
      </w:r>
      <w:proofErr w:type="gramEnd"/>
      <w:r w:rsidRPr="0063713E">
        <w:rPr>
          <w:bCs/>
        </w:rPr>
        <w:t xml:space="preserve"> different information </w:t>
      </w:r>
      <w:r w:rsidRPr="0063713E">
        <w:rPr>
          <w:bCs/>
          <w:i/>
          <w:iCs/>
        </w:rPr>
        <w:t>(results ... though</w:t>
      </w:r>
      <w:r>
        <w:rPr>
          <w:bCs/>
          <w:i/>
          <w:iCs/>
        </w:rPr>
        <w:t xml:space="preserve"> </w:t>
      </w:r>
      <w:r w:rsidRPr="0063713E">
        <w:rPr>
          <w:bCs/>
          <w:i/>
          <w:iCs/>
        </w:rPr>
        <w:t>are mixed)</w:t>
      </w:r>
    </w:p>
    <w:p w:rsidR="0063713E" w:rsidRPr="0063713E" w:rsidRDefault="0063713E" w:rsidP="0063713E">
      <w:pPr>
        <w:rPr>
          <w:bCs/>
          <w:i/>
          <w:iCs/>
        </w:rPr>
      </w:pPr>
      <w:r w:rsidRPr="0063713E">
        <w:rPr>
          <w:bCs/>
        </w:rPr>
        <w:t xml:space="preserve">4 provides similar information </w:t>
      </w:r>
      <w:r w:rsidRPr="0063713E">
        <w:rPr>
          <w:bCs/>
          <w:i/>
          <w:iCs/>
        </w:rPr>
        <w:t>(similarly)</w:t>
      </w:r>
    </w:p>
    <w:p w:rsidR="0063713E" w:rsidRPr="0063713E" w:rsidRDefault="0063713E" w:rsidP="0063713E">
      <w:pPr>
        <w:rPr>
          <w:bCs/>
          <w:i/>
          <w:iCs/>
        </w:rPr>
      </w:pPr>
      <w:r w:rsidRPr="0063713E">
        <w:rPr>
          <w:bCs/>
        </w:rPr>
        <w:t>5 provides different information (</w:t>
      </w:r>
      <w:r w:rsidRPr="0063713E">
        <w:rPr>
          <w:bCs/>
          <w:i/>
        </w:rPr>
        <w:t>on</w:t>
      </w:r>
      <w:r w:rsidRPr="0063713E">
        <w:rPr>
          <w:bCs/>
        </w:rPr>
        <w:t xml:space="preserve"> </w:t>
      </w:r>
      <w:r w:rsidRPr="0063713E">
        <w:rPr>
          <w:bCs/>
          <w:i/>
          <w:iCs/>
        </w:rPr>
        <w:t>the other hand) \</w:t>
      </w:r>
    </w:p>
    <w:p w:rsidR="0063713E" w:rsidRPr="0063713E" w:rsidRDefault="0063713E" w:rsidP="0063713E">
      <w:pPr>
        <w:rPr>
          <w:bCs/>
        </w:rPr>
      </w:pPr>
      <w:r w:rsidRPr="0063713E">
        <w:rPr>
          <w:bCs/>
        </w:rPr>
        <w:t>6 provides additional information (</w:t>
      </w:r>
      <w:r w:rsidRPr="0063713E">
        <w:rPr>
          <w:bCs/>
          <w:i/>
        </w:rPr>
        <w:t>a</w:t>
      </w:r>
      <w:r>
        <w:rPr>
          <w:bCs/>
          <w:i/>
        </w:rPr>
        <w:t>l</w:t>
      </w:r>
      <w:r w:rsidRPr="0063713E">
        <w:rPr>
          <w:bCs/>
          <w:i/>
        </w:rPr>
        <w:t>so</w:t>
      </w:r>
      <w:r w:rsidRPr="0063713E">
        <w:rPr>
          <w:bCs/>
        </w:rPr>
        <w:t xml:space="preserve"> </w:t>
      </w:r>
      <w:r w:rsidRPr="0063713E">
        <w:rPr>
          <w:bCs/>
          <w:i/>
          <w:iCs/>
        </w:rPr>
        <w:t>found)</w:t>
      </w:r>
    </w:p>
    <w:p w:rsidR="00907D73" w:rsidRDefault="00907D73" w:rsidP="001F1120">
      <w:pPr>
        <w:rPr>
          <w:b/>
        </w:rPr>
      </w:pPr>
    </w:p>
    <w:p w:rsidR="0063713E" w:rsidRPr="0063713E" w:rsidRDefault="0063713E" w:rsidP="001F1120">
      <w:pPr>
        <w:rPr>
          <w:b/>
        </w:rPr>
      </w:pPr>
      <w:r>
        <w:rPr>
          <w:b/>
        </w:rPr>
        <w:t xml:space="preserve">5 </w:t>
      </w:r>
      <w:r w:rsidRPr="0063713E">
        <w:rPr>
          <w:b/>
          <w:bCs/>
        </w:rPr>
        <w:t>Vocabulary in context 2: noun/verb + preposition</w:t>
      </w:r>
    </w:p>
    <w:p w:rsidR="00576EBD" w:rsidRDefault="00576EBD">
      <w:pPr>
        <w:rPr>
          <w:b/>
        </w:rPr>
      </w:pPr>
      <w:r>
        <w:rPr>
          <w:b/>
        </w:rPr>
        <w:t>5.1</w:t>
      </w:r>
      <w:proofErr w:type="gramStart"/>
      <w:r w:rsidR="0063713E">
        <w:rPr>
          <w:b/>
        </w:rPr>
        <w:t>.a</w:t>
      </w:r>
      <w:proofErr w:type="gramEnd"/>
    </w:p>
    <w:p w:rsidR="0063713E" w:rsidRPr="0063713E" w:rsidRDefault="0063713E" w:rsidP="0063713E">
      <w:r w:rsidRPr="0063713E">
        <w:t>1</w:t>
      </w:r>
      <w:r w:rsidRPr="0063713E">
        <w:rPr>
          <w:bCs/>
        </w:rPr>
        <w:t xml:space="preserve"> </w:t>
      </w:r>
      <w:r w:rsidRPr="0063713E">
        <w:t xml:space="preserve">toward </w:t>
      </w:r>
      <w:r w:rsidRPr="0063713E">
        <w:rPr>
          <w:i/>
          <w:iCs/>
        </w:rPr>
        <w:t xml:space="preserve">(towards </w:t>
      </w:r>
      <w:r w:rsidRPr="0063713E">
        <w:t xml:space="preserve">is also possible, </w:t>
      </w:r>
      <w:r w:rsidRPr="0063713E">
        <w:rPr>
          <w:i/>
          <w:iCs/>
        </w:rPr>
        <w:t xml:space="preserve">toward </w:t>
      </w:r>
      <w:r w:rsidRPr="0063713E">
        <w:t>is more common in US English)</w:t>
      </w:r>
    </w:p>
    <w:p w:rsidR="0063713E" w:rsidRPr="0063713E" w:rsidRDefault="0063713E" w:rsidP="0063713E">
      <w:r w:rsidRPr="0063713E">
        <w:t>2 of</w:t>
      </w:r>
    </w:p>
    <w:p w:rsidR="0063713E" w:rsidRPr="0063713E" w:rsidRDefault="0063713E" w:rsidP="0063713E">
      <w:r w:rsidRPr="0063713E">
        <w:rPr>
          <w:bCs/>
        </w:rPr>
        <w:t xml:space="preserve">3 </w:t>
      </w:r>
      <w:r w:rsidRPr="0063713E">
        <w:t>from</w:t>
      </w:r>
    </w:p>
    <w:p w:rsidR="0063713E" w:rsidRPr="0063713E" w:rsidRDefault="0063713E" w:rsidP="0063713E">
      <w:r w:rsidRPr="0063713E">
        <w:rPr>
          <w:bCs/>
        </w:rPr>
        <w:t xml:space="preserve">4 </w:t>
      </w:r>
      <w:r w:rsidRPr="0063713E">
        <w:t>to</w:t>
      </w:r>
    </w:p>
    <w:p w:rsidR="00F92A8F" w:rsidRPr="0063713E" w:rsidRDefault="0063713E" w:rsidP="0063713E">
      <w:r w:rsidRPr="0063713E">
        <w:rPr>
          <w:bCs/>
        </w:rPr>
        <w:t xml:space="preserve">5 </w:t>
      </w:r>
      <w:r w:rsidRPr="0063713E">
        <w:t>in</w:t>
      </w:r>
    </w:p>
    <w:p w:rsidR="0063713E" w:rsidRPr="0063713E" w:rsidRDefault="0063713E" w:rsidP="0063713E">
      <w:pPr>
        <w:rPr>
          <w:b/>
        </w:rPr>
      </w:pPr>
      <w:r w:rsidRPr="0063713E">
        <w:rPr>
          <w:b/>
        </w:rPr>
        <w:t>5.1</w:t>
      </w:r>
      <w:proofErr w:type="gramStart"/>
      <w:r w:rsidRPr="0063713E">
        <w:rPr>
          <w:b/>
        </w:rPr>
        <w:t>.c</w:t>
      </w:r>
      <w:proofErr w:type="gramEnd"/>
    </w:p>
    <w:p w:rsidR="0063713E" w:rsidRDefault="0063713E" w:rsidP="0063713E">
      <w:r>
        <w:t>1 with</w:t>
      </w:r>
    </w:p>
    <w:p w:rsidR="0063713E" w:rsidRDefault="0063713E" w:rsidP="0063713E">
      <w:r>
        <w:t>2 with</w:t>
      </w:r>
    </w:p>
    <w:p w:rsidR="0063713E" w:rsidRDefault="0063713E" w:rsidP="0063713E">
      <w:r>
        <w:t>3 in</w:t>
      </w:r>
    </w:p>
    <w:p w:rsidR="0063713E" w:rsidRDefault="0063713E" w:rsidP="0063713E">
      <w:r>
        <w:t>4 from</w:t>
      </w:r>
    </w:p>
    <w:p w:rsidR="0063713E" w:rsidRDefault="0063713E" w:rsidP="0063713E">
      <w:r>
        <w:t>5 on</w:t>
      </w:r>
    </w:p>
    <w:p w:rsidR="0063713E" w:rsidRPr="0063713E" w:rsidRDefault="0063713E" w:rsidP="0063713E"/>
    <w:p w:rsidR="00170431" w:rsidRPr="00170431" w:rsidRDefault="00170431" w:rsidP="00F92A8F">
      <w:pPr>
        <w:rPr>
          <w:b/>
        </w:rPr>
      </w:pPr>
      <w:r w:rsidRPr="00170431">
        <w:rPr>
          <w:b/>
        </w:rPr>
        <w:t xml:space="preserve">6 </w:t>
      </w:r>
      <w:r w:rsidR="0063713E" w:rsidRPr="0063713E">
        <w:rPr>
          <w:b/>
          <w:bCs/>
        </w:rPr>
        <w:t>Reading in detail</w:t>
      </w:r>
    </w:p>
    <w:p w:rsidR="003F284E" w:rsidRDefault="00170431" w:rsidP="0043647B">
      <w:r w:rsidRPr="00170431">
        <w:rPr>
          <w:b/>
        </w:rPr>
        <w:t>6.1</w:t>
      </w:r>
      <w:proofErr w:type="gramStart"/>
      <w:r w:rsidR="00F92A8F">
        <w:rPr>
          <w:b/>
        </w:rPr>
        <w:t>.a</w:t>
      </w:r>
      <w:proofErr w:type="gramEnd"/>
    </w:p>
    <w:p w:rsidR="00D43780" w:rsidRDefault="0063713E" w:rsidP="0063713E">
      <w:r w:rsidRPr="0063713E">
        <w:rPr>
          <w:b/>
          <w:bCs/>
          <w:i/>
          <w:iCs/>
        </w:rPr>
        <w:t>Eac</w:t>
      </w:r>
      <w:r>
        <w:rPr>
          <w:b/>
          <w:bCs/>
          <w:i/>
          <w:iCs/>
        </w:rPr>
        <w:t>h</w:t>
      </w:r>
      <w:r w:rsidRPr="0063713E">
        <w:rPr>
          <w:b/>
          <w:bCs/>
          <w:i/>
          <w:iCs/>
        </w:rPr>
        <w:t xml:space="preserve"> of these will be</w:t>
      </w:r>
      <w:r>
        <w:rPr>
          <w:b/>
          <w:bCs/>
          <w:i/>
          <w:iCs/>
        </w:rPr>
        <w:t xml:space="preserve"> … </w:t>
      </w:r>
      <w:r w:rsidRPr="0063713E">
        <w:rPr>
          <w:b/>
          <w:bCs/>
          <w:i/>
          <w:iCs/>
        </w:rPr>
        <w:t>in turn.</w:t>
      </w:r>
      <w:r w:rsidRPr="003950BF">
        <w:t xml:space="preserve"> </w:t>
      </w:r>
    </w:p>
    <w:p w:rsidR="0063713E" w:rsidRDefault="0063713E" w:rsidP="0063713E">
      <w:pPr>
        <w:rPr>
          <w:i/>
          <w:iCs/>
        </w:rPr>
      </w:pPr>
      <w:proofErr w:type="gramStart"/>
      <w:r w:rsidRPr="0063713E">
        <w:rPr>
          <w:i/>
          <w:iCs/>
        </w:rPr>
        <w:t>discussed</w:t>
      </w:r>
      <w:proofErr w:type="gramEnd"/>
      <w:r w:rsidRPr="0063713E">
        <w:rPr>
          <w:i/>
          <w:iCs/>
        </w:rPr>
        <w:t xml:space="preserve"> </w:t>
      </w:r>
      <w:r w:rsidRPr="0063713E">
        <w:t>(other likely alternatives include:</w:t>
      </w:r>
      <w:r>
        <w:t xml:space="preserve"> </w:t>
      </w:r>
      <w:r w:rsidRPr="0063713E">
        <w:rPr>
          <w:i/>
          <w:iCs/>
        </w:rPr>
        <w:t>considered, examined, explained, explored, dealt with, described, identified, illustrated, introduced)</w:t>
      </w:r>
    </w:p>
    <w:p w:rsidR="0063713E" w:rsidRPr="0063713E" w:rsidRDefault="0063713E" w:rsidP="0063713E">
      <w:r w:rsidRPr="0063713E">
        <w:t>Corpus research</w:t>
      </w:r>
    </w:p>
    <w:p w:rsidR="0063713E" w:rsidRPr="0063713E" w:rsidRDefault="0063713E" w:rsidP="0063713E">
      <w:r w:rsidRPr="0063713E">
        <w:rPr>
          <w:b/>
          <w:bCs/>
        </w:rPr>
        <w:t xml:space="preserve">1 </w:t>
      </w:r>
      <w:r w:rsidRPr="0063713E">
        <w:t>examined</w:t>
      </w:r>
    </w:p>
    <w:p w:rsidR="0063713E" w:rsidRPr="0063713E" w:rsidRDefault="0063713E" w:rsidP="0063713E">
      <w:r w:rsidRPr="0063713E">
        <w:rPr>
          <w:b/>
          <w:bCs/>
        </w:rPr>
        <w:t xml:space="preserve">2 </w:t>
      </w:r>
      <w:r w:rsidRPr="0063713E">
        <w:t>deal with</w:t>
      </w:r>
    </w:p>
    <w:p w:rsidR="0063713E" w:rsidRDefault="0063713E" w:rsidP="0063713E">
      <w:r w:rsidRPr="0063713E">
        <w:rPr>
          <w:b/>
          <w:bCs/>
        </w:rPr>
        <w:t xml:space="preserve">3 </w:t>
      </w:r>
      <w:r w:rsidRPr="0063713E">
        <w:t>described</w:t>
      </w:r>
    </w:p>
    <w:p w:rsidR="0063713E" w:rsidRPr="0063713E" w:rsidRDefault="0063713E" w:rsidP="0063713E">
      <w:pPr>
        <w:rPr>
          <w:b/>
        </w:rPr>
      </w:pPr>
      <w:r w:rsidRPr="0063713E">
        <w:rPr>
          <w:b/>
        </w:rPr>
        <w:t>6.1</w:t>
      </w:r>
      <w:proofErr w:type="gramStart"/>
      <w:r w:rsidRPr="0063713E">
        <w:rPr>
          <w:b/>
        </w:rPr>
        <w:t>.b</w:t>
      </w:r>
      <w:proofErr w:type="gramEnd"/>
    </w:p>
    <w:p w:rsidR="0063713E" w:rsidRDefault="0063713E" w:rsidP="0063713E">
      <w:proofErr w:type="gramStart"/>
      <w:r w:rsidRPr="0063713E">
        <w:t>lecturers</w:t>
      </w:r>
      <w:proofErr w:type="gramEnd"/>
      <w:r w:rsidRPr="0063713E">
        <w:t>, tutors or academic staff</w:t>
      </w:r>
    </w:p>
    <w:p w:rsidR="0063713E" w:rsidRPr="0063713E" w:rsidRDefault="0063713E" w:rsidP="0063713E">
      <w:pPr>
        <w:rPr>
          <w:b/>
        </w:rPr>
      </w:pPr>
      <w:r w:rsidRPr="0063713E">
        <w:rPr>
          <w:b/>
        </w:rPr>
        <w:t>6.1</w:t>
      </w:r>
      <w:proofErr w:type="gramStart"/>
      <w:r w:rsidRPr="0063713E">
        <w:rPr>
          <w:b/>
        </w:rPr>
        <w:t>.c</w:t>
      </w:r>
      <w:proofErr w:type="gramEnd"/>
    </w:p>
    <w:p w:rsidR="0063713E" w:rsidRPr="009B279B" w:rsidRDefault="0063713E" w:rsidP="0063713E">
      <w:r w:rsidRPr="009B279B">
        <w:t>Interactions between faculty and students</w:t>
      </w:r>
    </w:p>
    <w:p w:rsidR="0063713E" w:rsidRPr="0063713E" w:rsidRDefault="0063713E" w:rsidP="0063713E">
      <w:pPr>
        <w:rPr>
          <w:b/>
        </w:rPr>
      </w:pPr>
      <w:r w:rsidRPr="0063713E">
        <w:rPr>
          <w:b/>
        </w:rPr>
        <w:t>6.1</w:t>
      </w:r>
      <w:proofErr w:type="gramStart"/>
      <w:r w:rsidRPr="0063713E">
        <w:rPr>
          <w:b/>
        </w:rPr>
        <w:t>.d</w:t>
      </w:r>
      <w:proofErr w:type="gramEnd"/>
    </w:p>
    <w:p w:rsidR="00F01AD8" w:rsidRDefault="0063713E" w:rsidP="0063713E">
      <w:proofErr w:type="gramStart"/>
      <w:r>
        <w:lastRenderedPageBreak/>
        <w:t xml:space="preserve">The </w:t>
      </w:r>
      <w:r w:rsidRPr="0063713E">
        <w:t>difference between</w:t>
      </w:r>
      <w:r>
        <w:t xml:space="preserve"> </w:t>
      </w:r>
      <w:r w:rsidRPr="0063713E">
        <w:rPr>
          <w:i/>
          <w:iCs/>
        </w:rPr>
        <w:t xml:space="preserve">integral </w:t>
      </w:r>
      <w:r w:rsidRPr="0063713E">
        <w:t xml:space="preserve">and </w:t>
      </w:r>
      <w:r w:rsidRPr="0063713E">
        <w:rPr>
          <w:i/>
          <w:iCs/>
        </w:rPr>
        <w:t xml:space="preserve">non-integral </w:t>
      </w:r>
      <w:r w:rsidRPr="0063713E">
        <w:t>references.</w:t>
      </w:r>
      <w:proofErr w:type="gramEnd"/>
      <w:r w:rsidRPr="0063713E">
        <w:t xml:space="preserve"> In the case of</w:t>
      </w:r>
      <w:r>
        <w:t xml:space="preserve"> </w:t>
      </w:r>
      <w:r w:rsidRPr="0063713E">
        <w:t xml:space="preserve">an </w:t>
      </w:r>
      <w:r w:rsidRPr="0063713E">
        <w:rPr>
          <w:i/>
          <w:iCs/>
        </w:rPr>
        <w:t xml:space="preserve">integral </w:t>
      </w:r>
      <w:r w:rsidRPr="0063713E">
        <w:t>reference, the author's surname is used</w:t>
      </w:r>
      <w:r>
        <w:t xml:space="preserve"> </w:t>
      </w:r>
      <w:r w:rsidRPr="0063713E">
        <w:t xml:space="preserve">as an element of the sentence </w:t>
      </w:r>
      <w:r w:rsidRPr="0063713E">
        <w:rPr>
          <w:i/>
          <w:iCs/>
        </w:rPr>
        <w:t>(</w:t>
      </w:r>
      <w:proofErr w:type="spellStart"/>
      <w:r w:rsidRPr="0063713E">
        <w:rPr>
          <w:i/>
          <w:iCs/>
        </w:rPr>
        <w:t>Bygate</w:t>
      </w:r>
      <w:proofErr w:type="spellEnd"/>
      <w:r w:rsidRPr="0063713E">
        <w:rPr>
          <w:i/>
          <w:iCs/>
        </w:rPr>
        <w:t xml:space="preserve"> (1987) </w:t>
      </w:r>
      <w:proofErr w:type="spellStart"/>
      <w:r w:rsidRPr="0063713E">
        <w:rPr>
          <w:i/>
          <w:iCs/>
        </w:rPr>
        <w:t>pointsout</w:t>
      </w:r>
      <w:proofErr w:type="spellEnd"/>
      <w:r w:rsidRPr="0063713E">
        <w:rPr>
          <w:i/>
          <w:iCs/>
        </w:rPr>
        <w:t xml:space="preserve"> that spoken text is generally grammatically </w:t>
      </w:r>
      <w:proofErr w:type="spellStart"/>
      <w:r w:rsidRPr="0063713E">
        <w:rPr>
          <w:i/>
          <w:iCs/>
        </w:rPr>
        <w:t>simplerthan</w:t>
      </w:r>
      <w:proofErr w:type="spellEnd"/>
      <w:r w:rsidRPr="0063713E">
        <w:rPr>
          <w:i/>
          <w:iCs/>
        </w:rPr>
        <w:t xml:space="preserve"> written text). </w:t>
      </w:r>
      <w:r w:rsidRPr="0063713E">
        <w:t xml:space="preserve">With </w:t>
      </w:r>
      <w:r w:rsidRPr="0063713E">
        <w:rPr>
          <w:i/>
          <w:iCs/>
        </w:rPr>
        <w:t xml:space="preserve">non-integral </w:t>
      </w:r>
      <w:r w:rsidRPr="0063713E">
        <w:t>references, the</w:t>
      </w:r>
      <w:r>
        <w:t xml:space="preserve"> </w:t>
      </w:r>
      <w:r w:rsidRPr="0063713E">
        <w:t>author's surname and the date of publication are put</w:t>
      </w:r>
      <w:r>
        <w:t xml:space="preserve"> </w:t>
      </w:r>
      <w:r w:rsidRPr="0063713E">
        <w:t xml:space="preserve">in brackets </w:t>
      </w:r>
      <w:r w:rsidRPr="0063713E">
        <w:rPr>
          <w:i/>
          <w:iCs/>
        </w:rPr>
        <w:t>(75 per cent of journeys by men and 52 per</w:t>
      </w:r>
      <w:r>
        <w:rPr>
          <w:i/>
          <w:iCs/>
        </w:rPr>
        <w:t xml:space="preserve"> </w:t>
      </w:r>
      <w:r w:rsidRPr="0063713E">
        <w:rPr>
          <w:i/>
          <w:iCs/>
        </w:rPr>
        <w:t>cent by women were by car (</w:t>
      </w:r>
      <w:proofErr w:type="spellStart"/>
      <w:r w:rsidRPr="0063713E">
        <w:rPr>
          <w:i/>
          <w:iCs/>
        </w:rPr>
        <w:t>OxIey</w:t>
      </w:r>
      <w:proofErr w:type="spellEnd"/>
      <w:r w:rsidRPr="0063713E">
        <w:rPr>
          <w:i/>
          <w:iCs/>
        </w:rPr>
        <w:t xml:space="preserve"> 2000)). </w:t>
      </w:r>
      <w:r w:rsidRPr="0063713E">
        <w:t>More details</w:t>
      </w:r>
      <w:r>
        <w:t xml:space="preserve"> </w:t>
      </w:r>
      <w:r w:rsidRPr="0063713E">
        <w:t>on integral and non-integral references and their uses</w:t>
      </w:r>
      <w:r>
        <w:t xml:space="preserve"> </w:t>
      </w:r>
      <w:r w:rsidRPr="0063713E">
        <w:t>are given in Appendix 1 on page 168.</w:t>
      </w:r>
      <w:r>
        <w:t xml:space="preserve"> </w:t>
      </w:r>
      <w:r w:rsidRPr="0063713E">
        <w:t>Tell students to count the number of integral and</w:t>
      </w:r>
      <w:r>
        <w:t xml:space="preserve"> </w:t>
      </w:r>
      <w:r w:rsidRPr="0063713E">
        <w:t>non-integral references in the text and to check their</w:t>
      </w:r>
      <w:r>
        <w:t xml:space="preserve"> </w:t>
      </w:r>
      <w:r w:rsidRPr="0063713E">
        <w:t xml:space="preserve">answers with a partner. </w:t>
      </w:r>
    </w:p>
    <w:p w:rsidR="0063713E" w:rsidRDefault="00F01AD8" w:rsidP="00F01AD8">
      <w:pPr>
        <w:pStyle w:val="ListParagraph"/>
        <w:numPr>
          <w:ilvl w:val="0"/>
          <w:numId w:val="4"/>
        </w:numPr>
      </w:pPr>
      <w:r>
        <w:t xml:space="preserve"> 1</w:t>
      </w:r>
      <w:r w:rsidR="0063713E" w:rsidRPr="0063713E">
        <w:t xml:space="preserve"> integral reference</w:t>
      </w:r>
      <w:r>
        <w:t xml:space="preserve"> and</w:t>
      </w:r>
      <w:r w:rsidR="0063713E" w:rsidRPr="0063713E">
        <w:t xml:space="preserve"> 17 non-integral references</w:t>
      </w:r>
      <w:r>
        <w:t>.</w:t>
      </w:r>
    </w:p>
    <w:p w:rsidR="00F01AD8" w:rsidRPr="00F01AD8" w:rsidRDefault="00F01AD8" w:rsidP="00F01AD8">
      <w:pPr>
        <w:rPr>
          <w:b/>
        </w:rPr>
      </w:pPr>
      <w:r w:rsidRPr="00F01AD8">
        <w:rPr>
          <w:b/>
        </w:rPr>
        <w:t>Corpus research</w:t>
      </w:r>
    </w:p>
    <w:p w:rsidR="00F01AD8" w:rsidRPr="00F01AD8" w:rsidRDefault="00F01AD8" w:rsidP="00F01AD8">
      <w:r w:rsidRPr="00F01AD8">
        <w:rPr>
          <w:bCs/>
        </w:rPr>
        <w:t xml:space="preserve">2 </w:t>
      </w:r>
      <w:r w:rsidRPr="00F01AD8">
        <w:t>show</w:t>
      </w:r>
    </w:p>
    <w:p w:rsidR="00F01AD8" w:rsidRPr="00F01AD8" w:rsidRDefault="00F01AD8" w:rsidP="00F01AD8">
      <w:r w:rsidRPr="00F01AD8">
        <w:rPr>
          <w:bCs/>
        </w:rPr>
        <w:t xml:space="preserve">3 </w:t>
      </w:r>
      <w:r w:rsidRPr="00F01AD8">
        <w:t>suggest</w:t>
      </w:r>
    </w:p>
    <w:p w:rsidR="00F01AD8" w:rsidRPr="00F01AD8" w:rsidRDefault="00F01AD8" w:rsidP="00F01AD8">
      <w:r w:rsidRPr="00F01AD8">
        <w:rPr>
          <w:bCs/>
        </w:rPr>
        <w:t xml:space="preserve">4 </w:t>
      </w:r>
      <w:r w:rsidRPr="00F01AD8">
        <w:t>report</w:t>
      </w:r>
    </w:p>
    <w:p w:rsidR="00F01AD8" w:rsidRPr="00F01AD8" w:rsidRDefault="00F01AD8" w:rsidP="00F01AD8">
      <w:r w:rsidRPr="00F01AD8">
        <w:rPr>
          <w:bCs/>
        </w:rPr>
        <w:t xml:space="preserve">5 </w:t>
      </w:r>
      <w:r w:rsidRPr="00F01AD8">
        <w:t>argue</w:t>
      </w:r>
    </w:p>
    <w:p w:rsidR="00F01AD8" w:rsidRPr="00F01AD8" w:rsidRDefault="00F01AD8" w:rsidP="00F01AD8">
      <w:r w:rsidRPr="00F01AD8">
        <w:rPr>
          <w:bCs/>
        </w:rPr>
        <w:t xml:space="preserve">6 </w:t>
      </w:r>
      <w:proofErr w:type="gramStart"/>
      <w:r w:rsidRPr="00F01AD8">
        <w:t>use</w:t>
      </w:r>
      <w:proofErr w:type="gramEnd"/>
    </w:p>
    <w:p w:rsidR="00F01AD8" w:rsidRPr="00F01AD8" w:rsidRDefault="00F01AD8" w:rsidP="00F01AD8">
      <w:r w:rsidRPr="00F01AD8">
        <w:rPr>
          <w:bCs/>
        </w:rPr>
        <w:t xml:space="preserve">7 </w:t>
      </w:r>
      <w:r w:rsidRPr="00F01AD8">
        <w:t>propose</w:t>
      </w:r>
    </w:p>
    <w:p w:rsidR="00F01AD8" w:rsidRPr="00F01AD8" w:rsidRDefault="00F01AD8" w:rsidP="00F01AD8">
      <w:pPr>
        <w:rPr>
          <w:lang w:val="nl-NL"/>
        </w:rPr>
      </w:pPr>
      <w:r w:rsidRPr="00F01AD8">
        <w:rPr>
          <w:bCs/>
          <w:lang w:val="nl-NL"/>
        </w:rPr>
        <w:t xml:space="preserve">8 </w:t>
      </w:r>
      <w:proofErr w:type="spellStart"/>
      <w:r w:rsidRPr="00F01AD8">
        <w:rPr>
          <w:lang w:val="nl-NL"/>
        </w:rPr>
        <w:t>provide</w:t>
      </w:r>
      <w:proofErr w:type="spellEnd"/>
    </w:p>
    <w:p w:rsidR="00F01AD8" w:rsidRPr="00F01AD8" w:rsidRDefault="00F01AD8" w:rsidP="00F01AD8">
      <w:pPr>
        <w:rPr>
          <w:lang w:val="nl-NL"/>
        </w:rPr>
      </w:pPr>
      <w:r w:rsidRPr="00F01AD8">
        <w:rPr>
          <w:bCs/>
          <w:lang w:val="nl-NL"/>
        </w:rPr>
        <w:t xml:space="preserve">9 </w:t>
      </w:r>
      <w:proofErr w:type="spellStart"/>
      <w:r w:rsidRPr="00F01AD8">
        <w:rPr>
          <w:lang w:val="nl-NL"/>
        </w:rPr>
        <w:t>demonstrate</w:t>
      </w:r>
      <w:proofErr w:type="spellEnd"/>
    </w:p>
    <w:p w:rsidR="00F01AD8" w:rsidRPr="00F01AD8" w:rsidRDefault="00F01AD8" w:rsidP="00F01AD8">
      <w:pPr>
        <w:rPr>
          <w:lang w:val="nl-NL"/>
        </w:rPr>
      </w:pPr>
      <w:r w:rsidRPr="00F01AD8">
        <w:rPr>
          <w:bCs/>
          <w:lang w:val="nl-NL"/>
        </w:rPr>
        <w:t xml:space="preserve">10 </w:t>
      </w:r>
      <w:proofErr w:type="spellStart"/>
      <w:r w:rsidRPr="00F01AD8">
        <w:rPr>
          <w:lang w:val="nl-NL"/>
        </w:rPr>
        <w:t>describe</w:t>
      </w:r>
      <w:proofErr w:type="spellEnd"/>
    </w:p>
    <w:p w:rsidR="00F01AD8" w:rsidRPr="00F01AD8" w:rsidRDefault="00F01AD8" w:rsidP="00F01AD8">
      <w:pPr>
        <w:rPr>
          <w:b/>
        </w:rPr>
      </w:pPr>
      <w:r w:rsidRPr="00F01AD8">
        <w:rPr>
          <w:b/>
        </w:rPr>
        <w:t>6.1</w:t>
      </w:r>
      <w:proofErr w:type="gramStart"/>
      <w:r w:rsidRPr="00F01AD8">
        <w:rPr>
          <w:b/>
        </w:rPr>
        <w:t>.d</w:t>
      </w:r>
      <w:proofErr w:type="gramEnd"/>
    </w:p>
    <w:p w:rsidR="00F01AD8" w:rsidRPr="00F01AD8" w:rsidRDefault="00F01AD8" w:rsidP="00F01AD8">
      <w:proofErr w:type="gramStart"/>
      <w:r w:rsidRPr="00F01AD8">
        <w:rPr>
          <w:i/>
          <w:iCs/>
        </w:rPr>
        <w:t>and</w:t>
      </w:r>
      <w:proofErr w:type="gramEnd"/>
      <w:r w:rsidRPr="00F01AD8">
        <w:rPr>
          <w:i/>
          <w:iCs/>
        </w:rPr>
        <w:t xml:space="preserve"> </w:t>
      </w:r>
      <w:r w:rsidRPr="00F01AD8">
        <w:t>is used in integral references</w:t>
      </w:r>
    </w:p>
    <w:p w:rsidR="00F01AD8" w:rsidRPr="00F01AD8" w:rsidRDefault="00F01AD8" w:rsidP="00F01AD8">
      <w:proofErr w:type="gramStart"/>
      <w:r w:rsidRPr="00F01AD8">
        <w:t>the</w:t>
      </w:r>
      <w:proofErr w:type="gramEnd"/>
      <w:r w:rsidRPr="00F01AD8">
        <w:t xml:space="preserve"> ampersand (&amp;) is used in non-integral references</w:t>
      </w:r>
    </w:p>
    <w:p w:rsidR="00F01AD8" w:rsidRDefault="00F01AD8" w:rsidP="00F01AD8"/>
    <w:p w:rsidR="00F01AD8" w:rsidRPr="009B279B" w:rsidRDefault="00F01AD8" w:rsidP="00F01AD8">
      <w:pPr>
        <w:rPr>
          <w:b/>
        </w:rPr>
      </w:pPr>
      <w:r w:rsidRPr="00F01AD8">
        <w:rPr>
          <w:b/>
        </w:rPr>
        <w:t xml:space="preserve">7 </w:t>
      </w:r>
      <w:r w:rsidRPr="009B279B">
        <w:rPr>
          <w:b/>
        </w:rPr>
        <w:t>Reasons for referencing</w:t>
      </w:r>
    </w:p>
    <w:p w:rsidR="00F01AD8" w:rsidRPr="00F01AD8" w:rsidRDefault="00F01AD8" w:rsidP="00F01AD8">
      <w:pPr>
        <w:rPr>
          <w:b/>
        </w:rPr>
      </w:pPr>
      <w:r w:rsidRPr="00F01AD8">
        <w:rPr>
          <w:b/>
        </w:rPr>
        <w:t>7.1</w:t>
      </w:r>
    </w:p>
    <w:p w:rsidR="00F01AD8" w:rsidRPr="00F01AD8" w:rsidRDefault="00F01AD8" w:rsidP="00F01AD8">
      <w:r w:rsidRPr="00F01AD8">
        <w:t>1 exemplifying</w:t>
      </w:r>
    </w:p>
    <w:p w:rsidR="00F01AD8" w:rsidRPr="00F01AD8" w:rsidRDefault="00F01AD8" w:rsidP="00F01AD8">
      <w:r w:rsidRPr="00F01AD8">
        <w:t>2 comparing</w:t>
      </w:r>
    </w:p>
    <w:p w:rsidR="00F01AD8" w:rsidRPr="00F01AD8" w:rsidRDefault="00F01AD8" w:rsidP="00F01AD8">
      <w:r w:rsidRPr="00F01AD8">
        <w:t xml:space="preserve">3 </w:t>
      </w:r>
      <w:proofErr w:type="spellStart"/>
      <w:r w:rsidRPr="00F01AD8">
        <w:t>compahng</w:t>
      </w:r>
      <w:proofErr w:type="spellEnd"/>
    </w:p>
    <w:p w:rsidR="00F01AD8" w:rsidRPr="00F01AD8" w:rsidRDefault="00F01AD8" w:rsidP="00F01AD8">
      <w:r w:rsidRPr="00F01AD8">
        <w:t>4 acknowledging</w:t>
      </w:r>
    </w:p>
    <w:p w:rsidR="00F01AD8" w:rsidRPr="00F01AD8" w:rsidRDefault="00F01AD8" w:rsidP="00F01AD8">
      <w:r w:rsidRPr="00F01AD8">
        <w:t>5 directing</w:t>
      </w:r>
    </w:p>
    <w:p w:rsidR="00F01AD8" w:rsidRPr="00F01AD8" w:rsidRDefault="00F01AD8" w:rsidP="00F01AD8">
      <w:r w:rsidRPr="00F01AD8">
        <w:t>6 exemplifying</w:t>
      </w:r>
    </w:p>
    <w:p w:rsidR="00F01AD8" w:rsidRPr="00F01AD8" w:rsidRDefault="00F01AD8" w:rsidP="00F01AD8">
      <w:r w:rsidRPr="00F01AD8">
        <w:t>7 acknowledging</w:t>
      </w:r>
    </w:p>
    <w:p w:rsidR="00F01AD8" w:rsidRPr="00F01AD8" w:rsidRDefault="00F01AD8" w:rsidP="00F01AD8">
      <w:r w:rsidRPr="00F01AD8">
        <w:t>8 directing</w:t>
      </w:r>
    </w:p>
    <w:p w:rsidR="00F01AD8" w:rsidRDefault="00F01AD8" w:rsidP="002C144B"/>
    <w:p w:rsidR="00F01AD8" w:rsidRDefault="002C144B" w:rsidP="002C144B">
      <w:pPr>
        <w:rPr>
          <w:b/>
          <w:bCs/>
        </w:rPr>
      </w:pPr>
      <w:r w:rsidRPr="00F01AD8">
        <w:rPr>
          <w:b/>
        </w:rPr>
        <w:t>8</w:t>
      </w:r>
      <w:r w:rsidRPr="00F01AD8">
        <w:t xml:space="preserve"> </w:t>
      </w:r>
      <w:r w:rsidR="00F01AD8" w:rsidRPr="00F01AD8">
        <w:rPr>
          <w:b/>
          <w:bCs/>
        </w:rPr>
        <w:t>Using evidence</w:t>
      </w:r>
      <w:r w:rsidR="00F01AD8">
        <w:rPr>
          <w:b/>
          <w:bCs/>
        </w:rPr>
        <w:t xml:space="preserve"> </w:t>
      </w:r>
    </w:p>
    <w:p w:rsidR="002C144B" w:rsidRDefault="002C144B" w:rsidP="002C144B">
      <w:pPr>
        <w:rPr>
          <w:b/>
        </w:rPr>
      </w:pPr>
      <w:r w:rsidRPr="002C144B">
        <w:rPr>
          <w:b/>
        </w:rPr>
        <w:t>8.</w:t>
      </w:r>
      <w:r w:rsidR="0070648E">
        <w:rPr>
          <w:b/>
        </w:rPr>
        <w:t>1</w:t>
      </w:r>
    </w:p>
    <w:p w:rsidR="00F01AD8" w:rsidRPr="00F01AD8" w:rsidRDefault="00F01AD8" w:rsidP="00F01AD8">
      <w:proofErr w:type="gramStart"/>
      <w:r w:rsidRPr="00F01AD8">
        <w:rPr>
          <w:bCs/>
        </w:rPr>
        <w:t>a</w:t>
      </w:r>
      <w:proofErr w:type="gramEnd"/>
      <w:r w:rsidRPr="00F01AD8">
        <w:rPr>
          <w:bCs/>
        </w:rPr>
        <w:t xml:space="preserve"> </w:t>
      </w:r>
      <w:r w:rsidRPr="00F01AD8">
        <w:t>4</w:t>
      </w:r>
    </w:p>
    <w:p w:rsidR="00F01AD8" w:rsidRPr="00F01AD8" w:rsidRDefault="00F01AD8" w:rsidP="00F01AD8">
      <w:proofErr w:type="gramStart"/>
      <w:r w:rsidRPr="00F01AD8">
        <w:rPr>
          <w:bCs/>
        </w:rPr>
        <w:t>b</w:t>
      </w:r>
      <w:proofErr w:type="gramEnd"/>
      <w:r w:rsidRPr="00F01AD8">
        <w:rPr>
          <w:bCs/>
        </w:rPr>
        <w:t xml:space="preserve"> </w:t>
      </w:r>
      <w:r w:rsidRPr="00F01AD8">
        <w:t>2</w:t>
      </w:r>
    </w:p>
    <w:p w:rsidR="00F01AD8" w:rsidRPr="00F01AD8" w:rsidRDefault="00F01AD8" w:rsidP="00F01AD8">
      <w:proofErr w:type="gramStart"/>
      <w:r w:rsidRPr="00F01AD8">
        <w:rPr>
          <w:bCs/>
        </w:rPr>
        <w:t>c</w:t>
      </w:r>
      <w:proofErr w:type="gramEnd"/>
      <w:r w:rsidRPr="00F01AD8">
        <w:rPr>
          <w:bCs/>
        </w:rPr>
        <w:t xml:space="preserve"> </w:t>
      </w:r>
      <w:r w:rsidRPr="00F01AD8">
        <w:t>3</w:t>
      </w:r>
    </w:p>
    <w:p w:rsidR="00F01AD8" w:rsidRPr="00F01AD8" w:rsidRDefault="00F01AD8" w:rsidP="00F01AD8">
      <w:proofErr w:type="gramStart"/>
      <w:r w:rsidRPr="00F01AD8">
        <w:rPr>
          <w:bCs/>
        </w:rPr>
        <w:t>d</w:t>
      </w:r>
      <w:proofErr w:type="gramEnd"/>
      <w:r w:rsidRPr="00F01AD8">
        <w:rPr>
          <w:bCs/>
        </w:rPr>
        <w:t xml:space="preserve"> </w:t>
      </w:r>
      <w:r w:rsidRPr="00F01AD8">
        <w:t>1</w:t>
      </w:r>
    </w:p>
    <w:p w:rsidR="00F01AD8" w:rsidRPr="00F01AD8" w:rsidRDefault="00F01AD8" w:rsidP="00D43780">
      <w:pPr>
        <w:rPr>
          <w:b/>
        </w:rPr>
      </w:pPr>
      <w:r w:rsidRPr="00F01AD8">
        <w:rPr>
          <w:b/>
        </w:rPr>
        <w:t>8.2</w:t>
      </w:r>
    </w:p>
    <w:p w:rsidR="00F01AD8" w:rsidRDefault="00F01AD8" w:rsidP="00F01AD8">
      <w:r>
        <w:t xml:space="preserve">1) </w:t>
      </w:r>
      <w:r w:rsidRPr="00F01AD8">
        <w:t>Not every fact in a piece of academic writing</w:t>
      </w:r>
      <w:r>
        <w:t xml:space="preserve"> </w:t>
      </w:r>
      <w:r w:rsidRPr="00F01AD8">
        <w:t xml:space="preserve">needs to be documented. Common </w:t>
      </w:r>
      <w:r>
        <w:t xml:space="preserve">knowledge </w:t>
      </w:r>
      <w:r w:rsidRPr="00F01AD8">
        <w:t>(information that is shared or accepted as fact</w:t>
      </w:r>
      <w:r>
        <w:t xml:space="preserve"> </w:t>
      </w:r>
      <w:r w:rsidRPr="00F01AD8">
        <w:t>by people in general or by specialists working</w:t>
      </w:r>
      <w:r>
        <w:t xml:space="preserve"> </w:t>
      </w:r>
      <w:r w:rsidRPr="00F01AD8">
        <w:t>within a particular subject area) does not need</w:t>
      </w:r>
      <w:r>
        <w:t xml:space="preserve"> </w:t>
      </w:r>
      <w:r w:rsidRPr="00F01AD8">
        <w:t>to be referenced. However, it is important not</w:t>
      </w:r>
      <w:r>
        <w:t xml:space="preserve"> </w:t>
      </w:r>
      <w:r w:rsidRPr="00F01AD8">
        <w:t>to confuse statements that can be considered</w:t>
      </w:r>
      <w:r>
        <w:t xml:space="preserve"> </w:t>
      </w:r>
      <w:r w:rsidRPr="00F01AD8">
        <w:t>comm</w:t>
      </w:r>
      <w:r>
        <w:t>on knowledge with those that can</w:t>
      </w:r>
      <w:r w:rsidRPr="00F01AD8">
        <w:t>not.</w:t>
      </w:r>
      <w:r>
        <w:t xml:space="preserve"> </w:t>
      </w:r>
    </w:p>
    <w:p w:rsidR="00F01AD8" w:rsidRDefault="00F01AD8" w:rsidP="00F01AD8">
      <w:r w:rsidRPr="00F01AD8">
        <w:lastRenderedPageBreak/>
        <w:t>Examples of common knowledge include the</w:t>
      </w:r>
      <w:r>
        <w:t xml:space="preserve"> f</w:t>
      </w:r>
      <w:r w:rsidRPr="00F01AD8">
        <w:t>ollowing</w:t>
      </w:r>
      <w:r>
        <w:t>:</w:t>
      </w:r>
    </w:p>
    <w:p w:rsidR="00F01AD8" w:rsidRPr="00F01AD8" w:rsidRDefault="00F01AD8" w:rsidP="00F01AD8">
      <w:pPr>
        <w:pStyle w:val="ListParagraph"/>
        <w:numPr>
          <w:ilvl w:val="0"/>
          <w:numId w:val="4"/>
        </w:numPr>
      </w:pPr>
      <w:r w:rsidRPr="00F01AD8">
        <w:t>Margaret Thatcher was the UK's first female</w:t>
      </w:r>
      <w:r>
        <w:t xml:space="preserve"> </w:t>
      </w:r>
      <w:r w:rsidRPr="00F01AD8">
        <w:t>Prime Minister.</w:t>
      </w:r>
    </w:p>
    <w:p w:rsidR="00F01AD8" w:rsidRPr="00F01AD8" w:rsidRDefault="00F01AD8" w:rsidP="00F01AD8">
      <w:pPr>
        <w:pStyle w:val="ListParagraph"/>
        <w:numPr>
          <w:ilvl w:val="0"/>
          <w:numId w:val="4"/>
        </w:numPr>
      </w:pPr>
      <w:r w:rsidRPr="00F01AD8">
        <w:t>Paris is the capital city of France.</w:t>
      </w:r>
    </w:p>
    <w:p w:rsidR="00F01AD8" w:rsidRDefault="00F01AD8" w:rsidP="00F01AD8">
      <w:pPr>
        <w:pStyle w:val="ListParagraph"/>
        <w:numPr>
          <w:ilvl w:val="0"/>
          <w:numId w:val="4"/>
        </w:numPr>
      </w:pPr>
      <w:r w:rsidRPr="00F01AD8">
        <w:t>World War Two ended in 1945.</w:t>
      </w:r>
    </w:p>
    <w:p w:rsidR="00F01AD8" w:rsidRPr="00F01AD8" w:rsidRDefault="00F01AD8" w:rsidP="00F01AD8">
      <w:pPr>
        <w:pStyle w:val="ListParagraph"/>
      </w:pPr>
    </w:p>
    <w:p w:rsidR="00F01AD8" w:rsidRPr="00F01AD8" w:rsidRDefault="00F01AD8" w:rsidP="00F01AD8">
      <w:r w:rsidRPr="00F01AD8">
        <w:t>Examples of statements that are not common</w:t>
      </w:r>
      <w:r>
        <w:t xml:space="preserve"> </w:t>
      </w:r>
      <w:r w:rsidRPr="00F01AD8">
        <w:t>knowledge include the following</w:t>
      </w:r>
      <w:r>
        <w:t>:</w:t>
      </w:r>
    </w:p>
    <w:p w:rsidR="00F01AD8" w:rsidRPr="00F01AD8" w:rsidRDefault="00F01AD8" w:rsidP="00F01AD8">
      <w:pPr>
        <w:pStyle w:val="ListParagraph"/>
        <w:numPr>
          <w:ilvl w:val="0"/>
          <w:numId w:val="4"/>
        </w:numPr>
      </w:pPr>
      <w:r w:rsidRPr="00F01AD8">
        <w:t>The average life expectancy in Austria is 78</w:t>
      </w:r>
      <w:r>
        <w:t xml:space="preserve"> </w:t>
      </w:r>
      <w:r w:rsidRPr="00F01AD8">
        <w:t>years (men) and 83 years (women) (UN, 2010).</w:t>
      </w:r>
    </w:p>
    <w:p w:rsidR="00F01AD8" w:rsidRPr="00F01AD8" w:rsidRDefault="00F01AD8" w:rsidP="00F01AD8">
      <w:pPr>
        <w:pStyle w:val="ListParagraph"/>
        <w:numPr>
          <w:ilvl w:val="0"/>
          <w:numId w:val="4"/>
        </w:numPr>
      </w:pPr>
      <w:r w:rsidRPr="00F01AD8">
        <w:t>The gross national income (GNI) per capita in</w:t>
      </w:r>
      <w:r>
        <w:t xml:space="preserve"> </w:t>
      </w:r>
      <w:r w:rsidRPr="00F01AD8">
        <w:t>the US is $47,240 (World Bank, 2009).</w:t>
      </w:r>
    </w:p>
    <w:p w:rsidR="0070648E" w:rsidRDefault="00F01AD8" w:rsidP="00F01AD8">
      <w:pPr>
        <w:pStyle w:val="ListParagraph"/>
        <w:numPr>
          <w:ilvl w:val="0"/>
          <w:numId w:val="4"/>
        </w:numPr>
      </w:pPr>
      <w:r w:rsidRPr="00F01AD8">
        <w:t>The First International Conference on Renewable</w:t>
      </w:r>
      <w:r>
        <w:t xml:space="preserve"> </w:t>
      </w:r>
      <w:r w:rsidRPr="00F01AD8">
        <w:t>Energies and Vehicular Technology was held in</w:t>
      </w:r>
      <w:r>
        <w:t xml:space="preserve"> </w:t>
      </w:r>
      <w:proofErr w:type="spellStart"/>
      <w:r w:rsidRPr="00F01AD8">
        <w:t>Hammamet</w:t>
      </w:r>
      <w:proofErr w:type="spellEnd"/>
      <w:r w:rsidRPr="00F01AD8">
        <w:t xml:space="preserve"> from 26 to 28 March 2012.</w:t>
      </w:r>
    </w:p>
    <w:p w:rsidR="00F01AD8" w:rsidRDefault="00F01AD8" w:rsidP="00F01AD8">
      <w:pPr>
        <w:pStyle w:val="ListParagraph"/>
        <w:numPr>
          <w:ilvl w:val="0"/>
          <w:numId w:val="4"/>
        </w:numPr>
      </w:pPr>
    </w:p>
    <w:p w:rsidR="00D43780" w:rsidRDefault="00F01AD8" w:rsidP="00F01AD8">
      <w:r>
        <w:t>2) Answers will vary. This could be an opportunity to discuss with students whether certain types of evidence are more common than others in their discipline. For example, in the hard sciences, personal experience may not be acceptable (whereas it may be more acceptable in some social sciences, such as education and business studies).</w:t>
      </w:r>
    </w:p>
    <w:p w:rsidR="00F01AD8" w:rsidRDefault="00F01AD8" w:rsidP="00F01AD8"/>
    <w:p w:rsidR="00F01AD8" w:rsidRDefault="00F01AD8" w:rsidP="00F01AD8">
      <w:pPr>
        <w:rPr>
          <w:b/>
          <w:bCs/>
        </w:rPr>
      </w:pPr>
      <w:r w:rsidRPr="00F01AD8">
        <w:rPr>
          <w:b/>
        </w:rPr>
        <w:t>9</w:t>
      </w:r>
      <w:r>
        <w:t xml:space="preserve"> </w:t>
      </w:r>
      <w:r w:rsidRPr="00F01AD8">
        <w:rPr>
          <w:b/>
          <w:bCs/>
        </w:rPr>
        <w:t>Writing up research: a research proposal</w:t>
      </w:r>
    </w:p>
    <w:p w:rsidR="00F01AD8" w:rsidRDefault="00F01AD8" w:rsidP="00F01AD8">
      <w:pPr>
        <w:rPr>
          <w:b/>
          <w:bCs/>
        </w:rPr>
      </w:pPr>
      <w:r>
        <w:rPr>
          <w:b/>
          <w:bCs/>
        </w:rPr>
        <w:t>9.1</w:t>
      </w:r>
    </w:p>
    <w:p w:rsidR="00F01AD8" w:rsidRPr="00F01AD8" w:rsidRDefault="00F01AD8" w:rsidP="00F01AD8">
      <w:pPr>
        <w:rPr>
          <w:b/>
          <w:bCs/>
        </w:rPr>
      </w:pPr>
      <w:r w:rsidRPr="00F01AD8">
        <w:rPr>
          <w:b/>
          <w:bCs/>
        </w:rPr>
        <w:t>Possible answers</w:t>
      </w:r>
    </w:p>
    <w:p w:rsidR="00F01AD8" w:rsidRPr="00F01AD8" w:rsidRDefault="00F01AD8" w:rsidP="00F01AD8">
      <w:r w:rsidRPr="00F01AD8">
        <w:t>- It helps to make sure that you have a research</w:t>
      </w:r>
      <w:r>
        <w:t xml:space="preserve"> </w:t>
      </w:r>
      <w:r w:rsidRPr="00F01AD8">
        <w:t>project that: is worth doing; is of the right scale;</w:t>
      </w:r>
      <w:r>
        <w:t xml:space="preserve"> </w:t>
      </w:r>
      <w:r w:rsidRPr="00F01AD8">
        <w:t>for the level; can be done in practice (that the</w:t>
      </w:r>
      <w:r>
        <w:t xml:space="preserve"> </w:t>
      </w:r>
      <w:r w:rsidRPr="00F01AD8">
        <w:t xml:space="preserve">data can be collected, and can be </w:t>
      </w:r>
      <w:r>
        <w:t>c</w:t>
      </w:r>
      <w:r w:rsidRPr="00F01AD8">
        <w:t>ompleted in;</w:t>
      </w:r>
      <w:r>
        <w:t xml:space="preserve"> </w:t>
      </w:r>
      <w:r w:rsidRPr="00F01AD8">
        <w:t>the time available).</w:t>
      </w:r>
    </w:p>
    <w:p w:rsidR="00F01AD8" w:rsidRPr="00F01AD8" w:rsidRDefault="00F01AD8" w:rsidP="00F01AD8">
      <w:r>
        <w:t>-</w:t>
      </w:r>
      <w:r w:rsidRPr="00F01AD8">
        <w:t xml:space="preserve"> It indicates that you are aware of what research</w:t>
      </w:r>
      <w:r>
        <w:t xml:space="preserve"> </w:t>
      </w:r>
      <w:r w:rsidRPr="00F01AD8">
        <w:t xml:space="preserve">has already been </w:t>
      </w:r>
      <w:proofErr w:type="gramStart"/>
      <w:r w:rsidRPr="00F01AD8">
        <w:t>done,</w:t>
      </w:r>
      <w:proofErr w:type="gramEnd"/>
      <w:r w:rsidRPr="00F01AD8">
        <w:t xml:space="preserve"> of methods that might</w:t>
      </w:r>
      <w:r>
        <w:t xml:space="preserve"> </w:t>
      </w:r>
      <w:r w:rsidRPr="00F01AD8">
        <w:t>be used, and (more generally) that you have the</w:t>
      </w:r>
      <w:r>
        <w:t xml:space="preserve"> </w:t>
      </w:r>
      <w:r w:rsidRPr="00F01AD8">
        <w:t>potential ability to complete the research.</w:t>
      </w:r>
    </w:p>
    <w:p w:rsidR="00F01AD8" w:rsidRDefault="00F01AD8" w:rsidP="00F01AD8">
      <w:r>
        <w:t>-</w:t>
      </w:r>
      <w:r w:rsidRPr="00F01AD8">
        <w:t xml:space="preserve"> It allows an academic institution to check that</w:t>
      </w:r>
      <w:r>
        <w:t xml:space="preserve"> </w:t>
      </w:r>
      <w:r w:rsidRPr="00F01AD8">
        <w:t>it has someone appropriate who will be able to</w:t>
      </w:r>
      <w:r>
        <w:t xml:space="preserve"> </w:t>
      </w:r>
      <w:r w:rsidRPr="00F01AD8">
        <w:t>supervise the research.</w:t>
      </w:r>
    </w:p>
    <w:p w:rsidR="005028F5" w:rsidRPr="005028F5" w:rsidRDefault="005028F5" w:rsidP="00F01AD8">
      <w:pPr>
        <w:rPr>
          <w:b/>
        </w:rPr>
      </w:pPr>
      <w:r w:rsidRPr="005028F5">
        <w:rPr>
          <w:b/>
        </w:rPr>
        <w:t>9.2</w:t>
      </w:r>
    </w:p>
    <w:p w:rsidR="005028F5" w:rsidRPr="005028F5" w:rsidRDefault="005028F5" w:rsidP="005028F5">
      <w:r w:rsidRPr="005028F5">
        <w:t>2 Aims and objectives</w:t>
      </w:r>
    </w:p>
    <w:p w:rsidR="005028F5" w:rsidRPr="005028F5" w:rsidRDefault="005028F5" w:rsidP="005028F5">
      <w:r w:rsidRPr="005028F5">
        <w:rPr>
          <w:bCs/>
        </w:rPr>
        <w:t xml:space="preserve">3 </w:t>
      </w:r>
      <w:r w:rsidRPr="005028F5">
        <w:t>Methods</w:t>
      </w:r>
    </w:p>
    <w:p w:rsidR="005028F5" w:rsidRPr="005028F5" w:rsidRDefault="005028F5" w:rsidP="005028F5">
      <w:r w:rsidRPr="005028F5">
        <w:t>4 Ethical considerations</w:t>
      </w:r>
    </w:p>
    <w:p w:rsidR="005028F5" w:rsidRPr="005028F5" w:rsidRDefault="005028F5" w:rsidP="005028F5">
      <w:r w:rsidRPr="005028F5">
        <w:rPr>
          <w:bCs/>
        </w:rPr>
        <w:t xml:space="preserve">5 </w:t>
      </w:r>
      <w:r w:rsidRPr="005028F5">
        <w:t>Time scale</w:t>
      </w:r>
    </w:p>
    <w:p w:rsidR="005028F5" w:rsidRDefault="005028F5" w:rsidP="005028F5">
      <w:r w:rsidRPr="005028F5">
        <w:rPr>
          <w:bCs/>
        </w:rPr>
        <w:t>6</w:t>
      </w:r>
      <w:r w:rsidRPr="005028F5">
        <w:rPr>
          <w:b/>
          <w:bCs/>
        </w:rPr>
        <w:t xml:space="preserve"> </w:t>
      </w:r>
      <w:r w:rsidRPr="005028F5">
        <w:t>References</w:t>
      </w:r>
    </w:p>
    <w:p w:rsidR="005028F5" w:rsidRPr="005028F5" w:rsidRDefault="005028F5" w:rsidP="005028F5">
      <w:pPr>
        <w:rPr>
          <w:b/>
        </w:rPr>
      </w:pPr>
      <w:r w:rsidRPr="005028F5">
        <w:rPr>
          <w:b/>
        </w:rPr>
        <w:t>9.3</w:t>
      </w:r>
    </w:p>
    <w:p w:rsidR="005028F5" w:rsidRPr="005028F5" w:rsidRDefault="005028F5" w:rsidP="005028F5">
      <w:r w:rsidRPr="005028F5">
        <w:t>Introduction: 2, 6, 7, 14, 17</w:t>
      </w:r>
    </w:p>
    <w:p w:rsidR="005028F5" w:rsidRPr="005028F5" w:rsidRDefault="005028F5" w:rsidP="005028F5">
      <w:r w:rsidRPr="005028F5">
        <w:t>Aims and objectives: 1, 10, 13</w:t>
      </w:r>
    </w:p>
    <w:p w:rsidR="005028F5" w:rsidRPr="005028F5" w:rsidRDefault="005028F5" w:rsidP="005028F5">
      <w:r w:rsidRPr="005028F5">
        <w:t>Methods: 4, 8, 9, 12, 16</w:t>
      </w:r>
    </w:p>
    <w:p w:rsidR="005028F5" w:rsidRPr="005028F5" w:rsidRDefault="005028F5" w:rsidP="005028F5">
      <w:r w:rsidRPr="005028F5">
        <w:t>Ethical considerations: 3, 15</w:t>
      </w:r>
    </w:p>
    <w:p w:rsidR="005028F5" w:rsidRPr="005028F5" w:rsidRDefault="005028F5" w:rsidP="005028F5">
      <w:r w:rsidRPr="005028F5">
        <w:t>Time scale: 5</w:t>
      </w:r>
    </w:p>
    <w:p w:rsidR="005028F5" w:rsidRDefault="005028F5" w:rsidP="005028F5">
      <w:r w:rsidRPr="005028F5">
        <w:t>References: 11</w:t>
      </w:r>
    </w:p>
    <w:p w:rsidR="005028F5" w:rsidRDefault="005028F5" w:rsidP="005028F5"/>
    <w:p w:rsidR="005028F5" w:rsidRDefault="005028F5" w:rsidP="005028F5">
      <w:pPr>
        <w:rPr>
          <w:b/>
          <w:bCs/>
        </w:rPr>
      </w:pPr>
      <w:r w:rsidRPr="005028F5">
        <w:rPr>
          <w:b/>
        </w:rPr>
        <w:t xml:space="preserve">10 </w:t>
      </w:r>
      <w:r w:rsidRPr="005028F5">
        <w:rPr>
          <w:b/>
          <w:bCs/>
        </w:rPr>
        <w:t>Presenting professionally</w:t>
      </w:r>
    </w:p>
    <w:p w:rsidR="005028F5" w:rsidRDefault="005028F5" w:rsidP="005028F5">
      <w:pPr>
        <w:rPr>
          <w:b/>
          <w:bCs/>
        </w:rPr>
      </w:pPr>
      <w:r>
        <w:rPr>
          <w:b/>
          <w:bCs/>
        </w:rPr>
        <w:t>10.1</w:t>
      </w:r>
    </w:p>
    <w:p w:rsidR="005028F5" w:rsidRDefault="005028F5" w:rsidP="005028F5">
      <w:r>
        <w:t>Answers will vary</w:t>
      </w:r>
    </w:p>
    <w:p w:rsidR="005028F5" w:rsidRPr="005028F5" w:rsidRDefault="005028F5" w:rsidP="005028F5">
      <w:proofErr w:type="gramStart"/>
      <w:r w:rsidRPr="005028F5">
        <w:lastRenderedPageBreak/>
        <w:t>Where to stand in relation to the audience; use</w:t>
      </w:r>
      <w:r>
        <w:t xml:space="preserve"> </w:t>
      </w:r>
      <w:r w:rsidRPr="005028F5">
        <w:t>of displays, props, etc.</w:t>
      </w:r>
      <w:proofErr w:type="gramEnd"/>
    </w:p>
    <w:p w:rsidR="005028F5" w:rsidRPr="005028F5" w:rsidRDefault="005028F5" w:rsidP="005028F5">
      <w:r w:rsidRPr="005028F5">
        <w:t>- The importance of making eye contact with the</w:t>
      </w:r>
      <w:r>
        <w:t xml:space="preserve"> </w:t>
      </w:r>
      <w:r w:rsidRPr="005028F5">
        <w:t>audience.</w:t>
      </w:r>
    </w:p>
    <w:p w:rsidR="005028F5" w:rsidRPr="005028F5" w:rsidRDefault="005028F5" w:rsidP="005028F5">
      <w:r w:rsidRPr="005028F5">
        <w:t>- Why working with notes or prompt cards tends to lead to a more interesting presentation.</w:t>
      </w:r>
    </w:p>
    <w:p w:rsidR="005028F5" w:rsidRPr="005028F5" w:rsidRDefault="005028F5" w:rsidP="005028F5">
      <w:proofErr w:type="gramStart"/>
      <w:r w:rsidRPr="005028F5">
        <w:t>- What to do with the hands, and why this is</w:t>
      </w:r>
      <w:r>
        <w:t xml:space="preserve"> </w:t>
      </w:r>
      <w:r w:rsidRPr="005028F5">
        <w:t>important.</w:t>
      </w:r>
      <w:proofErr w:type="gramEnd"/>
    </w:p>
    <w:p w:rsidR="005028F5" w:rsidRPr="005028F5" w:rsidRDefault="005028F5" w:rsidP="005028F5">
      <w:r w:rsidRPr="005028F5">
        <w:t>- Whether the presenter should sit or stand, and</w:t>
      </w:r>
      <w:r>
        <w:t xml:space="preserve"> </w:t>
      </w:r>
      <w:r w:rsidRPr="005028F5">
        <w:t>the possible pros and cons of each.</w:t>
      </w:r>
    </w:p>
    <w:p w:rsidR="005028F5" w:rsidRPr="005028F5" w:rsidRDefault="005028F5" w:rsidP="005028F5">
      <w:r w:rsidRPr="005028F5">
        <w:t>- The importance of rehearsing the presentation</w:t>
      </w:r>
      <w:r>
        <w:t xml:space="preserve"> </w:t>
      </w:r>
      <w:r w:rsidRPr="005028F5">
        <w:t>first.</w:t>
      </w:r>
    </w:p>
    <w:p w:rsidR="005028F5" w:rsidRPr="005028F5" w:rsidRDefault="005028F5" w:rsidP="005028F5">
      <w:r w:rsidRPr="005028F5">
        <w:t>- The importance of checking that all of the</w:t>
      </w:r>
      <w:r>
        <w:t xml:space="preserve"> </w:t>
      </w:r>
      <w:r w:rsidRPr="005028F5">
        <w:t>equipment is running, and having a back-up plan;</w:t>
      </w:r>
      <w:r>
        <w:t xml:space="preserve"> </w:t>
      </w:r>
      <w:r w:rsidRPr="005028F5">
        <w:t>should any technology fail (some presenters I have a set of OHP slides for use should there be</w:t>
      </w:r>
      <w:r>
        <w:t xml:space="preserve"> </w:t>
      </w:r>
      <w:r w:rsidRPr="005028F5">
        <w:t>a problem with the computer).</w:t>
      </w:r>
    </w:p>
    <w:p w:rsidR="005028F5" w:rsidRDefault="005028F5" w:rsidP="005028F5">
      <w:r w:rsidRPr="005028F5">
        <w:t>- The pros and cons of using slides.</w:t>
      </w:r>
    </w:p>
    <w:p w:rsidR="005028F5" w:rsidRDefault="005028F5" w:rsidP="005028F5"/>
    <w:p w:rsidR="005028F5" w:rsidRDefault="005028F5" w:rsidP="005028F5">
      <w:pPr>
        <w:rPr>
          <w:b/>
        </w:rPr>
      </w:pPr>
      <w:r w:rsidRPr="005028F5">
        <w:rPr>
          <w:b/>
        </w:rPr>
        <w:t>11 Introducing presentations</w:t>
      </w:r>
    </w:p>
    <w:p w:rsidR="005028F5" w:rsidRPr="005028F5" w:rsidRDefault="005028F5" w:rsidP="005028F5">
      <w:pPr>
        <w:rPr>
          <w:b/>
        </w:rPr>
      </w:pPr>
      <w:r>
        <w:rPr>
          <w:b/>
        </w:rPr>
        <w:t>11.1</w:t>
      </w:r>
    </w:p>
    <w:p w:rsidR="005028F5" w:rsidRPr="005028F5" w:rsidRDefault="005028F5" w:rsidP="005028F5">
      <w:pPr>
        <w:rPr>
          <w:b/>
          <w:bCs/>
        </w:rPr>
      </w:pPr>
      <w:r w:rsidRPr="005028F5">
        <w:rPr>
          <w:b/>
          <w:bCs/>
        </w:rPr>
        <w:t>Presentation 1</w:t>
      </w:r>
    </w:p>
    <w:p w:rsidR="005028F5" w:rsidRPr="005028F5" w:rsidRDefault="005028F5" w:rsidP="005028F5">
      <w:proofErr w:type="spellStart"/>
      <w:proofErr w:type="gramStart"/>
      <w:r w:rsidRPr="005028F5">
        <w:rPr>
          <w:b/>
          <w:bCs/>
        </w:rPr>
        <w:t>a</w:t>
      </w:r>
      <w:proofErr w:type="spellEnd"/>
      <w:proofErr w:type="gramEnd"/>
      <w:r w:rsidRPr="005028F5">
        <w:rPr>
          <w:b/>
          <w:bCs/>
        </w:rPr>
        <w:t xml:space="preserve"> </w:t>
      </w:r>
      <w:proofErr w:type="spellStart"/>
      <w:r w:rsidRPr="005028F5">
        <w:t>a</w:t>
      </w:r>
      <w:proofErr w:type="spellEnd"/>
      <w:r w:rsidRPr="005028F5">
        <w:t xml:space="preserve"> quotation</w:t>
      </w:r>
    </w:p>
    <w:p w:rsidR="005028F5" w:rsidRPr="005028F5" w:rsidRDefault="005028F5" w:rsidP="005028F5">
      <w:proofErr w:type="gramStart"/>
      <w:r w:rsidRPr="005028F5">
        <w:rPr>
          <w:b/>
          <w:bCs/>
        </w:rPr>
        <w:t>b</w:t>
      </w:r>
      <w:proofErr w:type="gramEnd"/>
      <w:r w:rsidRPr="005028F5">
        <w:rPr>
          <w:b/>
          <w:bCs/>
        </w:rPr>
        <w:t xml:space="preserve"> </w:t>
      </w:r>
      <w:r w:rsidRPr="005028F5">
        <w:t>shopping for online groceries</w:t>
      </w:r>
    </w:p>
    <w:p w:rsidR="005028F5" w:rsidRPr="005028F5" w:rsidRDefault="005028F5" w:rsidP="005028F5">
      <w:proofErr w:type="gramStart"/>
      <w:r w:rsidRPr="005028F5">
        <w:rPr>
          <w:b/>
          <w:bCs/>
        </w:rPr>
        <w:t>c</w:t>
      </w:r>
      <w:proofErr w:type="gramEnd"/>
      <w:r w:rsidRPr="005028F5">
        <w:rPr>
          <w:b/>
          <w:bCs/>
        </w:rPr>
        <w:t xml:space="preserve"> </w:t>
      </w:r>
      <w:r w:rsidRPr="005028F5">
        <w:t>two</w:t>
      </w:r>
    </w:p>
    <w:p w:rsidR="005028F5" w:rsidRPr="005028F5" w:rsidRDefault="005028F5" w:rsidP="005028F5">
      <w:proofErr w:type="gramStart"/>
      <w:r w:rsidRPr="005028F5">
        <w:rPr>
          <w:b/>
          <w:bCs/>
        </w:rPr>
        <w:t>d</w:t>
      </w:r>
      <w:proofErr w:type="gramEnd"/>
      <w:r w:rsidRPr="005028F5">
        <w:rPr>
          <w:b/>
          <w:bCs/>
        </w:rPr>
        <w:t xml:space="preserve"> </w:t>
      </w:r>
      <w:r w:rsidRPr="005028F5">
        <w:t>the experiences (particularly the problems)</w:t>
      </w:r>
      <w:r>
        <w:t xml:space="preserve"> </w:t>
      </w:r>
      <w:r w:rsidRPr="005028F5">
        <w:t>of supermarkets (of selling groceries online)</w:t>
      </w:r>
    </w:p>
    <w:p w:rsidR="005028F5" w:rsidRPr="005028F5" w:rsidRDefault="005028F5" w:rsidP="005028F5">
      <w:proofErr w:type="gramStart"/>
      <w:r w:rsidRPr="005028F5">
        <w:t>over</w:t>
      </w:r>
      <w:proofErr w:type="gramEnd"/>
      <w:r w:rsidRPr="005028F5">
        <w:t xml:space="preserve"> the last ten years; the future of grocery</w:t>
      </w:r>
      <w:r>
        <w:t xml:space="preserve"> </w:t>
      </w:r>
      <w:r w:rsidRPr="005028F5">
        <w:t>shopping - predictions for the next ten years.</w:t>
      </w:r>
    </w:p>
    <w:p w:rsidR="005028F5" w:rsidRPr="005028F5" w:rsidRDefault="005028F5" w:rsidP="005028F5">
      <w:r w:rsidRPr="005028F5">
        <w:rPr>
          <w:b/>
          <w:bCs/>
        </w:rPr>
        <w:t xml:space="preserve">Presentation </w:t>
      </w:r>
      <w:r w:rsidRPr="005028F5">
        <w:t>2</w:t>
      </w:r>
    </w:p>
    <w:p w:rsidR="005028F5" w:rsidRPr="005028F5" w:rsidRDefault="005028F5" w:rsidP="005028F5">
      <w:proofErr w:type="gramStart"/>
      <w:r w:rsidRPr="005028F5">
        <w:rPr>
          <w:b/>
          <w:bCs/>
        </w:rPr>
        <w:t>a</w:t>
      </w:r>
      <w:proofErr w:type="gramEnd"/>
      <w:r w:rsidRPr="005028F5">
        <w:rPr>
          <w:b/>
          <w:bCs/>
        </w:rPr>
        <w:t xml:space="preserve"> </w:t>
      </w:r>
      <w:r w:rsidRPr="005028F5">
        <w:t>background</w:t>
      </w:r>
    </w:p>
    <w:p w:rsidR="005028F5" w:rsidRPr="005028F5" w:rsidRDefault="005028F5" w:rsidP="005028F5">
      <w:proofErr w:type="gramStart"/>
      <w:r w:rsidRPr="005028F5">
        <w:rPr>
          <w:b/>
          <w:bCs/>
        </w:rPr>
        <w:t>b</w:t>
      </w:r>
      <w:proofErr w:type="gramEnd"/>
      <w:r w:rsidRPr="005028F5">
        <w:rPr>
          <w:b/>
          <w:bCs/>
        </w:rPr>
        <w:t xml:space="preserve"> </w:t>
      </w:r>
      <w:r w:rsidRPr="005028F5">
        <w:t>the experience of business students taking an</w:t>
      </w:r>
      <w:r>
        <w:t xml:space="preserve"> </w:t>
      </w:r>
      <w:r w:rsidRPr="005028F5">
        <w:t>online course</w:t>
      </w:r>
    </w:p>
    <w:p w:rsidR="005028F5" w:rsidRPr="005028F5" w:rsidRDefault="005028F5" w:rsidP="005028F5">
      <w:proofErr w:type="gramStart"/>
      <w:r w:rsidRPr="005028F5">
        <w:rPr>
          <w:b/>
          <w:bCs/>
        </w:rPr>
        <w:t>c</w:t>
      </w:r>
      <w:proofErr w:type="gramEnd"/>
      <w:r w:rsidRPr="005028F5">
        <w:rPr>
          <w:b/>
          <w:bCs/>
        </w:rPr>
        <w:t xml:space="preserve"> </w:t>
      </w:r>
      <w:r w:rsidRPr="005028F5">
        <w:t>three</w:t>
      </w:r>
    </w:p>
    <w:p w:rsidR="005028F5" w:rsidRPr="005028F5" w:rsidRDefault="005028F5" w:rsidP="005028F5">
      <w:proofErr w:type="gramStart"/>
      <w:r w:rsidRPr="005028F5">
        <w:rPr>
          <w:b/>
          <w:bCs/>
        </w:rPr>
        <w:t>d</w:t>
      </w:r>
      <w:proofErr w:type="gramEnd"/>
      <w:r w:rsidRPr="005028F5">
        <w:rPr>
          <w:b/>
          <w:bCs/>
        </w:rPr>
        <w:t xml:space="preserve"> </w:t>
      </w:r>
      <w:r w:rsidRPr="005028F5">
        <w:t>information about the students and the course</w:t>
      </w:r>
      <w:r>
        <w:t xml:space="preserve"> </w:t>
      </w:r>
      <w:r w:rsidRPr="005028F5">
        <w:t>they are following; whether the students'</w:t>
      </w:r>
    </w:p>
    <w:p w:rsidR="005028F5" w:rsidRPr="005028F5" w:rsidRDefault="005028F5" w:rsidP="005028F5">
      <w:proofErr w:type="gramStart"/>
      <w:r w:rsidRPr="005028F5">
        <w:t>experience</w:t>
      </w:r>
      <w:proofErr w:type="gramEnd"/>
      <w:r w:rsidRPr="005028F5">
        <w:t xml:space="preserve"> of distance learning is influenced</w:t>
      </w:r>
      <w:r>
        <w:t xml:space="preserve"> </w:t>
      </w:r>
      <w:r w:rsidRPr="005028F5">
        <w:t>by their age, gender and past experiences;</w:t>
      </w:r>
    </w:p>
    <w:p w:rsidR="005028F5" w:rsidRDefault="005028F5" w:rsidP="005028F5">
      <w:proofErr w:type="gramStart"/>
      <w:r w:rsidRPr="005028F5">
        <w:t>implications</w:t>
      </w:r>
      <w:proofErr w:type="gramEnd"/>
      <w:r w:rsidRPr="005028F5">
        <w:t xml:space="preserve"> for the design of future distance</w:t>
      </w:r>
      <w:r>
        <w:t xml:space="preserve"> </w:t>
      </w:r>
      <w:r w:rsidRPr="005028F5">
        <w:t xml:space="preserve">learning </w:t>
      </w:r>
      <w:proofErr w:type="spellStart"/>
      <w:r w:rsidRPr="005028F5">
        <w:t>programmes</w:t>
      </w:r>
      <w:proofErr w:type="spellEnd"/>
      <w:r w:rsidRPr="005028F5">
        <w:t>.</w:t>
      </w:r>
    </w:p>
    <w:p w:rsidR="005028F5" w:rsidRPr="005028F5" w:rsidRDefault="005028F5" w:rsidP="005028F5">
      <w:pPr>
        <w:rPr>
          <w:b/>
        </w:rPr>
      </w:pPr>
      <w:r w:rsidRPr="005028F5">
        <w:rPr>
          <w:b/>
        </w:rPr>
        <w:t>Presentation 3</w:t>
      </w:r>
    </w:p>
    <w:p w:rsidR="005028F5" w:rsidRPr="005028F5" w:rsidRDefault="005028F5" w:rsidP="005028F5">
      <w:proofErr w:type="gramStart"/>
      <w:r w:rsidRPr="005028F5">
        <w:rPr>
          <w:b/>
          <w:bCs/>
        </w:rPr>
        <w:t>a</w:t>
      </w:r>
      <w:proofErr w:type="gramEnd"/>
      <w:r w:rsidRPr="005028F5">
        <w:rPr>
          <w:b/>
          <w:bCs/>
        </w:rPr>
        <w:t xml:space="preserve"> </w:t>
      </w:r>
      <w:r w:rsidRPr="005028F5">
        <w:t>statistics</w:t>
      </w:r>
    </w:p>
    <w:p w:rsidR="005028F5" w:rsidRPr="005028F5" w:rsidRDefault="005028F5" w:rsidP="005028F5">
      <w:proofErr w:type="gramStart"/>
      <w:r w:rsidRPr="005028F5">
        <w:rPr>
          <w:b/>
          <w:bCs/>
        </w:rPr>
        <w:t>b</w:t>
      </w:r>
      <w:proofErr w:type="gramEnd"/>
      <w:r w:rsidRPr="005028F5">
        <w:rPr>
          <w:b/>
          <w:bCs/>
        </w:rPr>
        <w:t xml:space="preserve"> </w:t>
      </w:r>
      <w:r w:rsidRPr="005028F5">
        <w:t>problems associated with telecommuting</w:t>
      </w:r>
    </w:p>
    <w:p w:rsidR="005028F5" w:rsidRPr="005028F5" w:rsidRDefault="005028F5" w:rsidP="005028F5">
      <w:proofErr w:type="gramStart"/>
      <w:r>
        <w:t>c</w:t>
      </w:r>
      <w:proofErr w:type="gramEnd"/>
      <w:r w:rsidRPr="005028F5">
        <w:t xml:space="preserve"> three</w:t>
      </w:r>
    </w:p>
    <w:p w:rsidR="005028F5" w:rsidRDefault="005028F5" w:rsidP="005028F5">
      <w:proofErr w:type="gramStart"/>
      <w:r w:rsidRPr="005028F5">
        <w:rPr>
          <w:b/>
          <w:bCs/>
        </w:rPr>
        <w:t>d</w:t>
      </w:r>
      <w:proofErr w:type="gramEnd"/>
      <w:r w:rsidRPr="005028F5">
        <w:rPr>
          <w:b/>
          <w:bCs/>
        </w:rPr>
        <w:t xml:space="preserve"> </w:t>
      </w:r>
      <w:r w:rsidRPr="005028F5">
        <w:t>the economic disadvantages of telecommuting;</w:t>
      </w:r>
      <w:r>
        <w:t xml:space="preserve"> </w:t>
      </w:r>
      <w:r w:rsidRPr="005028F5">
        <w:t>the social costs of telecommuting; a case study.</w:t>
      </w:r>
    </w:p>
    <w:p w:rsidR="005028F5" w:rsidRDefault="005028F5" w:rsidP="005028F5"/>
    <w:p w:rsidR="005028F5" w:rsidRPr="009B279B" w:rsidRDefault="005028F5" w:rsidP="005028F5">
      <w:pPr>
        <w:rPr>
          <w:b/>
          <w:bCs/>
        </w:rPr>
      </w:pPr>
      <w:r w:rsidRPr="005028F5">
        <w:rPr>
          <w:b/>
        </w:rPr>
        <w:t xml:space="preserve">12 </w:t>
      </w:r>
      <w:r w:rsidRPr="009B279B">
        <w:rPr>
          <w:b/>
          <w:iCs/>
        </w:rPr>
        <w:t xml:space="preserve">Presentation </w:t>
      </w:r>
      <w:r w:rsidRPr="009B279B">
        <w:rPr>
          <w:b/>
          <w:bCs/>
        </w:rPr>
        <w:t>practice</w:t>
      </w:r>
    </w:p>
    <w:p w:rsidR="005028F5" w:rsidRPr="005028F5" w:rsidRDefault="005028F5" w:rsidP="005028F5">
      <w:pPr>
        <w:rPr>
          <w:bCs/>
        </w:rPr>
      </w:pPr>
      <w:r w:rsidRPr="005028F5">
        <w:rPr>
          <w:bCs/>
        </w:rPr>
        <w:t>Answers will vary, but may include the following ideas.</w:t>
      </w:r>
    </w:p>
    <w:p w:rsidR="005028F5" w:rsidRDefault="005028F5" w:rsidP="005028F5">
      <w:r w:rsidRPr="005028F5">
        <w:rPr>
          <w:bCs/>
        </w:rPr>
        <w:t>1</w:t>
      </w:r>
      <w:r>
        <w:rPr>
          <w:bCs/>
        </w:rPr>
        <w:t>)</w:t>
      </w:r>
      <w:r w:rsidRPr="005028F5">
        <w:rPr>
          <w:bCs/>
        </w:rPr>
        <w:t xml:space="preserve"> </w:t>
      </w:r>
      <w:r w:rsidRPr="005028F5">
        <w:t>Digital files can be easier to retrieve; offices</w:t>
      </w:r>
      <w:r>
        <w:t xml:space="preserve"> </w:t>
      </w:r>
      <w:r w:rsidRPr="005028F5">
        <w:t>need not be so large (or space can be put to</w:t>
      </w:r>
      <w:r>
        <w:t xml:space="preserve"> </w:t>
      </w:r>
      <w:r w:rsidRPr="005028F5">
        <w:t>more productive use); digital files may be more</w:t>
      </w:r>
      <w:r>
        <w:t xml:space="preserve"> </w:t>
      </w:r>
      <w:r w:rsidRPr="005028F5">
        <w:t>environmentally friendly; digital files are easier</w:t>
      </w:r>
      <w:r>
        <w:t xml:space="preserve"> </w:t>
      </w:r>
      <w:r w:rsidRPr="005028F5">
        <w:t xml:space="preserve">to share and are less of a fire risk. </w:t>
      </w:r>
    </w:p>
    <w:p w:rsidR="005028F5" w:rsidRPr="005028F5" w:rsidRDefault="005028F5" w:rsidP="005028F5">
      <w:r w:rsidRPr="005028F5">
        <w:rPr>
          <w:bCs/>
        </w:rPr>
        <w:t>2</w:t>
      </w:r>
      <w:r>
        <w:rPr>
          <w:bCs/>
        </w:rPr>
        <w:t>)</w:t>
      </w:r>
      <w:r w:rsidRPr="005028F5">
        <w:rPr>
          <w:bCs/>
        </w:rPr>
        <w:t xml:space="preserve"> </w:t>
      </w:r>
      <w:r w:rsidRPr="005028F5">
        <w:t>As one technology reduces the use of paper,</w:t>
      </w:r>
      <w:r>
        <w:t xml:space="preserve"> </w:t>
      </w:r>
      <w:r w:rsidRPr="005028F5">
        <w:t xml:space="preserve">so another encourages it. </w:t>
      </w:r>
      <w:r>
        <w:t>M</w:t>
      </w:r>
      <w:r w:rsidRPr="005028F5">
        <w:t>any people think</w:t>
      </w:r>
      <w:r>
        <w:t xml:space="preserve"> </w:t>
      </w:r>
      <w:r w:rsidRPr="005028F5">
        <w:t>nothing of printing web pages, emails and</w:t>
      </w:r>
      <w:r>
        <w:t xml:space="preserve"> </w:t>
      </w:r>
      <w:r w:rsidRPr="005028F5">
        <w:t>documents to be read offline. Some have</w:t>
      </w:r>
      <w:r>
        <w:t xml:space="preserve"> </w:t>
      </w:r>
      <w:r w:rsidRPr="005028F5">
        <w:t>suggested that the paperless office will only</w:t>
      </w:r>
    </w:p>
    <w:p w:rsidR="005028F5" w:rsidRPr="005028F5" w:rsidRDefault="005028F5" w:rsidP="005028F5">
      <w:proofErr w:type="gramStart"/>
      <w:r w:rsidRPr="005028F5">
        <w:t>happen</w:t>
      </w:r>
      <w:proofErr w:type="gramEnd"/>
      <w:r w:rsidRPr="005028F5">
        <w:t xml:space="preserve"> if paper becomes too expensive for</w:t>
      </w:r>
      <w:r>
        <w:t xml:space="preserve"> </w:t>
      </w:r>
      <w:r w:rsidRPr="005028F5">
        <w:t>general use. However, as computer screens</w:t>
      </w:r>
    </w:p>
    <w:p w:rsidR="005028F5" w:rsidRPr="005028F5" w:rsidRDefault="005028F5" w:rsidP="005028F5">
      <w:proofErr w:type="gramStart"/>
      <w:r w:rsidRPr="005028F5">
        <w:t>( become</w:t>
      </w:r>
      <w:proofErr w:type="gramEnd"/>
      <w:r w:rsidRPr="005028F5">
        <w:t xml:space="preserve"> more tactile and easier on the eyes,</w:t>
      </w:r>
      <w:r>
        <w:t xml:space="preserve"> </w:t>
      </w:r>
      <w:r w:rsidRPr="005028F5">
        <w:t xml:space="preserve">and as digital technology becomes </w:t>
      </w:r>
      <w:r>
        <w:t>i</w:t>
      </w:r>
      <w:r w:rsidRPr="005028F5">
        <w:t>ncreasingly</w:t>
      </w:r>
      <w:r>
        <w:t xml:space="preserve"> </w:t>
      </w:r>
      <w:r w:rsidRPr="005028F5">
        <w:t>widespread, it seems likely that there will be a</w:t>
      </w:r>
      <w:r>
        <w:t xml:space="preserve"> </w:t>
      </w:r>
      <w:r w:rsidRPr="005028F5">
        <w:t>general decrease in the reliance on paper.</w:t>
      </w:r>
    </w:p>
    <w:p w:rsidR="0005735E" w:rsidRPr="00907D73" w:rsidRDefault="00907D73">
      <w:pPr>
        <w:rPr>
          <w:b/>
          <w:color w:val="00B0F0"/>
          <w:sz w:val="32"/>
          <w:szCs w:val="32"/>
        </w:rPr>
      </w:pPr>
      <w:r w:rsidRPr="00907D73">
        <w:rPr>
          <w:b/>
          <w:color w:val="00B0F0"/>
          <w:sz w:val="32"/>
          <w:szCs w:val="32"/>
        </w:rPr>
        <w:lastRenderedPageBreak/>
        <w:t>Grammar and vocabulary</w:t>
      </w:r>
    </w:p>
    <w:p w:rsidR="00B5436B" w:rsidRDefault="00B5436B">
      <w:pPr>
        <w:rPr>
          <w:b/>
        </w:rPr>
      </w:pPr>
    </w:p>
    <w:p w:rsidR="00B370D0" w:rsidRPr="00380AD0" w:rsidRDefault="00380AD0" w:rsidP="00380AD0">
      <w:pPr>
        <w:rPr>
          <w:b/>
          <w:bCs/>
        </w:rPr>
      </w:pPr>
      <w:r>
        <w:rPr>
          <w:b/>
          <w:bCs/>
        </w:rPr>
        <w:t>1) S</w:t>
      </w:r>
      <w:r w:rsidR="005028F5" w:rsidRPr="00380AD0">
        <w:rPr>
          <w:b/>
          <w:bCs/>
        </w:rPr>
        <w:t>ubject-verb agreement</w:t>
      </w:r>
    </w:p>
    <w:p w:rsidR="00380AD0" w:rsidRPr="00380AD0" w:rsidRDefault="00380AD0" w:rsidP="00380AD0">
      <w:pPr>
        <w:rPr>
          <w:b/>
        </w:rPr>
      </w:pPr>
      <w:r w:rsidRPr="00380AD0">
        <w:rPr>
          <w:b/>
        </w:rPr>
        <w:t>1.1</w:t>
      </w:r>
      <w:proofErr w:type="gramStart"/>
      <w:r w:rsidRPr="00380AD0">
        <w:rPr>
          <w:b/>
        </w:rPr>
        <w:t>.b</w:t>
      </w:r>
      <w:proofErr w:type="gramEnd"/>
    </w:p>
    <w:p w:rsidR="005028F5" w:rsidRPr="005028F5" w:rsidRDefault="005028F5" w:rsidP="005028F5">
      <w:r>
        <w:t xml:space="preserve">1 </w:t>
      </w:r>
      <w:r w:rsidRPr="005028F5">
        <w:t>Student</w:t>
      </w:r>
      <w:r>
        <w:t xml:space="preserve"> </w:t>
      </w:r>
      <w:r w:rsidRPr="009B279B">
        <w:rPr>
          <w:u w:val="single"/>
        </w:rPr>
        <w:t>comments</w:t>
      </w:r>
      <w:r>
        <w:t xml:space="preserve"> </w:t>
      </w:r>
      <w:r w:rsidRPr="005028F5">
        <w:t xml:space="preserve">about unhelpful </w:t>
      </w:r>
      <w:r>
        <w:t xml:space="preserve">behavior </w:t>
      </w:r>
      <w:r w:rsidRPr="009B279B">
        <w:rPr>
          <w:u w:val="single"/>
        </w:rPr>
        <w:t>were</w:t>
      </w:r>
      <w:r w:rsidRPr="005028F5">
        <w:t xml:space="preserve"> </w:t>
      </w:r>
      <w:r>
        <w:t>consistent</w:t>
      </w:r>
      <w:r w:rsidRPr="005028F5">
        <w:t xml:space="preserve"> with the inclusion of nonacade</w:t>
      </w:r>
      <w:r>
        <w:t xml:space="preserve">mic </w:t>
      </w:r>
      <w:r w:rsidRPr="005028F5">
        <w:t xml:space="preserve">communication </w:t>
      </w:r>
      <w:proofErr w:type="spellStart"/>
      <w:r w:rsidRPr="005028F5">
        <w:t>behaviours</w:t>
      </w:r>
      <w:proofErr w:type="spellEnd"/>
      <w:r w:rsidRPr="005028F5">
        <w:t>.</w:t>
      </w:r>
    </w:p>
    <w:p w:rsidR="005028F5" w:rsidRPr="005028F5" w:rsidRDefault="005028F5" w:rsidP="005028F5">
      <w:r>
        <w:t xml:space="preserve">2 </w:t>
      </w:r>
      <w:r w:rsidRPr="005028F5">
        <w:t>The</w:t>
      </w:r>
      <w:r>
        <w:t xml:space="preserve"> </w:t>
      </w:r>
      <w:r w:rsidRPr="009B279B">
        <w:rPr>
          <w:u w:val="single"/>
        </w:rPr>
        <w:t>demand</w:t>
      </w:r>
      <w:r>
        <w:t xml:space="preserve"> for</w:t>
      </w:r>
      <w:r w:rsidRPr="005028F5">
        <w:t xml:space="preserve"> a learner to be physically at a</w:t>
      </w:r>
      <w:r>
        <w:t xml:space="preserve"> </w:t>
      </w:r>
      <w:r w:rsidRPr="005028F5">
        <w:t>computer and physically connected via some</w:t>
      </w:r>
      <w:r>
        <w:t xml:space="preserve"> </w:t>
      </w:r>
      <w:r w:rsidRPr="005028F5">
        <w:t>kind of cable to a network</w:t>
      </w:r>
      <w:r w:rsidR="00533E00">
        <w:t xml:space="preserve"> </w:t>
      </w:r>
      <w:r w:rsidR="00533E00" w:rsidRPr="009B279B">
        <w:rPr>
          <w:u w:val="single"/>
        </w:rPr>
        <w:t>mean</w:t>
      </w:r>
      <w:r w:rsidR="009B279B" w:rsidRPr="009B279B">
        <w:rPr>
          <w:u w:val="single"/>
        </w:rPr>
        <w:t>s</w:t>
      </w:r>
      <w:r w:rsidR="00533E00">
        <w:t xml:space="preserve"> that learning </w:t>
      </w:r>
      <w:r w:rsidRPr="005028F5">
        <w:t>locations were constrained.</w:t>
      </w:r>
    </w:p>
    <w:p w:rsidR="005028F5" w:rsidRPr="005028F5" w:rsidRDefault="00533E00" w:rsidP="005028F5">
      <w:r>
        <w:t xml:space="preserve">3 </w:t>
      </w:r>
      <w:r w:rsidR="005028F5" w:rsidRPr="005028F5">
        <w:t>The only potential</w:t>
      </w:r>
      <w:r>
        <w:t xml:space="preserve"> </w:t>
      </w:r>
      <w:r w:rsidRPr="00380AD0">
        <w:rPr>
          <w:u w:val="single"/>
        </w:rPr>
        <w:t>dr</w:t>
      </w:r>
      <w:r w:rsidR="005028F5" w:rsidRPr="00380AD0">
        <w:rPr>
          <w:u w:val="single"/>
        </w:rPr>
        <w:t>awbac</w:t>
      </w:r>
      <w:r w:rsidRPr="00380AD0">
        <w:rPr>
          <w:u w:val="single"/>
        </w:rPr>
        <w:t>k</w:t>
      </w:r>
      <w:r>
        <w:t xml:space="preserve"> </w:t>
      </w:r>
      <w:r w:rsidR="005028F5" w:rsidRPr="005028F5">
        <w:t>to the use of</w:t>
      </w:r>
      <w:r>
        <w:t xml:space="preserve"> </w:t>
      </w:r>
      <w:r w:rsidR="005028F5" w:rsidRPr="005028F5">
        <w:t xml:space="preserve">personal digital </w:t>
      </w:r>
      <w:r>
        <w:t xml:space="preserve">assistants (PDAs) </w:t>
      </w:r>
      <w:r w:rsidRPr="00380AD0">
        <w:rPr>
          <w:u w:val="single"/>
        </w:rPr>
        <w:t>is</w:t>
      </w:r>
      <w:r>
        <w:t xml:space="preserve"> their</w:t>
      </w:r>
    </w:p>
    <w:p w:rsidR="005028F5" w:rsidRPr="005028F5" w:rsidRDefault="005028F5" w:rsidP="005028F5">
      <w:proofErr w:type="gramStart"/>
      <w:r w:rsidRPr="005028F5">
        <w:t>lack</w:t>
      </w:r>
      <w:proofErr w:type="gramEnd"/>
      <w:r w:rsidRPr="005028F5">
        <w:t xml:space="preserve"> of processing power relative to a laptop or</w:t>
      </w:r>
      <w:r w:rsidR="00533E00">
        <w:t xml:space="preserve"> </w:t>
      </w:r>
      <w:r w:rsidRPr="005028F5">
        <w:t>desktop computer.</w:t>
      </w:r>
    </w:p>
    <w:p w:rsidR="005028F5" w:rsidRPr="005028F5" w:rsidRDefault="00533E00" w:rsidP="005028F5">
      <w:r>
        <w:t xml:space="preserve">4 </w:t>
      </w:r>
      <w:r w:rsidR="005028F5" w:rsidRPr="005028F5">
        <w:t>To date, reliable and valid</w:t>
      </w:r>
      <w:r w:rsidR="00324933">
        <w:t xml:space="preserve"> </w:t>
      </w:r>
      <w:r w:rsidR="00324933" w:rsidRPr="00380AD0">
        <w:rPr>
          <w:u w:val="single"/>
        </w:rPr>
        <w:t>scales</w:t>
      </w:r>
      <w:r w:rsidR="00324933">
        <w:t xml:space="preserve"> </w:t>
      </w:r>
      <w:r w:rsidR="005028F5" w:rsidRPr="005028F5">
        <w:t>assessing the</w:t>
      </w:r>
      <w:r w:rsidR="00324933">
        <w:t xml:space="preserve"> </w:t>
      </w:r>
      <w:r w:rsidR="005028F5" w:rsidRPr="005028F5">
        <w:t xml:space="preserve">impact of laptops during </w:t>
      </w:r>
      <w:r w:rsidR="00324933">
        <w:t xml:space="preserve">class </w:t>
      </w:r>
      <w:r w:rsidR="00324933" w:rsidRPr="00380AD0">
        <w:rPr>
          <w:u w:val="single"/>
        </w:rPr>
        <w:t>have</w:t>
      </w:r>
      <w:r w:rsidR="00324933">
        <w:t xml:space="preserve"> not </w:t>
      </w:r>
      <w:r w:rsidR="005028F5" w:rsidRPr="005028F5">
        <w:t xml:space="preserve">been </w:t>
      </w:r>
      <w:r w:rsidR="00324933">
        <w:t>developed.</w:t>
      </w:r>
    </w:p>
    <w:p w:rsidR="005028F5" w:rsidRPr="005028F5" w:rsidRDefault="00324933" w:rsidP="005028F5">
      <w:r>
        <w:t xml:space="preserve">5 </w:t>
      </w:r>
      <w:r w:rsidR="005028F5" w:rsidRPr="005028F5">
        <w:t>Research</w:t>
      </w:r>
      <w:r>
        <w:t xml:space="preserve"> </w:t>
      </w:r>
      <w:r w:rsidRPr="00380AD0">
        <w:rPr>
          <w:u w:val="single"/>
        </w:rPr>
        <w:t>outcomes</w:t>
      </w:r>
      <w:r>
        <w:t xml:space="preserve"> </w:t>
      </w:r>
      <w:r w:rsidR="005028F5" w:rsidRPr="005028F5">
        <w:t xml:space="preserve">reported in </w:t>
      </w:r>
      <w:proofErr w:type="spellStart"/>
      <w:r w:rsidR="005028F5" w:rsidRPr="005028F5">
        <w:t>Attewell's</w:t>
      </w:r>
      <w:proofErr w:type="spellEnd"/>
      <w:r>
        <w:t xml:space="preserve"> </w:t>
      </w:r>
      <w:r w:rsidR="005028F5" w:rsidRPr="005028F5">
        <w:t>(2005)</w:t>
      </w:r>
      <w:r w:rsidR="00380AD0">
        <w:t xml:space="preserve"> </w:t>
      </w:r>
      <w:r w:rsidR="005028F5" w:rsidRPr="005028F5">
        <w:t>summary of the 200</w:t>
      </w:r>
      <w:r>
        <w:t xml:space="preserve">1 </w:t>
      </w:r>
      <w:proofErr w:type="spellStart"/>
      <w:r>
        <w:t>MLearn</w:t>
      </w:r>
      <w:proofErr w:type="spellEnd"/>
      <w:r w:rsidR="005028F5" w:rsidRPr="005028F5">
        <w:t xml:space="preserve"> project</w:t>
      </w:r>
    </w:p>
    <w:p w:rsidR="005028F5" w:rsidRPr="005028F5" w:rsidRDefault="00380AD0" w:rsidP="005028F5">
      <w:proofErr w:type="gramStart"/>
      <w:r w:rsidRPr="00380AD0">
        <w:rPr>
          <w:u w:val="single"/>
        </w:rPr>
        <w:t>s</w:t>
      </w:r>
      <w:r w:rsidR="00324933" w:rsidRPr="00380AD0">
        <w:rPr>
          <w:u w:val="single"/>
        </w:rPr>
        <w:t>uggest</w:t>
      </w:r>
      <w:proofErr w:type="gramEnd"/>
      <w:r w:rsidR="00324933">
        <w:t xml:space="preserve"> tha</w:t>
      </w:r>
      <w:r w:rsidR="005028F5" w:rsidRPr="005028F5">
        <w:t>t the use of mobile learning may</w:t>
      </w:r>
      <w:r w:rsidR="00324933">
        <w:t xml:space="preserve"> </w:t>
      </w:r>
      <w:r w:rsidR="005028F5" w:rsidRPr="005028F5">
        <w:t>have positive cont</w:t>
      </w:r>
      <w:r w:rsidR="00324933">
        <w:t>ri</w:t>
      </w:r>
      <w:r w:rsidR="005028F5" w:rsidRPr="005028F5">
        <w:t>butions to make in a number</w:t>
      </w:r>
      <w:r w:rsidR="00324933">
        <w:t xml:space="preserve"> </w:t>
      </w:r>
      <w:r w:rsidR="005028F5" w:rsidRPr="005028F5">
        <w:t>of areas.</w:t>
      </w:r>
    </w:p>
    <w:p w:rsidR="005028F5" w:rsidRPr="005028F5" w:rsidRDefault="00324933" w:rsidP="005028F5">
      <w:r>
        <w:t xml:space="preserve">6 </w:t>
      </w:r>
      <w:r w:rsidRPr="00380AD0">
        <w:rPr>
          <w:u w:val="single"/>
        </w:rPr>
        <w:t>Ev</w:t>
      </w:r>
      <w:r w:rsidR="005028F5" w:rsidRPr="00380AD0">
        <w:rPr>
          <w:u w:val="single"/>
        </w:rPr>
        <w:t>idence</w:t>
      </w:r>
      <w:r>
        <w:t xml:space="preserve"> </w:t>
      </w:r>
      <w:r w:rsidR="005028F5" w:rsidRPr="005028F5">
        <w:t>based on student comments</w:t>
      </w:r>
      <w:r>
        <w:t xml:space="preserve"> </w:t>
      </w:r>
      <w:r w:rsidRPr="00380AD0">
        <w:rPr>
          <w:u w:val="single"/>
        </w:rPr>
        <w:t>in</w:t>
      </w:r>
      <w:r w:rsidR="005028F5" w:rsidRPr="00380AD0">
        <w:rPr>
          <w:u w:val="single"/>
        </w:rPr>
        <w:t>dicates</w:t>
      </w:r>
      <w:r>
        <w:t xml:space="preserve"> </w:t>
      </w:r>
      <w:r w:rsidR="005028F5" w:rsidRPr="005028F5">
        <w:t>that the LES may need to be expanded to</w:t>
      </w:r>
      <w:r>
        <w:t xml:space="preserve"> </w:t>
      </w:r>
      <w:r w:rsidR="005028F5" w:rsidRPr="005028F5">
        <w:t>include more specific examples of academic and</w:t>
      </w:r>
      <w:r>
        <w:t xml:space="preserve"> </w:t>
      </w:r>
      <w:r w:rsidR="005028F5" w:rsidRPr="005028F5">
        <w:t>non-academic use.</w:t>
      </w:r>
    </w:p>
    <w:p w:rsidR="005028F5" w:rsidRPr="005028F5" w:rsidRDefault="00324933" w:rsidP="005028F5">
      <w:r>
        <w:t xml:space="preserve">7 </w:t>
      </w:r>
      <w:r w:rsidR="005028F5" w:rsidRPr="005028F5">
        <w:t>Some</w:t>
      </w:r>
      <w:r>
        <w:t xml:space="preserve"> </w:t>
      </w:r>
      <w:r w:rsidR="005028F5" w:rsidRPr="00380AD0">
        <w:rPr>
          <w:u w:val="single"/>
        </w:rPr>
        <w:t>attemp</w:t>
      </w:r>
      <w:r w:rsidRPr="00380AD0">
        <w:rPr>
          <w:u w:val="single"/>
        </w:rPr>
        <w:t>ts</w:t>
      </w:r>
      <w:r>
        <w:t xml:space="preserve"> </w:t>
      </w:r>
      <w:r w:rsidR="005028F5" w:rsidRPr="005028F5">
        <w:t>at quantifying the time spent</w:t>
      </w:r>
      <w:r>
        <w:t xml:space="preserve"> </w:t>
      </w:r>
      <w:r w:rsidR="005028F5" w:rsidRPr="005028F5">
        <w:t>on non-academic communication and social</w:t>
      </w:r>
      <w:r>
        <w:t xml:space="preserve"> </w:t>
      </w:r>
      <w:r w:rsidR="005028F5" w:rsidRPr="005028F5">
        <w:t>dis</w:t>
      </w:r>
      <w:r>
        <w:t>tr</w:t>
      </w:r>
      <w:r w:rsidR="005028F5" w:rsidRPr="005028F5">
        <w:t xml:space="preserve">action </w:t>
      </w:r>
      <w:r w:rsidRPr="00380AD0">
        <w:rPr>
          <w:u w:val="single"/>
        </w:rPr>
        <w:t>have</w:t>
      </w:r>
      <w:r>
        <w:t xml:space="preserve"> </w:t>
      </w:r>
      <w:r w:rsidR="005028F5" w:rsidRPr="005028F5">
        <w:t>been made, such as Barak,</w:t>
      </w:r>
      <w:r>
        <w:t xml:space="preserve"> </w:t>
      </w:r>
      <w:r w:rsidR="005028F5" w:rsidRPr="005028F5">
        <w:t>et</w:t>
      </w:r>
      <w:r>
        <w:t xml:space="preserve"> </w:t>
      </w:r>
      <w:r w:rsidR="005028F5" w:rsidRPr="005028F5">
        <w:t>al. (2006).</w:t>
      </w:r>
    </w:p>
    <w:p w:rsidR="005028F5" w:rsidRDefault="00324933" w:rsidP="005028F5">
      <w:r>
        <w:t xml:space="preserve">8 </w:t>
      </w:r>
      <w:r w:rsidRPr="00380AD0">
        <w:rPr>
          <w:u w:val="single"/>
        </w:rPr>
        <w:t>Identifying</w:t>
      </w:r>
      <w:r>
        <w:t xml:space="preserve"> the </w:t>
      </w:r>
      <w:r w:rsidR="005028F5" w:rsidRPr="005028F5">
        <w:t>level of academic activity in</w:t>
      </w:r>
      <w:r>
        <w:t xml:space="preserve"> laptop-based classes </w:t>
      </w:r>
      <w:proofErr w:type="gramStart"/>
      <w:r w:rsidRPr="00380AD0">
        <w:rPr>
          <w:u w:val="single"/>
        </w:rPr>
        <w:t>is</w:t>
      </w:r>
      <w:proofErr w:type="gramEnd"/>
      <w:r>
        <w:t xml:space="preserve"> </w:t>
      </w:r>
      <w:r w:rsidR="005028F5" w:rsidRPr="005028F5">
        <w:t>critical to improving the</w:t>
      </w:r>
      <w:r w:rsidR="00380AD0">
        <w:t xml:space="preserve"> quality of instruction offered.</w:t>
      </w:r>
    </w:p>
    <w:p w:rsidR="00380AD0" w:rsidRDefault="00380AD0" w:rsidP="00380AD0">
      <w:pPr>
        <w:rPr>
          <w:b/>
          <w:bCs/>
        </w:rPr>
      </w:pPr>
      <w:r>
        <w:rPr>
          <w:b/>
          <w:bCs/>
        </w:rPr>
        <w:t>1.2</w:t>
      </w:r>
    </w:p>
    <w:p w:rsidR="00380AD0" w:rsidRPr="00380AD0" w:rsidRDefault="00380AD0" w:rsidP="00380AD0">
      <w:r w:rsidRPr="00380AD0">
        <w:rPr>
          <w:b/>
          <w:bCs/>
        </w:rPr>
        <w:t xml:space="preserve">1 </w:t>
      </w:r>
      <w:r w:rsidRPr="00380AD0">
        <w:t>has</w:t>
      </w:r>
    </w:p>
    <w:p w:rsidR="00380AD0" w:rsidRPr="00380AD0" w:rsidRDefault="00380AD0" w:rsidP="00380AD0">
      <w:r w:rsidRPr="00380AD0">
        <w:rPr>
          <w:b/>
          <w:bCs/>
        </w:rPr>
        <w:t xml:space="preserve">2 </w:t>
      </w:r>
      <w:r w:rsidRPr="00380AD0">
        <w:t>were (the verb agrees with 'responses')</w:t>
      </w:r>
    </w:p>
    <w:p w:rsidR="00380AD0" w:rsidRPr="00380AD0" w:rsidRDefault="00380AD0" w:rsidP="00380AD0">
      <w:r w:rsidRPr="00380AD0">
        <w:rPr>
          <w:b/>
          <w:bCs/>
        </w:rPr>
        <w:t xml:space="preserve">3 </w:t>
      </w:r>
      <w:r w:rsidRPr="00380AD0">
        <w:t>has</w:t>
      </w:r>
    </w:p>
    <w:p w:rsidR="00380AD0" w:rsidRPr="00380AD0" w:rsidRDefault="00380AD0" w:rsidP="00380AD0">
      <w:r w:rsidRPr="00380AD0">
        <w:rPr>
          <w:b/>
          <w:bCs/>
        </w:rPr>
        <w:t xml:space="preserve">4 </w:t>
      </w:r>
      <w:r w:rsidRPr="00380AD0">
        <w:t>has (preferred in academic writing, but have</w:t>
      </w:r>
      <w:r>
        <w:t xml:space="preserve"> </w:t>
      </w:r>
      <w:r w:rsidRPr="00380AD0">
        <w:t>could be used in less formal contexts)</w:t>
      </w:r>
    </w:p>
    <w:p w:rsidR="00380AD0" w:rsidRPr="00380AD0" w:rsidRDefault="00380AD0" w:rsidP="00380AD0">
      <w:r w:rsidRPr="00380AD0">
        <w:rPr>
          <w:b/>
          <w:bCs/>
        </w:rPr>
        <w:t xml:space="preserve">5 </w:t>
      </w:r>
      <w:r w:rsidRPr="00380AD0">
        <w:t>have</w:t>
      </w:r>
    </w:p>
    <w:p w:rsidR="00380AD0" w:rsidRPr="00380AD0" w:rsidRDefault="00380AD0" w:rsidP="00380AD0">
      <w:r w:rsidRPr="00380AD0">
        <w:rPr>
          <w:b/>
          <w:bCs/>
        </w:rPr>
        <w:t xml:space="preserve">6 </w:t>
      </w:r>
      <w:r w:rsidRPr="00380AD0">
        <w:t>works (the complex subject is one /n ten of the</w:t>
      </w:r>
      <w:r>
        <w:t xml:space="preserve"> </w:t>
      </w:r>
      <w:r w:rsidRPr="00380AD0">
        <w:rPr>
          <w:i/>
          <w:iCs/>
        </w:rPr>
        <w:t xml:space="preserve">population, </w:t>
      </w:r>
      <w:r w:rsidRPr="00380AD0">
        <w:t xml:space="preserve">and the verb agrees with </w:t>
      </w:r>
      <w:r w:rsidRPr="00380AD0">
        <w:rPr>
          <w:i/>
          <w:iCs/>
        </w:rPr>
        <w:t>population;</w:t>
      </w:r>
      <w:r>
        <w:rPr>
          <w:i/>
          <w:iCs/>
        </w:rPr>
        <w:t xml:space="preserve"> </w:t>
      </w:r>
      <w:r w:rsidRPr="00380AD0">
        <w:rPr>
          <w:i/>
          <w:iCs/>
        </w:rPr>
        <w:t xml:space="preserve">works </w:t>
      </w:r>
      <w:r w:rsidRPr="00380AD0">
        <w:t>would be more likely in academic writing,</w:t>
      </w:r>
      <w:r>
        <w:t xml:space="preserve"> </w:t>
      </w:r>
      <w:r w:rsidRPr="00380AD0">
        <w:t xml:space="preserve">but </w:t>
      </w:r>
      <w:r w:rsidRPr="00380AD0">
        <w:rPr>
          <w:i/>
          <w:iCs/>
        </w:rPr>
        <w:t xml:space="preserve">work </w:t>
      </w:r>
      <w:r w:rsidRPr="00380AD0">
        <w:t>could be used in less formal contexts)</w:t>
      </w:r>
    </w:p>
    <w:p w:rsidR="00380AD0" w:rsidRPr="00380AD0" w:rsidRDefault="00380AD0" w:rsidP="00380AD0">
      <w:r w:rsidRPr="00380AD0">
        <w:rPr>
          <w:b/>
          <w:bCs/>
        </w:rPr>
        <w:t xml:space="preserve">7 </w:t>
      </w:r>
      <w:r w:rsidRPr="00380AD0">
        <w:t>was</w:t>
      </w:r>
    </w:p>
    <w:p w:rsidR="00380AD0" w:rsidRPr="00380AD0" w:rsidRDefault="00380AD0" w:rsidP="00380AD0">
      <w:r w:rsidRPr="00380AD0">
        <w:rPr>
          <w:b/>
          <w:bCs/>
        </w:rPr>
        <w:t xml:space="preserve">8 </w:t>
      </w:r>
      <w:r w:rsidRPr="00380AD0">
        <w:t>suggest; contain (the verb agrees with s</w:t>
      </w:r>
      <w:r>
        <w:t>h</w:t>
      </w:r>
      <w:r w:rsidRPr="00380AD0">
        <w:t>ows)</w:t>
      </w:r>
    </w:p>
    <w:p w:rsidR="00380AD0" w:rsidRPr="00380AD0" w:rsidRDefault="00380AD0" w:rsidP="00380AD0">
      <w:r w:rsidRPr="00380AD0">
        <w:rPr>
          <w:b/>
          <w:bCs/>
        </w:rPr>
        <w:t xml:space="preserve">9 </w:t>
      </w:r>
      <w:r w:rsidRPr="00380AD0">
        <w:t>was</w:t>
      </w:r>
    </w:p>
    <w:p w:rsidR="00380AD0" w:rsidRPr="00380AD0" w:rsidRDefault="00380AD0" w:rsidP="00380AD0">
      <w:r w:rsidRPr="00380AD0">
        <w:rPr>
          <w:b/>
          <w:bCs/>
        </w:rPr>
        <w:t xml:space="preserve">10 </w:t>
      </w:r>
      <w:r w:rsidRPr="00380AD0">
        <w:t>uses (preferred in academic writing, but use</w:t>
      </w:r>
      <w:r>
        <w:t xml:space="preserve"> </w:t>
      </w:r>
      <w:r w:rsidRPr="00380AD0">
        <w:t>could be used in less formal contexts)</w:t>
      </w:r>
    </w:p>
    <w:p w:rsidR="00380AD0" w:rsidRPr="00380AD0" w:rsidRDefault="00380AD0" w:rsidP="00380AD0">
      <w:r w:rsidRPr="00380AD0">
        <w:rPr>
          <w:b/>
          <w:bCs/>
        </w:rPr>
        <w:t xml:space="preserve">11 </w:t>
      </w:r>
      <w:r w:rsidRPr="00380AD0">
        <w:t>was</w:t>
      </w:r>
    </w:p>
    <w:p w:rsidR="00380AD0" w:rsidRPr="00380AD0" w:rsidRDefault="00380AD0" w:rsidP="00380AD0">
      <w:r w:rsidRPr="00380AD0">
        <w:rPr>
          <w:b/>
          <w:bCs/>
        </w:rPr>
        <w:t xml:space="preserve">12 </w:t>
      </w:r>
      <w:r w:rsidRPr="00380AD0">
        <w:t>begin</w:t>
      </w:r>
    </w:p>
    <w:p w:rsidR="00380AD0" w:rsidRPr="00380AD0" w:rsidRDefault="00380AD0" w:rsidP="00380AD0">
      <w:r w:rsidRPr="00380AD0">
        <w:rPr>
          <w:b/>
          <w:bCs/>
        </w:rPr>
        <w:t xml:space="preserve">13 </w:t>
      </w:r>
      <w:r w:rsidRPr="00380AD0">
        <w:t>agrees</w:t>
      </w:r>
    </w:p>
    <w:p w:rsidR="005028F5" w:rsidRPr="00380AD0" w:rsidRDefault="00380AD0" w:rsidP="00380AD0">
      <w:r w:rsidRPr="00380AD0">
        <w:rPr>
          <w:b/>
          <w:bCs/>
        </w:rPr>
        <w:t xml:space="preserve">14 </w:t>
      </w:r>
      <w:r w:rsidRPr="00380AD0">
        <w:t xml:space="preserve">was (the complex subject is a </w:t>
      </w:r>
      <w:r w:rsidRPr="00380AD0">
        <w:rPr>
          <w:i/>
          <w:iCs/>
        </w:rPr>
        <w:t>quarter of</w:t>
      </w:r>
      <w:r>
        <w:rPr>
          <w:i/>
          <w:iCs/>
        </w:rPr>
        <w:t xml:space="preserve"> </w:t>
      </w:r>
      <w:r w:rsidRPr="00380AD0">
        <w:rPr>
          <w:i/>
          <w:iCs/>
        </w:rPr>
        <w:t>the</w:t>
      </w:r>
      <w:r>
        <w:rPr>
          <w:i/>
          <w:iCs/>
        </w:rPr>
        <w:t xml:space="preserve"> </w:t>
      </w:r>
      <w:r w:rsidRPr="00380AD0">
        <w:rPr>
          <w:i/>
          <w:iCs/>
        </w:rPr>
        <w:t xml:space="preserve">sample, </w:t>
      </w:r>
      <w:r w:rsidRPr="00380AD0">
        <w:t xml:space="preserve">and the verb agrees with </w:t>
      </w:r>
      <w:r w:rsidRPr="00380AD0">
        <w:rPr>
          <w:i/>
          <w:iCs/>
        </w:rPr>
        <w:t xml:space="preserve">sample; </w:t>
      </w:r>
      <w:proofErr w:type="spellStart"/>
      <w:r w:rsidRPr="00380AD0">
        <w:rPr>
          <w:i/>
          <w:iCs/>
        </w:rPr>
        <w:t>was</w:t>
      </w:r>
      <w:r w:rsidRPr="00380AD0">
        <w:t>would</w:t>
      </w:r>
      <w:proofErr w:type="spellEnd"/>
      <w:r w:rsidRPr="00380AD0">
        <w:t xml:space="preserve"> be more likely in academic writing, but</w:t>
      </w:r>
      <w:r>
        <w:t xml:space="preserve"> </w:t>
      </w:r>
      <w:r w:rsidRPr="00380AD0">
        <w:rPr>
          <w:i/>
          <w:iCs/>
        </w:rPr>
        <w:t xml:space="preserve">were </w:t>
      </w:r>
      <w:r w:rsidRPr="00380AD0">
        <w:t>could be used in less formal contexts)</w:t>
      </w:r>
    </w:p>
    <w:p w:rsidR="00380AD0" w:rsidRDefault="00380AD0" w:rsidP="005028F5">
      <w:pPr>
        <w:rPr>
          <w:b/>
        </w:rPr>
      </w:pPr>
    </w:p>
    <w:p w:rsidR="00B54C89" w:rsidRPr="008058A1" w:rsidRDefault="00B54C89" w:rsidP="008058A1"/>
    <w:p w:rsidR="0012500F" w:rsidRDefault="001A1C1A" w:rsidP="00B370D0">
      <w:pPr>
        <w:rPr>
          <w:b/>
          <w:i/>
          <w:iCs/>
        </w:rPr>
      </w:pPr>
      <w:r w:rsidRPr="001A1C1A">
        <w:rPr>
          <w:b/>
        </w:rPr>
        <w:t xml:space="preserve">3) </w:t>
      </w:r>
      <w:r w:rsidR="00380AD0" w:rsidRPr="00380AD0">
        <w:rPr>
          <w:b/>
          <w:bCs/>
        </w:rPr>
        <w:t>Common prefixes in academic writing</w:t>
      </w:r>
    </w:p>
    <w:p w:rsidR="00B370D0" w:rsidRDefault="00B370D0" w:rsidP="00B370D0">
      <w:pPr>
        <w:rPr>
          <w:b/>
        </w:rPr>
      </w:pPr>
      <w:r w:rsidRPr="00B370D0">
        <w:rPr>
          <w:b/>
        </w:rPr>
        <w:t>3.1</w:t>
      </w:r>
      <w:proofErr w:type="gramStart"/>
      <w:r w:rsidR="00380AD0">
        <w:rPr>
          <w:b/>
        </w:rPr>
        <w:t>.a</w:t>
      </w:r>
      <w:proofErr w:type="gramEnd"/>
    </w:p>
    <w:p w:rsidR="00380AD0" w:rsidRPr="00380AD0" w:rsidRDefault="00380AD0" w:rsidP="00380AD0">
      <w:r w:rsidRPr="00380AD0">
        <w:rPr>
          <w:bCs/>
        </w:rPr>
        <w:t xml:space="preserve">1 </w:t>
      </w:r>
      <w:r w:rsidRPr="00380AD0">
        <w:t>inter</w:t>
      </w:r>
    </w:p>
    <w:p w:rsidR="00380AD0" w:rsidRPr="00380AD0" w:rsidRDefault="00380AD0" w:rsidP="00380AD0">
      <w:r w:rsidRPr="00380AD0">
        <w:rPr>
          <w:bCs/>
        </w:rPr>
        <w:t xml:space="preserve">2 </w:t>
      </w:r>
      <w:r w:rsidRPr="00380AD0">
        <w:t>pre</w:t>
      </w:r>
    </w:p>
    <w:p w:rsidR="00380AD0" w:rsidRPr="00380AD0" w:rsidRDefault="00380AD0" w:rsidP="00380AD0">
      <w:r w:rsidRPr="00380AD0">
        <w:rPr>
          <w:bCs/>
        </w:rPr>
        <w:lastRenderedPageBreak/>
        <w:t xml:space="preserve">3 </w:t>
      </w:r>
      <w:proofErr w:type="gramStart"/>
      <w:r w:rsidRPr="00380AD0">
        <w:t>trans</w:t>
      </w:r>
      <w:proofErr w:type="gramEnd"/>
    </w:p>
    <w:p w:rsidR="00380AD0" w:rsidRPr="00380AD0" w:rsidRDefault="00380AD0" w:rsidP="00380AD0">
      <w:r w:rsidRPr="00380AD0">
        <w:rPr>
          <w:bCs/>
        </w:rPr>
        <w:t xml:space="preserve">4 </w:t>
      </w:r>
      <w:r w:rsidRPr="00380AD0">
        <w:t>out</w:t>
      </w:r>
    </w:p>
    <w:p w:rsidR="00380AD0" w:rsidRPr="00380AD0" w:rsidRDefault="00380AD0" w:rsidP="00380AD0">
      <w:r w:rsidRPr="00380AD0">
        <w:rPr>
          <w:bCs/>
        </w:rPr>
        <w:t xml:space="preserve">5 </w:t>
      </w:r>
      <w:r>
        <w:t>co</w:t>
      </w:r>
    </w:p>
    <w:p w:rsidR="00380AD0" w:rsidRPr="00380AD0" w:rsidRDefault="00380AD0" w:rsidP="00380AD0">
      <w:r w:rsidRPr="00380AD0">
        <w:rPr>
          <w:bCs/>
        </w:rPr>
        <w:t xml:space="preserve">6 </w:t>
      </w:r>
      <w:r w:rsidRPr="00380AD0">
        <w:t>multi</w:t>
      </w:r>
    </w:p>
    <w:p w:rsidR="00380AD0" w:rsidRDefault="00380AD0" w:rsidP="00380AD0">
      <w:r>
        <w:rPr>
          <w:b/>
        </w:rPr>
        <w:t>3.1</w:t>
      </w:r>
      <w:proofErr w:type="gramStart"/>
      <w:r>
        <w:rPr>
          <w:b/>
        </w:rPr>
        <w:t>.b</w:t>
      </w:r>
      <w:proofErr w:type="gramEnd"/>
      <w:r>
        <w:rPr>
          <w:b/>
        </w:rPr>
        <w:br/>
      </w:r>
      <w:r w:rsidRPr="00380AD0">
        <w:rPr>
          <w:bCs/>
        </w:rPr>
        <w:t xml:space="preserve">2 </w:t>
      </w:r>
      <w:r w:rsidRPr="00380AD0">
        <w:t xml:space="preserve">outcome </w:t>
      </w:r>
    </w:p>
    <w:p w:rsidR="00380AD0" w:rsidRDefault="00380AD0" w:rsidP="00380AD0">
      <w:proofErr w:type="gramStart"/>
      <w:r w:rsidRPr="00380AD0">
        <w:rPr>
          <w:bCs/>
        </w:rPr>
        <w:t xml:space="preserve">3 </w:t>
      </w:r>
      <w:r w:rsidRPr="00380AD0">
        <w:t>co-education</w:t>
      </w:r>
      <w:proofErr w:type="gramEnd"/>
      <w:r w:rsidRPr="00380AD0">
        <w:t xml:space="preserve"> </w:t>
      </w:r>
    </w:p>
    <w:p w:rsidR="00380AD0" w:rsidRPr="00380AD0" w:rsidRDefault="00380AD0" w:rsidP="00380AD0">
      <w:r w:rsidRPr="00380AD0">
        <w:rPr>
          <w:bCs/>
        </w:rPr>
        <w:t xml:space="preserve">4 </w:t>
      </w:r>
      <w:r w:rsidRPr="00380AD0">
        <w:t>outweigh</w:t>
      </w:r>
    </w:p>
    <w:p w:rsidR="00380AD0" w:rsidRDefault="00380AD0" w:rsidP="00380AD0">
      <w:r w:rsidRPr="00380AD0">
        <w:rPr>
          <w:bCs/>
        </w:rPr>
        <w:t xml:space="preserve">5 </w:t>
      </w:r>
      <w:r w:rsidRPr="00380AD0">
        <w:t xml:space="preserve">transnational </w:t>
      </w:r>
    </w:p>
    <w:p w:rsidR="00380AD0" w:rsidRDefault="00380AD0" w:rsidP="00380AD0">
      <w:r>
        <w:t>6</w:t>
      </w:r>
      <w:r w:rsidRPr="00380AD0">
        <w:t xml:space="preserve"> are interrelated </w:t>
      </w:r>
    </w:p>
    <w:p w:rsidR="00380AD0" w:rsidRPr="00380AD0" w:rsidRDefault="00380AD0" w:rsidP="00380AD0">
      <w:r w:rsidRPr="00380AD0">
        <w:rPr>
          <w:bCs/>
        </w:rPr>
        <w:t xml:space="preserve">7 </w:t>
      </w:r>
      <w:r w:rsidRPr="00380AD0">
        <w:t>prejudge</w:t>
      </w:r>
    </w:p>
    <w:p w:rsidR="00380AD0" w:rsidRDefault="00380AD0" w:rsidP="00380AD0">
      <w:r w:rsidRPr="00380AD0">
        <w:rPr>
          <w:bCs/>
        </w:rPr>
        <w:t xml:space="preserve">8 </w:t>
      </w:r>
      <w:r w:rsidRPr="00380AD0">
        <w:t xml:space="preserve">co-occur </w:t>
      </w:r>
    </w:p>
    <w:p w:rsidR="00380AD0" w:rsidRPr="00380AD0" w:rsidRDefault="00380AD0" w:rsidP="00380AD0">
      <w:r w:rsidRPr="00380AD0">
        <w:rPr>
          <w:bCs/>
        </w:rPr>
        <w:t xml:space="preserve">9 </w:t>
      </w:r>
      <w:r w:rsidRPr="00380AD0">
        <w:t>transplant entire hands and faces</w:t>
      </w:r>
    </w:p>
    <w:p w:rsidR="00380AD0" w:rsidRDefault="00380AD0" w:rsidP="00380AD0">
      <w:r w:rsidRPr="00380AD0">
        <w:rPr>
          <w:bCs/>
        </w:rPr>
        <w:t xml:space="preserve">10 </w:t>
      </w:r>
      <w:r w:rsidRPr="00380AD0">
        <w:t xml:space="preserve">multitasking </w:t>
      </w:r>
    </w:p>
    <w:p w:rsidR="00380AD0" w:rsidRPr="00380AD0" w:rsidRDefault="00380AD0" w:rsidP="00380AD0">
      <w:r w:rsidRPr="00380AD0">
        <w:rPr>
          <w:bCs/>
        </w:rPr>
        <w:t xml:space="preserve">11 </w:t>
      </w:r>
      <w:r w:rsidRPr="00380AD0">
        <w:t>interpersonal relationships</w:t>
      </w:r>
    </w:p>
    <w:p w:rsidR="00380AD0" w:rsidRPr="00380AD0" w:rsidRDefault="00380AD0" w:rsidP="00380AD0">
      <w:r w:rsidRPr="00380AD0">
        <w:rPr>
          <w:bCs/>
        </w:rPr>
        <w:t xml:space="preserve">12 </w:t>
      </w:r>
      <w:r w:rsidRPr="00380AD0">
        <w:t>pre-det</w:t>
      </w:r>
      <w:bookmarkStart w:id="0" w:name="_GoBack"/>
      <w:bookmarkEnd w:id="0"/>
      <w:r w:rsidRPr="00380AD0">
        <w:t>ermined</w:t>
      </w:r>
    </w:p>
    <w:sectPr w:rsidR="00380AD0" w:rsidRPr="00380AD0">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A8F" w:rsidRDefault="00F92A8F" w:rsidP="00576EBD">
      <w:r>
        <w:separator/>
      </w:r>
    </w:p>
  </w:endnote>
  <w:endnote w:type="continuationSeparator" w:id="0">
    <w:p w:rsidR="00F92A8F" w:rsidRDefault="00F92A8F" w:rsidP="00576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A8F" w:rsidRPr="00170431" w:rsidRDefault="00F92A8F">
    <w:pPr>
      <w:pStyle w:val="Footer"/>
      <w:rPr>
        <w:sz w:val="18"/>
        <w:szCs w:val="18"/>
      </w:rPr>
    </w:pPr>
    <w:r w:rsidRPr="00170431">
      <w:rPr>
        <w:sz w:val="18"/>
        <w:szCs w:val="18"/>
      </w:rPr>
      <w:t xml:space="preserve">Answers taken from </w:t>
    </w:r>
    <w:r w:rsidRPr="00170431">
      <w:rPr>
        <w:i/>
        <w:sz w:val="18"/>
        <w:szCs w:val="18"/>
      </w:rPr>
      <w:t xml:space="preserve">Cambridge Academic English </w:t>
    </w:r>
    <w:r>
      <w:rPr>
        <w:i/>
        <w:sz w:val="18"/>
        <w:szCs w:val="18"/>
      </w:rPr>
      <w:t xml:space="preserve">– An integrated skills course. </w:t>
    </w:r>
    <w:r w:rsidRPr="00170431">
      <w:rPr>
        <w:sz w:val="18"/>
        <w:szCs w:val="18"/>
      </w:rPr>
      <w:t>Teacher’s Book</w:t>
    </w:r>
  </w:p>
  <w:p w:rsidR="00F92A8F" w:rsidRPr="00170431" w:rsidRDefault="00F92A8F">
    <w:pPr>
      <w:pStyle w:val="Footer"/>
      <w:rPr>
        <w:sz w:val="18"/>
        <w:szCs w:val="18"/>
      </w:rPr>
    </w:pPr>
    <w:r w:rsidRPr="00170431">
      <w:rPr>
        <w:sz w:val="18"/>
        <w:szCs w:val="18"/>
      </w:rPr>
      <w:t xml:space="preserve">Authors: Chris </w:t>
    </w:r>
    <w:proofErr w:type="spellStart"/>
    <w:r w:rsidRPr="00170431">
      <w:rPr>
        <w:sz w:val="18"/>
        <w:szCs w:val="18"/>
      </w:rPr>
      <w:t>Sowton</w:t>
    </w:r>
    <w:proofErr w:type="spellEnd"/>
    <w:r w:rsidRPr="00170431">
      <w:rPr>
        <w:sz w:val="18"/>
        <w:szCs w:val="18"/>
      </w:rPr>
      <w:t xml:space="preserve"> and Martin </w:t>
    </w:r>
    <w:proofErr w:type="spellStart"/>
    <w:r w:rsidRPr="00170431">
      <w:rPr>
        <w:sz w:val="18"/>
        <w:szCs w:val="18"/>
      </w:rPr>
      <w:t>Hewings</w:t>
    </w:r>
    <w:proofErr w:type="spellEnd"/>
    <w:r w:rsidRPr="00170431">
      <w:rPr>
        <w:sz w:val="18"/>
        <w:szCs w:val="18"/>
      </w:rPr>
      <w:t>, CUP: 2012.</w:t>
    </w:r>
  </w:p>
  <w:p w:rsidR="00F92A8F" w:rsidRDefault="00F92A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A8F" w:rsidRDefault="00F92A8F" w:rsidP="00576EBD">
      <w:r>
        <w:separator/>
      </w:r>
    </w:p>
  </w:footnote>
  <w:footnote w:type="continuationSeparator" w:id="0">
    <w:p w:rsidR="00F92A8F" w:rsidRDefault="00F92A8F" w:rsidP="00576E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1496E"/>
    <w:multiLevelType w:val="hybridMultilevel"/>
    <w:tmpl w:val="C67E424E"/>
    <w:lvl w:ilvl="0" w:tplc="276E1B7C">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46C0D3A"/>
    <w:multiLevelType w:val="hybridMultilevel"/>
    <w:tmpl w:val="55C4BB5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2687FFD"/>
    <w:multiLevelType w:val="hybridMultilevel"/>
    <w:tmpl w:val="E50EFA8E"/>
    <w:lvl w:ilvl="0" w:tplc="37BC8424">
      <w:start w:val="6"/>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B404EFA"/>
    <w:multiLevelType w:val="hybridMultilevel"/>
    <w:tmpl w:val="D5FCC1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563F06FB"/>
    <w:multiLevelType w:val="multilevel"/>
    <w:tmpl w:val="73FE55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6B"/>
    <w:rsid w:val="000040F8"/>
    <w:rsid w:val="00024031"/>
    <w:rsid w:val="00047572"/>
    <w:rsid w:val="0005735E"/>
    <w:rsid w:val="00090ADD"/>
    <w:rsid w:val="000C4EF1"/>
    <w:rsid w:val="00121418"/>
    <w:rsid w:val="0012500F"/>
    <w:rsid w:val="00170431"/>
    <w:rsid w:val="001A1C1A"/>
    <w:rsid w:val="001E1933"/>
    <w:rsid w:val="001F1120"/>
    <w:rsid w:val="002C144B"/>
    <w:rsid w:val="002E738B"/>
    <w:rsid w:val="00300D87"/>
    <w:rsid w:val="00324933"/>
    <w:rsid w:val="00380AD0"/>
    <w:rsid w:val="003950BF"/>
    <w:rsid w:val="003E02C8"/>
    <w:rsid w:val="003F284E"/>
    <w:rsid w:val="0043647B"/>
    <w:rsid w:val="00481F16"/>
    <w:rsid w:val="005028F5"/>
    <w:rsid w:val="00513AE5"/>
    <w:rsid w:val="00533E00"/>
    <w:rsid w:val="00576EBD"/>
    <w:rsid w:val="00622ED0"/>
    <w:rsid w:val="0063713E"/>
    <w:rsid w:val="006A7328"/>
    <w:rsid w:val="0070648E"/>
    <w:rsid w:val="00714E19"/>
    <w:rsid w:val="00791A3D"/>
    <w:rsid w:val="007F55CA"/>
    <w:rsid w:val="008058A1"/>
    <w:rsid w:val="00813EAB"/>
    <w:rsid w:val="008347CC"/>
    <w:rsid w:val="00850FAF"/>
    <w:rsid w:val="00907D73"/>
    <w:rsid w:val="00996EE4"/>
    <w:rsid w:val="009B279B"/>
    <w:rsid w:val="00B370D0"/>
    <w:rsid w:val="00B5436B"/>
    <w:rsid w:val="00B54C89"/>
    <w:rsid w:val="00BB0572"/>
    <w:rsid w:val="00C1385B"/>
    <w:rsid w:val="00C13DCC"/>
    <w:rsid w:val="00C66287"/>
    <w:rsid w:val="00CC76F1"/>
    <w:rsid w:val="00CD3710"/>
    <w:rsid w:val="00D43780"/>
    <w:rsid w:val="00D44E4E"/>
    <w:rsid w:val="00D86A53"/>
    <w:rsid w:val="00DA3A81"/>
    <w:rsid w:val="00DB1FDF"/>
    <w:rsid w:val="00F01AD8"/>
    <w:rsid w:val="00F24E6A"/>
    <w:rsid w:val="00F92A8F"/>
    <w:rsid w:val="00FC7B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nl-NL"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36B"/>
    <w:pPr>
      <w:ind w:left="720"/>
      <w:contextualSpacing/>
    </w:pPr>
  </w:style>
  <w:style w:type="table" w:styleId="TableGrid">
    <w:name w:val="Table Grid"/>
    <w:basedOn w:val="TableNormal"/>
    <w:rsid w:val="00D44E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576EBD"/>
    <w:pPr>
      <w:tabs>
        <w:tab w:val="center" w:pos="4536"/>
        <w:tab w:val="right" w:pos="9072"/>
      </w:tabs>
    </w:pPr>
  </w:style>
  <w:style w:type="character" w:customStyle="1" w:styleId="HeaderChar">
    <w:name w:val="Header Char"/>
    <w:basedOn w:val="DefaultParagraphFont"/>
    <w:link w:val="Header"/>
    <w:rsid w:val="00576EBD"/>
    <w:rPr>
      <w:sz w:val="24"/>
      <w:szCs w:val="24"/>
      <w:lang w:val="en-US" w:eastAsia="zh-CN"/>
    </w:rPr>
  </w:style>
  <w:style w:type="paragraph" w:styleId="Footer">
    <w:name w:val="footer"/>
    <w:basedOn w:val="Normal"/>
    <w:link w:val="FooterChar"/>
    <w:uiPriority w:val="99"/>
    <w:rsid w:val="00576EBD"/>
    <w:pPr>
      <w:tabs>
        <w:tab w:val="center" w:pos="4536"/>
        <w:tab w:val="right" w:pos="9072"/>
      </w:tabs>
    </w:pPr>
  </w:style>
  <w:style w:type="character" w:customStyle="1" w:styleId="FooterChar">
    <w:name w:val="Footer Char"/>
    <w:basedOn w:val="DefaultParagraphFont"/>
    <w:link w:val="Footer"/>
    <w:uiPriority w:val="99"/>
    <w:rsid w:val="00576EBD"/>
    <w:rPr>
      <w:sz w:val="24"/>
      <w:szCs w:val="24"/>
      <w:lang w:val="en-US" w:eastAsia="zh-CN"/>
    </w:rPr>
  </w:style>
  <w:style w:type="paragraph" w:styleId="BalloonText">
    <w:name w:val="Balloon Text"/>
    <w:basedOn w:val="Normal"/>
    <w:link w:val="BalloonTextChar"/>
    <w:rsid w:val="00576EBD"/>
    <w:rPr>
      <w:rFonts w:ascii="Tahoma" w:hAnsi="Tahoma" w:cs="Tahoma"/>
      <w:sz w:val="16"/>
      <w:szCs w:val="16"/>
    </w:rPr>
  </w:style>
  <w:style w:type="character" w:customStyle="1" w:styleId="BalloonTextChar">
    <w:name w:val="Balloon Text Char"/>
    <w:basedOn w:val="DefaultParagraphFont"/>
    <w:link w:val="BalloonText"/>
    <w:rsid w:val="00576EBD"/>
    <w:rPr>
      <w:rFonts w:ascii="Tahoma" w:hAnsi="Tahoma" w:cs="Tahoma"/>
      <w:sz w:val="16"/>
      <w:szCs w:val="16"/>
      <w:lang w:val="en-US" w:eastAsia="zh-CN"/>
    </w:rPr>
  </w:style>
  <w:style w:type="character" w:styleId="Hyperlink">
    <w:name w:val="Hyperlink"/>
    <w:basedOn w:val="DefaultParagraphFont"/>
    <w:rsid w:val="00D86A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nl-NL"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36B"/>
    <w:pPr>
      <w:ind w:left="720"/>
      <w:contextualSpacing/>
    </w:pPr>
  </w:style>
  <w:style w:type="table" w:styleId="TableGrid">
    <w:name w:val="Table Grid"/>
    <w:basedOn w:val="TableNormal"/>
    <w:rsid w:val="00D44E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576EBD"/>
    <w:pPr>
      <w:tabs>
        <w:tab w:val="center" w:pos="4536"/>
        <w:tab w:val="right" w:pos="9072"/>
      </w:tabs>
    </w:pPr>
  </w:style>
  <w:style w:type="character" w:customStyle="1" w:styleId="HeaderChar">
    <w:name w:val="Header Char"/>
    <w:basedOn w:val="DefaultParagraphFont"/>
    <w:link w:val="Header"/>
    <w:rsid w:val="00576EBD"/>
    <w:rPr>
      <w:sz w:val="24"/>
      <w:szCs w:val="24"/>
      <w:lang w:val="en-US" w:eastAsia="zh-CN"/>
    </w:rPr>
  </w:style>
  <w:style w:type="paragraph" w:styleId="Footer">
    <w:name w:val="footer"/>
    <w:basedOn w:val="Normal"/>
    <w:link w:val="FooterChar"/>
    <w:uiPriority w:val="99"/>
    <w:rsid w:val="00576EBD"/>
    <w:pPr>
      <w:tabs>
        <w:tab w:val="center" w:pos="4536"/>
        <w:tab w:val="right" w:pos="9072"/>
      </w:tabs>
    </w:pPr>
  </w:style>
  <w:style w:type="character" w:customStyle="1" w:styleId="FooterChar">
    <w:name w:val="Footer Char"/>
    <w:basedOn w:val="DefaultParagraphFont"/>
    <w:link w:val="Footer"/>
    <w:uiPriority w:val="99"/>
    <w:rsid w:val="00576EBD"/>
    <w:rPr>
      <w:sz w:val="24"/>
      <w:szCs w:val="24"/>
      <w:lang w:val="en-US" w:eastAsia="zh-CN"/>
    </w:rPr>
  </w:style>
  <w:style w:type="paragraph" w:styleId="BalloonText">
    <w:name w:val="Balloon Text"/>
    <w:basedOn w:val="Normal"/>
    <w:link w:val="BalloonTextChar"/>
    <w:rsid w:val="00576EBD"/>
    <w:rPr>
      <w:rFonts w:ascii="Tahoma" w:hAnsi="Tahoma" w:cs="Tahoma"/>
      <w:sz w:val="16"/>
      <w:szCs w:val="16"/>
    </w:rPr>
  </w:style>
  <w:style w:type="character" w:customStyle="1" w:styleId="BalloonTextChar">
    <w:name w:val="Balloon Text Char"/>
    <w:basedOn w:val="DefaultParagraphFont"/>
    <w:link w:val="BalloonText"/>
    <w:rsid w:val="00576EBD"/>
    <w:rPr>
      <w:rFonts w:ascii="Tahoma" w:hAnsi="Tahoma" w:cs="Tahoma"/>
      <w:sz w:val="16"/>
      <w:szCs w:val="16"/>
      <w:lang w:val="en-US" w:eastAsia="zh-CN"/>
    </w:rPr>
  </w:style>
  <w:style w:type="character" w:styleId="Hyperlink">
    <w:name w:val="Hyperlink"/>
    <w:basedOn w:val="DefaultParagraphFont"/>
    <w:rsid w:val="00D86A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C875F04A.dotm</Template>
  <TotalTime>0</TotalTime>
  <Pages>7</Pages>
  <Words>1930</Words>
  <Characters>9689</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11596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Froukje van Veggel - TBM</dc:creator>
  <cp:lastModifiedBy>Froukje van Veggel - TBM</cp:lastModifiedBy>
  <cp:revision>2</cp:revision>
  <dcterms:created xsi:type="dcterms:W3CDTF">2013-08-29T13:21:00Z</dcterms:created>
  <dcterms:modified xsi:type="dcterms:W3CDTF">2013-08-29T13:21:00Z</dcterms:modified>
</cp:coreProperties>
</file>