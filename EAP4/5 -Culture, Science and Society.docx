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A51265">
        <w:rPr>
          <w:b/>
          <w:sz w:val="32"/>
          <w:szCs w:val="32"/>
        </w:rPr>
        <w:t>5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A51265">
        <w:rPr>
          <w:b/>
          <w:sz w:val="32"/>
          <w:szCs w:val="32"/>
        </w:rPr>
        <w:t>Culture, Science and Society</w:t>
      </w:r>
    </w:p>
    <w:p w:rsidR="00907D73" w:rsidRDefault="00907D73">
      <w:pPr>
        <w:rPr>
          <w:b/>
        </w:rPr>
      </w:pPr>
    </w:p>
    <w:p w:rsidR="00BB0572" w:rsidRPr="007F55CA" w:rsidRDefault="00BB0572" w:rsidP="00BB0572">
      <w:pPr>
        <w:rPr>
          <w:b/>
        </w:rPr>
      </w:pPr>
      <w:r>
        <w:rPr>
          <w:b/>
        </w:rPr>
        <w:t xml:space="preserve">1 </w:t>
      </w:r>
      <w:r w:rsidR="007F55CA" w:rsidRPr="007F55CA">
        <w:rPr>
          <w:b/>
          <w:bCs/>
        </w:rPr>
        <w:t xml:space="preserve">Preparing to read 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1.1.</w:t>
      </w:r>
    </w:p>
    <w:p w:rsidR="00A51265" w:rsidRPr="00A51265" w:rsidRDefault="00A51265" w:rsidP="00A51265">
      <w:pPr>
        <w:rPr>
          <w:bCs/>
        </w:rPr>
      </w:pPr>
      <w:proofErr w:type="gramStart"/>
      <w:r w:rsidRPr="00A51265">
        <w:rPr>
          <w:bCs/>
          <w:i/>
          <w:iCs/>
        </w:rPr>
        <w:t>cultural</w:t>
      </w:r>
      <w:proofErr w:type="gramEnd"/>
      <w:r w:rsidRPr="00A51265">
        <w:rPr>
          <w:bCs/>
          <w:i/>
          <w:iCs/>
        </w:rPr>
        <w:t xml:space="preserve"> heritage = </w:t>
      </w:r>
      <w:r w:rsidRPr="00A51265">
        <w:rPr>
          <w:bCs/>
        </w:rPr>
        <w:t>the objects (e.g. buildings,</w:t>
      </w:r>
      <w:r>
        <w:rPr>
          <w:bCs/>
        </w:rPr>
        <w:t xml:space="preserve"> </w:t>
      </w:r>
      <w:r w:rsidRPr="00A51265">
        <w:rPr>
          <w:bCs/>
        </w:rPr>
        <w:t xml:space="preserve">books, works of art) </w:t>
      </w:r>
      <w:r>
        <w:rPr>
          <w:bCs/>
        </w:rPr>
        <w:t xml:space="preserve">and cultural items (e.g. music, </w:t>
      </w:r>
      <w:r w:rsidRPr="00A51265">
        <w:rPr>
          <w:bCs/>
        </w:rPr>
        <w:t>art, traditions) of a society that have been inherited from previous generations.</w:t>
      </w:r>
    </w:p>
    <w:p w:rsidR="00A51265" w:rsidRPr="00A51265" w:rsidRDefault="00A51265" w:rsidP="00A51265">
      <w:pPr>
        <w:rPr>
          <w:bCs/>
        </w:rPr>
      </w:pPr>
      <w:proofErr w:type="gramStart"/>
      <w:r w:rsidRPr="00A51265">
        <w:rPr>
          <w:bCs/>
          <w:i/>
          <w:iCs/>
        </w:rPr>
        <w:t>cultural</w:t>
      </w:r>
      <w:proofErr w:type="gramEnd"/>
      <w:r w:rsidRPr="00A51265">
        <w:rPr>
          <w:bCs/>
          <w:i/>
          <w:iCs/>
        </w:rPr>
        <w:t xml:space="preserve"> industries = </w:t>
      </w:r>
      <w:r w:rsidRPr="00A51265">
        <w:rPr>
          <w:bCs/>
        </w:rPr>
        <w:t>economic activities such as</w:t>
      </w:r>
      <w:r>
        <w:rPr>
          <w:bCs/>
        </w:rPr>
        <w:t xml:space="preserve"> </w:t>
      </w:r>
      <w:r w:rsidRPr="00A51265">
        <w:rPr>
          <w:bCs/>
        </w:rPr>
        <w:t>music, television, publishing, crafts that create</w:t>
      </w:r>
      <w:r>
        <w:rPr>
          <w:bCs/>
        </w:rPr>
        <w:t xml:space="preserve"> </w:t>
      </w:r>
      <w:r w:rsidRPr="00A51265">
        <w:rPr>
          <w:bCs/>
        </w:rPr>
        <w:t>employment and wealth.</w:t>
      </w:r>
    </w:p>
    <w:p w:rsidR="007F55CA" w:rsidRPr="00CC76F1" w:rsidRDefault="00A51265" w:rsidP="00A51265">
      <w:proofErr w:type="gramStart"/>
      <w:r w:rsidRPr="00A51265">
        <w:rPr>
          <w:bCs/>
          <w:i/>
          <w:iCs/>
        </w:rPr>
        <w:t>cultural</w:t>
      </w:r>
      <w:proofErr w:type="gramEnd"/>
      <w:r w:rsidRPr="00A51265">
        <w:rPr>
          <w:bCs/>
          <w:i/>
          <w:iCs/>
        </w:rPr>
        <w:t xml:space="preserve"> tourism = </w:t>
      </w:r>
      <w:r w:rsidRPr="00A51265">
        <w:rPr>
          <w:bCs/>
        </w:rPr>
        <w:t>part of the tourist industry that</w:t>
      </w:r>
      <w:r>
        <w:rPr>
          <w:bCs/>
        </w:rPr>
        <w:t xml:space="preserve"> </w:t>
      </w:r>
      <w:r w:rsidRPr="00A51265">
        <w:rPr>
          <w:bCs/>
        </w:rPr>
        <w:t>is concerned with a country's culture, such as its</w:t>
      </w:r>
      <w:r>
        <w:rPr>
          <w:bCs/>
        </w:rPr>
        <w:t xml:space="preserve"> </w:t>
      </w:r>
      <w:r w:rsidRPr="00A51265">
        <w:rPr>
          <w:bCs/>
        </w:rPr>
        <w:t>history, art, traditions, and architecture.</w:t>
      </w:r>
    </w:p>
    <w:p w:rsidR="007F55CA" w:rsidRPr="007F55CA" w:rsidRDefault="007F55CA" w:rsidP="007F55CA">
      <w:pPr>
        <w:rPr>
          <w:b/>
        </w:rPr>
      </w:pPr>
      <w:r w:rsidRPr="00CC76F1">
        <w:rPr>
          <w:b/>
        </w:rPr>
        <w:t>1.2</w:t>
      </w:r>
      <w:proofErr w:type="gramStart"/>
      <w:r w:rsidRPr="00CC76F1">
        <w:rPr>
          <w:b/>
        </w:rPr>
        <w:t>.a</w:t>
      </w:r>
      <w:proofErr w:type="gramEnd"/>
    </w:p>
    <w:p w:rsidR="00A51265" w:rsidRPr="00A51265" w:rsidRDefault="00A51265" w:rsidP="00A51265">
      <w:proofErr w:type="gramStart"/>
      <w:r w:rsidRPr="00A51265">
        <w:rPr>
          <w:i/>
          <w:iCs/>
        </w:rPr>
        <w:t>empowerment</w:t>
      </w:r>
      <w:proofErr w:type="gramEnd"/>
      <w:r w:rsidRPr="00A51265">
        <w:rPr>
          <w:i/>
          <w:iCs/>
        </w:rPr>
        <w:t xml:space="preserve"> = </w:t>
      </w:r>
      <w:r w:rsidRPr="00A51265">
        <w:t>making people more confident and</w:t>
      </w:r>
      <w:r>
        <w:t xml:space="preserve"> </w:t>
      </w:r>
      <w:r w:rsidRPr="00A51265">
        <w:t>feeling that they are in control of their lives</w:t>
      </w:r>
    </w:p>
    <w:p w:rsidR="00A51265" w:rsidRPr="00A51265" w:rsidRDefault="00A51265" w:rsidP="00A51265">
      <w:proofErr w:type="spellStart"/>
      <w:proofErr w:type="gramStart"/>
      <w:r w:rsidRPr="00A51265">
        <w:rPr>
          <w:i/>
          <w:iCs/>
        </w:rPr>
        <w:t>marginalise</w:t>
      </w:r>
      <w:proofErr w:type="spellEnd"/>
      <w:proofErr w:type="gramEnd"/>
      <w:r w:rsidRPr="00A51265">
        <w:rPr>
          <w:i/>
          <w:iCs/>
        </w:rPr>
        <w:t xml:space="preserve"> </w:t>
      </w:r>
      <w:r w:rsidRPr="00A51265">
        <w:t xml:space="preserve">(also: </w:t>
      </w:r>
      <w:r w:rsidRPr="00A51265">
        <w:rPr>
          <w:i/>
          <w:iCs/>
        </w:rPr>
        <w:t xml:space="preserve">marginalize) = </w:t>
      </w:r>
      <w:r w:rsidRPr="00A51265">
        <w:t>to treat people as</w:t>
      </w:r>
      <w:r>
        <w:t xml:space="preserve"> </w:t>
      </w:r>
      <w:r w:rsidRPr="00A51265">
        <w:t>if they are not important</w:t>
      </w:r>
    </w:p>
    <w:p w:rsidR="00A51265" w:rsidRPr="00A51265" w:rsidRDefault="00A51265" w:rsidP="00A51265">
      <w:proofErr w:type="gramStart"/>
      <w:r w:rsidRPr="00A51265">
        <w:rPr>
          <w:i/>
          <w:iCs/>
        </w:rPr>
        <w:t>reconciliation</w:t>
      </w:r>
      <w:proofErr w:type="gramEnd"/>
      <w:r w:rsidRPr="00A51265">
        <w:rPr>
          <w:i/>
          <w:iCs/>
        </w:rPr>
        <w:t xml:space="preserve"> - </w:t>
      </w:r>
      <w:r w:rsidRPr="00A51265">
        <w:t>when two people or groups of</w:t>
      </w:r>
      <w:r>
        <w:t xml:space="preserve"> </w:t>
      </w:r>
      <w:r w:rsidRPr="00A51265">
        <w:t>people become friendly again after they have</w:t>
      </w:r>
      <w:r>
        <w:t xml:space="preserve"> </w:t>
      </w:r>
      <w:r w:rsidRPr="00A51265">
        <w:t>argued or fought</w:t>
      </w:r>
    </w:p>
    <w:p w:rsidR="00A51265" w:rsidRPr="00A51265" w:rsidRDefault="00A51265" w:rsidP="00A51265">
      <w:proofErr w:type="gramStart"/>
      <w:r w:rsidRPr="00A51265">
        <w:rPr>
          <w:i/>
          <w:iCs/>
        </w:rPr>
        <w:t>stewardship</w:t>
      </w:r>
      <w:proofErr w:type="gramEnd"/>
      <w:r w:rsidRPr="00A51265">
        <w:rPr>
          <w:i/>
          <w:iCs/>
        </w:rPr>
        <w:t xml:space="preserve"> = </w:t>
      </w:r>
      <w:r w:rsidRPr="00A51265">
        <w:t xml:space="preserve">the way in which a person </w:t>
      </w:r>
      <w:r>
        <w:t xml:space="preserve">organizes </w:t>
      </w:r>
      <w:r w:rsidRPr="00A51265">
        <w:t>or looks after something</w:t>
      </w:r>
    </w:p>
    <w:p w:rsidR="00A51265" w:rsidRPr="00A51265" w:rsidRDefault="00A51265" w:rsidP="00A51265">
      <w:proofErr w:type="gramStart"/>
      <w:r w:rsidRPr="00A51265">
        <w:rPr>
          <w:i/>
          <w:iCs/>
        </w:rPr>
        <w:t>social</w:t>
      </w:r>
      <w:proofErr w:type="gramEnd"/>
      <w:r w:rsidRPr="00A51265">
        <w:rPr>
          <w:i/>
          <w:iCs/>
        </w:rPr>
        <w:t xml:space="preserve"> cohesion = </w:t>
      </w:r>
      <w:r w:rsidRPr="00A51265">
        <w:t>bringing people in a society</w:t>
      </w:r>
      <w:r>
        <w:t xml:space="preserve"> </w:t>
      </w:r>
      <w:r w:rsidRPr="00A51265">
        <w:t>together</w:t>
      </w:r>
    </w:p>
    <w:p w:rsidR="007F55CA" w:rsidRDefault="007F55CA" w:rsidP="007F55CA"/>
    <w:p w:rsidR="00A51265" w:rsidRPr="00A51265" w:rsidRDefault="00A51265" w:rsidP="007F55CA">
      <w:pPr>
        <w:rPr>
          <w:b/>
        </w:rPr>
      </w:pPr>
      <w:r w:rsidRPr="00A51265">
        <w:rPr>
          <w:b/>
        </w:rPr>
        <w:t>2 Identifying the main point</w:t>
      </w:r>
    </w:p>
    <w:p w:rsidR="00A51265" w:rsidRPr="00A51265" w:rsidRDefault="00A51265" w:rsidP="007F55CA">
      <w:pPr>
        <w:rPr>
          <w:b/>
        </w:rPr>
      </w:pPr>
      <w:r w:rsidRPr="00A51265">
        <w:rPr>
          <w:b/>
        </w:rPr>
        <w:t>2.1</w:t>
      </w:r>
      <w:proofErr w:type="gramStart"/>
      <w:r w:rsidRPr="00A51265">
        <w:rPr>
          <w:b/>
        </w:rPr>
        <w:t>.b</w:t>
      </w:r>
      <w:proofErr w:type="gramEnd"/>
    </w:p>
    <w:p w:rsidR="00A51265" w:rsidRPr="00A51265" w:rsidRDefault="00A51265" w:rsidP="00A51265">
      <w:r>
        <w:t xml:space="preserve">Enhancing </w:t>
      </w:r>
      <w:r w:rsidRPr="00A51265">
        <w:t>development:</w:t>
      </w:r>
    </w:p>
    <w:p w:rsidR="00A51265" w:rsidRPr="00A51265" w:rsidRDefault="00A51265" w:rsidP="00A51265">
      <w:r w:rsidRPr="00A51265">
        <w:t>- generates jobs and income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cultural</w:t>
      </w:r>
      <w:proofErr w:type="gramEnd"/>
      <w:r w:rsidRPr="00A51265">
        <w:t xml:space="preserve"> tourism produces revenue from visits,</w:t>
      </w:r>
      <w:r>
        <w:t xml:space="preserve"> </w:t>
      </w:r>
      <w:r w:rsidRPr="00A51265">
        <w:t>sales of local crafts, etc. and employment</w:t>
      </w:r>
    </w:p>
    <w:p w:rsidR="00A51265" w:rsidRPr="00A51265" w:rsidRDefault="00A51265" w:rsidP="00A51265">
      <w:r w:rsidRPr="00A51265">
        <w:t>- maintaining traditional cultural practices keeps</w:t>
      </w:r>
      <w:r>
        <w:t xml:space="preserve"> </w:t>
      </w:r>
      <w:r w:rsidRPr="00A51265">
        <w:t>local knowledge and brings local economic</w:t>
      </w:r>
      <w:r>
        <w:t xml:space="preserve"> </w:t>
      </w:r>
      <w:r w:rsidRPr="00A51265">
        <w:t>development (e.g. building crafts)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cultural</w:t>
      </w:r>
      <w:proofErr w:type="gramEnd"/>
      <w:r w:rsidRPr="00A51265">
        <w:t xml:space="preserve"> goods and services often need low</w:t>
      </w:r>
      <w:r>
        <w:t xml:space="preserve"> </w:t>
      </w:r>
      <w:r w:rsidRPr="00A51265">
        <w:t>capital investment, so micro-credit can bring</w:t>
      </w:r>
    </w:p>
    <w:p w:rsidR="00A51265" w:rsidRPr="00A51265" w:rsidRDefault="00A51265" w:rsidP="00A51265">
      <w:proofErr w:type="gramStart"/>
      <w:r w:rsidRPr="00A51265">
        <w:t>economic</w:t>
      </w:r>
      <w:proofErr w:type="gramEnd"/>
      <w:r w:rsidRPr="00A51265">
        <w:t xml:space="preserve"> growth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cultural</w:t>
      </w:r>
      <w:proofErr w:type="gramEnd"/>
      <w:r w:rsidRPr="00A51265">
        <w:t xml:space="preserve"> infrastructure and institutions (e.g.</w:t>
      </w:r>
      <w:r>
        <w:t xml:space="preserve"> </w:t>
      </w:r>
      <w:r w:rsidRPr="00A51265">
        <w:t>universities, theatres) generates employment</w:t>
      </w:r>
    </w:p>
    <w:p w:rsidR="00A51265" w:rsidRDefault="00A51265" w:rsidP="00A51265">
      <w:proofErr w:type="gramStart"/>
      <w:r w:rsidRPr="00A51265">
        <w:t>and</w:t>
      </w:r>
      <w:proofErr w:type="gramEnd"/>
      <w:r w:rsidRPr="00A51265">
        <w:t xml:space="preserve"> revenue</w:t>
      </w:r>
    </w:p>
    <w:p w:rsidR="00A51265" w:rsidRPr="00A51265" w:rsidRDefault="00A51265" w:rsidP="00A51265"/>
    <w:p w:rsidR="00A51265" w:rsidRDefault="00A51265" w:rsidP="00A51265">
      <w:r w:rsidRPr="00A51265">
        <w:t>Note that the first point ('generates jobs and</w:t>
      </w:r>
      <w:r>
        <w:t xml:space="preserve"> </w:t>
      </w:r>
      <w:r w:rsidRPr="00A51265">
        <w:t xml:space="preserve">income') in effect </w:t>
      </w:r>
      <w:proofErr w:type="spellStart"/>
      <w:r w:rsidRPr="00A51265">
        <w:t>summarises</w:t>
      </w:r>
      <w:proofErr w:type="spellEnd"/>
      <w:r w:rsidRPr="00A51265">
        <w:t xml:space="preserve"> the rest (that is, all</w:t>
      </w:r>
      <w:r>
        <w:t xml:space="preserve"> </w:t>
      </w:r>
      <w:r w:rsidRPr="00A51265">
        <w:t>of the others are examples of the ways in which</w:t>
      </w:r>
      <w:r>
        <w:t xml:space="preserve"> </w:t>
      </w:r>
      <w:r w:rsidRPr="00A51265">
        <w:t xml:space="preserve">jobs and income are generated). </w:t>
      </w:r>
    </w:p>
    <w:p w:rsidR="00A51265" w:rsidRDefault="00A51265" w:rsidP="00A51265"/>
    <w:p w:rsidR="00A51265" w:rsidRPr="00A51265" w:rsidRDefault="00A51265" w:rsidP="00A51265">
      <w:r>
        <w:t xml:space="preserve">Enhancing </w:t>
      </w:r>
      <w:r w:rsidRPr="00A51265">
        <w:t>social cohesion</w:t>
      </w:r>
      <w:r>
        <w:t xml:space="preserve"> </w:t>
      </w:r>
      <w:r w:rsidRPr="00A51265">
        <w:t>and stability: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social</w:t>
      </w:r>
      <w:proofErr w:type="gramEnd"/>
      <w:r w:rsidRPr="00A51265">
        <w:t xml:space="preserve"> stability from mutual appreciation</w:t>
      </w:r>
      <w:r>
        <w:t xml:space="preserve"> </w:t>
      </w:r>
      <w:r w:rsidRPr="00A51265">
        <w:t>of diversity among cultures (including</w:t>
      </w:r>
      <w:r>
        <w:t xml:space="preserve"> </w:t>
      </w:r>
      <w:r w:rsidRPr="00A51265">
        <w:t>empowerment of women)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reconciliation</w:t>
      </w:r>
      <w:proofErr w:type="gramEnd"/>
      <w:r w:rsidRPr="00A51265">
        <w:t xml:space="preserve"> after conflicts from intercultural</w:t>
      </w:r>
      <w:r>
        <w:t xml:space="preserve"> </w:t>
      </w:r>
      <w:r w:rsidRPr="00A51265">
        <w:t>dialogue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after</w:t>
      </w:r>
      <w:proofErr w:type="gramEnd"/>
      <w:r w:rsidRPr="00A51265">
        <w:t xml:space="preserve"> disasters, culture can help restore</w:t>
      </w:r>
      <w:r>
        <w:t xml:space="preserve"> </w:t>
      </w:r>
      <w:r w:rsidRPr="00A51265">
        <w:t>psychological well-being</w:t>
      </w:r>
    </w:p>
    <w:p w:rsidR="00A51265" w:rsidRPr="00A51265" w:rsidRDefault="00A51265" w:rsidP="00A51265">
      <w:r w:rsidRPr="00A51265">
        <w:t>I - culture brings a sense of belonging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social</w:t>
      </w:r>
      <w:proofErr w:type="gramEnd"/>
      <w:r w:rsidRPr="00A51265">
        <w:t xml:space="preserve"> cohesion built by care and management</w:t>
      </w:r>
      <w:r>
        <w:t xml:space="preserve"> </w:t>
      </w:r>
      <w:r w:rsidRPr="00A51265">
        <w:t>of cultural heritage</w:t>
      </w:r>
    </w:p>
    <w:p w:rsidR="00A51265" w:rsidRPr="00A51265" w:rsidRDefault="00A51265" w:rsidP="00A51265">
      <w:r w:rsidRPr="00A51265">
        <w:t xml:space="preserve">- </w:t>
      </w:r>
      <w:proofErr w:type="gramStart"/>
      <w:r w:rsidRPr="00A51265">
        <w:t>stronger</w:t>
      </w:r>
      <w:proofErr w:type="gramEnd"/>
      <w:r w:rsidRPr="00A51265">
        <w:t xml:space="preserve"> social capital by safeguarding</w:t>
      </w:r>
      <w:r>
        <w:t xml:space="preserve"> </w:t>
      </w:r>
      <w:r w:rsidRPr="00A51265">
        <w:t>distinctive cultural forms</w:t>
      </w:r>
    </w:p>
    <w:p w:rsidR="00A51265" w:rsidRDefault="00A51265" w:rsidP="007F55CA"/>
    <w:p w:rsidR="00A51265" w:rsidRPr="007F55CA" w:rsidRDefault="00A51265" w:rsidP="007F55CA"/>
    <w:p w:rsidR="00907D73" w:rsidRDefault="00907D73">
      <w:pPr>
        <w:rPr>
          <w:b/>
        </w:rPr>
      </w:pPr>
      <w:r>
        <w:rPr>
          <w:b/>
        </w:rPr>
        <w:t xml:space="preserve">3 </w:t>
      </w:r>
      <w:r w:rsidR="00A51265">
        <w:rPr>
          <w:b/>
        </w:rPr>
        <w:t>Understanding meaning in context</w:t>
      </w:r>
    </w:p>
    <w:p w:rsidR="00C66287" w:rsidRDefault="00CC76F1" w:rsidP="00C66287">
      <w:pPr>
        <w:rPr>
          <w:b/>
        </w:rPr>
      </w:pPr>
      <w:r w:rsidRPr="00CC76F1">
        <w:rPr>
          <w:b/>
        </w:rPr>
        <w:t>3.</w:t>
      </w:r>
      <w:r w:rsidR="00A51265">
        <w:rPr>
          <w:b/>
        </w:rPr>
        <w:t>1</w:t>
      </w:r>
    </w:p>
    <w:p w:rsidR="00A51265" w:rsidRPr="00A51265" w:rsidRDefault="00A51265" w:rsidP="00A51265">
      <w:proofErr w:type="gramStart"/>
      <w:r w:rsidRPr="00A51265">
        <w:t>generate</w:t>
      </w:r>
      <w:proofErr w:type="gramEnd"/>
      <w:r w:rsidRPr="00A51265">
        <w:t xml:space="preserve"> = 2</w:t>
      </w:r>
    </w:p>
    <w:p w:rsidR="00A51265" w:rsidRPr="00A51265" w:rsidRDefault="00A51265" w:rsidP="00A51265">
      <w:proofErr w:type="gramStart"/>
      <w:r w:rsidRPr="00A51265">
        <w:t>credit</w:t>
      </w:r>
      <w:proofErr w:type="gramEnd"/>
      <w:r w:rsidRPr="00A51265">
        <w:t xml:space="preserve"> = 1</w:t>
      </w:r>
    </w:p>
    <w:p w:rsidR="00A51265" w:rsidRPr="00A51265" w:rsidRDefault="00A51265" w:rsidP="00A51265">
      <w:proofErr w:type="gramStart"/>
      <w:r w:rsidRPr="00A51265">
        <w:t>vehicle</w:t>
      </w:r>
      <w:proofErr w:type="gramEnd"/>
      <w:r w:rsidRPr="00A51265">
        <w:t xml:space="preserve"> = 1</w:t>
      </w:r>
    </w:p>
    <w:p w:rsidR="00A51265" w:rsidRPr="00A51265" w:rsidRDefault="00A51265" w:rsidP="00A51265">
      <w:proofErr w:type="gramStart"/>
      <w:r w:rsidRPr="00A51265">
        <w:t>appreciation</w:t>
      </w:r>
      <w:proofErr w:type="gramEnd"/>
      <w:r w:rsidRPr="00A51265">
        <w:t xml:space="preserve"> = 1</w:t>
      </w:r>
    </w:p>
    <w:p w:rsidR="00A51265" w:rsidRPr="00A51265" w:rsidRDefault="00A51265" w:rsidP="00A51265">
      <w:proofErr w:type="gramStart"/>
      <w:r w:rsidRPr="00A51265">
        <w:t>restore</w:t>
      </w:r>
      <w:proofErr w:type="gramEnd"/>
      <w:r w:rsidRPr="00A51265">
        <w:t xml:space="preserve"> = 2</w:t>
      </w:r>
    </w:p>
    <w:p w:rsidR="00A51265" w:rsidRDefault="00A51265" w:rsidP="00C66287">
      <w:pPr>
        <w:rPr>
          <w:b/>
        </w:rPr>
      </w:pPr>
    </w:p>
    <w:p w:rsidR="00F92A8F" w:rsidRPr="00F92A8F" w:rsidRDefault="00907D73" w:rsidP="0063713E">
      <w:pPr>
        <w:rPr>
          <w:iCs/>
        </w:rPr>
      </w:pPr>
      <w:r w:rsidRPr="00907D73">
        <w:rPr>
          <w:b/>
        </w:rPr>
        <w:t xml:space="preserve">4 </w:t>
      </w:r>
      <w:r w:rsidR="0063713E" w:rsidRPr="0063713E">
        <w:rPr>
          <w:b/>
          <w:bCs/>
        </w:rPr>
        <w:t xml:space="preserve">Vocabulary </w:t>
      </w:r>
      <w:r w:rsidR="00A51265">
        <w:rPr>
          <w:b/>
          <w:bCs/>
        </w:rPr>
        <w:t>building</w:t>
      </w:r>
      <w:r w:rsidR="0063713E" w:rsidRPr="0063713E">
        <w:rPr>
          <w:b/>
          <w:bCs/>
        </w:rPr>
        <w:t xml:space="preserve">: </w:t>
      </w:r>
      <w:r w:rsidR="00A51265">
        <w:rPr>
          <w:b/>
          <w:bCs/>
        </w:rPr>
        <w:t>formal and informal verbs</w:t>
      </w:r>
      <w:r w:rsidR="0063713E">
        <w:rPr>
          <w:b/>
          <w:bCs/>
        </w:rPr>
        <w:t xml:space="preserve"> </w:t>
      </w:r>
    </w:p>
    <w:p w:rsidR="00F92A8F" w:rsidRDefault="0063713E" w:rsidP="00C66287">
      <w:pPr>
        <w:rPr>
          <w:b/>
          <w:bCs/>
        </w:rPr>
      </w:pPr>
      <w:r>
        <w:rPr>
          <w:b/>
          <w:bCs/>
        </w:rPr>
        <w:t>4.1</w:t>
      </w:r>
    </w:p>
    <w:p w:rsidR="00A51265" w:rsidRPr="00A51265" w:rsidRDefault="00A51265" w:rsidP="00A51265">
      <w:pPr>
        <w:rPr>
          <w:bCs/>
        </w:rPr>
      </w:pPr>
      <w:r w:rsidRPr="00A51265">
        <w:rPr>
          <w:bCs/>
        </w:rPr>
        <w:t>2 to enhance cultural industries</w:t>
      </w:r>
    </w:p>
    <w:p w:rsidR="00A51265" w:rsidRPr="00A51265" w:rsidRDefault="00A51265" w:rsidP="00A51265">
      <w:pPr>
        <w:rPr>
          <w:bCs/>
        </w:rPr>
      </w:pPr>
      <w:r w:rsidRPr="00A51265">
        <w:rPr>
          <w:bCs/>
        </w:rPr>
        <w:t>3 help retain local knowledge</w:t>
      </w:r>
    </w:p>
    <w:p w:rsidR="00A51265" w:rsidRPr="00A51265" w:rsidRDefault="00A51265" w:rsidP="00A51265">
      <w:pPr>
        <w:rPr>
          <w:bCs/>
          <w:lang w:val="nl-NL"/>
        </w:rPr>
      </w:pPr>
      <w:r w:rsidRPr="00A51265">
        <w:rPr>
          <w:bCs/>
          <w:lang w:val="nl-NL"/>
        </w:rPr>
        <w:t xml:space="preserve">4 </w:t>
      </w:r>
      <w:proofErr w:type="spellStart"/>
      <w:r w:rsidRPr="00A51265">
        <w:rPr>
          <w:bCs/>
          <w:lang w:val="nl-NL"/>
        </w:rPr>
        <w:t>that</w:t>
      </w:r>
      <w:proofErr w:type="spellEnd"/>
      <w:r w:rsidRPr="00A51265">
        <w:rPr>
          <w:bCs/>
          <w:lang w:val="nl-NL"/>
        </w:rPr>
        <w:t xml:space="preserve"> benefit </w:t>
      </w:r>
      <w:proofErr w:type="spellStart"/>
      <w:r w:rsidRPr="00A51265">
        <w:rPr>
          <w:bCs/>
          <w:lang w:val="nl-NL"/>
        </w:rPr>
        <w:t>women</w:t>
      </w:r>
      <w:proofErr w:type="spellEnd"/>
    </w:p>
    <w:p w:rsidR="00A51265" w:rsidRPr="00A51265" w:rsidRDefault="00A51265" w:rsidP="00A51265">
      <w:pPr>
        <w:rPr>
          <w:bCs/>
          <w:lang w:val="nl-NL"/>
        </w:rPr>
      </w:pPr>
      <w:r w:rsidRPr="00A51265">
        <w:rPr>
          <w:b/>
          <w:bCs/>
          <w:lang w:val="nl-NL"/>
        </w:rPr>
        <w:t xml:space="preserve">5 </w:t>
      </w:r>
      <w:proofErr w:type="spellStart"/>
      <w:r w:rsidRPr="00A51265">
        <w:rPr>
          <w:bCs/>
          <w:lang w:val="nl-NL"/>
        </w:rPr>
        <w:t>creates</w:t>
      </w:r>
      <w:proofErr w:type="spellEnd"/>
      <w:r w:rsidRPr="00A51265">
        <w:rPr>
          <w:bCs/>
          <w:lang w:val="nl-NL"/>
        </w:rPr>
        <w:t xml:space="preserve"> </w:t>
      </w:r>
      <w:proofErr w:type="spellStart"/>
      <w:r w:rsidRPr="00A51265">
        <w:rPr>
          <w:bCs/>
          <w:lang w:val="nl-NL"/>
        </w:rPr>
        <w:t>positive</w:t>
      </w:r>
      <w:proofErr w:type="spellEnd"/>
    </w:p>
    <w:p w:rsidR="00A51265" w:rsidRPr="00A51265" w:rsidRDefault="00A51265" w:rsidP="00A51265">
      <w:pPr>
        <w:rPr>
          <w:bCs/>
        </w:rPr>
      </w:pPr>
      <w:r w:rsidRPr="00A51265">
        <w:rPr>
          <w:b/>
          <w:bCs/>
        </w:rPr>
        <w:t xml:space="preserve">6 </w:t>
      </w:r>
      <w:r w:rsidRPr="00A51265">
        <w:rPr>
          <w:bCs/>
        </w:rPr>
        <w:t>transmitting them to the new generations</w:t>
      </w:r>
    </w:p>
    <w:p w:rsidR="00A51265" w:rsidRDefault="00A51265" w:rsidP="0063713E">
      <w:pPr>
        <w:rPr>
          <w:bCs/>
        </w:rPr>
      </w:pPr>
    </w:p>
    <w:p w:rsidR="0063713E" w:rsidRPr="0063713E" w:rsidRDefault="0063713E" w:rsidP="001F1120">
      <w:pPr>
        <w:rPr>
          <w:b/>
        </w:rPr>
      </w:pPr>
      <w:r>
        <w:rPr>
          <w:b/>
        </w:rPr>
        <w:t xml:space="preserve">5 </w:t>
      </w:r>
      <w:r w:rsidR="00A51265">
        <w:rPr>
          <w:b/>
          <w:bCs/>
        </w:rPr>
        <w:t>Reading in detail</w:t>
      </w:r>
    </w:p>
    <w:p w:rsidR="00A51265" w:rsidRPr="00A51265" w:rsidRDefault="00A51265" w:rsidP="00A51265">
      <w:pPr>
        <w:rPr>
          <w:b/>
        </w:rPr>
      </w:pPr>
      <w:r w:rsidRPr="00A51265">
        <w:rPr>
          <w:b/>
        </w:rPr>
        <w:t>5.1</w:t>
      </w:r>
      <w:proofErr w:type="gramStart"/>
      <w:r w:rsidRPr="00A51265">
        <w:rPr>
          <w:b/>
        </w:rPr>
        <w:t>.a</w:t>
      </w:r>
      <w:proofErr w:type="gramEnd"/>
      <w:r w:rsidRPr="00A51265">
        <w:rPr>
          <w:b/>
        </w:rPr>
        <w:t xml:space="preserve"> </w:t>
      </w:r>
    </w:p>
    <w:p w:rsidR="00A51265" w:rsidRPr="00A51265" w:rsidRDefault="00A51265" w:rsidP="00A51265">
      <w:proofErr w:type="gramStart"/>
      <w:r w:rsidRPr="00A51265">
        <w:t>one</w:t>
      </w:r>
      <w:proofErr w:type="gramEnd"/>
      <w:r w:rsidRPr="00A51265">
        <w:t xml:space="preserve"> point three trillion US/United States/American</w:t>
      </w:r>
      <w:r>
        <w:t xml:space="preserve"> </w:t>
      </w:r>
      <w:r w:rsidRPr="00A51265">
        <w:t>dollars</w:t>
      </w:r>
    </w:p>
    <w:p w:rsidR="00A51265" w:rsidRPr="00A51265" w:rsidRDefault="00A51265" w:rsidP="00A51265">
      <w:pPr>
        <w:rPr>
          <w:b/>
          <w:bCs/>
        </w:rPr>
      </w:pPr>
      <w:r w:rsidRPr="00A51265">
        <w:rPr>
          <w:b/>
          <w:bCs/>
        </w:rPr>
        <w:t>5.1</w:t>
      </w:r>
      <w:proofErr w:type="gramStart"/>
      <w:r w:rsidRPr="00A51265">
        <w:rPr>
          <w:b/>
          <w:bCs/>
        </w:rPr>
        <w:t>.b</w:t>
      </w:r>
      <w:proofErr w:type="gramEnd"/>
      <w:r w:rsidRPr="00A51265">
        <w:rPr>
          <w:b/>
          <w:bCs/>
        </w:rPr>
        <w:t xml:space="preserve"> </w:t>
      </w:r>
    </w:p>
    <w:p w:rsidR="00A51265" w:rsidRPr="00A51265" w:rsidRDefault="00A51265" w:rsidP="00A51265">
      <w:r w:rsidRPr="00A51265">
        <w:t>It refers to the developing countries of the world,</w:t>
      </w:r>
      <w:r>
        <w:t xml:space="preserve"> </w:t>
      </w:r>
      <w:r w:rsidRPr="00A51265">
        <w:t>many of which are south of the equator.</w:t>
      </w:r>
    </w:p>
    <w:p w:rsidR="00A51265" w:rsidRDefault="00A51265" w:rsidP="00A51265">
      <w:pPr>
        <w:rPr>
          <w:bCs/>
        </w:rPr>
      </w:pPr>
      <w:r w:rsidRPr="00A51265">
        <w:rPr>
          <w:b/>
          <w:bCs/>
        </w:rPr>
        <w:t>5.1</w:t>
      </w:r>
      <w:proofErr w:type="gramStart"/>
      <w:r w:rsidRPr="00A51265">
        <w:rPr>
          <w:b/>
          <w:bCs/>
        </w:rPr>
        <w:t>.c</w:t>
      </w:r>
      <w:proofErr w:type="gramEnd"/>
      <w:r>
        <w:rPr>
          <w:bCs/>
        </w:rPr>
        <w:t xml:space="preserve"> </w:t>
      </w:r>
    </w:p>
    <w:p w:rsidR="00A51265" w:rsidRPr="00A51265" w:rsidRDefault="006C7718" w:rsidP="00A51265">
      <w:proofErr w:type="gramStart"/>
      <w:r>
        <w:t>t</w:t>
      </w:r>
      <w:r w:rsidR="00A51265" w:rsidRPr="00A51265">
        <w:t>he</w:t>
      </w:r>
      <w:proofErr w:type="gramEnd"/>
      <w:r w:rsidR="00A51265" w:rsidRPr="00A51265">
        <w:t xml:space="preserve"> annual rate of (service industries)</w:t>
      </w:r>
    </w:p>
    <w:p w:rsidR="006C7718" w:rsidRDefault="006C7718" w:rsidP="00A51265">
      <w:r w:rsidRPr="006C7718">
        <w:rPr>
          <w:b/>
        </w:rPr>
        <w:t>5.1</w:t>
      </w:r>
      <w:proofErr w:type="gramStart"/>
      <w:r w:rsidRPr="006C7718">
        <w:rPr>
          <w:b/>
        </w:rPr>
        <w:t>.</w:t>
      </w:r>
      <w:r w:rsidR="00A51265" w:rsidRPr="006C7718">
        <w:rPr>
          <w:b/>
        </w:rPr>
        <w:t>d</w:t>
      </w:r>
      <w:proofErr w:type="gramEnd"/>
    </w:p>
    <w:p w:rsidR="00A51265" w:rsidRPr="00A51265" w:rsidRDefault="00A51265" w:rsidP="00A51265">
      <w:proofErr w:type="gramStart"/>
      <w:r w:rsidRPr="00A51265">
        <w:t>institutions</w:t>
      </w:r>
      <w:proofErr w:type="gramEnd"/>
      <w:r w:rsidRPr="00A51265">
        <w:t xml:space="preserve"> such as universities, museums,</w:t>
      </w:r>
      <w:r w:rsidR="006C7718">
        <w:t xml:space="preserve"> </w:t>
      </w:r>
      <w:r w:rsidRPr="00A51265">
        <w:t xml:space="preserve">cultural </w:t>
      </w:r>
      <w:proofErr w:type="spellStart"/>
      <w:r w:rsidRPr="00A51265">
        <w:t>centres</w:t>
      </w:r>
      <w:proofErr w:type="spellEnd"/>
      <w:r w:rsidRPr="00A51265">
        <w:t xml:space="preserve">, etc. (in other words, </w:t>
      </w:r>
      <w:r w:rsidR="006C7718">
        <w:t>e</w:t>
      </w:r>
      <w:r w:rsidRPr="00A51265">
        <w:t>ducational</w:t>
      </w:r>
      <w:r w:rsidR="006C7718">
        <w:t xml:space="preserve"> </w:t>
      </w:r>
      <w:r w:rsidRPr="00A51265">
        <w:t>and cultural institutions)</w:t>
      </w:r>
    </w:p>
    <w:p w:rsidR="00A51265" w:rsidRPr="006C7718" w:rsidRDefault="006C7718" w:rsidP="00A51265">
      <w:pPr>
        <w:rPr>
          <w:b/>
        </w:rPr>
      </w:pPr>
      <w:r w:rsidRPr="006C7718">
        <w:rPr>
          <w:b/>
        </w:rPr>
        <w:t>5.1</w:t>
      </w:r>
      <w:proofErr w:type="gramStart"/>
      <w:r w:rsidRPr="006C7718">
        <w:rPr>
          <w:b/>
        </w:rPr>
        <w:t>.e</w:t>
      </w:r>
      <w:proofErr w:type="gramEnd"/>
    </w:p>
    <w:p w:rsidR="00A51265" w:rsidRPr="00A51265" w:rsidRDefault="00A51265" w:rsidP="00A51265">
      <w:proofErr w:type="gramStart"/>
      <w:r w:rsidRPr="00A51265">
        <w:rPr>
          <w:i/>
          <w:iCs/>
        </w:rPr>
        <w:t>revenue</w:t>
      </w:r>
      <w:proofErr w:type="gramEnd"/>
      <w:r w:rsidRPr="00A51265">
        <w:rPr>
          <w:i/>
          <w:iCs/>
        </w:rPr>
        <w:t xml:space="preserve"> - </w:t>
      </w:r>
      <w:r w:rsidRPr="00A51265">
        <w:t>the income that a government or</w:t>
      </w:r>
      <w:r w:rsidR="006C7718">
        <w:t xml:space="preserve"> </w:t>
      </w:r>
      <w:r w:rsidRPr="00A51265">
        <w:t>company receives regularly from tax or business</w:t>
      </w:r>
      <w:r w:rsidR="006C7718">
        <w:t xml:space="preserve"> </w:t>
      </w:r>
      <w:r w:rsidRPr="00A51265">
        <w:t>activities</w:t>
      </w:r>
    </w:p>
    <w:p w:rsidR="00A51265" w:rsidRPr="00A51265" w:rsidRDefault="00A51265" w:rsidP="00A51265">
      <w:proofErr w:type="spellStart"/>
      <w:proofErr w:type="gramStart"/>
      <w:r w:rsidRPr="00A51265">
        <w:rPr>
          <w:i/>
          <w:iCs/>
        </w:rPr>
        <w:t>investnnent</w:t>
      </w:r>
      <w:proofErr w:type="spellEnd"/>
      <w:proofErr w:type="gramEnd"/>
      <w:r w:rsidRPr="00A51265">
        <w:rPr>
          <w:i/>
          <w:iCs/>
        </w:rPr>
        <w:t xml:space="preserve"> = </w:t>
      </w:r>
      <w:r w:rsidRPr="00A51265">
        <w:t>money that is used in order to make</w:t>
      </w:r>
      <w:r w:rsidR="006C7718">
        <w:t xml:space="preserve"> </w:t>
      </w:r>
      <w:r w:rsidRPr="00A51265">
        <w:t>a profit (for example, buying property or shares in a</w:t>
      </w:r>
      <w:r w:rsidR="006C7718">
        <w:t xml:space="preserve"> </w:t>
      </w:r>
      <w:r w:rsidRPr="00A51265">
        <w:t>company)</w:t>
      </w:r>
    </w:p>
    <w:p w:rsidR="00A51265" w:rsidRPr="006C7718" w:rsidRDefault="00A51265" w:rsidP="00A51265">
      <w:proofErr w:type="gramStart"/>
      <w:r w:rsidRPr="00A51265">
        <w:rPr>
          <w:i/>
          <w:iCs/>
        </w:rPr>
        <w:t>credit</w:t>
      </w:r>
      <w:proofErr w:type="gramEnd"/>
      <w:r w:rsidRPr="00A51265">
        <w:rPr>
          <w:i/>
          <w:iCs/>
        </w:rPr>
        <w:t xml:space="preserve"> = </w:t>
      </w:r>
      <w:r w:rsidRPr="00A51265">
        <w:t>money borrowed from a bank or other</w:t>
      </w:r>
      <w:r w:rsidR="006C7718">
        <w:t xml:space="preserve"> </w:t>
      </w:r>
      <w:r w:rsidRPr="00A51265">
        <w:t>lender, paid back at a later date, usually with</w:t>
      </w:r>
      <w:r w:rsidR="006C7718">
        <w:t xml:space="preserve"> </w:t>
      </w:r>
      <w:r w:rsidRPr="006C7718">
        <w:t>interest</w:t>
      </w:r>
    </w:p>
    <w:p w:rsidR="00A51265" w:rsidRPr="00A51265" w:rsidRDefault="00A51265" w:rsidP="00A51265">
      <w:proofErr w:type="gramStart"/>
      <w:r w:rsidRPr="00A51265">
        <w:rPr>
          <w:i/>
          <w:iCs/>
        </w:rPr>
        <w:t>income</w:t>
      </w:r>
      <w:proofErr w:type="gramEnd"/>
      <w:r w:rsidRPr="00A51265">
        <w:rPr>
          <w:i/>
          <w:iCs/>
        </w:rPr>
        <w:t xml:space="preserve"> = </w:t>
      </w:r>
      <w:r w:rsidRPr="00A51265">
        <w:t>money that is earned from doing work or</w:t>
      </w:r>
    </w:p>
    <w:p w:rsidR="0063713E" w:rsidRPr="0063713E" w:rsidRDefault="0063713E" w:rsidP="0063713E"/>
    <w:p w:rsidR="00170431" w:rsidRPr="00170431" w:rsidRDefault="00170431" w:rsidP="00F92A8F">
      <w:pPr>
        <w:rPr>
          <w:b/>
        </w:rPr>
      </w:pPr>
      <w:r w:rsidRPr="00170431">
        <w:rPr>
          <w:b/>
        </w:rPr>
        <w:t xml:space="preserve">6 </w:t>
      </w:r>
      <w:r w:rsidR="008E0643">
        <w:rPr>
          <w:b/>
        </w:rPr>
        <w:t>Evaluating websites</w:t>
      </w:r>
    </w:p>
    <w:p w:rsidR="003F284E" w:rsidRDefault="00170431" w:rsidP="0043647B">
      <w:pPr>
        <w:rPr>
          <w:b/>
        </w:rPr>
      </w:pPr>
      <w:r w:rsidRPr="00170431">
        <w:rPr>
          <w:b/>
        </w:rPr>
        <w:t>6.1</w:t>
      </w:r>
    </w:p>
    <w:p w:rsidR="008E0643" w:rsidRPr="008E0643" w:rsidRDefault="008E0643" w:rsidP="008E0643">
      <w:r w:rsidRPr="008E0643">
        <w:t>The meaning of authoritative as used in the</w:t>
      </w:r>
      <w:r>
        <w:t xml:space="preserve"> </w:t>
      </w:r>
      <w:r w:rsidRPr="008E0643">
        <w:t>booklet is 'containing complete and accurate</w:t>
      </w:r>
    </w:p>
    <w:p w:rsidR="008E0643" w:rsidRPr="008E0643" w:rsidRDefault="008E0643" w:rsidP="008E0643">
      <w:proofErr w:type="gramStart"/>
      <w:r w:rsidRPr="008E0643">
        <w:t>information</w:t>
      </w:r>
      <w:proofErr w:type="gramEnd"/>
      <w:r w:rsidRPr="008E0643">
        <w:t>, and therefore respected'.</w:t>
      </w:r>
    </w:p>
    <w:p w:rsidR="008E0643" w:rsidRPr="008E0643" w:rsidRDefault="008E0643" w:rsidP="008E0643">
      <w:r w:rsidRPr="008E0643">
        <w:t xml:space="preserve">As a respected international </w:t>
      </w:r>
      <w:proofErr w:type="spellStart"/>
      <w:r w:rsidRPr="008E0643">
        <w:t>organisation</w:t>
      </w:r>
      <w:proofErr w:type="spellEnd"/>
      <w:r w:rsidRPr="008E0643">
        <w:t>,</w:t>
      </w:r>
      <w:r>
        <w:t xml:space="preserve"> </w:t>
      </w:r>
      <w:r w:rsidRPr="008E0643">
        <w:t>UNESCO publications are likely to be supported</w:t>
      </w:r>
      <w:r>
        <w:t xml:space="preserve"> </w:t>
      </w:r>
      <w:r w:rsidRPr="008E0643">
        <w:t>by sound research and evidence. In general,</w:t>
      </w:r>
      <w:r>
        <w:t xml:space="preserve"> </w:t>
      </w:r>
      <w:r w:rsidRPr="008E0643">
        <w:t>then, they can be considered authoritative.</w:t>
      </w:r>
    </w:p>
    <w:p w:rsidR="008E0643" w:rsidRPr="008E0643" w:rsidRDefault="008E0643" w:rsidP="008E0643">
      <w:r w:rsidRPr="008E0643">
        <w:t>Anything can be put online, so information</w:t>
      </w:r>
      <w:r>
        <w:t xml:space="preserve"> </w:t>
      </w:r>
      <w:r w:rsidRPr="008E0643">
        <w:t>should be carefully evaluated.</w:t>
      </w:r>
    </w:p>
    <w:p w:rsidR="008E0643" w:rsidRPr="008E0643" w:rsidRDefault="008E0643" w:rsidP="008E0643">
      <w:r w:rsidRPr="008E0643">
        <w:lastRenderedPageBreak/>
        <w:t>Anyone can write a web page, whatever their</w:t>
      </w:r>
      <w:r>
        <w:t xml:space="preserve"> </w:t>
      </w:r>
      <w:r w:rsidRPr="008E0643">
        <w:t>level of knowledge about a subject. Websites</w:t>
      </w:r>
      <w:r>
        <w:t xml:space="preserve"> </w:t>
      </w:r>
      <w:r w:rsidRPr="008E0643">
        <w:t xml:space="preserve">often aim to entertain or advertise, and this </w:t>
      </w:r>
      <w:proofErr w:type="gramStart"/>
      <w:r w:rsidRPr="008E0643">
        <w:t xml:space="preserve">may </w:t>
      </w:r>
      <w:r>
        <w:t xml:space="preserve"> </w:t>
      </w:r>
      <w:r w:rsidRPr="008E0643">
        <w:t>affect</w:t>
      </w:r>
      <w:proofErr w:type="gramEnd"/>
      <w:r w:rsidRPr="008E0643">
        <w:t xml:space="preserve"> the accurac</w:t>
      </w:r>
      <w:r>
        <w:t xml:space="preserve">y or quality of the information </w:t>
      </w:r>
      <w:r w:rsidRPr="008E0643">
        <w:t>provided.</w:t>
      </w:r>
    </w:p>
    <w:p w:rsidR="008E0643" w:rsidRDefault="008E0643" w:rsidP="008E0643">
      <w:pPr>
        <w:rPr>
          <w:b/>
        </w:rPr>
      </w:pPr>
      <w:r w:rsidRPr="008E0643">
        <w:rPr>
          <w:b/>
        </w:rPr>
        <w:t xml:space="preserve">6.2a&amp;b </w:t>
      </w:r>
    </w:p>
    <w:p w:rsidR="008E0643" w:rsidRPr="008E0643" w:rsidRDefault="008E0643" w:rsidP="008E0643">
      <w:r w:rsidRPr="008E0643">
        <w:t>Different subjects (or disciplines) may accept</w:t>
      </w:r>
      <w:r>
        <w:t xml:space="preserve"> </w:t>
      </w:r>
      <w:r w:rsidRPr="008E0643">
        <w:t>different types of websites.</w:t>
      </w:r>
    </w:p>
    <w:p w:rsidR="008E0643" w:rsidRPr="008E0643" w:rsidRDefault="008E0643" w:rsidP="008E0643">
      <w:r w:rsidRPr="008E0643">
        <w:t>- Even 'non-authoritative' websites might be used</w:t>
      </w:r>
      <w:r>
        <w:t xml:space="preserve"> </w:t>
      </w:r>
      <w:r w:rsidRPr="008E0643">
        <w:t>to gather ideas for student writing (e.g. arguments</w:t>
      </w:r>
      <w:r>
        <w:t xml:space="preserve"> </w:t>
      </w:r>
      <w:r w:rsidRPr="008E0643">
        <w:t>in support of the existence of UFOs; arguments</w:t>
      </w:r>
      <w:r>
        <w:t xml:space="preserve"> </w:t>
      </w:r>
      <w:r w:rsidRPr="008E0643">
        <w:t>against private education), but these should not be</w:t>
      </w:r>
      <w:r>
        <w:t xml:space="preserve"> </w:t>
      </w:r>
      <w:r w:rsidRPr="008E0643">
        <w:t>used as sources of reliable information or data, and</w:t>
      </w:r>
      <w:r>
        <w:t xml:space="preserve"> </w:t>
      </w:r>
      <w:r w:rsidRPr="008E0643">
        <w:t>should not be referenced.</w:t>
      </w:r>
    </w:p>
    <w:p w:rsidR="008E0643" w:rsidRPr="008E0643" w:rsidRDefault="008E0643" w:rsidP="008E0643">
      <w:r w:rsidRPr="008E0643">
        <w:t>- There is no clear dividing line between an</w:t>
      </w:r>
      <w:r>
        <w:t xml:space="preserve"> </w:t>
      </w:r>
      <w:r w:rsidRPr="008E0643">
        <w:t>'authoritative' and 'non-authoritative' source. For</w:t>
      </w:r>
      <w:r>
        <w:t xml:space="preserve"> </w:t>
      </w:r>
      <w:r w:rsidRPr="008E0643">
        <w:t>example, personal blogs are not peer-reviewed, and</w:t>
      </w:r>
      <w:r>
        <w:t xml:space="preserve"> </w:t>
      </w:r>
      <w:r w:rsidRPr="008E0643">
        <w:t>so are considered 'non-</w:t>
      </w:r>
      <w:r>
        <w:t xml:space="preserve"> a</w:t>
      </w:r>
      <w:r w:rsidRPr="008E0643">
        <w:t>uthoritative', but if a blog</w:t>
      </w:r>
      <w:r>
        <w:t xml:space="preserve"> </w:t>
      </w:r>
      <w:r w:rsidRPr="008E0643">
        <w:t>is written by a respected scholar in the field, it may</w:t>
      </w:r>
      <w:r>
        <w:t xml:space="preserve"> </w:t>
      </w:r>
      <w:r w:rsidRPr="008E0643">
        <w:t>be taken to be 'authoritative'.</w:t>
      </w:r>
    </w:p>
    <w:p w:rsidR="008E0643" w:rsidRDefault="008E0643" w:rsidP="0063713E">
      <w:pPr>
        <w:rPr>
          <w:b/>
          <w:bCs/>
          <w:i/>
          <w:iCs/>
        </w:rPr>
      </w:pPr>
    </w:p>
    <w:p w:rsidR="008E0643" w:rsidRDefault="00F01AD8" w:rsidP="00F01AD8">
      <w:pPr>
        <w:rPr>
          <w:b/>
        </w:rPr>
      </w:pPr>
      <w:r w:rsidRPr="00F01AD8">
        <w:rPr>
          <w:b/>
        </w:rPr>
        <w:t xml:space="preserve">7 </w:t>
      </w:r>
      <w:r w:rsidR="008E0643">
        <w:rPr>
          <w:b/>
        </w:rPr>
        <w:t>Giving opinions in presentations</w:t>
      </w:r>
    </w:p>
    <w:p w:rsidR="008E0643" w:rsidRDefault="008E0643" w:rsidP="008E0643">
      <w:pPr>
        <w:rPr>
          <w:b/>
        </w:rPr>
      </w:pPr>
      <w:r w:rsidRPr="008E0643">
        <w:rPr>
          <w:b/>
        </w:rPr>
        <w:t xml:space="preserve">7.1a </w:t>
      </w:r>
    </w:p>
    <w:p w:rsidR="008E0643" w:rsidRPr="008E0643" w:rsidRDefault="008E0643" w:rsidP="008E0643">
      <w:r w:rsidRPr="008E0643">
        <w:t xml:space="preserve">The student agrees with points </w:t>
      </w:r>
      <w:proofErr w:type="gramStart"/>
      <w:r w:rsidRPr="008E0643">
        <w:t>1 ,</w:t>
      </w:r>
      <w:proofErr w:type="gramEnd"/>
      <w:r w:rsidRPr="008E0643">
        <w:t xml:space="preserve"> 4 and 5, and</w:t>
      </w:r>
      <w:r>
        <w:t xml:space="preserve"> </w:t>
      </w:r>
      <w:r w:rsidRPr="008E0643">
        <w:t>disagrees with points 2 and 3.</w:t>
      </w:r>
    </w:p>
    <w:p w:rsidR="008E0643" w:rsidRDefault="008E0643" w:rsidP="008E0643">
      <w:r w:rsidRPr="008E0643">
        <w:rPr>
          <w:b/>
        </w:rPr>
        <w:t>7.1</w:t>
      </w:r>
      <w:proofErr w:type="gramStart"/>
      <w:r w:rsidRPr="008E0643">
        <w:rPr>
          <w:b/>
        </w:rPr>
        <w:t>.b</w:t>
      </w:r>
      <w:proofErr w:type="gramEnd"/>
      <w:r w:rsidRPr="008E0643">
        <w:t xml:space="preserve"> </w:t>
      </w:r>
    </w:p>
    <w:p w:rsidR="008E0643" w:rsidRPr="008E0643" w:rsidRDefault="008E0643" w:rsidP="008E0643">
      <w:r w:rsidRPr="008E0643">
        <w:t>Elicit the answer from the class. The student refers to the literature in their</w:t>
      </w:r>
      <w:r>
        <w:t xml:space="preserve"> </w:t>
      </w:r>
      <w:r w:rsidRPr="008E0643">
        <w:t>presentation. This makes their talk sound</w:t>
      </w:r>
      <w:r>
        <w:t xml:space="preserve"> </w:t>
      </w:r>
      <w:r w:rsidRPr="008E0643">
        <w:t>authoritative.</w:t>
      </w:r>
    </w:p>
    <w:p w:rsidR="00BA1389" w:rsidRDefault="00BA1389" w:rsidP="008E0643">
      <w:pPr>
        <w:rPr>
          <w:b/>
          <w:bCs/>
        </w:rPr>
      </w:pPr>
      <w:r>
        <w:rPr>
          <w:b/>
          <w:bCs/>
        </w:rPr>
        <w:t>7.1</w:t>
      </w:r>
      <w:proofErr w:type="gramStart"/>
      <w:r>
        <w:rPr>
          <w:b/>
          <w:bCs/>
        </w:rPr>
        <w:t>.c</w:t>
      </w:r>
      <w:proofErr w:type="gramEnd"/>
      <w:r>
        <w:rPr>
          <w:b/>
          <w:bCs/>
        </w:rPr>
        <w:t>&amp;d</w:t>
      </w:r>
    </w:p>
    <w:p w:rsidR="008E0643" w:rsidRDefault="008E0643" w:rsidP="008E0643">
      <w:pPr>
        <w:rPr>
          <w:bCs/>
        </w:rPr>
      </w:pPr>
      <w:proofErr w:type="gramStart"/>
      <w:r w:rsidRPr="00BA1389">
        <w:rPr>
          <w:b/>
          <w:bCs/>
        </w:rPr>
        <w:t>show</w:t>
      </w:r>
      <w:r w:rsidR="00BA1389" w:rsidRPr="00BA1389">
        <w:rPr>
          <w:b/>
          <w:bCs/>
        </w:rPr>
        <w:t>ing</w:t>
      </w:r>
      <w:proofErr w:type="gramEnd"/>
      <w:r w:rsidR="00BA1389" w:rsidRPr="00BA1389">
        <w:rPr>
          <w:b/>
          <w:bCs/>
        </w:rPr>
        <w:t xml:space="preserve"> agreement</w:t>
      </w:r>
      <w:r w:rsidR="00BA1389">
        <w:rPr>
          <w:bCs/>
        </w:rPr>
        <w:t>: I</w:t>
      </w:r>
      <w:r w:rsidR="00BA1389" w:rsidRPr="00BA1389">
        <w:rPr>
          <w:bCs/>
        </w:rPr>
        <w:t xml:space="preserve"> tend to agree with</w:t>
      </w:r>
      <w:r w:rsidR="00BA1389">
        <w:rPr>
          <w:bCs/>
        </w:rPr>
        <w:t>/ I think they make a good point here/ That’s a fair point/ This is right I think/ This seems to me entirely valid</w:t>
      </w:r>
    </w:p>
    <w:p w:rsidR="008E0643" w:rsidRPr="008E0643" w:rsidRDefault="008E0643" w:rsidP="008E0643">
      <w:proofErr w:type="gramStart"/>
      <w:r w:rsidRPr="00BA1389">
        <w:rPr>
          <w:b/>
          <w:bCs/>
        </w:rPr>
        <w:t>showing</w:t>
      </w:r>
      <w:proofErr w:type="gramEnd"/>
      <w:r w:rsidRPr="00BA1389">
        <w:rPr>
          <w:b/>
          <w:bCs/>
        </w:rPr>
        <w:t xml:space="preserve"> disagreement</w:t>
      </w:r>
      <w:r w:rsidR="00BA1389">
        <w:rPr>
          <w:bCs/>
        </w:rPr>
        <w:t xml:space="preserve">: </w:t>
      </w:r>
      <w:r w:rsidR="00BA1389" w:rsidRPr="008E0643">
        <w:t>It's certainly the case</w:t>
      </w:r>
      <w:r w:rsidR="00BA1389">
        <w:t xml:space="preserve"> </w:t>
      </w:r>
      <w:r w:rsidR="00BA1389" w:rsidRPr="008E0643">
        <w:t>that ... but actually ...</w:t>
      </w:r>
      <w:r w:rsidR="00BA1389">
        <w:t>/ I</w:t>
      </w:r>
      <w:r w:rsidRPr="008E0643">
        <w:t xml:space="preserve"> have my doubts</w:t>
      </w:r>
    </w:p>
    <w:p w:rsidR="008E0643" w:rsidRPr="008E0643" w:rsidRDefault="008E0643" w:rsidP="008E0643">
      <w:proofErr w:type="gramStart"/>
      <w:r w:rsidRPr="008E0643">
        <w:t>here</w:t>
      </w:r>
      <w:proofErr w:type="gramEnd"/>
      <w:r w:rsidR="00BA1389">
        <w:t xml:space="preserve">/ </w:t>
      </w:r>
      <w:r w:rsidRPr="008E0643">
        <w:t>Rather, it seems to me</w:t>
      </w:r>
      <w:r w:rsidR="00BA1389">
        <w:t xml:space="preserve"> …/ </w:t>
      </w:r>
      <w:r w:rsidRPr="008E0643">
        <w:t>It might be true that</w:t>
      </w:r>
      <w:r w:rsidR="00BA1389">
        <w:t xml:space="preserve"> </w:t>
      </w:r>
      <w:r w:rsidRPr="008E0643">
        <w:t>... but in fac</w:t>
      </w:r>
      <w:r w:rsidR="00BA1389">
        <w:t xml:space="preserve">t …/ </w:t>
      </w:r>
      <w:r w:rsidRPr="008E0643">
        <w:rPr>
          <w:bCs/>
        </w:rPr>
        <w:t>I</w:t>
      </w:r>
      <w:r w:rsidRPr="008E0643">
        <w:t>'d like to question</w:t>
      </w:r>
    </w:p>
    <w:p w:rsidR="008E0643" w:rsidRPr="00BA1389" w:rsidRDefault="008E0643" w:rsidP="008E0643">
      <w:proofErr w:type="gramStart"/>
      <w:r w:rsidRPr="008E0643">
        <w:t>this</w:t>
      </w:r>
      <w:proofErr w:type="gramEnd"/>
      <w:r w:rsidR="00BA1389">
        <w:t xml:space="preserve"> / </w:t>
      </w:r>
      <w:r w:rsidRPr="008E0643">
        <w:t>They don't appear to</w:t>
      </w:r>
      <w:r w:rsidR="00BA1389">
        <w:t xml:space="preserve"> </w:t>
      </w:r>
      <w:r w:rsidRPr="008E0643">
        <w:t>take into account ...</w:t>
      </w:r>
      <w:r w:rsidR="00BA1389">
        <w:t xml:space="preserve">/ </w:t>
      </w:r>
      <w:r w:rsidRPr="00BA1389">
        <w:rPr>
          <w:bCs/>
        </w:rPr>
        <w:t>I</w:t>
      </w:r>
      <w:r w:rsidRPr="00BA1389">
        <w:t>'m not sur</w:t>
      </w:r>
      <w:r w:rsidR="00BA1389">
        <w:t>e about this at all.</w:t>
      </w:r>
    </w:p>
    <w:p w:rsidR="008E0643" w:rsidRDefault="00BA1389" w:rsidP="00F01AD8">
      <w:pPr>
        <w:rPr>
          <w:b/>
        </w:rPr>
      </w:pPr>
      <w:r>
        <w:rPr>
          <w:b/>
        </w:rPr>
        <w:t>7.2</w:t>
      </w:r>
      <w:proofErr w:type="gramStart"/>
      <w:r>
        <w:rPr>
          <w:b/>
        </w:rPr>
        <w:t>.b</w:t>
      </w:r>
      <w:proofErr w:type="gramEnd"/>
    </w:p>
    <w:p w:rsidR="00BA1389" w:rsidRPr="00BA1389" w:rsidRDefault="00BA1389" w:rsidP="00BA1389">
      <w:r w:rsidRPr="00BA1389">
        <w:t>Answers will vary. Here are some example</w:t>
      </w:r>
      <w:r>
        <w:t xml:space="preserve"> </w:t>
      </w:r>
      <w:r w:rsidRPr="00BA1389">
        <w:t>sentence completions for use in class.</w:t>
      </w:r>
    </w:p>
    <w:p w:rsidR="00BA1389" w:rsidRPr="00BA1389" w:rsidRDefault="00BA1389" w:rsidP="00BA1389">
      <w:r w:rsidRPr="00BA1389">
        <w:t>2 ... they'd rather pay lower taxes.</w:t>
      </w:r>
    </w:p>
    <w:p w:rsidR="00BA1389" w:rsidRPr="00BA1389" w:rsidRDefault="00BA1389" w:rsidP="00BA1389">
      <w:r w:rsidRPr="00BA1389">
        <w:t>3 ... they're more concerned with keeping on good</w:t>
      </w:r>
      <w:r>
        <w:t xml:space="preserve"> </w:t>
      </w:r>
      <w:r w:rsidRPr="00BA1389">
        <w:t>terms with the business community.</w:t>
      </w:r>
    </w:p>
    <w:p w:rsidR="00BA1389" w:rsidRPr="00BA1389" w:rsidRDefault="00BA1389" w:rsidP="00BA1389">
      <w:pPr>
        <w:rPr>
          <w:lang w:val="nl-NL"/>
        </w:rPr>
      </w:pPr>
      <w:r w:rsidRPr="00BA1389">
        <w:rPr>
          <w:lang w:val="nl-NL"/>
        </w:rPr>
        <w:t>4 .</w:t>
      </w:r>
      <w:proofErr w:type="gramStart"/>
      <w:r w:rsidRPr="00BA1389">
        <w:rPr>
          <w:lang w:val="nl-NL"/>
        </w:rPr>
        <w:t>..</w:t>
      </w:r>
      <w:proofErr w:type="gramEnd"/>
      <w:r w:rsidRPr="00BA1389">
        <w:rPr>
          <w:lang w:val="nl-NL"/>
        </w:rPr>
        <w:t xml:space="preserve"> </w:t>
      </w:r>
      <w:proofErr w:type="spellStart"/>
      <w:r w:rsidRPr="00BA1389">
        <w:rPr>
          <w:lang w:val="nl-NL"/>
        </w:rPr>
        <w:t>it</w:t>
      </w:r>
      <w:proofErr w:type="spellEnd"/>
      <w:r w:rsidRPr="00BA1389">
        <w:rPr>
          <w:lang w:val="nl-NL"/>
        </w:rPr>
        <w:t xml:space="preserve"> </w:t>
      </w:r>
      <w:proofErr w:type="spellStart"/>
      <w:r w:rsidRPr="00BA1389">
        <w:rPr>
          <w:lang w:val="nl-NL"/>
        </w:rPr>
        <w:t>encourages</w:t>
      </w:r>
      <w:proofErr w:type="spellEnd"/>
      <w:r w:rsidRPr="00BA1389">
        <w:rPr>
          <w:lang w:val="nl-NL"/>
        </w:rPr>
        <w:t xml:space="preserve"> </w:t>
      </w:r>
      <w:proofErr w:type="spellStart"/>
      <w:r w:rsidRPr="00BA1389">
        <w:rPr>
          <w:lang w:val="nl-NL"/>
        </w:rPr>
        <w:t>creativity</w:t>
      </w:r>
      <w:proofErr w:type="spellEnd"/>
      <w:r w:rsidRPr="00BA1389">
        <w:rPr>
          <w:lang w:val="nl-NL"/>
        </w:rPr>
        <w:t xml:space="preserve">. </w:t>
      </w:r>
    </w:p>
    <w:p w:rsidR="00BA1389" w:rsidRPr="00BA1389" w:rsidRDefault="00BA1389" w:rsidP="00BA1389">
      <w:r w:rsidRPr="00BA1389">
        <w:rPr>
          <w:bCs/>
        </w:rPr>
        <w:t xml:space="preserve">5 </w:t>
      </w:r>
      <w:r w:rsidRPr="00BA1389">
        <w:t>... the evidence is clear: our planet is in trouble.</w:t>
      </w:r>
    </w:p>
    <w:p w:rsidR="008E0643" w:rsidRDefault="008E0643" w:rsidP="00F01AD8">
      <w:pPr>
        <w:rPr>
          <w:b/>
        </w:rPr>
      </w:pPr>
    </w:p>
    <w:p w:rsidR="00F01AD8" w:rsidRDefault="002C144B" w:rsidP="002C144B">
      <w:pPr>
        <w:rPr>
          <w:b/>
          <w:bCs/>
        </w:rPr>
      </w:pPr>
      <w:r w:rsidRPr="00F01AD8">
        <w:rPr>
          <w:b/>
        </w:rPr>
        <w:t>8</w:t>
      </w:r>
      <w:r w:rsidRPr="00F01AD8">
        <w:t xml:space="preserve"> </w:t>
      </w:r>
      <w:r w:rsidR="00BA1389">
        <w:rPr>
          <w:b/>
          <w:bCs/>
        </w:rPr>
        <w:t xml:space="preserve">Presentation </w:t>
      </w:r>
      <w:proofErr w:type="spellStart"/>
      <w:r w:rsidR="00BA1389">
        <w:rPr>
          <w:b/>
          <w:bCs/>
        </w:rPr>
        <w:t>Pratice</w:t>
      </w:r>
      <w:proofErr w:type="spellEnd"/>
      <w:r w:rsidR="00F01AD8">
        <w:rPr>
          <w:b/>
          <w:bCs/>
        </w:rPr>
        <w:t xml:space="preserve"> </w:t>
      </w:r>
    </w:p>
    <w:p w:rsidR="002C144B" w:rsidRDefault="002C144B" w:rsidP="002C144B">
      <w:pPr>
        <w:rPr>
          <w:b/>
        </w:rPr>
      </w:pPr>
      <w:r w:rsidRPr="002C144B">
        <w:rPr>
          <w:b/>
        </w:rPr>
        <w:t>8.</w:t>
      </w:r>
      <w:r w:rsidR="0070648E">
        <w:rPr>
          <w:b/>
        </w:rPr>
        <w:t>1</w:t>
      </w:r>
      <w:proofErr w:type="gramStart"/>
      <w:r w:rsidR="00BA1389">
        <w:rPr>
          <w:b/>
        </w:rPr>
        <w:t>.a</w:t>
      </w:r>
      <w:proofErr w:type="gramEnd"/>
    </w:p>
    <w:p w:rsidR="00BA1389" w:rsidRPr="00BA1389" w:rsidRDefault="00BA1389" w:rsidP="00BA1389">
      <w:r w:rsidRPr="00BA1389">
        <w:t>Possible notes are as follows.</w:t>
      </w:r>
    </w:p>
    <w:p w:rsidR="00BA1389" w:rsidRPr="00BA1389" w:rsidRDefault="00BA1389" w:rsidP="00BA1389">
      <w:r w:rsidRPr="00BA1389">
        <w:t xml:space="preserve">• </w:t>
      </w:r>
      <w:proofErr w:type="spellStart"/>
      <w:r w:rsidRPr="00BA1389">
        <w:t>Globalisation</w:t>
      </w:r>
      <w:proofErr w:type="spellEnd"/>
      <w:r w:rsidRPr="00BA1389">
        <w:t xml:space="preserve"> can lead to the loss of local</w:t>
      </w:r>
      <w:r>
        <w:t xml:space="preserve"> </w:t>
      </w:r>
      <w:r w:rsidRPr="00BA1389">
        <w:t>cultures and traditions - replaced by products</w:t>
      </w:r>
    </w:p>
    <w:p w:rsidR="00BA1389" w:rsidRPr="00BA1389" w:rsidRDefault="00BA1389" w:rsidP="00BA1389">
      <w:proofErr w:type="gramStart"/>
      <w:r w:rsidRPr="00BA1389">
        <w:t>and</w:t>
      </w:r>
      <w:proofErr w:type="gramEnd"/>
      <w:r w:rsidRPr="00BA1389">
        <w:t xml:space="preserve"> activities that are also found in the rest of</w:t>
      </w:r>
      <w:r>
        <w:t xml:space="preserve"> </w:t>
      </w:r>
      <w:r w:rsidRPr="00BA1389">
        <w:t>the world.</w:t>
      </w:r>
    </w:p>
    <w:p w:rsidR="00BA1389" w:rsidRPr="00BA1389" w:rsidRDefault="00BA1389" w:rsidP="00BA1389">
      <w:r w:rsidRPr="00BA1389">
        <w:t xml:space="preserve">• </w:t>
      </w:r>
      <w:proofErr w:type="spellStart"/>
      <w:r w:rsidRPr="00BA1389">
        <w:t>Globalisation</w:t>
      </w:r>
      <w:proofErr w:type="spellEnd"/>
      <w:r w:rsidRPr="00BA1389">
        <w:t xml:space="preserve"> reduces diversity - the more</w:t>
      </w:r>
      <w:r>
        <w:t xml:space="preserve"> </w:t>
      </w:r>
      <w:r w:rsidRPr="00BA1389">
        <w:t>cultural uniformity there is, the easier it is for</w:t>
      </w:r>
    </w:p>
    <w:p w:rsidR="00BA1389" w:rsidRPr="00BA1389" w:rsidRDefault="00BA1389" w:rsidP="00BA1389">
      <w:proofErr w:type="gramStart"/>
      <w:r w:rsidRPr="00BA1389">
        <w:t>multinational</w:t>
      </w:r>
      <w:proofErr w:type="gramEnd"/>
      <w:r w:rsidRPr="00BA1389">
        <w:t xml:space="preserve"> businesses to sell their products.</w:t>
      </w:r>
    </w:p>
    <w:p w:rsidR="00BA1389" w:rsidRPr="00BA1389" w:rsidRDefault="00BA1389" w:rsidP="00BA1389">
      <w:r w:rsidRPr="00BA1389">
        <w:t xml:space="preserve">• </w:t>
      </w:r>
      <w:proofErr w:type="spellStart"/>
      <w:r w:rsidRPr="00BA1389">
        <w:t>Globalisation</w:t>
      </w:r>
      <w:proofErr w:type="spellEnd"/>
      <w:r w:rsidRPr="00BA1389">
        <w:t xml:space="preserve"> encourages consumerism</w:t>
      </w:r>
      <w:r>
        <w:t xml:space="preserve"> </w:t>
      </w:r>
      <w:r w:rsidRPr="00BA1389">
        <w:t>- may change traditional societies - also</w:t>
      </w:r>
    </w:p>
    <w:p w:rsidR="00BA1389" w:rsidRPr="00BA1389" w:rsidRDefault="00BA1389" w:rsidP="00BA1389">
      <w:proofErr w:type="gramStart"/>
      <w:r w:rsidRPr="00BA1389">
        <w:t>world's</w:t>
      </w:r>
      <w:proofErr w:type="gramEnd"/>
      <w:r w:rsidRPr="00BA1389">
        <w:t xml:space="preserve"> resources are limited, and increased</w:t>
      </w:r>
      <w:r>
        <w:t xml:space="preserve"> </w:t>
      </w:r>
      <w:r w:rsidRPr="00BA1389">
        <w:t>consumption damages the environment.</w:t>
      </w:r>
    </w:p>
    <w:p w:rsidR="00BA1389" w:rsidRPr="00BA1389" w:rsidRDefault="00BA1389" w:rsidP="00BA1389">
      <w:r w:rsidRPr="00BA1389">
        <w:t>• Worldwide communication between cultures only</w:t>
      </w:r>
      <w:r>
        <w:t xml:space="preserve"> </w:t>
      </w:r>
      <w:r w:rsidRPr="00BA1389">
        <w:t>available to those who have internet access</w:t>
      </w:r>
      <w:r>
        <w:t xml:space="preserve"> </w:t>
      </w:r>
      <w:r w:rsidRPr="00BA1389">
        <w:t>- this means that a large percentage of the</w:t>
      </w:r>
      <w:r>
        <w:t xml:space="preserve"> </w:t>
      </w:r>
      <w:r w:rsidRPr="00BA1389">
        <w:t xml:space="preserve">world's </w:t>
      </w:r>
      <w:proofErr w:type="gramStart"/>
      <w:r w:rsidRPr="00BA1389">
        <w:t>population are</w:t>
      </w:r>
      <w:proofErr w:type="gramEnd"/>
      <w:r w:rsidRPr="00BA1389">
        <w:t xml:space="preserve"> left out.</w:t>
      </w:r>
    </w:p>
    <w:p w:rsidR="00F01AD8" w:rsidRDefault="00F01AD8" w:rsidP="00F01AD8"/>
    <w:p w:rsidR="00BA1389" w:rsidRDefault="00BA1389" w:rsidP="00F01AD8">
      <w:pPr>
        <w:rPr>
          <w:b/>
        </w:rPr>
      </w:pPr>
    </w:p>
    <w:p w:rsidR="00BA1389" w:rsidRDefault="00F01AD8" w:rsidP="00BA1389">
      <w:r w:rsidRPr="00F01AD8">
        <w:rPr>
          <w:b/>
        </w:rPr>
        <w:lastRenderedPageBreak/>
        <w:t>9</w:t>
      </w:r>
      <w:r>
        <w:t xml:space="preserve"> </w:t>
      </w:r>
      <w:r w:rsidR="00BA1389" w:rsidRPr="00BA1389">
        <w:rPr>
          <w:b/>
        </w:rPr>
        <w:t>Using primary and secondary sources</w:t>
      </w:r>
      <w:r w:rsidR="00BA1389">
        <w:t xml:space="preserve"> </w:t>
      </w:r>
    </w:p>
    <w:p w:rsidR="00BA1389" w:rsidRPr="00BA1389" w:rsidRDefault="00BA1389" w:rsidP="00BA1389">
      <w:pPr>
        <w:rPr>
          <w:b/>
        </w:rPr>
      </w:pPr>
      <w:r w:rsidRPr="00BA1389">
        <w:rPr>
          <w:b/>
        </w:rPr>
        <w:t>9.1</w:t>
      </w:r>
    </w:p>
    <w:p w:rsidR="005028F5" w:rsidRPr="00BA1389" w:rsidRDefault="00BA1389" w:rsidP="00BA1389">
      <w:r w:rsidRPr="00BA1389">
        <w:rPr>
          <w:bCs/>
        </w:rPr>
        <w:t>A, B and E can be considered primary sources.</w:t>
      </w:r>
      <w:r>
        <w:rPr>
          <w:bCs/>
        </w:rPr>
        <w:t xml:space="preserve"> </w:t>
      </w:r>
      <w:r w:rsidRPr="00BA1389">
        <w:rPr>
          <w:bCs/>
        </w:rPr>
        <w:t>These are given without any</w:t>
      </w:r>
      <w:r>
        <w:rPr>
          <w:bCs/>
        </w:rPr>
        <w:t xml:space="preserve"> i</w:t>
      </w:r>
      <w:r w:rsidRPr="00BA1389">
        <w:rPr>
          <w:bCs/>
        </w:rPr>
        <w:t>nterpretation; it is up</w:t>
      </w:r>
      <w:r>
        <w:rPr>
          <w:bCs/>
        </w:rPr>
        <w:t xml:space="preserve"> </w:t>
      </w:r>
      <w:r w:rsidRPr="00BA1389">
        <w:rPr>
          <w:bCs/>
        </w:rPr>
        <w:t>to the researcher/writer to offer an interpretation</w:t>
      </w:r>
      <w:r>
        <w:rPr>
          <w:bCs/>
        </w:rPr>
        <w:t xml:space="preserve"> </w:t>
      </w:r>
      <w:r w:rsidRPr="00BA1389">
        <w:rPr>
          <w:bCs/>
        </w:rPr>
        <w:t>of the data (in A and B) and content of the pictures</w:t>
      </w:r>
      <w:r>
        <w:rPr>
          <w:bCs/>
        </w:rPr>
        <w:t xml:space="preserve"> </w:t>
      </w:r>
      <w:r w:rsidRPr="00BA1389">
        <w:rPr>
          <w:bCs/>
        </w:rPr>
        <w:t>(in E).</w:t>
      </w:r>
    </w:p>
    <w:p w:rsidR="005028F5" w:rsidRDefault="005028F5" w:rsidP="005028F5"/>
    <w:p w:rsidR="005028F5" w:rsidRDefault="005028F5" w:rsidP="005028F5">
      <w:pPr>
        <w:rPr>
          <w:b/>
        </w:rPr>
      </w:pPr>
      <w:r w:rsidRPr="005028F5">
        <w:rPr>
          <w:b/>
        </w:rPr>
        <w:t xml:space="preserve">11 </w:t>
      </w:r>
      <w:r w:rsidR="00BA1389">
        <w:rPr>
          <w:b/>
        </w:rPr>
        <w:t>Writing up research: writing an introduction</w:t>
      </w:r>
    </w:p>
    <w:p w:rsidR="005028F5" w:rsidRDefault="005028F5" w:rsidP="005028F5">
      <w:pPr>
        <w:rPr>
          <w:b/>
        </w:rPr>
      </w:pPr>
      <w:r>
        <w:rPr>
          <w:b/>
        </w:rPr>
        <w:t>11.1</w:t>
      </w:r>
      <w:proofErr w:type="gramStart"/>
      <w:r w:rsidR="00BA1389">
        <w:rPr>
          <w:b/>
        </w:rPr>
        <w:t>.a</w:t>
      </w:r>
      <w:proofErr w:type="gramEnd"/>
    </w:p>
    <w:p w:rsidR="00BA1389" w:rsidRPr="00BA1389" w:rsidRDefault="00BA1389" w:rsidP="00BA1389">
      <w:r>
        <w:t xml:space="preserve">- </w:t>
      </w:r>
      <w:proofErr w:type="gramStart"/>
      <w:r w:rsidRPr="00BA1389">
        <w:t>outline</w:t>
      </w:r>
      <w:proofErr w:type="gramEnd"/>
      <w:r w:rsidRPr="00BA1389">
        <w:t xml:space="preserve"> of how the thesis is </w:t>
      </w:r>
      <w:proofErr w:type="spellStart"/>
      <w:r w:rsidRPr="00BA1389">
        <w:t>organised</w:t>
      </w:r>
      <w:proofErr w:type="spellEnd"/>
      <w:r w:rsidRPr="00BA1389">
        <w:t xml:space="preserve"> (a4)</w:t>
      </w:r>
    </w:p>
    <w:p w:rsidR="00BA1389" w:rsidRPr="00BA1389" w:rsidRDefault="00BA1389" w:rsidP="00BA1389">
      <w:r w:rsidRPr="00BA1389">
        <w:t xml:space="preserve">- </w:t>
      </w:r>
      <w:proofErr w:type="gramStart"/>
      <w:r w:rsidRPr="00BA1389">
        <w:t>brief</w:t>
      </w:r>
      <w:proofErr w:type="gramEnd"/>
      <w:r w:rsidRPr="00BA1389">
        <w:t xml:space="preserve"> review of previous studies on the topic (b2)</w:t>
      </w:r>
    </w:p>
    <w:p w:rsidR="00BA1389" w:rsidRPr="00BA1389" w:rsidRDefault="00BA1389" w:rsidP="00BA1389">
      <w:r w:rsidRPr="00BA1389">
        <w:t xml:space="preserve">- </w:t>
      </w:r>
      <w:proofErr w:type="gramStart"/>
      <w:r w:rsidRPr="00BA1389">
        <w:t>explanation</w:t>
      </w:r>
      <w:proofErr w:type="gramEnd"/>
      <w:r w:rsidRPr="00BA1389">
        <w:t xml:space="preserve"> of how the study will fill a gap,</w:t>
      </w:r>
    </w:p>
    <w:p w:rsidR="00BA1389" w:rsidRPr="00BA1389" w:rsidRDefault="00BA1389" w:rsidP="00BA1389">
      <w:r>
        <w:t xml:space="preserve">- </w:t>
      </w:r>
      <w:r w:rsidRPr="00BA1389">
        <w:t>overcome limitations, or solve a problem {c4)</w:t>
      </w:r>
    </w:p>
    <w:p w:rsidR="005028F5" w:rsidRPr="00BA1389" w:rsidRDefault="00BA1389" w:rsidP="005028F5">
      <w:pPr>
        <w:rPr>
          <w:b/>
        </w:rPr>
      </w:pPr>
      <w:r w:rsidRPr="00BA1389">
        <w:rPr>
          <w:b/>
        </w:rPr>
        <w:t>11.1</w:t>
      </w:r>
      <w:proofErr w:type="gramStart"/>
      <w:r w:rsidRPr="00BA1389">
        <w:rPr>
          <w:b/>
        </w:rPr>
        <w:t>.b</w:t>
      </w:r>
      <w:proofErr w:type="gramEnd"/>
    </w:p>
    <w:p w:rsidR="00BA1389" w:rsidRPr="00BA1389" w:rsidRDefault="004C1570" w:rsidP="00BA1389">
      <w:r>
        <w:t xml:space="preserve">1 </w:t>
      </w:r>
      <w:r w:rsidR="00BA1389" w:rsidRPr="00BA1389">
        <w:t xml:space="preserve">Not all </w:t>
      </w:r>
      <w:proofErr w:type="spellStart"/>
      <w:r w:rsidR="00BA1389" w:rsidRPr="00BA1389">
        <w:t>theses</w:t>
      </w:r>
      <w:proofErr w:type="spellEnd"/>
      <w:r w:rsidR="00BA1389" w:rsidRPr="00BA1389">
        <w:t xml:space="preserve"> will have all these elements;</w:t>
      </w:r>
      <w:r w:rsidR="00BA1389">
        <w:t xml:space="preserve"> </w:t>
      </w:r>
      <w:r w:rsidR="00BA1389" w:rsidRPr="00BA1389">
        <w:t>it depends on the topic and the nature of the</w:t>
      </w:r>
    </w:p>
    <w:p w:rsidR="00BA1389" w:rsidRPr="00BA1389" w:rsidRDefault="00BA1389" w:rsidP="00BA1389">
      <w:proofErr w:type="gramStart"/>
      <w:r w:rsidRPr="00BA1389">
        <w:t>research</w:t>
      </w:r>
      <w:proofErr w:type="gramEnd"/>
      <w:r w:rsidRPr="00BA1389">
        <w:t xml:space="preserve"> being reported. For example, it may</w:t>
      </w:r>
      <w:r>
        <w:t xml:space="preserve"> </w:t>
      </w:r>
      <w:r w:rsidRPr="00BA1389">
        <w:t>be that it is unnecessary to define key terms,</w:t>
      </w:r>
    </w:p>
    <w:p w:rsidR="00BA1389" w:rsidRPr="00BA1389" w:rsidRDefault="00BA1389" w:rsidP="00BA1389">
      <w:proofErr w:type="gramStart"/>
      <w:r w:rsidRPr="00BA1389">
        <w:t>or</w:t>
      </w:r>
      <w:proofErr w:type="gramEnd"/>
      <w:r w:rsidRPr="00BA1389">
        <w:t xml:space="preserve"> it is more appropriate to define key terms in</w:t>
      </w:r>
      <w:r>
        <w:t xml:space="preserve"> </w:t>
      </w:r>
      <w:r w:rsidRPr="00BA1389">
        <w:t>another part of the thesis.</w:t>
      </w:r>
    </w:p>
    <w:p w:rsidR="00BA1389" w:rsidRPr="00BA1389" w:rsidRDefault="00BA1389" w:rsidP="00BA1389">
      <w:r w:rsidRPr="00BA1389">
        <w:t>2 Other elements that might be included in a</w:t>
      </w:r>
      <w:r w:rsidR="004C1570">
        <w:t xml:space="preserve"> </w:t>
      </w:r>
      <w:r w:rsidRPr="00BA1389">
        <w:t>thesis introduction include: a statement of</w:t>
      </w:r>
    </w:p>
    <w:p w:rsidR="00BA1389" w:rsidRPr="00BA1389" w:rsidRDefault="00BA1389" w:rsidP="00BA1389">
      <w:r w:rsidRPr="00BA1389">
        <w:t>how you came to be interested in the research</w:t>
      </w:r>
      <w:r w:rsidR="004C1570">
        <w:t xml:space="preserve"> </w:t>
      </w:r>
      <w:r w:rsidRPr="00BA1389">
        <w:t>topic; a list of specific research questions or</w:t>
      </w:r>
      <w:r w:rsidR="004C1570">
        <w:t xml:space="preserve"> </w:t>
      </w:r>
      <w:r w:rsidRPr="00BA1389">
        <w:t>hypotheses; a statement of a problem that is to</w:t>
      </w:r>
      <w:r w:rsidR="004C1570">
        <w:t xml:space="preserve"> </w:t>
      </w:r>
      <w:r w:rsidRPr="00BA1389">
        <w:t>be addressed in the research (as an alternative</w:t>
      </w:r>
      <w:r w:rsidR="004C1570">
        <w:t xml:space="preserve"> </w:t>
      </w:r>
      <w:r w:rsidRPr="00BA1389">
        <w:t>to a 'gap' or 'limitation'); an explanation of what</w:t>
      </w:r>
      <w:r w:rsidR="004C1570">
        <w:t xml:space="preserve"> </w:t>
      </w:r>
      <w:r w:rsidRPr="00BA1389">
        <w:t>is not going to be included in the thesis.</w:t>
      </w:r>
    </w:p>
    <w:p w:rsidR="00BA1389" w:rsidRDefault="00BA1389" w:rsidP="00BA1389">
      <w:r w:rsidRPr="00BA1389">
        <w:t>3 Although there may be some variation, the order</w:t>
      </w:r>
      <w:r w:rsidR="004C1570">
        <w:t xml:space="preserve"> </w:t>
      </w:r>
      <w:r w:rsidRPr="00BA1389">
        <w:t xml:space="preserve">of the elements given in </w:t>
      </w:r>
      <w:r w:rsidRPr="00BA1389">
        <w:rPr>
          <w:b/>
          <w:bCs/>
        </w:rPr>
        <w:t xml:space="preserve">11.1a </w:t>
      </w:r>
      <w:r w:rsidRPr="00BA1389">
        <w:t xml:space="preserve">has </w:t>
      </w:r>
      <w:proofErr w:type="gramStart"/>
      <w:r w:rsidRPr="00BA1389">
        <w:t>a logic</w:t>
      </w:r>
      <w:proofErr w:type="gramEnd"/>
      <w:r w:rsidRPr="00BA1389">
        <w:t xml:space="preserve"> to</w:t>
      </w:r>
      <w:r w:rsidR="004C1570">
        <w:t xml:space="preserve"> </w:t>
      </w:r>
      <w:r w:rsidRPr="00BA1389">
        <w:t>it, moving from the general area of the work</w:t>
      </w:r>
      <w:r w:rsidR="004C1570">
        <w:t xml:space="preserve"> </w:t>
      </w:r>
      <w:r w:rsidRPr="00BA1389">
        <w:t>towards the specific topic of this particular piece</w:t>
      </w:r>
      <w:r w:rsidR="004C1570">
        <w:t xml:space="preserve"> </w:t>
      </w:r>
      <w:r w:rsidRPr="00BA1389">
        <w:t>of research. However, some elements may be</w:t>
      </w:r>
      <w:r w:rsidR="004C1570">
        <w:t xml:space="preserve"> </w:t>
      </w:r>
      <w:r w:rsidRPr="00BA1389">
        <w:t>moved (e.g. definition of key terms) to other</w:t>
      </w:r>
      <w:r w:rsidR="004C1570">
        <w:t xml:space="preserve"> </w:t>
      </w:r>
      <w:r w:rsidRPr="00BA1389">
        <w:t>positions, without disturbing this progression.</w:t>
      </w:r>
    </w:p>
    <w:p w:rsidR="004C1570" w:rsidRPr="004C1570" w:rsidRDefault="004C1570" w:rsidP="00BA1389">
      <w:pPr>
        <w:rPr>
          <w:b/>
        </w:rPr>
      </w:pPr>
      <w:r w:rsidRPr="004C1570">
        <w:rPr>
          <w:b/>
        </w:rPr>
        <w:t>11.2</w:t>
      </w:r>
      <w:proofErr w:type="gramStart"/>
      <w:r w:rsidRPr="004C1570">
        <w:rPr>
          <w:b/>
        </w:rPr>
        <w:t>.a</w:t>
      </w:r>
      <w:proofErr w:type="gramEnd"/>
    </w:p>
    <w:p w:rsidR="004C1570" w:rsidRDefault="004C1570" w:rsidP="00BA1389">
      <w:r w:rsidRPr="004C1570">
        <w:t>2 a4; 3 b</w:t>
      </w:r>
      <w:r>
        <w:t>1</w:t>
      </w:r>
      <w:r w:rsidRPr="004C1570">
        <w:t>; 4 cl; 5 c2</w:t>
      </w:r>
    </w:p>
    <w:p w:rsidR="004C1570" w:rsidRPr="004C1570" w:rsidRDefault="004C1570" w:rsidP="00BA1389">
      <w:pPr>
        <w:rPr>
          <w:b/>
        </w:rPr>
      </w:pPr>
      <w:r w:rsidRPr="004C1570">
        <w:rPr>
          <w:b/>
        </w:rPr>
        <w:t>11.2</w:t>
      </w:r>
      <w:proofErr w:type="gramStart"/>
      <w:r w:rsidRPr="004C1570">
        <w:rPr>
          <w:b/>
        </w:rPr>
        <w:t>.c</w:t>
      </w:r>
      <w:proofErr w:type="gramEnd"/>
      <w:r w:rsidRPr="004C1570">
        <w:rPr>
          <w:b/>
        </w:rPr>
        <w:t>&amp;d</w:t>
      </w:r>
    </w:p>
    <w:p w:rsidR="004C1570" w:rsidRPr="004C1570" w:rsidRDefault="004C1570" w:rsidP="004C1570">
      <w:r>
        <w:t>N</w:t>
      </w:r>
      <w:r w:rsidRPr="004C1570">
        <w:t>ote that this section moves from the 'general'</w:t>
      </w:r>
      <w:r>
        <w:t xml:space="preserve"> </w:t>
      </w:r>
      <w:r w:rsidRPr="004C1570">
        <w:t>(the general impact of technology on people) to the</w:t>
      </w:r>
      <w:r>
        <w:t xml:space="preserve"> </w:t>
      </w:r>
      <w:r w:rsidRPr="004C1570">
        <w:t>'specific' (the particular aspect of this topic to be</w:t>
      </w:r>
      <w:r>
        <w:t xml:space="preserve"> </w:t>
      </w:r>
      <w:r w:rsidRPr="004C1570">
        <w:t>looked at in this study).</w:t>
      </w:r>
    </w:p>
    <w:p w:rsidR="004C1570" w:rsidRPr="004C1570" w:rsidRDefault="004C1570" w:rsidP="004C1570">
      <w:proofErr w:type="gramStart"/>
      <w:r w:rsidRPr="004C1570">
        <w:t>Background information relevant to the study (a2)</w:t>
      </w:r>
      <w:r>
        <w:t>.</w:t>
      </w:r>
      <w:proofErr w:type="gramEnd"/>
      <w:r>
        <w:t xml:space="preserve"> </w:t>
      </w:r>
      <w:r w:rsidRPr="004C1570">
        <w:t>Note that the student signals how the background</w:t>
      </w:r>
      <w:r>
        <w:t xml:space="preserve"> </w:t>
      </w:r>
      <w:r w:rsidRPr="004C1570">
        <w:t>information relates to the study ("This, then,</w:t>
      </w:r>
      <w:r>
        <w:t xml:space="preserve"> </w:t>
      </w:r>
      <w:r w:rsidRPr="004C1570">
        <w:t>provides the context for this study") and how the</w:t>
      </w:r>
      <w:r>
        <w:t xml:space="preserve"> </w:t>
      </w:r>
      <w:r w:rsidRPr="004C1570">
        <w:t>study is related to the problem described in the</w:t>
      </w:r>
      <w:r>
        <w:t xml:space="preserve"> </w:t>
      </w:r>
      <w:r w:rsidRPr="004C1570">
        <w:t>background information ("This study looks at one</w:t>
      </w:r>
      <w:r>
        <w:t xml:space="preserve"> </w:t>
      </w:r>
      <w:r w:rsidRPr="004C1570">
        <w:t xml:space="preserve">piece of the puzzle . . . </w:t>
      </w:r>
      <w:proofErr w:type="gramStart"/>
      <w:r w:rsidRPr="004C1570">
        <w:t>" )</w:t>
      </w:r>
      <w:proofErr w:type="gramEnd"/>
      <w:r w:rsidRPr="004C1570">
        <w:t>.</w:t>
      </w:r>
      <w:r>
        <w:t xml:space="preserve"> </w:t>
      </w:r>
      <w:r w:rsidRPr="004C1570">
        <w:t>The last part of this section could also be seen</w:t>
      </w:r>
      <w:r>
        <w:t xml:space="preserve"> </w:t>
      </w:r>
      <w:r w:rsidRPr="004C1570">
        <w:t>as an introduction to the Description of the aims</w:t>
      </w:r>
      <w:r>
        <w:t xml:space="preserve"> </w:t>
      </w:r>
      <w:r w:rsidRPr="004C1570">
        <w:t xml:space="preserve">of the study </w:t>
      </w:r>
      <w:proofErr w:type="gramStart"/>
      <w:r w:rsidRPr="004C1570">
        <w:t>( c</w:t>
      </w:r>
      <w:proofErr w:type="gramEnd"/>
      <w:r w:rsidRPr="004C1570">
        <w:t xml:space="preserve"> l ) ("This study looks at one piece</w:t>
      </w:r>
      <w:r>
        <w:t xml:space="preserve"> </w:t>
      </w:r>
      <w:r w:rsidRPr="004C1570">
        <w:t>of the puzzle by surveying teachers ... the study</w:t>
      </w:r>
    </w:p>
    <w:p w:rsidR="004C1570" w:rsidRPr="004C1570" w:rsidRDefault="004C1570" w:rsidP="004C1570">
      <w:proofErr w:type="gramStart"/>
      <w:r w:rsidRPr="004C1570">
        <w:t>will</w:t>
      </w:r>
      <w:proofErr w:type="gramEnd"/>
      <w:r w:rsidRPr="004C1570">
        <w:t xml:space="preserve"> provide a snapshot of student computer use"),</w:t>
      </w:r>
      <w:r>
        <w:t xml:space="preserve"> </w:t>
      </w:r>
      <w:r w:rsidRPr="004C1570">
        <w:t>which is developed later in the introduction.</w:t>
      </w:r>
      <w:r>
        <w:t xml:space="preserve"> </w:t>
      </w:r>
      <w:proofErr w:type="gramStart"/>
      <w:r w:rsidRPr="004C1570">
        <w:t>Background information relevant to the study (a2)</w:t>
      </w:r>
      <w:r>
        <w:t>.</w:t>
      </w:r>
      <w:proofErr w:type="gramEnd"/>
      <w:r>
        <w:t xml:space="preserve"> </w:t>
      </w:r>
      <w:r w:rsidRPr="004C1570">
        <w:t>Further background information is given at the</w:t>
      </w:r>
      <w:r>
        <w:t xml:space="preserve"> </w:t>
      </w:r>
      <w:r w:rsidRPr="004C1570">
        <w:t>beginning of that part of the introduction headed</w:t>
      </w:r>
    </w:p>
    <w:p w:rsidR="004C1570" w:rsidRDefault="004C1570" w:rsidP="004C1570">
      <w:proofErr w:type="gramStart"/>
      <w:r w:rsidRPr="004C1570">
        <w:rPr>
          <w:i/>
          <w:iCs/>
        </w:rPr>
        <w:t>'Rationale and aims'.</w:t>
      </w:r>
      <w:proofErr w:type="gramEnd"/>
      <w:r>
        <w:rPr>
          <w:i/>
          <w:iCs/>
        </w:rPr>
        <w:t xml:space="preserve"> </w:t>
      </w:r>
      <w:r w:rsidRPr="004C1570">
        <w:t>Note that this section ends by identifying the</w:t>
      </w:r>
      <w:r>
        <w:t xml:space="preserve"> </w:t>
      </w:r>
      <w:r w:rsidRPr="004C1570">
        <w:t>'problem' which the study addresses:</w:t>
      </w:r>
      <w:r>
        <w:t xml:space="preserve"> </w:t>
      </w:r>
      <w:proofErr w:type="gramStart"/>
      <w:r w:rsidRPr="004C1570">
        <w:t>" .</w:t>
      </w:r>
      <w:proofErr w:type="gramEnd"/>
      <w:r w:rsidRPr="004C1570">
        <w:t xml:space="preserve"> . . Saskatchewan students are significantly</w:t>
      </w:r>
      <w:r>
        <w:t xml:space="preserve"> </w:t>
      </w:r>
      <w:r w:rsidRPr="004C1570">
        <w:t>underachieving in meeting the standards of</w:t>
      </w:r>
      <w:r>
        <w:t xml:space="preserve"> </w:t>
      </w:r>
      <w:r w:rsidRPr="004C1570">
        <w:t>computer usage at school."</w:t>
      </w:r>
      <w:r>
        <w:t xml:space="preserve"> </w:t>
      </w:r>
      <w:r w:rsidRPr="004C1570">
        <w:t>Brief review of previous studies on the topic (a4)</w:t>
      </w:r>
      <w:r>
        <w:t xml:space="preserve"> </w:t>
      </w:r>
      <w:r w:rsidRPr="004C1570">
        <w:t>Identification of gaps or limitations in previous</w:t>
      </w:r>
      <w:r>
        <w:t xml:space="preserve"> </w:t>
      </w:r>
      <w:r w:rsidRPr="004C1570">
        <w:t xml:space="preserve">studies </w:t>
      </w:r>
      <w:proofErr w:type="gramStart"/>
      <w:r w:rsidRPr="004C1570">
        <w:t>( b</w:t>
      </w:r>
      <w:proofErr w:type="gramEnd"/>
      <w:r w:rsidRPr="004C1570">
        <w:t xml:space="preserve"> l)</w:t>
      </w:r>
      <w:r>
        <w:t xml:space="preserve"> </w:t>
      </w:r>
      <w:r w:rsidRPr="004C1570">
        <w:t>Indicated in " . . . a relatively small number of</w:t>
      </w:r>
      <w:r>
        <w:t xml:space="preserve"> </w:t>
      </w:r>
      <w:r w:rsidRPr="004C1570">
        <w:t>studies have examined ...".</w:t>
      </w:r>
      <w:r>
        <w:t xml:space="preserve"> </w:t>
      </w:r>
      <w:r w:rsidRPr="004C1570">
        <w:t xml:space="preserve">Description of the aims of the study </w:t>
      </w:r>
      <w:proofErr w:type="gramStart"/>
      <w:r w:rsidRPr="004C1570">
        <w:t>( c</w:t>
      </w:r>
      <w:proofErr w:type="gramEnd"/>
      <w:r w:rsidRPr="004C1570">
        <w:t xml:space="preserve"> l)</w:t>
      </w:r>
      <w:r>
        <w:t xml:space="preserve">. </w:t>
      </w:r>
      <w:r w:rsidRPr="004C1570">
        <w:t xml:space="preserve">Note that the student begins by saying what </w:t>
      </w:r>
      <w:proofErr w:type="gramStart"/>
      <w:r w:rsidRPr="004C1570">
        <w:t>is not</w:t>
      </w:r>
      <w:r>
        <w:t xml:space="preserve"> </w:t>
      </w:r>
      <w:r w:rsidRPr="004C1570">
        <w:t>the purpose of the study</w:t>
      </w:r>
      <w:proofErr w:type="gramEnd"/>
      <w:r w:rsidRPr="004C1570">
        <w:t xml:space="preserve"> before focusing on what</w:t>
      </w:r>
      <w:r>
        <w:t xml:space="preserve"> </w:t>
      </w:r>
      <w:r w:rsidRPr="004C1570">
        <w:t>the purpose is.</w:t>
      </w:r>
      <w:r>
        <w:t xml:space="preserve"> </w:t>
      </w:r>
      <w:r w:rsidRPr="004C1570">
        <w:t xml:space="preserve">Brief description of how the study was carried </w:t>
      </w:r>
      <w:r w:rsidRPr="004C1570">
        <w:lastRenderedPageBreak/>
        <w:t>out</w:t>
      </w:r>
      <w:r>
        <w:t xml:space="preserve"> </w:t>
      </w:r>
      <w:r w:rsidRPr="004C1570">
        <w:t>(c2)</w:t>
      </w:r>
      <w:r>
        <w:t xml:space="preserve">. </w:t>
      </w:r>
      <w:r w:rsidRPr="004C1570">
        <w:t>Description of what is not done in the study</w:t>
      </w:r>
      <w:r>
        <w:t xml:space="preserve">. </w:t>
      </w:r>
      <w:r w:rsidRPr="004C1570">
        <w:t>This element is not listed in the table on p 78.</w:t>
      </w:r>
      <w:r>
        <w:t xml:space="preserve"> </w:t>
      </w:r>
      <w:proofErr w:type="gramStart"/>
      <w:r w:rsidRPr="004C1570">
        <w:t>Description of the importance of the study</w:t>
      </w:r>
      <w:r>
        <w:t>.</w:t>
      </w:r>
      <w:proofErr w:type="gramEnd"/>
      <w:r>
        <w:t xml:space="preserve"> </w:t>
      </w:r>
      <w:r w:rsidRPr="004C1570">
        <w:t>This element is not listed in the table on p 78,</w:t>
      </w:r>
      <w:r>
        <w:t xml:space="preserve"> </w:t>
      </w:r>
      <w:r w:rsidRPr="004C1570">
        <w:t>although is common in thesis introductions.</w:t>
      </w:r>
      <w:r>
        <w:t xml:space="preserve"> </w:t>
      </w:r>
      <w:r w:rsidRPr="004C1570">
        <w:t>Note that the importance of a study can be</w:t>
      </w:r>
      <w:r>
        <w:t xml:space="preserve"> </w:t>
      </w:r>
      <w:r w:rsidRPr="004C1570">
        <w:t>indicated less explicitly by explaining how it fills a</w:t>
      </w:r>
      <w:r>
        <w:t xml:space="preserve"> </w:t>
      </w:r>
      <w:r w:rsidRPr="004C1570">
        <w:t>gap, overcomes</w:t>
      </w:r>
      <w:r>
        <w:t xml:space="preserve"> </w:t>
      </w:r>
      <w:r w:rsidRPr="004C1570">
        <w:t>limitations or solves a problem.</w:t>
      </w:r>
      <w:r>
        <w:t xml:space="preserve"> </w:t>
      </w:r>
      <w:r w:rsidRPr="004C1570">
        <w:t xml:space="preserve">Outline of how the thesis is </w:t>
      </w:r>
      <w:proofErr w:type="spellStart"/>
      <w:r w:rsidRPr="004C1570">
        <w:t>organised</w:t>
      </w:r>
      <w:proofErr w:type="spellEnd"/>
      <w:r w:rsidRPr="004C1570">
        <w:t xml:space="preserve"> (c4)</w:t>
      </w:r>
      <w:r w:rsidR="00602A76">
        <w:t xml:space="preserve">. </w:t>
      </w:r>
      <w:r w:rsidRPr="004C1570">
        <w:t>Definition of key terms (a3)</w:t>
      </w:r>
      <w:r w:rsidR="00602A76">
        <w:t xml:space="preserve">. </w:t>
      </w:r>
      <w:r w:rsidRPr="004C1570">
        <w:t>Note that this is in a different position than in the</w:t>
      </w:r>
      <w:r w:rsidR="00602A76">
        <w:t xml:space="preserve"> </w:t>
      </w:r>
      <w:r w:rsidRPr="00602A76">
        <w:t>table on page 78.</w:t>
      </w:r>
    </w:p>
    <w:p w:rsidR="00602A76" w:rsidRPr="00602A76" w:rsidRDefault="00602A76" w:rsidP="004C1570">
      <w:pPr>
        <w:rPr>
          <w:b/>
        </w:rPr>
      </w:pPr>
      <w:r w:rsidRPr="00602A76">
        <w:rPr>
          <w:b/>
        </w:rPr>
        <w:t>11.2</w:t>
      </w:r>
      <w:proofErr w:type="gramStart"/>
      <w:r w:rsidRPr="00602A76">
        <w:rPr>
          <w:b/>
        </w:rPr>
        <w:t>.d</w:t>
      </w:r>
      <w:proofErr w:type="gramEnd"/>
    </w:p>
    <w:p w:rsidR="00602A76" w:rsidRPr="00602A76" w:rsidRDefault="00602A76" w:rsidP="00602A76">
      <w:r w:rsidRPr="00602A76">
        <w:t xml:space="preserve">... </w:t>
      </w:r>
      <w:proofErr w:type="gramStart"/>
      <w:r w:rsidRPr="00602A76">
        <w:t>researchers</w:t>
      </w:r>
      <w:proofErr w:type="gramEnd"/>
      <w:r w:rsidRPr="00602A76">
        <w:t xml:space="preserve"> have been slow in developing</w:t>
      </w:r>
      <w:r>
        <w:t xml:space="preserve"> </w:t>
      </w:r>
      <w:r w:rsidRPr="00602A76">
        <w:t>studies that specifically address children's</w:t>
      </w:r>
    </w:p>
    <w:p w:rsidR="00602A76" w:rsidRPr="00602A76" w:rsidRDefault="00602A76" w:rsidP="00602A76">
      <w:proofErr w:type="gramStart"/>
      <w:r w:rsidRPr="00602A76">
        <w:t>happiness</w:t>
      </w:r>
      <w:proofErr w:type="gramEnd"/>
      <w:r w:rsidRPr="00602A76">
        <w:t>.</w:t>
      </w:r>
    </w:p>
    <w:p w:rsidR="00602A76" w:rsidRPr="00602A76" w:rsidRDefault="00602A76" w:rsidP="00602A76">
      <w:r w:rsidRPr="00602A76">
        <w:t>- ... most of these studies have focused on</w:t>
      </w:r>
      <w:r>
        <w:t xml:space="preserve"> </w:t>
      </w:r>
      <w:r w:rsidRPr="00602A76">
        <w:t>adults, not children.</w:t>
      </w:r>
    </w:p>
    <w:p w:rsidR="00602A76" w:rsidRPr="00602A76" w:rsidRDefault="00602A76" w:rsidP="00602A76">
      <w:r w:rsidRPr="00602A76">
        <w:t>- Studies have primarily used surveys to examine</w:t>
      </w:r>
      <w:r>
        <w:t xml:space="preserve"> </w:t>
      </w:r>
      <w:r w:rsidRPr="00602A76">
        <w:t>how external correlates of adults' lives [...]</w:t>
      </w:r>
      <w:r>
        <w:t xml:space="preserve"> </w:t>
      </w:r>
      <w:r w:rsidRPr="00602A76">
        <w:t xml:space="preserve">affect </w:t>
      </w:r>
      <w:proofErr w:type="gramStart"/>
      <w:r w:rsidRPr="00602A76">
        <w:t>happiness ...</w:t>
      </w:r>
      <w:proofErr w:type="gramEnd"/>
    </w:p>
    <w:p w:rsidR="00602A76" w:rsidRPr="00602A76" w:rsidRDefault="00602A76" w:rsidP="00602A76">
      <w:r w:rsidRPr="00602A76">
        <w:t>- Studies have also been designed to assess how</w:t>
      </w:r>
      <w:r>
        <w:t xml:space="preserve"> </w:t>
      </w:r>
      <w:r w:rsidRPr="00602A76">
        <w:t>happy people are, as opposed to what makes</w:t>
      </w:r>
      <w:r>
        <w:t xml:space="preserve"> </w:t>
      </w:r>
      <w:r w:rsidRPr="00602A76">
        <w:t>them happy.</w:t>
      </w:r>
    </w:p>
    <w:p w:rsidR="00602A76" w:rsidRPr="00602A76" w:rsidRDefault="00602A76" w:rsidP="00602A76">
      <w:r w:rsidRPr="00602A76">
        <w:t>- ... a relatively small number of studies have</w:t>
      </w:r>
      <w:r>
        <w:t xml:space="preserve"> </w:t>
      </w:r>
      <w:r w:rsidRPr="00602A76">
        <w:t>examined the frequency and type of computer</w:t>
      </w:r>
      <w:r>
        <w:t xml:space="preserve"> </w:t>
      </w:r>
      <w:r w:rsidRPr="00602A76">
        <w:t>use demonstrated by students in schools.</w:t>
      </w:r>
    </w:p>
    <w:p w:rsidR="004C1570" w:rsidRPr="00BA1389" w:rsidRDefault="004C1570" w:rsidP="00BA1389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370D0" w:rsidRPr="00380AD0" w:rsidRDefault="00380AD0" w:rsidP="00380AD0">
      <w:pPr>
        <w:rPr>
          <w:b/>
          <w:bCs/>
        </w:rPr>
      </w:pPr>
      <w:r>
        <w:rPr>
          <w:b/>
          <w:bCs/>
        </w:rPr>
        <w:t xml:space="preserve">1) </w:t>
      </w:r>
      <w:r w:rsidR="00602A76">
        <w:rPr>
          <w:b/>
          <w:bCs/>
        </w:rPr>
        <w:t xml:space="preserve">Complex noun-phrases </w:t>
      </w:r>
    </w:p>
    <w:p w:rsidR="00380AD0" w:rsidRDefault="00380AD0" w:rsidP="00380AD0">
      <w:pPr>
        <w:rPr>
          <w:b/>
        </w:rPr>
      </w:pPr>
      <w:r w:rsidRPr="00380AD0">
        <w:rPr>
          <w:b/>
        </w:rPr>
        <w:t>1.1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Suggested answers</w:t>
      </w:r>
    </w:p>
    <w:p w:rsidR="00602A76" w:rsidRPr="00602A76" w:rsidRDefault="00602A76" w:rsidP="00602A76">
      <w:r w:rsidRPr="00602A76">
        <w:t>2 found in Knossos in Crete, dating to around</w:t>
      </w:r>
      <w:r>
        <w:t xml:space="preserve"> </w:t>
      </w:r>
      <w:r w:rsidRPr="00602A76">
        <w:t>1600 BC,</w:t>
      </w:r>
    </w:p>
    <w:p w:rsidR="00602A76" w:rsidRPr="00602A76" w:rsidRDefault="00602A76" w:rsidP="00602A76">
      <w:r w:rsidRPr="00602A76">
        <w:rPr>
          <w:bCs/>
        </w:rPr>
        <w:t xml:space="preserve">3 </w:t>
      </w:r>
      <w:r w:rsidRPr="00602A76">
        <w:t>in France, beginning soon after the American</w:t>
      </w:r>
      <w:r>
        <w:t xml:space="preserve"> </w:t>
      </w:r>
      <w:r w:rsidRPr="00602A76">
        <w:t>Declaration of Independence in 1789,</w:t>
      </w:r>
    </w:p>
    <w:p w:rsidR="00602A76" w:rsidRPr="00602A76" w:rsidRDefault="00602A76" w:rsidP="00602A76">
      <w:r w:rsidRPr="00602A76">
        <w:t xml:space="preserve">4 first discovered in England by Wilhelm </w:t>
      </w:r>
      <w:proofErr w:type="spellStart"/>
      <w:r w:rsidRPr="00602A76">
        <w:t>Gregor</w:t>
      </w:r>
      <w:proofErr w:type="spellEnd"/>
      <w:r w:rsidRPr="00602A76">
        <w:t>,</w:t>
      </w:r>
      <w:r>
        <w:t xml:space="preserve"> </w:t>
      </w:r>
      <w:r w:rsidRPr="00602A76">
        <w:t>and named after the Titans of Greek mythology,</w:t>
      </w:r>
    </w:p>
    <w:p w:rsidR="00602A76" w:rsidRPr="00602A76" w:rsidRDefault="00602A76" w:rsidP="00602A76">
      <w:r w:rsidRPr="00602A76">
        <w:rPr>
          <w:bCs/>
        </w:rPr>
        <w:t xml:space="preserve">5 </w:t>
      </w:r>
      <w:r w:rsidRPr="00602A76">
        <w:t>from the 2004 tsunami caused by the undersea</w:t>
      </w:r>
      <w:r>
        <w:t xml:space="preserve"> </w:t>
      </w:r>
      <w:r w:rsidRPr="00602A76">
        <w:t>earthquake in the Indian Ocean measuring 9.3</w:t>
      </w:r>
      <w:r>
        <w:t xml:space="preserve"> </w:t>
      </w:r>
      <w:r w:rsidRPr="00602A76">
        <w:t xml:space="preserve">on the Richter </w:t>
      </w:r>
      <w:proofErr w:type="gramStart"/>
      <w:r w:rsidRPr="00602A76">
        <w:t>Scale</w:t>
      </w:r>
      <w:proofErr w:type="gramEnd"/>
    </w:p>
    <w:p w:rsidR="00602A76" w:rsidRDefault="00602A76" w:rsidP="005028F5">
      <w:pPr>
        <w:rPr>
          <w:b/>
        </w:rPr>
      </w:pPr>
    </w:p>
    <w:p w:rsidR="00380AD0" w:rsidRDefault="00602A76" w:rsidP="005028F5">
      <w:pPr>
        <w:rPr>
          <w:b/>
        </w:rPr>
      </w:pPr>
      <w:r>
        <w:rPr>
          <w:b/>
        </w:rPr>
        <w:t>2) Classifying nouns</w:t>
      </w:r>
    </w:p>
    <w:p w:rsidR="00602A76" w:rsidRDefault="00602A76" w:rsidP="005028F5">
      <w:pPr>
        <w:rPr>
          <w:b/>
        </w:rPr>
      </w:pPr>
      <w:r>
        <w:rPr>
          <w:b/>
        </w:rPr>
        <w:t>2.1</w:t>
      </w:r>
    </w:p>
    <w:p w:rsidR="00602A76" w:rsidRPr="00602A76" w:rsidRDefault="00602A76" w:rsidP="00602A76">
      <w:r w:rsidRPr="00602A76">
        <w:t>2 factors</w:t>
      </w:r>
    </w:p>
    <w:p w:rsidR="00602A76" w:rsidRPr="00602A76" w:rsidRDefault="00602A76" w:rsidP="00602A76">
      <w:r w:rsidRPr="00602A76">
        <w:t>3 stakeholders</w:t>
      </w:r>
    </w:p>
    <w:p w:rsidR="00602A76" w:rsidRPr="00602A76" w:rsidRDefault="00602A76" w:rsidP="00602A76">
      <w:r w:rsidRPr="00602A76">
        <w:t>4 characteristics</w:t>
      </w:r>
    </w:p>
    <w:p w:rsidR="00602A76" w:rsidRPr="00602A76" w:rsidRDefault="00602A76" w:rsidP="00602A76">
      <w:proofErr w:type="spellStart"/>
      <w:proofErr w:type="gramStart"/>
      <w:r w:rsidRPr="00602A76">
        <w:t>i</w:t>
      </w:r>
      <w:proofErr w:type="spellEnd"/>
      <w:proofErr w:type="gramEnd"/>
      <w:r w:rsidRPr="00602A76">
        <w:t xml:space="preserve"> goods</w:t>
      </w:r>
    </w:p>
    <w:p w:rsidR="00602A76" w:rsidRPr="00602A76" w:rsidRDefault="00602A76" w:rsidP="00602A76">
      <w:r w:rsidRPr="00602A76">
        <w:t>8 measures</w:t>
      </w:r>
    </w:p>
    <w:p w:rsidR="00602A76" w:rsidRPr="00602A76" w:rsidRDefault="00602A76" w:rsidP="00602A76">
      <w:r w:rsidRPr="00602A76">
        <w:t>7 media</w:t>
      </w:r>
    </w:p>
    <w:p w:rsidR="00602A76" w:rsidRPr="00602A76" w:rsidRDefault="00602A76" w:rsidP="00602A76">
      <w:r w:rsidRPr="00602A76">
        <w:t>8 documents</w:t>
      </w:r>
    </w:p>
    <w:p w:rsidR="00B54C89" w:rsidRPr="008058A1" w:rsidRDefault="00B54C89" w:rsidP="008058A1"/>
    <w:p w:rsidR="00602A76" w:rsidRDefault="001A1C1A" w:rsidP="00B370D0">
      <w:pPr>
        <w:rPr>
          <w:b/>
          <w:bCs/>
        </w:rPr>
      </w:pPr>
      <w:r w:rsidRPr="001A1C1A">
        <w:rPr>
          <w:b/>
        </w:rPr>
        <w:t xml:space="preserve">3) </w:t>
      </w:r>
      <w:r w:rsidR="00380AD0" w:rsidRPr="00380AD0">
        <w:rPr>
          <w:b/>
          <w:bCs/>
        </w:rPr>
        <w:t>Com</w:t>
      </w:r>
      <w:r w:rsidR="00602A76">
        <w:rPr>
          <w:b/>
          <w:bCs/>
        </w:rPr>
        <w:t>pound adjectives</w:t>
      </w:r>
    </w:p>
    <w:p w:rsidR="00602A76" w:rsidRDefault="00602A76" w:rsidP="00B370D0">
      <w:pPr>
        <w:rPr>
          <w:b/>
          <w:bCs/>
        </w:rPr>
      </w:pPr>
      <w:r>
        <w:rPr>
          <w:b/>
          <w:bCs/>
        </w:rPr>
        <w:t>3.1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 xml:space="preserve">2 related + h 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3 effective + e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4 standing + a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5 day + f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6 called + b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lastRenderedPageBreak/>
        <w:t>7 term + d</w:t>
      </w:r>
    </w:p>
    <w:p w:rsidR="00602A76" w:rsidRDefault="00602A76" w:rsidP="00602A76">
      <w:pPr>
        <w:rPr>
          <w:bCs/>
        </w:rPr>
      </w:pPr>
      <w:r w:rsidRPr="00602A76">
        <w:rPr>
          <w:bCs/>
        </w:rPr>
        <w:t>8 risk +g</w:t>
      </w:r>
    </w:p>
    <w:p w:rsidR="00602A76" w:rsidRDefault="00602A76" w:rsidP="00602A76">
      <w:pPr>
        <w:rPr>
          <w:bCs/>
        </w:rPr>
      </w:pP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4) Specialist terms: collocation</w:t>
      </w: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4.1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1 income</w:t>
      </w:r>
    </w:p>
    <w:p w:rsidR="00602A76" w:rsidRPr="00602A76" w:rsidRDefault="00602A76" w:rsidP="00602A76">
      <w:pPr>
        <w:rPr>
          <w:bCs/>
        </w:rPr>
      </w:pPr>
      <w:proofErr w:type="gramStart"/>
      <w:r w:rsidRPr="00602A76">
        <w:rPr>
          <w:bCs/>
        </w:rPr>
        <w:t>2 revenue</w:t>
      </w:r>
      <w:proofErr w:type="gramEnd"/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 xml:space="preserve">3 </w:t>
      </w:r>
      <w:proofErr w:type="gramStart"/>
      <w:r w:rsidRPr="00602A76">
        <w:rPr>
          <w:bCs/>
        </w:rPr>
        <w:t>investment</w:t>
      </w:r>
      <w:proofErr w:type="gramEnd"/>
    </w:p>
    <w:p w:rsidR="00602A76" w:rsidRDefault="00602A76" w:rsidP="00602A76">
      <w:pPr>
        <w:rPr>
          <w:bCs/>
          <w:lang w:val="nl-NL"/>
        </w:rPr>
      </w:pPr>
      <w:r w:rsidRPr="00602A76">
        <w:rPr>
          <w:bCs/>
          <w:lang w:val="nl-NL"/>
        </w:rPr>
        <w:t>4 credit</w:t>
      </w:r>
    </w:p>
    <w:p w:rsidR="00602A76" w:rsidRDefault="00602A76" w:rsidP="00602A76">
      <w:pPr>
        <w:rPr>
          <w:bCs/>
          <w:lang w:val="nl-NL"/>
        </w:rPr>
      </w:pP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5) Language</w:t>
      </w:r>
      <w:r>
        <w:rPr>
          <w:b/>
          <w:bCs/>
        </w:rPr>
        <w:t>-</w:t>
      </w:r>
      <w:bookmarkStart w:id="0" w:name="_GoBack"/>
      <w:bookmarkEnd w:id="0"/>
      <w:r w:rsidRPr="00602A76">
        <w:rPr>
          <w:b/>
          <w:bCs/>
        </w:rPr>
        <w:t>announcing goals in research introductions</w:t>
      </w: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5.1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1 The purpose of the present study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  <w:i/>
          <w:iCs/>
        </w:rPr>
        <w:t xml:space="preserve">2 </w:t>
      </w:r>
      <w:r w:rsidRPr="00602A76">
        <w:rPr>
          <w:bCs/>
        </w:rPr>
        <w:t>The objective of the present paper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3 This study is designed to assess</w:t>
      </w:r>
    </w:p>
    <w:p w:rsidR="00602A76" w:rsidRPr="00602A76" w:rsidRDefault="00602A76" w:rsidP="00602A76">
      <w:pPr>
        <w:rPr>
          <w:bCs/>
        </w:rPr>
      </w:pPr>
      <w:r w:rsidRPr="00602A76">
        <w:rPr>
          <w:bCs/>
        </w:rPr>
        <w:t>4 The aim of this investigation is</w:t>
      </w:r>
    </w:p>
    <w:sectPr w:rsidR="00602A76" w:rsidRPr="00602A76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8F" w:rsidRDefault="00F92A8F" w:rsidP="00576EBD">
      <w:r>
        <w:separator/>
      </w:r>
    </w:p>
  </w:endnote>
  <w:endnote w:type="continuationSeparator" w:id="0">
    <w:p w:rsidR="00F92A8F" w:rsidRDefault="00F92A8F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F92A8F" w:rsidRDefault="00F92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8F" w:rsidRDefault="00F92A8F" w:rsidP="00576EBD">
      <w:r>
        <w:separator/>
      </w:r>
    </w:p>
  </w:footnote>
  <w:footnote w:type="continuationSeparator" w:id="0">
    <w:p w:rsidR="00F92A8F" w:rsidRDefault="00F92A8F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D3A"/>
    <w:multiLevelType w:val="hybridMultilevel"/>
    <w:tmpl w:val="55C4BB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7FFD"/>
    <w:multiLevelType w:val="hybridMultilevel"/>
    <w:tmpl w:val="E50EFA8E"/>
    <w:lvl w:ilvl="0" w:tplc="37BC84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040F8"/>
    <w:rsid w:val="00024031"/>
    <w:rsid w:val="00047572"/>
    <w:rsid w:val="0005735E"/>
    <w:rsid w:val="00090ADD"/>
    <w:rsid w:val="000C4EF1"/>
    <w:rsid w:val="00121418"/>
    <w:rsid w:val="0012500F"/>
    <w:rsid w:val="00170431"/>
    <w:rsid w:val="001A1C1A"/>
    <w:rsid w:val="001E1933"/>
    <w:rsid w:val="001F1120"/>
    <w:rsid w:val="002C144B"/>
    <w:rsid w:val="002E738B"/>
    <w:rsid w:val="00300D87"/>
    <w:rsid w:val="00324933"/>
    <w:rsid w:val="00380AD0"/>
    <w:rsid w:val="003950BF"/>
    <w:rsid w:val="003E02C8"/>
    <w:rsid w:val="003F284E"/>
    <w:rsid w:val="0043647B"/>
    <w:rsid w:val="00481F16"/>
    <w:rsid w:val="004C1570"/>
    <w:rsid w:val="005028F5"/>
    <w:rsid w:val="00513AE5"/>
    <w:rsid w:val="00533E00"/>
    <w:rsid w:val="00576EBD"/>
    <w:rsid w:val="00602A76"/>
    <w:rsid w:val="00622ED0"/>
    <w:rsid w:val="0063713E"/>
    <w:rsid w:val="006A7328"/>
    <w:rsid w:val="006C7718"/>
    <w:rsid w:val="0070648E"/>
    <w:rsid w:val="00714E19"/>
    <w:rsid w:val="00791A3D"/>
    <w:rsid w:val="007F55CA"/>
    <w:rsid w:val="008058A1"/>
    <w:rsid w:val="00813EAB"/>
    <w:rsid w:val="008347CC"/>
    <w:rsid w:val="00850FAF"/>
    <w:rsid w:val="008E0643"/>
    <w:rsid w:val="00907D73"/>
    <w:rsid w:val="009343ED"/>
    <w:rsid w:val="00996EE4"/>
    <w:rsid w:val="009B279B"/>
    <w:rsid w:val="00A51265"/>
    <w:rsid w:val="00B370D0"/>
    <w:rsid w:val="00B5436B"/>
    <w:rsid w:val="00B54C89"/>
    <w:rsid w:val="00BA1389"/>
    <w:rsid w:val="00BB0572"/>
    <w:rsid w:val="00C1385B"/>
    <w:rsid w:val="00C13DCC"/>
    <w:rsid w:val="00C66287"/>
    <w:rsid w:val="00CC76F1"/>
    <w:rsid w:val="00CD3710"/>
    <w:rsid w:val="00D43780"/>
    <w:rsid w:val="00D44E4E"/>
    <w:rsid w:val="00D86A53"/>
    <w:rsid w:val="00DA3A81"/>
    <w:rsid w:val="00DB1FDF"/>
    <w:rsid w:val="00F01AD8"/>
    <w:rsid w:val="00F24E6A"/>
    <w:rsid w:val="00F92A8F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F59B0F6B.dotm</Template>
  <TotalTime>1</TotalTime>
  <Pages>6</Pages>
  <Words>1880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2013-09-30T15:21:00Z</dcterms:created>
  <dcterms:modified xsi:type="dcterms:W3CDTF">2013-09-30T15:21:00Z</dcterms:modified>
</cp:coreProperties>
</file>