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791A3D">
        <w:rPr>
          <w:b/>
          <w:i/>
        </w:rPr>
        <w:t>P</w:t>
      </w:r>
      <w:r w:rsidR="00622ED0">
        <w:rPr>
          <w:b/>
          <w:i/>
        </w:rPr>
        <w:t xml:space="preserve"> - </w:t>
      </w:r>
      <w:r w:rsidR="00791A3D">
        <w:rPr>
          <w:b/>
          <w:i/>
        </w:rPr>
        <w:t>Advanced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 xml:space="preserve">Unit </w:t>
      </w:r>
      <w:r w:rsidR="00791A3D">
        <w:rPr>
          <w:b/>
          <w:sz w:val="32"/>
          <w:szCs w:val="32"/>
        </w:rPr>
        <w:t>2</w:t>
      </w:r>
      <w:r w:rsidR="00907D73" w:rsidRPr="001E1933">
        <w:rPr>
          <w:b/>
          <w:sz w:val="32"/>
          <w:szCs w:val="32"/>
        </w:rPr>
        <w:t xml:space="preserve"> </w:t>
      </w:r>
      <w:r w:rsidR="00791A3D">
        <w:rPr>
          <w:b/>
          <w:sz w:val="32"/>
          <w:szCs w:val="32"/>
        </w:rPr>
        <w:t>– Innovation and invention</w:t>
      </w:r>
    </w:p>
    <w:p w:rsidR="00907D73" w:rsidRDefault="00907D73">
      <w:pPr>
        <w:rPr>
          <w:b/>
        </w:rPr>
      </w:pPr>
    </w:p>
    <w:p w:rsidR="00BB0572" w:rsidRDefault="00BB0572" w:rsidP="00BB0572">
      <w:pPr>
        <w:rPr>
          <w:b/>
        </w:rPr>
      </w:pPr>
      <w:r>
        <w:rPr>
          <w:b/>
        </w:rPr>
        <w:t xml:space="preserve">1 </w:t>
      </w:r>
      <w:r w:rsidR="00DA3A81">
        <w:rPr>
          <w:b/>
        </w:rPr>
        <w:t>Lectures, note-taking and follow-up reading</w:t>
      </w:r>
    </w:p>
    <w:p w:rsidR="00DA3A81" w:rsidRPr="00DA3A81" w:rsidRDefault="00BB0572" w:rsidP="00DA3A81">
      <w:pPr>
        <w:rPr>
          <w:bCs/>
        </w:rPr>
      </w:pPr>
      <w:r>
        <w:rPr>
          <w:b/>
        </w:rPr>
        <w:t>1.1</w:t>
      </w:r>
      <w:proofErr w:type="gramStart"/>
      <w:r>
        <w:rPr>
          <w:b/>
        </w:rPr>
        <w:t>.</w:t>
      </w:r>
      <w:r w:rsidR="00DA3A81">
        <w:rPr>
          <w:b/>
        </w:rPr>
        <w:t>a</w:t>
      </w:r>
      <w:proofErr w:type="gramEnd"/>
      <w:r w:rsidR="00622ED0">
        <w:rPr>
          <w:b/>
        </w:rPr>
        <w:t xml:space="preserve"> </w:t>
      </w:r>
      <w:r w:rsidR="00DA3A81" w:rsidRPr="00DA3A81">
        <w:rPr>
          <w:bCs/>
        </w:rPr>
        <w:t>Suggested answers</w:t>
      </w:r>
    </w:p>
    <w:p w:rsidR="00DA3A81" w:rsidRPr="00DA3A81" w:rsidRDefault="00DA3A81" w:rsidP="00DA3A81">
      <w:r w:rsidRPr="00DA3A81">
        <w:rPr>
          <w:i/>
          <w:iCs/>
        </w:rPr>
        <w:t xml:space="preserve">- </w:t>
      </w:r>
      <w:proofErr w:type="gramStart"/>
      <w:r>
        <w:rPr>
          <w:i/>
          <w:iCs/>
        </w:rPr>
        <w:t>m</w:t>
      </w:r>
      <w:r w:rsidRPr="00DA3A81">
        <w:rPr>
          <w:i/>
          <w:iCs/>
        </w:rPr>
        <w:t>arket</w:t>
      </w:r>
      <w:proofErr w:type="gramEnd"/>
      <w:r w:rsidRPr="00DA3A81">
        <w:rPr>
          <w:i/>
          <w:iCs/>
        </w:rPr>
        <w:t xml:space="preserve"> knowledge </w:t>
      </w:r>
      <w:r w:rsidRPr="00DA3A81">
        <w:t>is necessary in order to</w:t>
      </w:r>
      <w:r>
        <w:t xml:space="preserve"> </w:t>
      </w:r>
      <w:r w:rsidRPr="00DA3A81">
        <w:t>generate innovation; businesses must have a</w:t>
      </w:r>
    </w:p>
    <w:p w:rsidR="00DA3A81" w:rsidRPr="00DA3A81" w:rsidRDefault="00DA3A81" w:rsidP="00DA3A81">
      <w:proofErr w:type="gramStart"/>
      <w:r w:rsidRPr="00DA3A81">
        <w:t>good</w:t>
      </w:r>
      <w:proofErr w:type="gramEnd"/>
      <w:r w:rsidRPr="00DA3A81">
        <w:t xml:space="preserve"> understanding of existing technologies in</w:t>
      </w:r>
      <w:r>
        <w:t xml:space="preserve"> </w:t>
      </w:r>
      <w:r w:rsidRPr="00DA3A81">
        <w:t>order to develop new products and services.</w:t>
      </w:r>
      <w:r>
        <w:t xml:space="preserve"> </w:t>
      </w:r>
      <w:r w:rsidRPr="00DA3A81">
        <w:t>For an invention to become a true innovation,</w:t>
      </w:r>
      <w:r>
        <w:t xml:space="preserve"> </w:t>
      </w:r>
      <w:r w:rsidRPr="00DA3A81">
        <w:t>developers must have a good knowledge of the</w:t>
      </w:r>
      <w:r>
        <w:t xml:space="preserve"> </w:t>
      </w:r>
      <w:r w:rsidRPr="00DA3A81">
        <w:t>market. Unless a company understands what</w:t>
      </w:r>
      <w:r>
        <w:t xml:space="preserve"> </w:t>
      </w:r>
      <w:r w:rsidRPr="00DA3A81">
        <w:t>the market needs, or what the market can be</w:t>
      </w:r>
      <w:r>
        <w:t xml:space="preserve"> </w:t>
      </w:r>
      <w:r w:rsidRPr="00DA3A81">
        <w:t>persuaded to buy, it won't be able to promote its</w:t>
      </w:r>
      <w:r>
        <w:t xml:space="preserve"> </w:t>
      </w:r>
      <w:r w:rsidRPr="00DA3A81">
        <w:t>products successfully.</w:t>
      </w:r>
    </w:p>
    <w:p w:rsidR="00DA3A81" w:rsidRPr="00DA3A81" w:rsidRDefault="00DA3A81" w:rsidP="00DA3A81">
      <w:r w:rsidRPr="00DA3A81">
        <w:rPr>
          <w:i/>
          <w:iCs/>
        </w:rPr>
        <w:t xml:space="preserve">- </w:t>
      </w:r>
      <w:proofErr w:type="gramStart"/>
      <w:r w:rsidRPr="00DA3A81">
        <w:rPr>
          <w:i/>
          <w:iCs/>
        </w:rPr>
        <w:t>breakthrough</w:t>
      </w:r>
      <w:proofErr w:type="gramEnd"/>
      <w:r w:rsidRPr="00DA3A81">
        <w:rPr>
          <w:i/>
          <w:iCs/>
        </w:rPr>
        <w:t xml:space="preserve">: </w:t>
      </w:r>
      <w:r w:rsidRPr="00DA3A81">
        <w:t>we sometimes read that some</w:t>
      </w:r>
      <w:r>
        <w:t xml:space="preserve"> </w:t>
      </w:r>
      <w:r w:rsidRPr="00DA3A81">
        <w:t>new device is the</w:t>
      </w:r>
      <w:r>
        <w:t xml:space="preserve"> most significant breakthrough </w:t>
      </w:r>
      <w:r w:rsidRPr="00DA3A81">
        <w:t>since the invention of the wheel</w:t>
      </w:r>
      <w:r>
        <w:t>.</w:t>
      </w:r>
    </w:p>
    <w:p w:rsidR="00DA3A81" w:rsidRPr="00DA3A81" w:rsidRDefault="00DA3A81" w:rsidP="00DA3A81">
      <w:r w:rsidRPr="00DA3A81">
        <w:rPr>
          <w:i/>
          <w:iCs/>
        </w:rPr>
        <w:t xml:space="preserve">- </w:t>
      </w:r>
      <w:proofErr w:type="spellStart"/>
      <w:proofErr w:type="gramStart"/>
      <w:r w:rsidRPr="00DA3A81">
        <w:rPr>
          <w:i/>
          <w:iCs/>
        </w:rPr>
        <w:t>commercialisation</w:t>
      </w:r>
      <w:proofErr w:type="spellEnd"/>
      <w:proofErr w:type="gramEnd"/>
      <w:r w:rsidRPr="00DA3A81">
        <w:rPr>
          <w:i/>
          <w:iCs/>
        </w:rPr>
        <w:t xml:space="preserve">, entrepreneurs: </w:t>
      </w:r>
      <w:r w:rsidRPr="00DA3A81">
        <w:t>the</w:t>
      </w:r>
      <w:r>
        <w:t xml:space="preserve"> </w:t>
      </w:r>
      <w:proofErr w:type="spellStart"/>
      <w:r w:rsidRPr="00DA3A81">
        <w:t>commercialisation</w:t>
      </w:r>
      <w:proofErr w:type="spellEnd"/>
      <w:r w:rsidRPr="00DA3A81">
        <w:t xml:space="preserve"> of green technologies has</w:t>
      </w:r>
    </w:p>
    <w:p w:rsidR="00DA3A81" w:rsidRPr="00DA3A81" w:rsidRDefault="00DA3A81" w:rsidP="00DA3A81">
      <w:proofErr w:type="gramStart"/>
      <w:r w:rsidRPr="00DA3A81">
        <w:t>encouraged</w:t>
      </w:r>
      <w:proofErr w:type="gramEnd"/>
      <w:r w:rsidRPr="00DA3A81">
        <w:t xml:space="preserve"> entrepreneurs to invest in new</w:t>
      </w:r>
      <w:r>
        <w:t xml:space="preserve"> </w:t>
      </w:r>
      <w:r w:rsidRPr="00DA3A81">
        <w:t>innovations</w:t>
      </w:r>
      <w:r>
        <w:t xml:space="preserve"> </w:t>
      </w:r>
    </w:p>
    <w:p w:rsidR="00DA3A81" w:rsidRPr="00DA3A81" w:rsidRDefault="00DA3A81" w:rsidP="00DA3A81">
      <w:r w:rsidRPr="00DA3A81">
        <w:rPr>
          <w:i/>
          <w:iCs/>
        </w:rPr>
        <w:t xml:space="preserve">- </w:t>
      </w:r>
      <w:proofErr w:type="gramStart"/>
      <w:r w:rsidRPr="00DA3A81">
        <w:rPr>
          <w:i/>
          <w:iCs/>
        </w:rPr>
        <w:t>diffusion</w:t>
      </w:r>
      <w:proofErr w:type="gramEnd"/>
      <w:r w:rsidRPr="00DA3A81">
        <w:rPr>
          <w:i/>
          <w:iCs/>
        </w:rPr>
        <w:t xml:space="preserve">: </w:t>
      </w:r>
      <w:r w:rsidRPr="00DA3A81">
        <w:t>large economies such as China</w:t>
      </w:r>
      <w:r>
        <w:t xml:space="preserve"> </w:t>
      </w:r>
      <w:r w:rsidRPr="00DA3A81">
        <w:t>and the US lead the international diffusion of</w:t>
      </w:r>
    </w:p>
    <w:p w:rsidR="00DA3A81" w:rsidRPr="00DA3A81" w:rsidRDefault="00DA3A81" w:rsidP="00DA3A81">
      <w:proofErr w:type="gramStart"/>
      <w:r w:rsidRPr="00DA3A81">
        <w:t>technological</w:t>
      </w:r>
      <w:proofErr w:type="gramEnd"/>
      <w:r w:rsidRPr="00DA3A81">
        <w:t xml:space="preserve"> innovations</w:t>
      </w:r>
    </w:p>
    <w:p w:rsidR="00DA3A81" w:rsidRPr="00DA3A81" w:rsidRDefault="00DA3A81" w:rsidP="00DA3A81">
      <w:r w:rsidRPr="00DA3A81">
        <w:rPr>
          <w:i/>
          <w:iCs/>
        </w:rPr>
        <w:t xml:space="preserve">- </w:t>
      </w:r>
      <w:proofErr w:type="gramStart"/>
      <w:r w:rsidRPr="00DA3A81">
        <w:rPr>
          <w:i/>
          <w:iCs/>
        </w:rPr>
        <w:t>facilities</w:t>
      </w:r>
      <w:proofErr w:type="gramEnd"/>
      <w:r w:rsidRPr="00DA3A81">
        <w:rPr>
          <w:i/>
          <w:iCs/>
        </w:rPr>
        <w:t xml:space="preserve">: </w:t>
      </w:r>
      <w:r w:rsidRPr="00DA3A81">
        <w:t>universities and research laboratories</w:t>
      </w:r>
      <w:r>
        <w:t xml:space="preserve"> </w:t>
      </w:r>
      <w:r w:rsidRPr="00DA3A81">
        <w:t>often retain ownership of all inventions</w:t>
      </w:r>
    </w:p>
    <w:p w:rsidR="00DA3A81" w:rsidRDefault="00DA3A81" w:rsidP="00DA3A81">
      <w:proofErr w:type="gramStart"/>
      <w:r w:rsidRPr="00DA3A81">
        <w:t>originated</w:t>
      </w:r>
      <w:proofErr w:type="gramEnd"/>
      <w:r w:rsidRPr="00DA3A81">
        <w:t xml:space="preserve"> at their facilities</w:t>
      </w:r>
    </w:p>
    <w:p w:rsidR="002E738B" w:rsidRPr="002E738B" w:rsidRDefault="002E738B" w:rsidP="002E738B"/>
    <w:p w:rsidR="00907D73" w:rsidRDefault="00850FAF" w:rsidP="00BB0572">
      <w:pPr>
        <w:rPr>
          <w:b/>
        </w:rPr>
      </w:pPr>
      <w:r>
        <w:rPr>
          <w:b/>
        </w:rPr>
        <w:t xml:space="preserve">2 </w:t>
      </w:r>
      <w:r w:rsidR="00DA3A81">
        <w:rPr>
          <w:b/>
        </w:rPr>
        <w:t>Vocabulary in context</w:t>
      </w:r>
    </w:p>
    <w:p w:rsidR="00DA3A81" w:rsidRDefault="00BB0572" w:rsidP="002E738B">
      <w:pPr>
        <w:rPr>
          <w:b/>
        </w:rPr>
      </w:pPr>
      <w:r w:rsidRPr="00BB0572">
        <w:rPr>
          <w:b/>
        </w:rPr>
        <w:t>2.1</w:t>
      </w:r>
      <w:proofErr w:type="gramStart"/>
      <w:r w:rsidR="00DA3A81">
        <w:rPr>
          <w:b/>
        </w:rPr>
        <w:t>.a</w:t>
      </w:r>
      <w:proofErr w:type="gramEnd"/>
    </w:p>
    <w:p w:rsidR="00DA3A81" w:rsidRPr="00DA3A81" w:rsidRDefault="00DA3A81" w:rsidP="00DA3A81">
      <w:pPr>
        <w:rPr>
          <w:lang w:val="nl-NL"/>
        </w:rPr>
      </w:pPr>
      <w:r w:rsidRPr="00DA3A81">
        <w:rPr>
          <w:bCs/>
          <w:lang w:val="nl-NL"/>
        </w:rPr>
        <w:t xml:space="preserve">2 </w:t>
      </w:r>
      <w:r w:rsidRPr="00DA3A81">
        <w:rPr>
          <w:lang w:val="nl-NL"/>
        </w:rPr>
        <w:t>availability</w:t>
      </w:r>
    </w:p>
    <w:p w:rsidR="00DA3A81" w:rsidRPr="00DA3A81" w:rsidRDefault="00DA3A81" w:rsidP="00DA3A81">
      <w:pPr>
        <w:rPr>
          <w:lang w:val="nl-NL"/>
        </w:rPr>
      </w:pPr>
      <w:r w:rsidRPr="00DA3A81">
        <w:rPr>
          <w:bCs/>
          <w:lang w:val="nl-NL"/>
        </w:rPr>
        <w:t xml:space="preserve">3 </w:t>
      </w:r>
      <w:r w:rsidRPr="00DA3A81">
        <w:rPr>
          <w:lang w:val="nl-NL"/>
        </w:rPr>
        <w:t>innovator</w:t>
      </w:r>
    </w:p>
    <w:p w:rsidR="00DA3A81" w:rsidRPr="00DA3A81" w:rsidRDefault="00DA3A81" w:rsidP="00DA3A81">
      <w:pPr>
        <w:rPr>
          <w:lang w:val="nl-NL"/>
        </w:rPr>
      </w:pPr>
      <w:r w:rsidRPr="00DA3A81">
        <w:rPr>
          <w:lang w:val="nl-NL"/>
        </w:rPr>
        <w:t xml:space="preserve">4 </w:t>
      </w:r>
      <w:proofErr w:type="spellStart"/>
      <w:r w:rsidRPr="00DA3A81">
        <w:rPr>
          <w:lang w:val="nl-NL"/>
        </w:rPr>
        <w:t>requirements</w:t>
      </w:r>
      <w:proofErr w:type="spellEnd"/>
    </w:p>
    <w:p w:rsidR="00DA3A81" w:rsidRPr="00DA3A81" w:rsidRDefault="00DA3A81" w:rsidP="00DA3A81">
      <w:pPr>
        <w:rPr>
          <w:lang w:val="nl-NL"/>
        </w:rPr>
      </w:pPr>
      <w:r w:rsidRPr="00DA3A81">
        <w:rPr>
          <w:bCs/>
          <w:lang w:val="nl-NL"/>
        </w:rPr>
        <w:t xml:space="preserve">5 </w:t>
      </w:r>
      <w:proofErr w:type="spellStart"/>
      <w:r w:rsidRPr="00DA3A81">
        <w:rPr>
          <w:lang w:val="nl-NL"/>
        </w:rPr>
        <w:t>occurrence</w:t>
      </w:r>
      <w:proofErr w:type="spellEnd"/>
    </w:p>
    <w:p w:rsidR="002C144B" w:rsidRDefault="00DA3A81" w:rsidP="00DA3A81">
      <w:pPr>
        <w:rPr>
          <w:b/>
        </w:rPr>
      </w:pPr>
      <w:r w:rsidRPr="00DA3A81">
        <w:rPr>
          <w:lang w:val="nl-NL"/>
        </w:rPr>
        <w:t xml:space="preserve">6 </w:t>
      </w:r>
      <w:proofErr w:type="spellStart"/>
      <w:r w:rsidRPr="00DA3A81">
        <w:rPr>
          <w:lang w:val="nl-NL"/>
        </w:rPr>
        <w:t>economic</w:t>
      </w:r>
      <w:proofErr w:type="spellEnd"/>
      <w:r w:rsidRPr="00DA3A81">
        <w:rPr>
          <w:lang w:val="nl-NL"/>
        </w:rPr>
        <w:t xml:space="preserve">, </w:t>
      </w:r>
      <w:proofErr w:type="spellStart"/>
      <w:r w:rsidRPr="00DA3A81">
        <w:rPr>
          <w:lang w:val="nl-NL"/>
        </w:rPr>
        <w:t>economically</w:t>
      </w:r>
      <w:proofErr w:type="spellEnd"/>
      <w:r w:rsidR="002E738B">
        <w:rPr>
          <w:b/>
        </w:rPr>
        <w:t xml:space="preserve"> </w:t>
      </w:r>
    </w:p>
    <w:p w:rsidR="00DA3A81" w:rsidRPr="00DA3A81" w:rsidRDefault="00DA3A81" w:rsidP="00DA3A81">
      <w:pPr>
        <w:rPr>
          <w:bCs/>
        </w:rPr>
      </w:pPr>
      <w:r>
        <w:rPr>
          <w:b/>
        </w:rPr>
        <w:t>2.1</w:t>
      </w:r>
      <w:proofErr w:type="gramStart"/>
      <w:r>
        <w:rPr>
          <w:b/>
        </w:rPr>
        <w:t>.b</w:t>
      </w:r>
      <w:proofErr w:type="gramEnd"/>
      <w:r>
        <w:rPr>
          <w:b/>
        </w:rPr>
        <w:t xml:space="preserve"> </w:t>
      </w:r>
      <w:r w:rsidRPr="00DA3A81">
        <w:rPr>
          <w:bCs/>
        </w:rPr>
        <w:t>Suggested answers</w:t>
      </w:r>
    </w:p>
    <w:p w:rsidR="00DA3A81" w:rsidRPr="00DA3A81" w:rsidRDefault="00DA3A81" w:rsidP="00DA3A81">
      <w:r>
        <w:t xml:space="preserve">2 </w:t>
      </w:r>
      <w:r w:rsidRPr="00DA3A81">
        <w:t>distinct, distinction, distinctive, distinguish</w:t>
      </w:r>
    </w:p>
    <w:p w:rsidR="00DA3A81" w:rsidRPr="00DA3A81" w:rsidRDefault="00DA3A81" w:rsidP="00DA3A81">
      <w:r>
        <w:t xml:space="preserve">3 </w:t>
      </w:r>
      <w:r w:rsidRPr="00DA3A81">
        <w:t>require, requirement</w:t>
      </w:r>
    </w:p>
    <w:p w:rsidR="00DA3A81" w:rsidRPr="00DA3A81" w:rsidRDefault="00DA3A81" w:rsidP="00DA3A81">
      <w:r>
        <w:t xml:space="preserve">4 </w:t>
      </w:r>
      <w:r w:rsidRPr="00DA3A81">
        <w:t>innovation, innovator, innovate, innovative,</w:t>
      </w:r>
      <w:r>
        <w:t xml:space="preserve"> </w:t>
      </w:r>
      <w:r w:rsidRPr="00DA3A81">
        <w:t>innovatory</w:t>
      </w:r>
    </w:p>
    <w:p w:rsidR="00DA3A81" w:rsidRPr="00DA3A81" w:rsidRDefault="00DA3A81" w:rsidP="00DA3A81">
      <w:r>
        <w:t xml:space="preserve">5 </w:t>
      </w:r>
      <w:r w:rsidRPr="00DA3A81">
        <w:t>economy, economic, economically, economical,</w:t>
      </w:r>
      <w:r>
        <w:t xml:space="preserve"> </w:t>
      </w:r>
      <w:r w:rsidRPr="00DA3A81">
        <w:t xml:space="preserve">economist, </w:t>
      </w:r>
      <w:proofErr w:type="spellStart"/>
      <w:r w:rsidRPr="00DA3A81">
        <w:t>economise</w:t>
      </w:r>
      <w:proofErr w:type="spellEnd"/>
    </w:p>
    <w:p w:rsidR="00DA3A81" w:rsidRPr="00DA3A81" w:rsidRDefault="00DA3A81" w:rsidP="00DA3A81">
      <w:proofErr w:type="gramStart"/>
      <w:r>
        <w:t xml:space="preserve">6 </w:t>
      </w:r>
      <w:r w:rsidRPr="00DA3A81">
        <w:t>available, availability</w:t>
      </w:r>
      <w:proofErr w:type="gramEnd"/>
    </w:p>
    <w:p w:rsidR="00DA3A81" w:rsidRPr="00DA3A81" w:rsidRDefault="00DA3A81" w:rsidP="00DA3A81">
      <w:pPr>
        <w:rPr>
          <w:b/>
          <w:bCs/>
        </w:rPr>
      </w:pPr>
      <w:r w:rsidRPr="00DA3A81">
        <w:rPr>
          <w:b/>
          <w:bCs/>
        </w:rPr>
        <w:t>2.1</w:t>
      </w:r>
      <w:proofErr w:type="gramStart"/>
      <w:r w:rsidRPr="00DA3A81">
        <w:rPr>
          <w:b/>
          <w:bCs/>
        </w:rPr>
        <w:t>.c</w:t>
      </w:r>
      <w:proofErr w:type="gramEnd"/>
    </w:p>
    <w:p w:rsidR="00DA3A81" w:rsidRPr="00DA3A81" w:rsidRDefault="00DA3A81" w:rsidP="00DA3A81">
      <w:pPr>
        <w:rPr>
          <w:bCs/>
        </w:rPr>
      </w:pPr>
      <w:r w:rsidRPr="00DA3A81">
        <w:rPr>
          <w:bCs/>
        </w:rPr>
        <w:t>2 to be innovative</w:t>
      </w:r>
    </w:p>
    <w:p w:rsidR="00DA3A81" w:rsidRPr="00DA3A81" w:rsidRDefault="00DA3A81" w:rsidP="00DA3A81">
      <w:pPr>
        <w:rPr>
          <w:bCs/>
        </w:rPr>
      </w:pPr>
      <w:r w:rsidRPr="00DA3A81">
        <w:rPr>
          <w:bCs/>
        </w:rPr>
        <w:t>3 the requirements of the Clean Air Act</w:t>
      </w:r>
    </w:p>
    <w:p w:rsidR="00DA3A81" w:rsidRPr="00DA3A81" w:rsidRDefault="00DA3A81" w:rsidP="00DA3A81">
      <w:pPr>
        <w:rPr>
          <w:bCs/>
        </w:rPr>
      </w:pPr>
      <w:r w:rsidRPr="00DA3A81">
        <w:rPr>
          <w:bCs/>
        </w:rPr>
        <w:t>4 economically active</w:t>
      </w:r>
    </w:p>
    <w:p w:rsidR="00DA3A81" w:rsidRPr="00DA3A81" w:rsidRDefault="00DA3A81" w:rsidP="00DA3A81">
      <w:pPr>
        <w:rPr>
          <w:bCs/>
        </w:rPr>
      </w:pPr>
      <w:r w:rsidRPr="00DA3A81">
        <w:rPr>
          <w:bCs/>
        </w:rPr>
        <w:t>5</w:t>
      </w:r>
      <w:r w:rsidRPr="00DA3A81">
        <w:rPr>
          <w:b/>
          <w:bCs/>
        </w:rPr>
        <w:t xml:space="preserve"> </w:t>
      </w:r>
      <w:r w:rsidRPr="00DA3A81">
        <w:rPr>
          <w:bCs/>
        </w:rPr>
        <w:t>make a distinction between</w:t>
      </w:r>
    </w:p>
    <w:p w:rsidR="00DA3A81" w:rsidRDefault="00DA3A81" w:rsidP="00DA3A81">
      <w:pPr>
        <w:rPr>
          <w:bCs/>
        </w:rPr>
      </w:pPr>
      <w:r w:rsidRPr="00DA3A81">
        <w:rPr>
          <w:bCs/>
        </w:rPr>
        <w:t>6 the limited availability of resources</w:t>
      </w:r>
    </w:p>
    <w:p w:rsidR="00DA3A81" w:rsidRPr="00DA3A81" w:rsidRDefault="00DA3A81" w:rsidP="00DA3A81">
      <w:pPr>
        <w:rPr>
          <w:bCs/>
        </w:rPr>
      </w:pPr>
    </w:p>
    <w:p w:rsidR="00907D73" w:rsidRDefault="00907D73">
      <w:pPr>
        <w:rPr>
          <w:b/>
        </w:rPr>
      </w:pPr>
      <w:r>
        <w:rPr>
          <w:b/>
        </w:rPr>
        <w:t xml:space="preserve">3 </w:t>
      </w:r>
      <w:r w:rsidR="00DA3A81">
        <w:rPr>
          <w:b/>
        </w:rPr>
        <w:t>Vocabulary in context: hedging</w:t>
      </w:r>
    </w:p>
    <w:p w:rsidR="002E738B" w:rsidRPr="002E738B" w:rsidRDefault="00907D73" w:rsidP="002E738B">
      <w:pPr>
        <w:rPr>
          <w:bCs/>
        </w:rPr>
      </w:pPr>
      <w:r>
        <w:rPr>
          <w:b/>
        </w:rPr>
        <w:t>3.1</w:t>
      </w:r>
      <w:r w:rsidR="002E738B">
        <w:rPr>
          <w:b/>
        </w:rPr>
        <w:t xml:space="preserve"> </w:t>
      </w:r>
      <w:r w:rsidR="002E738B" w:rsidRPr="002E738B">
        <w:rPr>
          <w:bCs/>
        </w:rPr>
        <w:t xml:space="preserve">Suggested </w:t>
      </w:r>
      <w:r w:rsidR="00DA3A81">
        <w:rPr>
          <w:bCs/>
        </w:rPr>
        <w:t>answers</w:t>
      </w:r>
    </w:p>
    <w:p w:rsidR="00DA3A81" w:rsidRPr="00DA3A81" w:rsidRDefault="00DA3A81" w:rsidP="00DA3A81">
      <w:r w:rsidRPr="00DA3A81">
        <w:t>- Hedging helps distinguish between facts and</w:t>
      </w:r>
      <w:r>
        <w:t xml:space="preserve"> </w:t>
      </w:r>
      <w:r w:rsidRPr="00DA3A81">
        <w:t>claims.</w:t>
      </w:r>
    </w:p>
    <w:p w:rsidR="00DA3A81" w:rsidRPr="00DA3A81" w:rsidRDefault="00DA3A81" w:rsidP="00DA3A81">
      <w:r w:rsidRPr="00DA3A81">
        <w:t>- By toning down their statements with hedge</w:t>
      </w:r>
      <w:r>
        <w:t xml:space="preserve"> </w:t>
      </w:r>
      <w:r w:rsidRPr="00DA3A81">
        <w:t>words, academics reduce the risk of opposition</w:t>
      </w:r>
      <w:r>
        <w:t xml:space="preserve"> </w:t>
      </w:r>
      <w:r w:rsidRPr="00DA3A81">
        <w:t>from their peers.</w:t>
      </w:r>
    </w:p>
    <w:p w:rsidR="00DA3A81" w:rsidRPr="00DA3A81" w:rsidRDefault="00DA3A81" w:rsidP="00DA3A81">
      <w:r w:rsidRPr="00DA3A81">
        <w:lastRenderedPageBreak/>
        <w:t>- If a claim is being made about an area in</w:t>
      </w:r>
      <w:r>
        <w:t xml:space="preserve"> </w:t>
      </w:r>
      <w:r w:rsidRPr="00DA3A81">
        <w:t>which further research is needed, an academic</w:t>
      </w:r>
    </w:p>
    <w:p w:rsidR="00DA3A81" w:rsidRPr="00DA3A81" w:rsidRDefault="00DA3A81" w:rsidP="00DA3A81">
      <w:proofErr w:type="gramStart"/>
      <w:r w:rsidRPr="00DA3A81">
        <w:t>may</w:t>
      </w:r>
      <w:proofErr w:type="gramEnd"/>
      <w:r w:rsidRPr="00DA3A81">
        <w:t xml:space="preserve"> want to reduce the strength of that claim</w:t>
      </w:r>
      <w:r>
        <w:t xml:space="preserve"> </w:t>
      </w:r>
      <w:r w:rsidRPr="00DA3A81">
        <w:t>because a stronger statement would not be</w:t>
      </w:r>
    </w:p>
    <w:p w:rsidR="00DA3A81" w:rsidRPr="00DA3A81" w:rsidRDefault="00DA3A81" w:rsidP="00DA3A81">
      <w:proofErr w:type="gramStart"/>
      <w:r w:rsidRPr="00DA3A81">
        <w:t>justified</w:t>
      </w:r>
      <w:proofErr w:type="gramEnd"/>
      <w:r w:rsidRPr="00DA3A81">
        <w:t xml:space="preserve"> by the evidence currently available.</w:t>
      </w:r>
    </w:p>
    <w:p w:rsidR="00DA3A81" w:rsidRPr="00DA3A81" w:rsidRDefault="00714E19" w:rsidP="00DA3A81">
      <w:r>
        <w:t>-</w:t>
      </w:r>
      <w:r w:rsidR="00DA3A81" w:rsidRPr="00DA3A81">
        <w:t xml:space="preserve"> Experts usually hedge their predictions. If the</w:t>
      </w:r>
      <w:r w:rsidR="00DA3A81">
        <w:t xml:space="preserve"> </w:t>
      </w:r>
      <w:r w:rsidR="00DA3A81" w:rsidRPr="00DA3A81">
        <w:t>prediction then turns out to be wrong, the</w:t>
      </w:r>
    </w:p>
    <w:p w:rsidR="00714E19" w:rsidRDefault="00DA3A81" w:rsidP="00DA3A81">
      <w:proofErr w:type="gramStart"/>
      <w:r w:rsidRPr="00DA3A81">
        <w:t>expert's</w:t>
      </w:r>
      <w:proofErr w:type="gramEnd"/>
      <w:r w:rsidRPr="00DA3A81">
        <w:t xml:space="preserve"> reputation is less likely to be damaged.</w:t>
      </w:r>
      <w:r>
        <w:t xml:space="preserve"> </w:t>
      </w:r>
    </w:p>
    <w:p w:rsidR="00DA3A81" w:rsidRPr="00DA3A81" w:rsidRDefault="00714E19" w:rsidP="00DA3A81">
      <w:r>
        <w:t>-</w:t>
      </w:r>
      <w:r w:rsidR="00DA3A81" w:rsidRPr="00DA3A81">
        <w:t xml:space="preserve"> Hedging can be used as a form of politeness to</w:t>
      </w:r>
      <w:r>
        <w:t xml:space="preserve"> </w:t>
      </w:r>
      <w:r w:rsidR="00DA3A81" w:rsidRPr="00DA3A81">
        <w:t>avoid appearing arrogant.</w:t>
      </w:r>
    </w:p>
    <w:p w:rsidR="002E738B" w:rsidRDefault="00714E19" w:rsidP="00DA3A81">
      <w:r>
        <w:t>-</w:t>
      </w:r>
      <w:r w:rsidR="00DA3A81" w:rsidRPr="00DA3A81">
        <w:t xml:space="preserve"> A certain amount of hedging is now conventional</w:t>
      </w:r>
      <w:r>
        <w:t xml:space="preserve"> </w:t>
      </w:r>
      <w:r w:rsidR="00DA3A81" w:rsidRPr="00DA3A81">
        <w:t>in academic writing in English.</w:t>
      </w:r>
    </w:p>
    <w:p w:rsidR="00714E19" w:rsidRDefault="00714E19" w:rsidP="00DA3A81">
      <w:pPr>
        <w:rPr>
          <w:b/>
        </w:rPr>
      </w:pPr>
      <w:r w:rsidRPr="00714E19">
        <w:rPr>
          <w:b/>
        </w:rPr>
        <w:t>3.2</w:t>
      </w:r>
      <w:proofErr w:type="gramStart"/>
      <w:r>
        <w:rPr>
          <w:b/>
        </w:rPr>
        <w:t>.a</w:t>
      </w:r>
      <w:proofErr w:type="gramEnd"/>
    </w:p>
    <w:p w:rsidR="00714E19" w:rsidRDefault="00714E19" w:rsidP="00DA3A81">
      <w:r w:rsidRPr="00714E19">
        <w:t>All need to be hedged except for 2, 5 and 7.</w:t>
      </w:r>
    </w:p>
    <w:p w:rsidR="00714E19" w:rsidRPr="00714E19" w:rsidRDefault="00714E19" w:rsidP="00714E19">
      <w:pPr>
        <w:rPr>
          <w:bCs/>
        </w:rPr>
      </w:pPr>
      <w:r w:rsidRPr="00714E19">
        <w:rPr>
          <w:b/>
        </w:rPr>
        <w:t>3.2</w:t>
      </w:r>
      <w:proofErr w:type="gramStart"/>
      <w:r w:rsidRPr="00714E19">
        <w:rPr>
          <w:b/>
        </w:rPr>
        <w:t>.</w:t>
      </w:r>
      <w:r>
        <w:rPr>
          <w:b/>
        </w:rPr>
        <w:t>c</w:t>
      </w:r>
      <w:proofErr w:type="gramEnd"/>
      <w:r>
        <w:rPr>
          <w:b/>
        </w:rPr>
        <w:t xml:space="preserve">  </w:t>
      </w:r>
      <w:r w:rsidRPr="00714E19">
        <w:rPr>
          <w:bCs/>
        </w:rPr>
        <w:t>Possible answers</w:t>
      </w:r>
    </w:p>
    <w:p w:rsidR="00714E19" w:rsidRPr="00714E19" w:rsidRDefault="00714E19" w:rsidP="00714E19">
      <w:r w:rsidRPr="00714E19">
        <w:rPr>
          <w:b/>
          <w:bCs/>
        </w:rPr>
        <w:t xml:space="preserve">1 </w:t>
      </w:r>
      <w:r w:rsidRPr="00714E19">
        <w:t>While inventions may be carried out anywhere,</w:t>
      </w:r>
      <w:r>
        <w:t xml:space="preserve"> </w:t>
      </w:r>
      <w:r w:rsidRPr="00714E19">
        <w:t>innovations occur mostly in firms.</w:t>
      </w:r>
    </w:p>
    <w:p w:rsidR="00714E19" w:rsidRPr="00714E19" w:rsidRDefault="00714E19" w:rsidP="00714E19">
      <w:r w:rsidRPr="00714E19">
        <w:rPr>
          <w:b/>
          <w:bCs/>
        </w:rPr>
        <w:t xml:space="preserve">2 </w:t>
      </w:r>
      <w:r w:rsidRPr="00714E19">
        <w:t>no hedging needed</w:t>
      </w:r>
    </w:p>
    <w:p w:rsidR="00714E19" w:rsidRPr="00714E19" w:rsidRDefault="00714E19" w:rsidP="00714E19">
      <w:r w:rsidRPr="00714E19">
        <w:rPr>
          <w:b/>
          <w:bCs/>
        </w:rPr>
        <w:t xml:space="preserve">3 </w:t>
      </w:r>
      <w:r w:rsidRPr="00714E19">
        <w:t>Many inventions require complementary</w:t>
      </w:r>
      <w:r>
        <w:t xml:space="preserve"> </w:t>
      </w:r>
      <w:r w:rsidRPr="00714E19">
        <w:t>inventions and innovations to succeed at the</w:t>
      </w:r>
    </w:p>
    <w:p w:rsidR="00714E19" w:rsidRPr="00714E19" w:rsidRDefault="00714E19" w:rsidP="00714E19">
      <w:proofErr w:type="gramStart"/>
      <w:r w:rsidRPr="00714E19">
        <w:t>innovation</w:t>
      </w:r>
      <w:proofErr w:type="gramEnd"/>
      <w:r w:rsidRPr="00714E19">
        <w:t xml:space="preserve"> stage.</w:t>
      </w:r>
    </w:p>
    <w:p w:rsidR="00714E19" w:rsidRPr="00714E19" w:rsidRDefault="00714E19" w:rsidP="00714E19">
      <w:r w:rsidRPr="00714E19">
        <w:t>4 The first versions of virtually all significant</w:t>
      </w:r>
      <w:r>
        <w:t xml:space="preserve"> </w:t>
      </w:r>
      <w:r w:rsidRPr="00714E19">
        <w:t>innovations were crude, unreliable versions of</w:t>
      </w:r>
      <w:r>
        <w:t xml:space="preserve"> </w:t>
      </w:r>
      <w:r w:rsidRPr="00714E19">
        <w:t>the devices that eventually diffused widely.</w:t>
      </w:r>
    </w:p>
    <w:p w:rsidR="00714E19" w:rsidRPr="00714E19" w:rsidRDefault="00714E19" w:rsidP="00714E19">
      <w:r w:rsidRPr="00714E19">
        <w:rPr>
          <w:b/>
          <w:bCs/>
        </w:rPr>
        <w:t xml:space="preserve">5 </w:t>
      </w:r>
      <w:r w:rsidRPr="00714E19">
        <w:t>no hedging needed</w:t>
      </w:r>
    </w:p>
    <w:p w:rsidR="00714E19" w:rsidRPr="00714E19" w:rsidRDefault="00714E19" w:rsidP="00714E19">
      <w:r w:rsidRPr="00714E19">
        <w:t>6 What we think of as a single innovation is often</w:t>
      </w:r>
      <w:r>
        <w:t xml:space="preserve"> </w:t>
      </w:r>
      <w:r w:rsidRPr="00714E19">
        <w:t>the result of a lengthy process.</w:t>
      </w:r>
    </w:p>
    <w:p w:rsidR="00714E19" w:rsidRPr="00714E19" w:rsidRDefault="00714E19" w:rsidP="00714E19">
      <w:r w:rsidRPr="00714E19">
        <w:rPr>
          <w:b/>
          <w:bCs/>
        </w:rPr>
        <w:t xml:space="preserve">7 </w:t>
      </w:r>
      <w:r w:rsidRPr="00714E19">
        <w:t>no hedging needed</w:t>
      </w:r>
    </w:p>
    <w:p w:rsidR="00714E19" w:rsidRPr="00714E19" w:rsidRDefault="00714E19" w:rsidP="00714E19">
      <w:r w:rsidRPr="00714E19">
        <w:t>8 Most important innovations go through drastic</w:t>
      </w:r>
      <w:r>
        <w:t xml:space="preserve"> </w:t>
      </w:r>
      <w:r w:rsidRPr="00714E19">
        <w:t>changes in their lifetimes.</w:t>
      </w:r>
    </w:p>
    <w:p w:rsidR="00714E19" w:rsidRDefault="00714E19" w:rsidP="00714E19"/>
    <w:p w:rsidR="00907D73" w:rsidRPr="00907D73" w:rsidRDefault="00907D73">
      <w:pPr>
        <w:rPr>
          <w:b/>
        </w:rPr>
      </w:pPr>
      <w:r w:rsidRPr="00907D73">
        <w:rPr>
          <w:b/>
        </w:rPr>
        <w:t xml:space="preserve">4 </w:t>
      </w:r>
      <w:r w:rsidR="00714E19">
        <w:rPr>
          <w:b/>
        </w:rPr>
        <w:t>Reading in detail</w:t>
      </w:r>
    </w:p>
    <w:p w:rsidR="002E738B" w:rsidRDefault="00907D73" w:rsidP="002E738B">
      <w:pPr>
        <w:rPr>
          <w:b/>
        </w:rPr>
      </w:pPr>
      <w:r w:rsidRPr="00907D73">
        <w:rPr>
          <w:b/>
        </w:rPr>
        <w:t>4.1</w:t>
      </w:r>
      <w:proofErr w:type="gramStart"/>
      <w:r w:rsidRPr="00907D73">
        <w:rPr>
          <w:b/>
        </w:rPr>
        <w:t>.</w:t>
      </w:r>
      <w:r w:rsidR="00714E19">
        <w:rPr>
          <w:b/>
        </w:rPr>
        <w:t>a</w:t>
      </w:r>
      <w:proofErr w:type="gramEnd"/>
    </w:p>
    <w:p w:rsidR="00714E19" w:rsidRPr="00714E19" w:rsidRDefault="00714E19" w:rsidP="00714E19">
      <w:r w:rsidRPr="00714E19">
        <w:rPr>
          <w:bCs/>
        </w:rPr>
        <w:t xml:space="preserve">1 Such lags: </w:t>
      </w:r>
      <w:r w:rsidRPr="00714E19">
        <w:t>lags b</w:t>
      </w:r>
      <w:r>
        <w:t>etween the first occurrence of an</w:t>
      </w:r>
      <w:r w:rsidRPr="00714E19">
        <w:t xml:space="preserve"> idea for a new product or proce</w:t>
      </w:r>
      <w:r>
        <w:t xml:space="preserve">ss (invention) </w:t>
      </w:r>
      <w:r w:rsidRPr="00714E19">
        <w:t>and the first attempt to carry it out in practice</w:t>
      </w:r>
      <w:r>
        <w:t xml:space="preserve"> </w:t>
      </w:r>
      <w:r w:rsidRPr="00714E19">
        <w:t>(innovation)</w:t>
      </w:r>
    </w:p>
    <w:p w:rsidR="00714E19" w:rsidRDefault="00714E19" w:rsidP="00714E19">
      <w:r w:rsidRPr="00714E19">
        <w:rPr>
          <w:bCs/>
        </w:rPr>
        <w:t xml:space="preserve">2 that: </w:t>
      </w:r>
      <w:r w:rsidRPr="00714E19">
        <w:t>the role</w:t>
      </w:r>
    </w:p>
    <w:p w:rsidR="00714E19" w:rsidRPr="00714E19" w:rsidRDefault="00714E19" w:rsidP="00714E19">
      <w:r w:rsidRPr="00714E19">
        <w:rPr>
          <w:bCs/>
        </w:rPr>
        <w:t xml:space="preserve">3 these ideas: </w:t>
      </w:r>
      <w:r w:rsidRPr="00714E19">
        <w:t>Leonardo da Vinci's ideas for a</w:t>
      </w:r>
      <w:r>
        <w:t xml:space="preserve"> </w:t>
      </w:r>
      <w:r w:rsidRPr="00714E19">
        <w:t>flying machine</w:t>
      </w:r>
    </w:p>
    <w:p w:rsidR="001F1120" w:rsidRDefault="00714E19" w:rsidP="002E738B">
      <w:pPr>
        <w:rPr>
          <w:b/>
        </w:rPr>
      </w:pPr>
      <w:r>
        <w:rPr>
          <w:b/>
        </w:rPr>
        <w:t>4.1</w:t>
      </w:r>
      <w:proofErr w:type="gramStart"/>
      <w:r>
        <w:rPr>
          <w:b/>
        </w:rPr>
        <w:t>.b</w:t>
      </w:r>
      <w:proofErr w:type="gramEnd"/>
    </w:p>
    <w:p w:rsidR="00714E19" w:rsidRPr="00714E19" w:rsidRDefault="00714E19" w:rsidP="00714E19">
      <w:r w:rsidRPr="00714E19">
        <w:t xml:space="preserve">The writer's use of </w:t>
      </w:r>
      <w:r w:rsidRPr="00714E19">
        <w:rPr>
          <w:i/>
          <w:iCs/>
        </w:rPr>
        <w:t xml:space="preserve">his </w:t>
      </w:r>
      <w:r w:rsidRPr="00714E19">
        <w:t>implies that all inventors</w:t>
      </w:r>
      <w:r>
        <w:t xml:space="preserve"> </w:t>
      </w:r>
      <w:r w:rsidRPr="00714E19">
        <w:t>of major technological advances through history</w:t>
      </w:r>
      <w:r>
        <w:t xml:space="preserve"> </w:t>
      </w:r>
      <w:r w:rsidRPr="00714E19">
        <w:t>have been men. As this is not the case, it is not</w:t>
      </w:r>
      <w:r>
        <w:t xml:space="preserve"> </w:t>
      </w:r>
      <w:r w:rsidRPr="00714E19">
        <w:t>acceptable.</w:t>
      </w:r>
    </w:p>
    <w:p w:rsidR="00714E19" w:rsidRDefault="00714E19" w:rsidP="00714E19">
      <w:pPr>
        <w:rPr>
          <w:b/>
        </w:rPr>
      </w:pPr>
      <w:r w:rsidRPr="00714E19">
        <w:rPr>
          <w:b/>
        </w:rPr>
        <w:t>4.1</w:t>
      </w:r>
      <w:proofErr w:type="gramStart"/>
      <w:r w:rsidRPr="00714E19">
        <w:rPr>
          <w:b/>
        </w:rPr>
        <w:t>.c</w:t>
      </w:r>
      <w:proofErr w:type="gramEnd"/>
    </w:p>
    <w:p w:rsidR="00714E19" w:rsidRDefault="00714E19" w:rsidP="00714E19">
      <w:r w:rsidRPr="00714E19">
        <w:t xml:space="preserve">The word </w:t>
      </w:r>
      <w:r w:rsidRPr="00714E19">
        <w:rPr>
          <w:i/>
          <w:iCs/>
        </w:rPr>
        <w:t xml:space="preserve">yet </w:t>
      </w:r>
      <w:proofErr w:type="spellStart"/>
      <w:r w:rsidRPr="00714E19">
        <w:t>emphasises</w:t>
      </w:r>
      <w:proofErr w:type="spellEnd"/>
      <w:r w:rsidRPr="00714E19">
        <w:t xml:space="preserve"> that the situation might</w:t>
      </w:r>
      <w:r>
        <w:t xml:space="preserve"> </w:t>
      </w:r>
      <w:r w:rsidRPr="00714E19">
        <w:t>change - and, indeed, is probably likely to do so.</w:t>
      </w:r>
      <w:r>
        <w:t xml:space="preserve"> </w:t>
      </w:r>
      <w:r w:rsidRPr="00714E19">
        <w:t>The use of an exclamation mark is perhaps an</w:t>
      </w:r>
      <w:r>
        <w:t xml:space="preserve"> </w:t>
      </w:r>
      <w:r w:rsidRPr="00714E19">
        <w:t>attempt to engage more with the reader, by adding a</w:t>
      </w:r>
      <w:r>
        <w:t xml:space="preserve"> </w:t>
      </w:r>
      <w:r w:rsidRPr="00714E19">
        <w:t>rather conversational feature - said aloud, it might</w:t>
      </w:r>
      <w:r>
        <w:t xml:space="preserve"> </w:t>
      </w:r>
      <w:r w:rsidRPr="00714E19">
        <w:t xml:space="preserve">be </w:t>
      </w:r>
      <w:proofErr w:type="spellStart"/>
      <w:r w:rsidRPr="00714E19">
        <w:t>emphasised</w:t>
      </w:r>
      <w:proofErr w:type="spellEnd"/>
      <w:r w:rsidRPr="00714E19">
        <w:t>, and accompanied with a facial</w:t>
      </w:r>
      <w:r>
        <w:t xml:space="preserve"> </w:t>
      </w:r>
      <w:r w:rsidRPr="00714E19">
        <w:t>expression to indicate that the speaker thinks that</w:t>
      </w:r>
      <w:r>
        <w:t xml:space="preserve"> </w:t>
      </w:r>
      <w:r w:rsidRPr="00714E19">
        <w:t>the situation will probably change. The text is from a</w:t>
      </w:r>
      <w:r>
        <w:t xml:space="preserve"> </w:t>
      </w:r>
      <w:r w:rsidRPr="00714E19">
        <w:t>textbook. The rather informal style (as illustrated by</w:t>
      </w:r>
      <w:r>
        <w:t xml:space="preserve"> </w:t>
      </w:r>
      <w:r w:rsidRPr="00714E19">
        <w:t>the use of the exclamation mark) would probably be</w:t>
      </w:r>
      <w:r>
        <w:t xml:space="preserve"> </w:t>
      </w:r>
      <w:r w:rsidRPr="00714E19">
        <w:t>less appropriate in a journal article or student essay</w:t>
      </w:r>
    </w:p>
    <w:p w:rsidR="00714E19" w:rsidRPr="00714E19" w:rsidRDefault="00714E19" w:rsidP="00714E19">
      <w:pPr>
        <w:rPr>
          <w:b/>
        </w:rPr>
      </w:pPr>
      <w:r w:rsidRPr="00714E19">
        <w:rPr>
          <w:b/>
        </w:rPr>
        <w:t>4.1</w:t>
      </w:r>
      <w:proofErr w:type="gramStart"/>
      <w:r w:rsidRPr="00714E19">
        <w:rPr>
          <w:b/>
        </w:rPr>
        <w:t>.d</w:t>
      </w:r>
      <w:proofErr w:type="gramEnd"/>
    </w:p>
    <w:p w:rsidR="00714E19" w:rsidRPr="00714E19" w:rsidRDefault="00714E19" w:rsidP="00714E19">
      <w:r w:rsidRPr="00714E19">
        <w:t xml:space="preserve">Here, </w:t>
      </w:r>
      <w:r w:rsidRPr="00714E19">
        <w:rPr>
          <w:i/>
          <w:iCs/>
        </w:rPr>
        <w:t xml:space="preserve">one </w:t>
      </w:r>
      <w:r w:rsidRPr="00714E19">
        <w:t xml:space="preserve">refers to the invention, and </w:t>
      </w:r>
      <w:r w:rsidRPr="00714E19">
        <w:rPr>
          <w:i/>
          <w:iCs/>
        </w:rPr>
        <w:t>from another</w:t>
      </w:r>
      <w:r>
        <w:rPr>
          <w:i/>
          <w:iCs/>
        </w:rPr>
        <w:t xml:space="preserve"> </w:t>
      </w:r>
      <w:r w:rsidRPr="00714E19">
        <w:t>refers to innovation (or vice versa).</w:t>
      </w:r>
    </w:p>
    <w:p w:rsidR="00714E19" w:rsidRDefault="00714E19" w:rsidP="00714E19"/>
    <w:p w:rsidR="00714E19" w:rsidRPr="00714E19" w:rsidRDefault="00714E19" w:rsidP="00714E19">
      <w:pPr>
        <w:rPr>
          <w:b/>
        </w:rPr>
      </w:pPr>
      <w:r w:rsidRPr="00714E19">
        <w:rPr>
          <w:b/>
        </w:rPr>
        <w:t>Corpus information:</w:t>
      </w:r>
    </w:p>
    <w:p w:rsidR="00714E19" w:rsidRDefault="00714E19" w:rsidP="00714E19">
      <w:r w:rsidRPr="00714E19">
        <w:rPr>
          <w:i/>
        </w:rPr>
        <w:t>Distinguish</w:t>
      </w:r>
      <w:r>
        <w:t xml:space="preserve"> is one of the most common verbs which come before </w:t>
      </w:r>
      <w:r w:rsidRPr="00714E19">
        <w:rPr>
          <w:i/>
        </w:rPr>
        <w:t>one from another</w:t>
      </w:r>
      <w:r>
        <w:t xml:space="preserve">. </w:t>
      </w:r>
      <w:r w:rsidRPr="00714E19">
        <w:rPr>
          <w:i/>
        </w:rPr>
        <w:t>Differentiate</w:t>
      </w:r>
      <w:r>
        <w:t xml:space="preserve"> and </w:t>
      </w:r>
      <w:r w:rsidRPr="00714E19">
        <w:rPr>
          <w:i/>
        </w:rPr>
        <w:t>separate</w:t>
      </w:r>
      <w:r>
        <w:t xml:space="preserve"> are two other such verbs. </w:t>
      </w:r>
    </w:p>
    <w:p w:rsidR="00714E19" w:rsidRPr="00714E19" w:rsidRDefault="00714E19" w:rsidP="00714E19"/>
    <w:p w:rsidR="00907D73" w:rsidRDefault="002E738B" w:rsidP="001F1120">
      <w:pPr>
        <w:rPr>
          <w:b/>
        </w:rPr>
      </w:pPr>
      <w:r w:rsidRPr="002E738B">
        <w:rPr>
          <w:b/>
          <w:bCs/>
        </w:rPr>
        <w:t xml:space="preserve">5 </w:t>
      </w:r>
      <w:r w:rsidR="00513AE5">
        <w:rPr>
          <w:b/>
          <w:bCs/>
        </w:rPr>
        <w:t xml:space="preserve">Asking for </w:t>
      </w:r>
      <w:r w:rsidR="00F24E6A">
        <w:rPr>
          <w:b/>
          <w:bCs/>
        </w:rPr>
        <w:t>and giving clarification in group work</w:t>
      </w:r>
      <w:r w:rsidR="001F1120">
        <w:rPr>
          <w:b/>
          <w:bCs/>
        </w:rPr>
        <w:t xml:space="preserve"> </w:t>
      </w:r>
    </w:p>
    <w:p w:rsidR="00576EBD" w:rsidRDefault="00576EBD">
      <w:pPr>
        <w:rPr>
          <w:b/>
        </w:rPr>
      </w:pPr>
      <w:r>
        <w:rPr>
          <w:b/>
        </w:rPr>
        <w:lastRenderedPageBreak/>
        <w:t>5.1</w:t>
      </w:r>
    </w:p>
    <w:p w:rsidR="0043647B" w:rsidRPr="0043647B" w:rsidRDefault="0043647B" w:rsidP="001F1120">
      <w:pPr>
        <w:rPr>
          <w:b/>
          <w:iCs/>
        </w:rPr>
      </w:pPr>
      <w:r w:rsidRPr="0043647B">
        <w:rPr>
          <w:b/>
          <w:iCs/>
        </w:rPr>
        <w:t>5.1</w:t>
      </w:r>
      <w:proofErr w:type="gramStart"/>
      <w:r w:rsidRPr="0043647B">
        <w:rPr>
          <w:b/>
          <w:iCs/>
        </w:rPr>
        <w:t>.b</w:t>
      </w:r>
      <w:proofErr w:type="gramEnd"/>
    </w:p>
    <w:p w:rsidR="0043647B" w:rsidRPr="0043647B" w:rsidRDefault="0043647B" w:rsidP="0043647B">
      <w:pPr>
        <w:rPr>
          <w:iCs/>
        </w:rPr>
      </w:pPr>
      <w:proofErr w:type="gramStart"/>
      <w:r w:rsidRPr="0043647B">
        <w:rPr>
          <w:b/>
          <w:bCs/>
          <w:iCs/>
        </w:rPr>
        <w:t>pros</w:t>
      </w:r>
      <w:proofErr w:type="gramEnd"/>
      <w:r w:rsidRPr="0043647B">
        <w:rPr>
          <w:b/>
          <w:bCs/>
          <w:iCs/>
        </w:rPr>
        <w:t xml:space="preserve">: </w:t>
      </w:r>
      <w:r w:rsidRPr="0043647B">
        <w:rPr>
          <w:iCs/>
        </w:rPr>
        <w:t>they have made shopping more convenient;</w:t>
      </w:r>
      <w:r>
        <w:rPr>
          <w:iCs/>
        </w:rPr>
        <w:t xml:space="preserve"> </w:t>
      </w:r>
      <w:r w:rsidRPr="0043647B">
        <w:rPr>
          <w:iCs/>
        </w:rPr>
        <w:t>they encourage online shopping; easy for</w:t>
      </w:r>
      <w:r>
        <w:rPr>
          <w:iCs/>
        </w:rPr>
        <w:t xml:space="preserve"> </w:t>
      </w:r>
      <w:r w:rsidRPr="0043647B">
        <w:rPr>
          <w:iCs/>
        </w:rPr>
        <w:t>people to take out short-term loans</w:t>
      </w:r>
    </w:p>
    <w:p w:rsidR="001F1120" w:rsidRDefault="0043647B" w:rsidP="0043647B">
      <w:pPr>
        <w:rPr>
          <w:iCs/>
        </w:rPr>
      </w:pPr>
      <w:proofErr w:type="gramStart"/>
      <w:r>
        <w:rPr>
          <w:b/>
          <w:bCs/>
          <w:iCs/>
        </w:rPr>
        <w:t>c</w:t>
      </w:r>
      <w:r w:rsidRPr="0043647B">
        <w:rPr>
          <w:b/>
          <w:bCs/>
          <w:iCs/>
        </w:rPr>
        <w:t>ons</w:t>
      </w:r>
      <w:proofErr w:type="gramEnd"/>
      <w:r w:rsidRPr="0043647B">
        <w:rPr>
          <w:b/>
          <w:bCs/>
          <w:iCs/>
        </w:rPr>
        <w:t xml:space="preserve">: </w:t>
      </w:r>
      <w:r w:rsidRPr="0043647B">
        <w:rPr>
          <w:iCs/>
        </w:rPr>
        <w:t>it can be too easy to buy things that people</w:t>
      </w:r>
      <w:r>
        <w:rPr>
          <w:iCs/>
        </w:rPr>
        <w:t xml:space="preserve"> </w:t>
      </w:r>
      <w:r w:rsidRPr="0043647B">
        <w:rPr>
          <w:iCs/>
        </w:rPr>
        <w:t>don't really need; it is easy for people to get</w:t>
      </w:r>
      <w:r>
        <w:rPr>
          <w:iCs/>
        </w:rPr>
        <w:t xml:space="preserve"> </w:t>
      </w:r>
      <w:r w:rsidRPr="0043647B">
        <w:rPr>
          <w:iCs/>
        </w:rPr>
        <w:t xml:space="preserve">into debt; high rates of interest are </w:t>
      </w:r>
      <w:r>
        <w:rPr>
          <w:iCs/>
        </w:rPr>
        <w:t>charged</w:t>
      </w:r>
    </w:p>
    <w:p w:rsidR="0043647B" w:rsidRPr="0043647B" w:rsidRDefault="0043647B" w:rsidP="0043647B">
      <w:pPr>
        <w:rPr>
          <w:b/>
        </w:rPr>
      </w:pPr>
      <w:r w:rsidRPr="0043647B">
        <w:rPr>
          <w:b/>
          <w:iCs/>
        </w:rPr>
        <w:t>5.2</w:t>
      </w:r>
      <w:proofErr w:type="gramStart"/>
      <w:r w:rsidRPr="0043647B">
        <w:rPr>
          <w:b/>
          <w:iCs/>
        </w:rPr>
        <w:t>.b</w:t>
      </w:r>
      <w:proofErr w:type="gramEnd"/>
    </w:p>
    <w:p w:rsidR="002C144B" w:rsidRPr="0043647B" w:rsidRDefault="0043647B" w:rsidP="0043647B">
      <w:r w:rsidRPr="0043647B">
        <w:t>The following sentences are more polite, as they</w:t>
      </w:r>
      <w:r>
        <w:t xml:space="preserve"> </w:t>
      </w:r>
      <w:r w:rsidRPr="0043647B">
        <w:t>are usually less direct. (Some people might think</w:t>
      </w:r>
      <w:r>
        <w:t xml:space="preserve"> </w:t>
      </w:r>
      <w:r w:rsidRPr="0043647B">
        <w:t>that the alternative sentence is rather aggressive.)</w:t>
      </w:r>
      <w:r>
        <w:t xml:space="preserve"> </w:t>
      </w:r>
      <w:proofErr w:type="gramStart"/>
      <w:r w:rsidRPr="0043647B">
        <w:t>l</w:t>
      </w:r>
      <w:proofErr w:type="gramEnd"/>
      <w:r w:rsidRPr="0043647B">
        <w:t xml:space="preserve"> b , 2a, 3a, 4b, 5b</w:t>
      </w:r>
    </w:p>
    <w:p w:rsidR="0043647B" w:rsidRPr="0043647B" w:rsidRDefault="0043647B" w:rsidP="0043647B">
      <w:pPr>
        <w:rPr>
          <w:b/>
        </w:rPr>
      </w:pPr>
      <w:r w:rsidRPr="0043647B">
        <w:rPr>
          <w:b/>
        </w:rPr>
        <w:t>5.3</w:t>
      </w:r>
    </w:p>
    <w:p w:rsidR="0043647B" w:rsidRDefault="0043647B" w:rsidP="0043647B">
      <w:r>
        <w:t xml:space="preserve">1 </w:t>
      </w:r>
      <w:r w:rsidRPr="0043647B">
        <w:t>Suggesting that the listener has a 'problem' in</w:t>
      </w:r>
      <w:r>
        <w:t xml:space="preserve"> </w:t>
      </w:r>
      <w:r w:rsidRPr="0043647B">
        <w:t>understanding; note use of negatives; indirect;</w:t>
      </w:r>
      <w:r>
        <w:t xml:space="preserve"> </w:t>
      </w:r>
      <w:r w:rsidRPr="0043647B">
        <w:t xml:space="preserve">usually longer; </w:t>
      </w:r>
      <w:r w:rsidRPr="0043647B">
        <w:rPr>
          <w:i/>
          <w:iCs/>
        </w:rPr>
        <w:t xml:space="preserve">could </w:t>
      </w:r>
      <w:proofErr w:type="spellStart"/>
      <w:r w:rsidRPr="0043647B">
        <w:t>vs</w:t>
      </w:r>
      <w:proofErr w:type="spellEnd"/>
      <w:r w:rsidRPr="0043647B">
        <w:t xml:space="preserve"> can; use of just</w:t>
      </w:r>
      <w:r>
        <w:t xml:space="preserve"> </w:t>
      </w:r>
    </w:p>
    <w:p w:rsidR="0043647B" w:rsidRPr="0043647B" w:rsidRDefault="0043647B" w:rsidP="0043647B">
      <w:r>
        <w:t xml:space="preserve">2 </w:t>
      </w:r>
      <w:r w:rsidRPr="0043647B">
        <w:t>Group work involves collaboration between</w:t>
      </w:r>
      <w:r>
        <w:t xml:space="preserve"> </w:t>
      </w:r>
      <w:r w:rsidRPr="0043647B">
        <w:t>colleagues. For this to work, it is important for</w:t>
      </w:r>
      <w:r>
        <w:t xml:space="preserve"> </w:t>
      </w:r>
      <w:r w:rsidRPr="0043647B">
        <w:t>each individual member of the group to develop</w:t>
      </w:r>
      <w:r>
        <w:t xml:space="preserve"> </w:t>
      </w:r>
      <w:r w:rsidRPr="0043647B">
        <w:t xml:space="preserve">a good rapport with the </w:t>
      </w:r>
      <w:proofErr w:type="gramStart"/>
      <w:r w:rsidRPr="0043647B">
        <w:t xml:space="preserve">other </w:t>
      </w:r>
      <w:r>
        <w:t xml:space="preserve"> m</w:t>
      </w:r>
      <w:r w:rsidRPr="0043647B">
        <w:t>embers</w:t>
      </w:r>
      <w:proofErr w:type="gramEnd"/>
      <w:r w:rsidRPr="0043647B">
        <w:t xml:space="preserve"> to help</w:t>
      </w:r>
      <w:r>
        <w:t xml:space="preserve"> </w:t>
      </w:r>
      <w:r w:rsidRPr="0043647B">
        <w:t>encourage good group dynamics</w:t>
      </w:r>
    </w:p>
    <w:p w:rsidR="0043647B" w:rsidRDefault="0043647B" w:rsidP="0043647B">
      <w:r>
        <w:t xml:space="preserve">3 </w:t>
      </w:r>
      <w:r w:rsidRPr="0043647B">
        <w:t>students' own answers</w:t>
      </w:r>
    </w:p>
    <w:p w:rsidR="0043647B" w:rsidRPr="0043647B" w:rsidRDefault="0043647B" w:rsidP="0043647B">
      <w:pPr>
        <w:rPr>
          <w:b/>
        </w:rPr>
      </w:pPr>
      <w:r w:rsidRPr="0043647B">
        <w:rPr>
          <w:b/>
        </w:rPr>
        <w:t>5.4</w:t>
      </w:r>
      <w:proofErr w:type="gramStart"/>
      <w:r w:rsidRPr="0043647B">
        <w:rPr>
          <w:b/>
        </w:rPr>
        <w:t>.b</w:t>
      </w:r>
      <w:proofErr w:type="gramEnd"/>
    </w:p>
    <w:p w:rsidR="0043647B" w:rsidRPr="0043647B" w:rsidRDefault="0043647B" w:rsidP="0043647B">
      <w:r w:rsidRPr="0043647B">
        <w:rPr>
          <w:bCs/>
        </w:rPr>
        <w:t xml:space="preserve">2 </w:t>
      </w:r>
      <w:r w:rsidRPr="0043647B">
        <w:t>Well, I meant that...</w:t>
      </w:r>
    </w:p>
    <w:p w:rsidR="0043647B" w:rsidRPr="0043647B" w:rsidRDefault="0043647B" w:rsidP="0043647B">
      <w:r w:rsidRPr="0043647B">
        <w:rPr>
          <w:bCs/>
        </w:rPr>
        <w:t xml:space="preserve">3 </w:t>
      </w:r>
      <w:proofErr w:type="gramStart"/>
      <w:r w:rsidRPr="0043647B">
        <w:t>OK,</w:t>
      </w:r>
      <w:proofErr w:type="gramEnd"/>
      <w:r w:rsidRPr="0043647B">
        <w:t xml:space="preserve"> let me try and explain again.</w:t>
      </w:r>
    </w:p>
    <w:p w:rsidR="0043647B" w:rsidRPr="0043647B" w:rsidRDefault="0043647B" w:rsidP="0043647B">
      <w:r w:rsidRPr="0043647B">
        <w:t xml:space="preserve">4 What I was trying to say was </w:t>
      </w:r>
      <w:proofErr w:type="gramStart"/>
      <w:r w:rsidRPr="0043647B">
        <w:t>that ...</w:t>
      </w:r>
      <w:proofErr w:type="gramEnd"/>
    </w:p>
    <w:p w:rsidR="0043647B" w:rsidRDefault="0043647B" w:rsidP="0043647B">
      <w:r w:rsidRPr="0043647B">
        <w:rPr>
          <w:bCs/>
        </w:rPr>
        <w:t xml:space="preserve">5 </w:t>
      </w:r>
      <w:r w:rsidRPr="0043647B">
        <w:t>I was trying to get across that...</w:t>
      </w:r>
    </w:p>
    <w:p w:rsidR="0043647B" w:rsidRDefault="0043647B" w:rsidP="00576EBD">
      <w:pPr>
        <w:rPr>
          <w:b/>
        </w:rPr>
      </w:pPr>
    </w:p>
    <w:p w:rsidR="00170431" w:rsidRPr="00170431" w:rsidRDefault="00170431" w:rsidP="00576EBD">
      <w:pPr>
        <w:rPr>
          <w:b/>
        </w:rPr>
      </w:pPr>
      <w:r w:rsidRPr="00170431">
        <w:rPr>
          <w:b/>
        </w:rPr>
        <w:t xml:space="preserve">6 </w:t>
      </w:r>
      <w:r w:rsidR="0043647B">
        <w:rPr>
          <w:b/>
        </w:rPr>
        <w:t>Word stress</w:t>
      </w:r>
    </w:p>
    <w:p w:rsidR="003F284E" w:rsidRDefault="00170431" w:rsidP="0043647B">
      <w:r w:rsidRPr="00170431">
        <w:rPr>
          <w:b/>
        </w:rPr>
        <w:t>6.1</w:t>
      </w:r>
    </w:p>
    <w:p w:rsidR="0043647B" w:rsidRPr="0043647B" w:rsidRDefault="0043647B" w:rsidP="0043647B">
      <w:proofErr w:type="gramStart"/>
      <w:r w:rsidRPr="0043647B">
        <w:rPr>
          <w:b/>
          <w:bCs/>
        </w:rPr>
        <w:t>a</w:t>
      </w:r>
      <w:proofErr w:type="gramEnd"/>
      <w:r w:rsidRPr="0043647B">
        <w:rPr>
          <w:b/>
          <w:bCs/>
        </w:rPr>
        <w:t xml:space="preserve"> </w:t>
      </w:r>
      <w:r w:rsidRPr="0043647B">
        <w:rPr>
          <w:i/>
          <w:iCs/>
        </w:rPr>
        <w:t xml:space="preserve">finance - financial </w:t>
      </w:r>
      <w:r w:rsidRPr="0043647B">
        <w:t>(stress on different syllables)</w:t>
      </w:r>
    </w:p>
    <w:p w:rsidR="0043647B" w:rsidRPr="0043647B" w:rsidRDefault="0043647B" w:rsidP="0043647B">
      <w:proofErr w:type="gramStart"/>
      <w:r w:rsidRPr="0043647B">
        <w:rPr>
          <w:b/>
          <w:bCs/>
        </w:rPr>
        <w:t>b</w:t>
      </w:r>
      <w:proofErr w:type="gramEnd"/>
      <w:r w:rsidRPr="0043647B">
        <w:rPr>
          <w:b/>
          <w:bCs/>
        </w:rPr>
        <w:t xml:space="preserve"> </w:t>
      </w:r>
      <w:r w:rsidRPr="0043647B">
        <w:rPr>
          <w:i/>
          <w:iCs/>
        </w:rPr>
        <w:t xml:space="preserve">profit - profitable </w:t>
      </w:r>
      <w:r w:rsidRPr="0043647B">
        <w:t>(stress on the same syllable)</w:t>
      </w:r>
    </w:p>
    <w:p w:rsidR="0043647B" w:rsidRPr="0043647B" w:rsidRDefault="0043647B" w:rsidP="0043647B">
      <w:proofErr w:type="gramStart"/>
      <w:r w:rsidRPr="0043647B">
        <w:rPr>
          <w:b/>
          <w:bCs/>
        </w:rPr>
        <w:t>c</w:t>
      </w:r>
      <w:proofErr w:type="gramEnd"/>
      <w:r w:rsidRPr="0043647B">
        <w:rPr>
          <w:b/>
          <w:bCs/>
        </w:rPr>
        <w:t xml:space="preserve"> </w:t>
      </w:r>
      <w:r w:rsidRPr="0043647B">
        <w:rPr>
          <w:i/>
          <w:iCs/>
        </w:rPr>
        <w:t xml:space="preserve">purchase - purchaser </w:t>
      </w:r>
      <w:r w:rsidRPr="0043647B">
        <w:t>(stress on the same</w:t>
      </w:r>
    </w:p>
    <w:p w:rsidR="0043647B" w:rsidRPr="0043647B" w:rsidRDefault="0043647B" w:rsidP="0043647B">
      <w:proofErr w:type="gramStart"/>
      <w:r w:rsidRPr="0043647B">
        <w:t>syllable</w:t>
      </w:r>
      <w:proofErr w:type="gramEnd"/>
      <w:r w:rsidRPr="0043647B">
        <w:t>)</w:t>
      </w:r>
    </w:p>
    <w:p w:rsidR="0043647B" w:rsidRPr="0043647B" w:rsidRDefault="0043647B" w:rsidP="0043647B">
      <w:proofErr w:type="gramStart"/>
      <w:r w:rsidRPr="0043647B">
        <w:rPr>
          <w:b/>
          <w:bCs/>
        </w:rPr>
        <w:t>d</w:t>
      </w:r>
      <w:proofErr w:type="gramEnd"/>
      <w:r w:rsidRPr="0043647B">
        <w:rPr>
          <w:b/>
          <w:bCs/>
        </w:rPr>
        <w:t xml:space="preserve"> </w:t>
      </w:r>
      <w:r w:rsidRPr="0043647B">
        <w:rPr>
          <w:i/>
          <w:iCs/>
        </w:rPr>
        <w:t xml:space="preserve">percent - percentage </w:t>
      </w:r>
      <w:r w:rsidRPr="0043647B">
        <w:t>(stress on the same</w:t>
      </w:r>
    </w:p>
    <w:p w:rsidR="0043647B" w:rsidRPr="0043647B" w:rsidRDefault="0043647B" w:rsidP="0043647B">
      <w:proofErr w:type="gramStart"/>
      <w:r w:rsidRPr="0043647B">
        <w:t>syllable</w:t>
      </w:r>
      <w:proofErr w:type="gramEnd"/>
      <w:r w:rsidRPr="0043647B">
        <w:t>)</w:t>
      </w:r>
    </w:p>
    <w:p w:rsidR="0043647B" w:rsidRPr="0043647B" w:rsidRDefault="0043647B" w:rsidP="0043647B">
      <w:proofErr w:type="gramStart"/>
      <w:r w:rsidRPr="0043647B">
        <w:rPr>
          <w:b/>
          <w:bCs/>
        </w:rPr>
        <w:t>e</w:t>
      </w:r>
      <w:proofErr w:type="gramEnd"/>
      <w:r w:rsidRPr="0043647B">
        <w:rPr>
          <w:b/>
          <w:bCs/>
        </w:rPr>
        <w:t xml:space="preserve"> </w:t>
      </w:r>
      <w:r w:rsidRPr="0043647B">
        <w:rPr>
          <w:i/>
          <w:iCs/>
        </w:rPr>
        <w:t xml:space="preserve">identify - identification </w:t>
      </w:r>
      <w:r w:rsidRPr="0043647B">
        <w:t>(stress on different</w:t>
      </w:r>
    </w:p>
    <w:p w:rsidR="0043647B" w:rsidRPr="0043647B" w:rsidRDefault="0043647B" w:rsidP="0043647B">
      <w:pPr>
        <w:rPr>
          <w:lang w:val="nl-NL"/>
        </w:rPr>
      </w:pPr>
      <w:proofErr w:type="spellStart"/>
      <w:proofErr w:type="gramStart"/>
      <w:r w:rsidRPr="0043647B">
        <w:rPr>
          <w:lang w:val="nl-NL"/>
        </w:rPr>
        <w:t>syllables</w:t>
      </w:r>
      <w:proofErr w:type="spellEnd"/>
      <w:proofErr w:type="gramEnd"/>
      <w:r w:rsidRPr="0043647B">
        <w:rPr>
          <w:lang w:val="nl-NL"/>
        </w:rPr>
        <w:t>)</w:t>
      </w:r>
    </w:p>
    <w:p w:rsidR="003F284E" w:rsidRDefault="0043647B" w:rsidP="0043647B">
      <w:proofErr w:type="gramStart"/>
      <w:r w:rsidRPr="0043647B">
        <w:rPr>
          <w:b/>
          <w:bCs/>
        </w:rPr>
        <w:t>f</w:t>
      </w:r>
      <w:proofErr w:type="gramEnd"/>
      <w:r w:rsidRPr="0043647B">
        <w:rPr>
          <w:b/>
          <w:bCs/>
        </w:rPr>
        <w:t xml:space="preserve"> </w:t>
      </w:r>
      <w:r w:rsidRPr="0043647B">
        <w:rPr>
          <w:i/>
          <w:iCs/>
        </w:rPr>
        <w:t xml:space="preserve">major - majority </w:t>
      </w:r>
      <w:r w:rsidRPr="0043647B">
        <w:t>(stress on different syllables)</w:t>
      </w:r>
    </w:p>
    <w:p w:rsidR="0043647B" w:rsidRDefault="0043647B" w:rsidP="0043647B">
      <w:pPr>
        <w:rPr>
          <w:b/>
        </w:rPr>
      </w:pPr>
      <w:r w:rsidRPr="0043647B">
        <w:rPr>
          <w:b/>
        </w:rPr>
        <w:t>6.2</w:t>
      </w:r>
    </w:p>
    <w:p w:rsidR="0043647B" w:rsidRPr="0043647B" w:rsidRDefault="0043647B" w:rsidP="0043647B">
      <w:proofErr w:type="gramStart"/>
      <w:r w:rsidRPr="0043647B">
        <w:t>inno</w:t>
      </w:r>
      <w:r w:rsidRPr="0043647B">
        <w:rPr>
          <w:u w:val="single"/>
        </w:rPr>
        <w:t>va</w:t>
      </w:r>
      <w:r w:rsidRPr="0043647B">
        <w:t>tion</w:t>
      </w:r>
      <w:proofErr w:type="gramEnd"/>
    </w:p>
    <w:p w:rsidR="0043647B" w:rsidRPr="0043647B" w:rsidRDefault="0043647B" w:rsidP="0043647B">
      <w:proofErr w:type="gramStart"/>
      <w:r w:rsidRPr="0043647B">
        <w:rPr>
          <w:u w:val="single"/>
        </w:rPr>
        <w:t>inn</w:t>
      </w:r>
      <w:r w:rsidRPr="0043647B">
        <w:t>ovator</w:t>
      </w:r>
      <w:proofErr w:type="gramEnd"/>
    </w:p>
    <w:p w:rsidR="0043647B" w:rsidRPr="0043647B" w:rsidRDefault="0043647B" w:rsidP="0043647B">
      <w:proofErr w:type="gramStart"/>
      <w:r w:rsidRPr="0043647B">
        <w:rPr>
          <w:u w:val="single"/>
        </w:rPr>
        <w:t>inn</w:t>
      </w:r>
      <w:r w:rsidRPr="0043647B">
        <w:t>ovate</w:t>
      </w:r>
      <w:proofErr w:type="gramEnd"/>
    </w:p>
    <w:p w:rsidR="0043647B" w:rsidRPr="0043647B" w:rsidRDefault="0043647B" w:rsidP="0043647B">
      <w:proofErr w:type="gramStart"/>
      <w:r w:rsidRPr="0043647B">
        <w:rPr>
          <w:u w:val="single"/>
        </w:rPr>
        <w:t>inn</w:t>
      </w:r>
      <w:r w:rsidRPr="0043647B">
        <w:t>ovative</w:t>
      </w:r>
      <w:proofErr w:type="gramEnd"/>
    </w:p>
    <w:p w:rsidR="0043647B" w:rsidRDefault="0043647B" w:rsidP="0043647B">
      <w:proofErr w:type="gramStart"/>
      <w:r w:rsidRPr="0043647B">
        <w:t>inno</w:t>
      </w:r>
      <w:r w:rsidRPr="0043647B">
        <w:rPr>
          <w:u w:val="single"/>
        </w:rPr>
        <w:t>va</w:t>
      </w:r>
      <w:r w:rsidRPr="0043647B">
        <w:t>tory</w:t>
      </w:r>
      <w:proofErr w:type="gramEnd"/>
    </w:p>
    <w:p w:rsidR="0043647B" w:rsidRPr="0043647B" w:rsidRDefault="0043647B" w:rsidP="0043647B"/>
    <w:p w:rsidR="003F284E" w:rsidRPr="003F284E" w:rsidRDefault="003F284E" w:rsidP="003F284E">
      <w:pPr>
        <w:rPr>
          <w:b/>
        </w:rPr>
      </w:pPr>
      <w:r w:rsidRPr="003F284E">
        <w:rPr>
          <w:b/>
        </w:rPr>
        <w:t xml:space="preserve">7 </w:t>
      </w:r>
      <w:r w:rsidR="0043647B">
        <w:rPr>
          <w:b/>
        </w:rPr>
        <w:t>Writing summaries from multiple sources</w:t>
      </w:r>
    </w:p>
    <w:p w:rsidR="003F284E" w:rsidRPr="00300D87" w:rsidRDefault="00300D87" w:rsidP="003F284E">
      <w:pPr>
        <w:rPr>
          <w:b/>
        </w:rPr>
      </w:pPr>
      <w:r w:rsidRPr="00300D87">
        <w:rPr>
          <w:b/>
        </w:rPr>
        <w:t>7.1</w:t>
      </w:r>
      <w:proofErr w:type="gramStart"/>
      <w:r w:rsidRPr="00300D87">
        <w:rPr>
          <w:b/>
        </w:rPr>
        <w:t>.</w:t>
      </w:r>
      <w:r w:rsidR="003F284E" w:rsidRPr="00300D87">
        <w:rPr>
          <w:b/>
        </w:rPr>
        <w:t>b</w:t>
      </w:r>
      <w:proofErr w:type="gramEnd"/>
      <w:r w:rsidR="0043647B">
        <w:rPr>
          <w:b/>
        </w:rPr>
        <w:t xml:space="preserve">  model answer</w:t>
      </w:r>
      <w:r w:rsidR="003F284E" w:rsidRPr="00300D87">
        <w:rPr>
          <w:b/>
        </w:rPr>
        <w:t xml:space="preserve"> </w:t>
      </w:r>
    </w:p>
    <w:p w:rsidR="00300D87" w:rsidRDefault="0043647B" w:rsidP="0043647B">
      <w:r w:rsidRPr="0043647B">
        <w:t>There has been a substantial Increase in the use of mobile</w:t>
      </w:r>
      <w:r>
        <w:t xml:space="preserve"> </w:t>
      </w:r>
      <w:r w:rsidRPr="0043647B">
        <w:t>phones in developing countries since 2000 (</w:t>
      </w:r>
      <w:proofErr w:type="spellStart"/>
      <w:r w:rsidRPr="0043647B">
        <w:t>Barberousse</w:t>
      </w:r>
      <w:proofErr w:type="spellEnd"/>
      <w:r w:rsidRPr="0043647B">
        <w:t xml:space="preserve"> et al.</w:t>
      </w:r>
      <w:proofErr w:type="gramStart"/>
      <w:r w:rsidRPr="0043647B">
        <w:t>,2009</w:t>
      </w:r>
      <w:proofErr w:type="gramEnd"/>
      <w:r w:rsidRPr="0043647B">
        <w:t xml:space="preserve">). As </w:t>
      </w:r>
      <w:proofErr w:type="spellStart"/>
      <w:r w:rsidRPr="0043647B">
        <w:t>landllne</w:t>
      </w:r>
      <w:proofErr w:type="spellEnd"/>
      <w:r w:rsidRPr="0043647B">
        <w:t xml:space="preserve"> phones are inaccessible here for the vast</w:t>
      </w:r>
      <w:r>
        <w:t xml:space="preserve"> </w:t>
      </w:r>
      <w:r w:rsidRPr="0043647B">
        <w:t>majority of people, this has made telecommunications available</w:t>
      </w:r>
      <w:r>
        <w:t xml:space="preserve"> </w:t>
      </w:r>
      <w:r w:rsidRPr="0043647B">
        <w:t>to huge numbers of people for the first time, particularly</w:t>
      </w:r>
      <w:r>
        <w:t xml:space="preserve"> </w:t>
      </w:r>
      <w:r w:rsidRPr="0043647B">
        <w:t xml:space="preserve">in rural areas. Mobile phones have a number of </w:t>
      </w:r>
      <w:proofErr w:type="gramStart"/>
      <w:r w:rsidRPr="0043647B">
        <w:lastRenderedPageBreak/>
        <w:t>Important</w:t>
      </w:r>
      <w:proofErr w:type="gramEnd"/>
      <w:r>
        <w:t xml:space="preserve"> </w:t>
      </w:r>
      <w:r w:rsidRPr="0043647B">
        <w:t>economic and social uses In developing countries. For example,</w:t>
      </w:r>
      <w:r>
        <w:t xml:space="preserve"> </w:t>
      </w:r>
      <w:r w:rsidRPr="0043647B">
        <w:t>they allow traders access to market information (Khalil et al.</w:t>
      </w:r>
      <w:r>
        <w:t xml:space="preserve"> </w:t>
      </w:r>
      <w:r w:rsidRPr="0043647B">
        <w:t>2009), they allow migrant workers to keep in contact with their</w:t>
      </w:r>
      <w:r>
        <w:t xml:space="preserve"> </w:t>
      </w:r>
      <w:r w:rsidRPr="0043647B">
        <w:t xml:space="preserve">families, and they are used in providing </w:t>
      </w:r>
      <w:proofErr w:type="gramStart"/>
      <w:r w:rsidRPr="0043647B">
        <w:t xml:space="preserve">educational </w:t>
      </w:r>
      <w:r>
        <w:t xml:space="preserve"> i</w:t>
      </w:r>
      <w:r w:rsidRPr="0043647B">
        <w:t>nformation</w:t>
      </w:r>
      <w:proofErr w:type="gramEnd"/>
      <w:r>
        <w:t xml:space="preserve"> </w:t>
      </w:r>
      <w:r w:rsidRPr="0043647B">
        <w:t>(Vodafone, 2005). However, their impact is not entirely positive.</w:t>
      </w:r>
      <w:r>
        <w:t xml:space="preserve"> </w:t>
      </w:r>
      <w:r w:rsidRPr="0043647B">
        <w:t>For example, mobile phones can be expensive, and in poor</w:t>
      </w:r>
      <w:r>
        <w:t xml:space="preserve"> </w:t>
      </w:r>
      <w:r w:rsidRPr="0043647B">
        <w:t>households this may lead to a reduction in spending on basics</w:t>
      </w:r>
      <w:r>
        <w:t xml:space="preserve"> </w:t>
      </w:r>
      <w:r w:rsidRPr="0043647B">
        <w:t>such as food and clothing (</w:t>
      </w:r>
      <w:proofErr w:type="spellStart"/>
      <w:r w:rsidRPr="0043647B">
        <w:t>Lef</w:t>
      </w:r>
      <w:r w:rsidR="0070648E">
        <w:t>i</w:t>
      </w:r>
      <w:r w:rsidRPr="0043647B">
        <w:t>lleur</w:t>
      </w:r>
      <w:proofErr w:type="spellEnd"/>
      <w:r w:rsidRPr="0043647B">
        <w:t>, 2009).</w:t>
      </w:r>
    </w:p>
    <w:p w:rsidR="0070648E" w:rsidRPr="0043647B" w:rsidRDefault="0070648E" w:rsidP="0043647B"/>
    <w:p w:rsidR="002C144B" w:rsidRDefault="002C144B" w:rsidP="002C144B">
      <w:pPr>
        <w:rPr>
          <w:b/>
        </w:rPr>
      </w:pPr>
      <w:r w:rsidRPr="002C144B">
        <w:rPr>
          <w:b/>
        </w:rPr>
        <w:t xml:space="preserve">8 </w:t>
      </w:r>
      <w:r w:rsidR="0070648E">
        <w:rPr>
          <w:b/>
        </w:rPr>
        <w:t>Reference lists</w:t>
      </w:r>
    </w:p>
    <w:p w:rsidR="002C144B" w:rsidRPr="002C144B" w:rsidRDefault="002C144B" w:rsidP="002C144B">
      <w:pPr>
        <w:rPr>
          <w:b/>
        </w:rPr>
      </w:pPr>
      <w:r w:rsidRPr="002C144B">
        <w:rPr>
          <w:b/>
        </w:rPr>
        <w:t>8.</w:t>
      </w:r>
      <w:r w:rsidR="0070648E">
        <w:rPr>
          <w:b/>
        </w:rPr>
        <w:t>1</w:t>
      </w:r>
      <w:proofErr w:type="gramStart"/>
      <w:r w:rsidR="0070648E">
        <w:rPr>
          <w:b/>
        </w:rPr>
        <w:t>.a</w:t>
      </w:r>
      <w:proofErr w:type="gramEnd"/>
    </w:p>
    <w:p w:rsidR="0070648E" w:rsidRPr="0070648E" w:rsidRDefault="0070648E" w:rsidP="0070648E">
      <w:r>
        <w:t xml:space="preserve"> </w:t>
      </w:r>
      <w:proofErr w:type="gramStart"/>
      <w:r w:rsidRPr="0070648E">
        <w:t>l</w:t>
      </w:r>
      <w:proofErr w:type="gramEnd"/>
      <w:r w:rsidRPr="0070648E">
        <w:t xml:space="preserve"> E</w:t>
      </w:r>
    </w:p>
    <w:p w:rsidR="0070648E" w:rsidRPr="0070648E" w:rsidRDefault="0070648E" w:rsidP="0070648E">
      <w:r>
        <w:t xml:space="preserve">2 </w:t>
      </w:r>
      <w:r w:rsidRPr="0070648E">
        <w:t>A</w:t>
      </w:r>
    </w:p>
    <w:p w:rsidR="0070648E" w:rsidRPr="0070648E" w:rsidRDefault="0070648E" w:rsidP="0070648E">
      <w:r w:rsidRPr="0070648E">
        <w:rPr>
          <w:bCs/>
        </w:rPr>
        <w:t xml:space="preserve">3 </w:t>
      </w:r>
      <w:r w:rsidRPr="0070648E">
        <w:t>C</w:t>
      </w:r>
    </w:p>
    <w:p w:rsidR="0070648E" w:rsidRPr="0070648E" w:rsidRDefault="0070648E" w:rsidP="0070648E">
      <w:r w:rsidRPr="0070648E">
        <w:rPr>
          <w:bCs/>
        </w:rPr>
        <w:t xml:space="preserve">4 </w:t>
      </w:r>
      <w:r w:rsidRPr="0070648E">
        <w:t>H</w:t>
      </w:r>
    </w:p>
    <w:p w:rsidR="0070648E" w:rsidRPr="0070648E" w:rsidRDefault="0070648E" w:rsidP="0070648E">
      <w:r>
        <w:rPr>
          <w:bCs/>
        </w:rPr>
        <w:t>5</w:t>
      </w:r>
      <w:r w:rsidRPr="0070648E">
        <w:rPr>
          <w:bCs/>
        </w:rPr>
        <w:t xml:space="preserve"> </w:t>
      </w:r>
      <w:r w:rsidRPr="0070648E">
        <w:t>D</w:t>
      </w:r>
    </w:p>
    <w:p w:rsidR="0070648E" w:rsidRPr="0070648E" w:rsidRDefault="0070648E" w:rsidP="0070648E">
      <w:r w:rsidRPr="0070648E">
        <w:rPr>
          <w:bCs/>
        </w:rPr>
        <w:t xml:space="preserve">6 </w:t>
      </w:r>
      <w:r w:rsidRPr="0070648E">
        <w:t>L</w:t>
      </w:r>
    </w:p>
    <w:p w:rsidR="0070648E" w:rsidRPr="0070648E" w:rsidRDefault="0070648E" w:rsidP="0070648E">
      <w:r w:rsidRPr="0070648E">
        <w:rPr>
          <w:bCs/>
        </w:rPr>
        <w:t xml:space="preserve">7 </w:t>
      </w:r>
      <w:r w:rsidRPr="0070648E">
        <w:t>M</w:t>
      </w:r>
    </w:p>
    <w:p w:rsidR="0070648E" w:rsidRPr="0070648E" w:rsidRDefault="0070648E" w:rsidP="0070648E">
      <w:r w:rsidRPr="0070648E">
        <w:rPr>
          <w:bCs/>
        </w:rPr>
        <w:t xml:space="preserve">8 </w:t>
      </w:r>
      <w:r w:rsidRPr="0070648E">
        <w:t>K</w:t>
      </w:r>
    </w:p>
    <w:p w:rsidR="0070648E" w:rsidRPr="0070648E" w:rsidRDefault="0070648E" w:rsidP="0070648E">
      <w:r w:rsidRPr="0070648E">
        <w:t>9 J</w:t>
      </w:r>
    </w:p>
    <w:p w:rsidR="0070648E" w:rsidRPr="0070648E" w:rsidRDefault="0070648E" w:rsidP="0070648E">
      <w:r w:rsidRPr="0070648E">
        <w:rPr>
          <w:bCs/>
        </w:rPr>
        <w:t xml:space="preserve">10 </w:t>
      </w:r>
      <w:r w:rsidRPr="0070648E">
        <w:t>B</w:t>
      </w:r>
    </w:p>
    <w:p w:rsidR="0070648E" w:rsidRPr="0070648E" w:rsidRDefault="0070648E" w:rsidP="0070648E">
      <w:r w:rsidRPr="0070648E">
        <w:rPr>
          <w:iCs/>
        </w:rPr>
        <w:t>11</w:t>
      </w:r>
      <w:r w:rsidRPr="0070648E">
        <w:rPr>
          <w:i/>
          <w:iCs/>
        </w:rPr>
        <w:t xml:space="preserve"> </w:t>
      </w:r>
      <w:r>
        <w:t>I</w:t>
      </w:r>
    </w:p>
    <w:p w:rsidR="0070648E" w:rsidRPr="0070648E" w:rsidRDefault="0070648E" w:rsidP="0070648E">
      <w:r w:rsidRPr="0070648E">
        <w:rPr>
          <w:bCs/>
        </w:rPr>
        <w:t xml:space="preserve">12 </w:t>
      </w:r>
      <w:r w:rsidRPr="0070648E">
        <w:t>G</w:t>
      </w:r>
    </w:p>
    <w:p w:rsidR="0070648E" w:rsidRDefault="0070648E" w:rsidP="0070648E">
      <w:r w:rsidRPr="0070648E">
        <w:rPr>
          <w:bCs/>
        </w:rPr>
        <w:t xml:space="preserve">13 </w:t>
      </w:r>
      <w:r w:rsidRPr="0070648E">
        <w:t>F</w:t>
      </w:r>
    </w:p>
    <w:p w:rsidR="00D86A53" w:rsidRPr="00D86A53" w:rsidRDefault="00D86A53" w:rsidP="0070648E">
      <w:pPr>
        <w:rPr>
          <w:b/>
        </w:rPr>
      </w:pPr>
      <w:r w:rsidRPr="00D86A53">
        <w:rPr>
          <w:b/>
        </w:rPr>
        <w:t>8.1</w:t>
      </w:r>
      <w:proofErr w:type="gramStart"/>
      <w:r w:rsidRPr="00D86A53">
        <w:rPr>
          <w:b/>
        </w:rPr>
        <w:t>.b</w:t>
      </w:r>
      <w:proofErr w:type="gramEnd"/>
    </w:p>
    <w:p w:rsidR="00D86A53" w:rsidRPr="00D86A53" w:rsidRDefault="00D86A53" w:rsidP="00D86A53">
      <w:pPr>
        <w:rPr>
          <w:b/>
        </w:rPr>
      </w:pPr>
      <w:r w:rsidRPr="00D86A53">
        <w:rPr>
          <w:b/>
        </w:rPr>
        <w:t>8.1b Model notes</w:t>
      </w:r>
    </w:p>
    <w:p w:rsidR="00D86A53" w:rsidRPr="00D86A53" w:rsidRDefault="00D86A53" w:rsidP="00D86A53">
      <w:pPr>
        <w:rPr>
          <w:i/>
          <w:iCs/>
        </w:rPr>
      </w:pPr>
      <w:proofErr w:type="gramStart"/>
      <w:r w:rsidRPr="00D86A53">
        <w:rPr>
          <w:b/>
        </w:rPr>
        <w:t>A</w:t>
      </w:r>
      <w:r w:rsidRPr="00D86A53">
        <w:t xml:space="preserve"> </w:t>
      </w:r>
      <w:proofErr w:type="spellStart"/>
      <w:r w:rsidRPr="00D86A53">
        <w:t>Baumol</w:t>
      </w:r>
      <w:proofErr w:type="spellEnd"/>
      <w:r w:rsidRPr="00D86A53">
        <w:t xml:space="preserve">, W., </w:t>
      </w:r>
      <w:proofErr w:type="spellStart"/>
      <w:r w:rsidRPr="00D86A53">
        <w:t>Litan</w:t>
      </w:r>
      <w:proofErr w:type="spellEnd"/>
      <w:r w:rsidRPr="00D86A53">
        <w:t>, R., &amp; Schramm, C.</w:t>
      </w:r>
      <w:r>
        <w:t xml:space="preserve"> </w:t>
      </w:r>
      <w:r w:rsidRPr="00D86A53">
        <w:t>(2007).</w:t>
      </w:r>
      <w:proofErr w:type="gramEnd"/>
      <w:r w:rsidRPr="00D86A53">
        <w:t xml:space="preserve"> </w:t>
      </w:r>
      <w:r w:rsidRPr="00D86A53">
        <w:rPr>
          <w:i/>
          <w:iCs/>
        </w:rPr>
        <w:t>Good capitalism, bad capitalism,</w:t>
      </w:r>
    </w:p>
    <w:p w:rsidR="00D86A53" w:rsidRPr="00D86A53" w:rsidRDefault="00D86A53" w:rsidP="00D86A53">
      <w:proofErr w:type="gramStart"/>
      <w:r w:rsidRPr="00D86A53">
        <w:rPr>
          <w:i/>
          <w:iCs/>
        </w:rPr>
        <w:t>and</w:t>
      </w:r>
      <w:proofErr w:type="gramEnd"/>
      <w:r w:rsidRPr="00D86A53">
        <w:rPr>
          <w:i/>
          <w:iCs/>
        </w:rPr>
        <w:t xml:space="preserve"> the economics of growth and</w:t>
      </w:r>
      <w:r>
        <w:rPr>
          <w:i/>
          <w:iCs/>
        </w:rPr>
        <w:t xml:space="preserve"> </w:t>
      </w:r>
      <w:r w:rsidRPr="00D86A53">
        <w:rPr>
          <w:i/>
          <w:iCs/>
        </w:rPr>
        <w:t xml:space="preserve">prosperity. </w:t>
      </w:r>
      <w:r w:rsidRPr="00D86A53">
        <w:t>New Haven, CT: Yale University</w:t>
      </w:r>
      <w:r>
        <w:t xml:space="preserve"> </w:t>
      </w:r>
      <w:r w:rsidRPr="00D86A53">
        <w:t>Press</w:t>
      </w:r>
    </w:p>
    <w:p w:rsidR="00D86A53" w:rsidRPr="00D86A53" w:rsidRDefault="00D86A53" w:rsidP="00D86A53">
      <w:proofErr w:type="gramStart"/>
      <w:r w:rsidRPr="00D86A53">
        <w:rPr>
          <w:b/>
        </w:rPr>
        <w:t>B</w:t>
      </w:r>
      <w:r w:rsidRPr="00D86A53">
        <w:t xml:space="preserve"> Block, J., &amp; Wagner, M. (2006).</w:t>
      </w:r>
      <w:proofErr w:type="gramEnd"/>
      <w:r w:rsidRPr="00D86A53">
        <w:t xml:space="preserve"> Necessity</w:t>
      </w:r>
      <w:r>
        <w:t xml:space="preserve"> </w:t>
      </w:r>
      <w:r w:rsidRPr="00D86A53">
        <w:t>and opportunity entrepreneurs in Germany:</w:t>
      </w:r>
    </w:p>
    <w:p w:rsidR="00D86A53" w:rsidRPr="00D86A53" w:rsidRDefault="00D86A53" w:rsidP="00D86A53">
      <w:proofErr w:type="gramStart"/>
      <w:r w:rsidRPr="00D86A53">
        <w:t>Characteristics and earnings differentials.</w:t>
      </w:r>
      <w:proofErr w:type="gramEnd"/>
      <w:r>
        <w:t xml:space="preserve"> </w:t>
      </w:r>
      <w:proofErr w:type="gramStart"/>
      <w:r w:rsidRPr="00D86A53">
        <w:rPr>
          <w:i/>
          <w:iCs/>
        </w:rPr>
        <w:t>MPRA Paper no. 610.</w:t>
      </w:r>
      <w:proofErr w:type="gramEnd"/>
      <w:r w:rsidRPr="00D86A53">
        <w:rPr>
          <w:i/>
          <w:iCs/>
        </w:rPr>
        <w:t xml:space="preserve"> </w:t>
      </w:r>
      <w:r w:rsidRPr="00D86A53">
        <w:t>Retrieved 2</w:t>
      </w:r>
      <w:r>
        <w:t xml:space="preserve"> </w:t>
      </w:r>
      <w:r w:rsidRPr="00D86A53">
        <w:t xml:space="preserve">November 2011 from </w:t>
      </w:r>
      <w:hyperlink r:id="rId8" w:history="1">
        <w:r w:rsidRPr="00A9619C">
          <w:rPr>
            <w:rStyle w:val="Hyperlink"/>
          </w:rPr>
          <w:t>http://www.mpra.ub.uni-muenchen.de/610/</w:t>
        </w:r>
      </w:hyperlink>
      <w:r>
        <w:t xml:space="preserve"> </w:t>
      </w:r>
    </w:p>
    <w:p w:rsidR="00D86A53" w:rsidRPr="00D86A53" w:rsidRDefault="00D86A53" w:rsidP="00D86A53">
      <w:r w:rsidRPr="00D86A53">
        <w:rPr>
          <w:b/>
          <w:bCs/>
          <w:lang w:val="nl-NL"/>
        </w:rPr>
        <w:t>C</w:t>
      </w:r>
      <w:r w:rsidRPr="00D86A53">
        <w:rPr>
          <w:bCs/>
          <w:lang w:val="nl-NL"/>
        </w:rPr>
        <w:t xml:space="preserve"> </w:t>
      </w:r>
      <w:proofErr w:type="spellStart"/>
      <w:r w:rsidRPr="00D86A53">
        <w:rPr>
          <w:lang w:val="nl-NL"/>
        </w:rPr>
        <w:t>Caliendo</w:t>
      </w:r>
      <w:proofErr w:type="spellEnd"/>
      <w:r w:rsidRPr="00D86A53">
        <w:rPr>
          <w:lang w:val="nl-NL"/>
        </w:rPr>
        <w:t xml:space="preserve">, M., </w:t>
      </w:r>
      <w:proofErr w:type="spellStart"/>
      <w:r w:rsidRPr="00D86A53">
        <w:rPr>
          <w:lang w:val="nl-NL"/>
        </w:rPr>
        <w:t>Fossen</w:t>
      </w:r>
      <w:proofErr w:type="spellEnd"/>
      <w:r w:rsidRPr="00D86A53">
        <w:rPr>
          <w:lang w:val="nl-NL"/>
        </w:rPr>
        <w:t xml:space="preserve">, F. M., &amp; </w:t>
      </w:r>
      <w:proofErr w:type="spellStart"/>
      <w:r w:rsidRPr="00D86A53">
        <w:rPr>
          <w:lang w:val="nl-NL"/>
        </w:rPr>
        <w:t>Kritikos</w:t>
      </w:r>
      <w:proofErr w:type="gramStart"/>
      <w:r w:rsidRPr="00D86A53">
        <w:rPr>
          <w:lang w:val="nl-NL"/>
        </w:rPr>
        <w:t>,A</w:t>
      </w:r>
      <w:proofErr w:type="spellEnd"/>
      <w:r w:rsidRPr="00D86A53">
        <w:rPr>
          <w:lang w:val="nl-NL"/>
        </w:rPr>
        <w:t>.</w:t>
      </w:r>
      <w:proofErr w:type="gramEnd"/>
      <w:r w:rsidRPr="00D86A53">
        <w:rPr>
          <w:lang w:val="nl-NL"/>
        </w:rPr>
        <w:t xml:space="preserve"> S. (2009). </w:t>
      </w:r>
      <w:r w:rsidRPr="00D86A53">
        <w:t>Risk attitudes of nascent</w:t>
      </w:r>
    </w:p>
    <w:p w:rsidR="00D86A53" w:rsidRPr="00D86A53" w:rsidRDefault="00D86A53" w:rsidP="00D86A53">
      <w:proofErr w:type="gramStart"/>
      <w:r w:rsidRPr="00D86A53">
        <w:t>entrepreneurs</w:t>
      </w:r>
      <w:proofErr w:type="gramEnd"/>
      <w:r w:rsidRPr="00D86A53">
        <w:t xml:space="preserve"> - new evidence from an</w:t>
      </w:r>
      <w:r>
        <w:t xml:space="preserve"> </w:t>
      </w:r>
      <w:r w:rsidRPr="00D86A53">
        <w:t xml:space="preserve">experimentally validated survey. </w:t>
      </w:r>
      <w:r w:rsidRPr="00D86A53">
        <w:rPr>
          <w:i/>
          <w:iCs/>
        </w:rPr>
        <w:t>Small</w:t>
      </w:r>
      <w:r>
        <w:rPr>
          <w:i/>
          <w:iCs/>
        </w:rPr>
        <w:t xml:space="preserve"> </w:t>
      </w:r>
      <w:r w:rsidRPr="00D86A53">
        <w:rPr>
          <w:i/>
          <w:iCs/>
        </w:rPr>
        <w:t xml:space="preserve">Business Economics, </w:t>
      </w:r>
      <w:r w:rsidRPr="00D86A53">
        <w:t>32, 153-167</w:t>
      </w:r>
    </w:p>
    <w:p w:rsidR="00D86A53" w:rsidRPr="00D86A53" w:rsidRDefault="00D86A53" w:rsidP="00D86A53">
      <w:pPr>
        <w:rPr>
          <w:i/>
          <w:iCs/>
        </w:rPr>
      </w:pPr>
      <w:proofErr w:type="gramStart"/>
      <w:r w:rsidRPr="00D86A53">
        <w:rPr>
          <w:b/>
        </w:rPr>
        <w:t>D</w:t>
      </w:r>
      <w:r w:rsidRPr="00D86A53">
        <w:t xml:space="preserve"> </w:t>
      </w:r>
      <w:proofErr w:type="spellStart"/>
      <w:r w:rsidRPr="00D86A53">
        <w:t>Carayannis</w:t>
      </w:r>
      <w:proofErr w:type="spellEnd"/>
      <w:r w:rsidRPr="00D86A53">
        <w:t>, E. G. &amp; Campbell, D. F J.</w:t>
      </w:r>
      <w:r>
        <w:t xml:space="preserve"> </w:t>
      </w:r>
      <w:r w:rsidRPr="00D86A53">
        <w:t>(2006).</w:t>
      </w:r>
      <w:proofErr w:type="gramEnd"/>
      <w:r w:rsidRPr="00D86A53">
        <w:t xml:space="preserve"> </w:t>
      </w:r>
      <w:r w:rsidRPr="00D86A53">
        <w:rPr>
          <w:i/>
          <w:iCs/>
        </w:rPr>
        <w:t>Innovation networks and knowledge</w:t>
      </w:r>
    </w:p>
    <w:p w:rsidR="00D86A53" w:rsidRPr="00D86A53" w:rsidRDefault="00D86A53" w:rsidP="00D86A53">
      <w:proofErr w:type="gramStart"/>
      <w:r w:rsidRPr="00D86A53">
        <w:rPr>
          <w:i/>
          <w:iCs/>
        </w:rPr>
        <w:t>clusters</w:t>
      </w:r>
      <w:proofErr w:type="gramEnd"/>
      <w:r w:rsidRPr="00D86A53">
        <w:rPr>
          <w:i/>
          <w:iCs/>
        </w:rPr>
        <w:t xml:space="preserve">. </w:t>
      </w:r>
      <w:r w:rsidRPr="00D86A53">
        <w:t>Westport, CT: Greenwood</w:t>
      </w:r>
    </w:p>
    <w:p w:rsidR="00D86A53" w:rsidRPr="00D86A53" w:rsidRDefault="00D86A53" w:rsidP="00D86A53">
      <w:r w:rsidRPr="00D86A53">
        <w:rPr>
          <w:b/>
        </w:rPr>
        <w:t>E</w:t>
      </w:r>
      <w:r w:rsidRPr="00D86A53">
        <w:t xml:space="preserve"> </w:t>
      </w:r>
      <w:proofErr w:type="spellStart"/>
      <w:r w:rsidRPr="00D86A53">
        <w:t>Davidsson</w:t>
      </w:r>
      <w:proofErr w:type="spellEnd"/>
      <w:r w:rsidRPr="00D86A53">
        <w:t xml:space="preserve">, P. (2004). </w:t>
      </w:r>
      <w:proofErr w:type="gramStart"/>
      <w:r w:rsidRPr="00D86A53">
        <w:rPr>
          <w:i/>
          <w:iCs/>
        </w:rPr>
        <w:t>Researching</w:t>
      </w:r>
      <w:r>
        <w:rPr>
          <w:i/>
          <w:iCs/>
        </w:rPr>
        <w:t xml:space="preserve"> </w:t>
      </w:r>
      <w:r w:rsidRPr="00D86A53">
        <w:rPr>
          <w:i/>
          <w:iCs/>
        </w:rPr>
        <w:t>entrepreneurship.</w:t>
      </w:r>
      <w:proofErr w:type="gramEnd"/>
      <w:r w:rsidRPr="00D86A53">
        <w:rPr>
          <w:i/>
          <w:iCs/>
        </w:rPr>
        <w:t xml:space="preserve"> </w:t>
      </w:r>
      <w:r w:rsidRPr="00D86A53">
        <w:t>New York: Springer</w:t>
      </w:r>
    </w:p>
    <w:p w:rsidR="00D86A53" w:rsidRPr="00D86A53" w:rsidRDefault="00D86A53" w:rsidP="00D86A53">
      <w:r w:rsidRPr="00D86A53">
        <w:rPr>
          <w:b/>
        </w:rPr>
        <w:t>F</w:t>
      </w:r>
      <w:r w:rsidRPr="00D86A53">
        <w:t xml:space="preserve"> European Fair trade Association. </w:t>
      </w:r>
      <w:r w:rsidRPr="00D86A53">
        <w:rPr>
          <w:lang w:val="nl-NL"/>
        </w:rPr>
        <w:t>(2010).</w:t>
      </w:r>
      <w:r>
        <w:rPr>
          <w:lang w:val="nl-NL"/>
        </w:rPr>
        <w:t xml:space="preserve"> </w:t>
      </w:r>
      <w:proofErr w:type="gramStart"/>
      <w:r w:rsidRPr="00D86A53">
        <w:t>Fair Trade Yearbook 2010.</w:t>
      </w:r>
      <w:proofErr w:type="gramEnd"/>
      <w:r w:rsidRPr="00D86A53">
        <w:t xml:space="preserve"> Retrieved</w:t>
      </w:r>
    </w:p>
    <w:p w:rsidR="00D86A53" w:rsidRPr="00D86A53" w:rsidRDefault="00D86A53" w:rsidP="00D86A53">
      <w:r w:rsidRPr="00D86A53">
        <w:t xml:space="preserve">February 2011 from </w:t>
      </w:r>
      <w:hyperlink r:id="rId9" w:history="1">
        <w:r w:rsidRPr="00A9619C">
          <w:rPr>
            <w:rStyle w:val="Hyperlink"/>
          </w:rPr>
          <w:t>www.european-fairtrade-association.org/Efta/yb.php</w:t>
        </w:r>
      </w:hyperlink>
      <w:r>
        <w:t xml:space="preserve"> </w:t>
      </w:r>
    </w:p>
    <w:p w:rsidR="00D86A53" w:rsidRPr="00D86A53" w:rsidRDefault="00D86A53" w:rsidP="00D86A53">
      <w:proofErr w:type="gramStart"/>
      <w:r w:rsidRPr="00D86A53">
        <w:rPr>
          <w:b/>
        </w:rPr>
        <w:t>G</w:t>
      </w:r>
      <w:r w:rsidRPr="00D86A53">
        <w:t xml:space="preserve"> Innovation, (</w:t>
      </w:r>
      <w:proofErr w:type="spellStart"/>
      <w:r w:rsidRPr="00D86A53">
        <w:t>n.d.</w:t>
      </w:r>
      <w:proofErr w:type="spellEnd"/>
      <w:r w:rsidRPr="00D86A53">
        <w:t>).</w:t>
      </w:r>
      <w:proofErr w:type="gramEnd"/>
      <w:r w:rsidRPr="00D86A53">
        <w:t xml:space="preserve"> </w:t>
      </w:r>
      <w:proofErr w:type="gramStart"/>
      <w:r w:rsidRPr="00D86A53">
        <w:t xml:space="preserve">In </w:t>
      </w:r>
      <w:r w:rsidRPr="00D86A53">
        <w:rPr>
          <w:i/>
          <w:iCs/>
        </w:rPr>
        <w:t>Wikipedia.</w:t>
      </w:r>
      <w:proofErr w:type="gramEnd"/>
      <w:r w:rsidRPr="00D86A53">
        <w:rPr>
          <w:i/>
          <w:iCs/>
        </w:rPr>
        <w:t xml:space="preserve"> </w:t>
      </w:r>
      <w:r w:rsidRPr="00D86A53">
        <w:t>Retrieved</w:t>
      </w:r>
      <w:r>
        <w:t xml:space="preserve"> </w:t>
      </w:r>
      <w:r w:rsidRPr="00D86A53">
        <w:t xml:space="preserve">21 May 2011 from </w:t>
      </w:r>
      <w:hyperlink r:id="rId10" w:history="1">
        <w:r w:rsidRPr="00A9619C">
          <w:rPr>
            <w:rStyle w:val="Hyperlink"/>
          </w:rPr>
          <w:t>http://en.wikipedia.org/wiki/lnnovation</w:t>
        </w:r>
      </w:hyperlink>
      <w:r>
        <w:t xml:space="preserve">  </w:t>
      </w:r>
    </w:p>
    <w:p w:rsidR="00D86A53" w:rsidRPr="00D86A53" w:rsidRDefault="00D86A53" w:rsidP="00D86A53">
      <w:proofErr w:type="gramStart"/>
      <w:r w:rsidRPr="00D86A53">
        <w:rPr>
          <w:b/>
        </w:rPr>
        <w:t xml:space="preserve">H </w:t>
      </w:r>
      <w:r w:rsidRPr="00D86A53">
        <w:t>OECD (2010).</w:t>
      </w:r>
      <w:proofErr w:type="gramEnd"/>
      <w:r w:rsidRPr="00D86A53">
        <w:t xml:space="preserve"> </w:t>
      </w:r>
      <w:proofErr w:type="gramStart"/>
      <w:r w:rsidRPr="00D86A53">
        <w:rPr>
          <w:i/>
          <w:iCs/>
        </w:rPr>
        <w:t>SMEs, Entrepreneurship</w:t>
      </w:r>
      <w:r>
        <w:rPr>
          <w:i/>
          <w:iCs/>
        </w:rPr>
        <w:t xml:space="preserve"> </w:t>
      </w:r>
      <w:r w:rsidRPr="00D86A53">
        <w:rPr>
          <w:i/>
          <w:iCs/>
        </w:rPr>
        <w:t>and Innovation.</w:t>
      </w:r>
      <w:proofErr w:type="gramEnd"/>
      <w:r w:rsidRPr="00D86A53">
        <w:rPr>
          <w:i/>
          <w:iCs/>
        </w:rPr>
        <w:t xml:space="preserve"> </w:t>
      </w:r>
      <w:r w:rsidRPr="00D86A53">
        <w:t xml:space="preserve">Paris: </w:t>
      </w:r>
      <w:proofErr w:type="spellStart"/>
      <w:r w:rsidRPr="00D86A53">
        <w:t>Organisation</w:t>
      </w:r>
      <w:proofErr w:type="spellEnd"/>
      <w:r w:rsidRPr="00D86A53">
        <w:t xml:space="preserve"> for</w:t>
      </w:r>
    </w:p>
    <w:p w:rsidR="00D86A53" w:rsidRPr="00D86A53" w:rsidRDefault="00D86A53" w:rsidP="00D86A53">
      <w:proofErr w:type="gramStart"/>
      <w:r w:rsidRPr="00D86A53">
        <w:t>Economic Cooperation and Development.</w:t>
      </w:r>
      <w:proofErr w:type="gramEnd"/>
    </w:p>
    <w:p w:rsidR="00D86A53" w:rsidRPr="00D86A53" w:rsidRDefault="00D86A53" w:rsidP="00D86A53">
      <w:r w:rsidRPr="00D86A53">
        <w:rPr>
          <w:b/>
        </w:rPr>
        <w:t xml:space="preserve">I </w:t>
      </w:r>
      <w:r w:rsidRPr="00D86A53">
        <w:t xml:space="preserve">Peters, M. (2010). </w:t>
      </w:r>
      <w:proofErr w:type="gramStart"/>
      <w:r w:rsidRPr="00D86A53">
        <w:rPr>
          <w:i/>
          <w:iCs/>
        </w:rPr>
        <w:t>Innovation and invention.</w:t>
      </w:r>
      <w:proofErr w:type="gramEnd"/>
      <w:r>
        <w:rPr>
          <w:i/>
          <w:iCs/>
        </w:rPr>
        <w:t xml:space="preserve"> </w:t>
      </w:r>
      <w:r w:rsidRPr="00D86A53">
        <w:t>MBA lecture notes, 2009/10, Southport</w:t>
      </w:r>
    </w:p>
    <w:p w:rsidR="00D86A53" w:rsidRPr="00D86A53" w:rsidRDefault="00D86A53" w:rsidP="00D86A53">
      <w:r w:rsidRPr="00D86A53">
        <w:t>University, Business School</w:t>
      </w:r>
    </w:p>
    <w:p w:rsidR="00D86A53" w:rsidRPr="00D86A53" w:rsidRDefault="00D86A53" w:rsidP="00D86A53">
      <w:proofErr w:type="gramStart"/>
      <w:r w:rsidRPr="00D86A53">
        <w:rPr>
          <w:b/>
        </w:rPr>
        <w:t>J</w:t>
      </w:r>
      <w:r w:rsidRPr="00D86A53">
        <w:t xml:space="preserve"> Rauch, A., </w:t>
      </w:r>
      <w:proofErr w:type="spellStart"/>
      <w:r w:rsidRPr="00D86A53">
        <w:t>Wiklund</w:t>
      </w:r>
      <w:proofErr w:type="spellEnd"/>
      <w:r w:rsidRPr="00D86A53">
        <w:t>, J., Lumpkin, G. T.,</w:t>
      </w:r>
      <w:r>
        <w:t xml:space="preserve"> </w:t>
      </w:r>
      <w:r w:rsidRPr="00D86A53">
        <w:t xml:space="preserve">&amp; </w:t>
      </w:r>
      <w:proofErr w:type="spellStart"/>
      <w:r w:rsidRPr="00D86A53">
        <w:t>Frese</w:t>
      </w:r>
      <w:proofErr w:type="spellEnd"/>
      <w:r w:rsidRPr="00D86A53">
        <w:t>, M. (2009).</w:t>
      </w:r>
      <w:proofErr w:type="gramEnd"/>
      <w:r w:rsidRPr="00D86A53">
        <w:t xml:space="preserve"> Entrepreneurial</w:t>
      </w:r>
    </w:p>
    <w:p w:rsidR="00D86A53" w:rsidRPr="00D86A53" w:rsidRDefault="00D86A53" w:rsidP="00D86A53">
      <w:proofErr w:type="gramStart"/>
      <w:r w:rsidRPr="00D86A53">
        <w:t>orientation</w:t>
      </w:r>
      <w:proofErr w:type="gramEnd"/>
      <w:r w:rsidRPr="00D86A53">
        <w:t xml:space="preserve"> and business performance:</w:t>
      </w:r>
      <w:r>
        <w:t xml:space="preserve"> </w:t>
      </w:r>
      <w:r w:rsidRPr="00D86A53">
        <w:t>An assessment of past research and</w:t>
      </w:r>
    </w:p>
    <w:p w:rsidR="00D86A53" w:rsidRPr="00D86A53" w:rsidRDefault="00D86A53" w:rsidP="00D86A53">
      <w:pPr>
        <w:rPr>
          <w:i/>
          <w:iCs/>
        </w:rPr>
      </w:pPr>
      <w:proofErr w:type="gramStart"/>
      <w:r w:rsidRPr="00D86A53">
        <w:t>suggestions</w:t>
      </w:r>
      <w:proofErr w:type="gramEnd"/>
      <w:r w:rsidRPr="00D86A53">
        <w:t xml:space="preserve"> for the future. </w:t>
      </w:r>
      <w:proofErr w:type="gramStart"/>
      <w:r w:rsidRPr="00D86A53">
        <w:t>[Electronic</w:t>
      </w:r>
      <w:r>
        <w:t xml:space="preserve"> </w:t>
      </w:r>
      <w:r w:rsidRPr="00D86A53">
        <w:t>Version].</w:t>
      </w:r>
      <w:proofErr w:type="gramEnd"/>
      <w:r w:rsidRPr="00D86A53">
        <w:t xml:space="preserve"> </w:t>
      </w:r>
      <w:r w:rsidRPr="00D86A53">
        <w:rPr>
          <w:i/>
          <w:iCs/>
        </w:rPr>
        <w:t>Entrepreneurship: Theory &amp;</w:t>
      </w:r>
    </w:p>
    <w:p w:rsidR="00D86A53" w:rsidRPr="00D86A53" w:rsidRDefault="00D86A53" w:rsidP="00D86A53">
      <w:r w:rsidRPr="00D86A53">
        <w:rPr>
          <w:i/>
          <w:iCs/>
        </w:rPr>
        <w:lastRenderedPageBreak/>
        <w:t xml:space="preserve">Practice, </w:t>
      </w:r>
      <w:r w:rsidRPr="00D86A53">
        <w:t>p. 761</w:t>
      </w:r>
    </w:p>
    <w:p w:rsidR="00D86A53" w:rsidRPr="00D86A53" w:rsidRDefault="00D86A53" w:rsidP="00D86A53">
      <w:pPr>
        <w:rPr>
          <w:i/>
          <w:iCs/>
        </w:rPr>
      </w:pPr>
      <w:r w:rsidRPr="00D86A53">
        <w:rPr>
          <w:b/>
        </w:rPr>
        <w:t>K</w:t>
      </w:r>
      <w:r w:rsidRPr="00D86A53">
        <w:t xml:space="preserve"> </w:t>
      </w:r>
      <w:proofErr w:type="spellStart"/>
      <w:r w:rsidRPr="00D86A53">
        <w:t>Roback</w:t>
      </w:r>
      <w:proofErr w:type="spellEnd"/>
      <w:r w:rsidRPr="00D86A53">
        <w:t xml:space="preserve">, K. (2006), </w:t>
      </w:r>
      <w:r w:rsidRPr="00D86A53">
        <w:rPr>
          <w:i/>
          <w:iCs/>
        </w:rPr>
        <w:t>Medical device</w:t>
      </w:r>
      <w:r>
        <w:rPr>
          <w:i/>
          <w:iCs/>
        </w:rPr>
        <w:t xml:space="preserve"> </w:t>
      </w:r>
      <w:r w:rsidRPr="00D86A53">
        <w:rPr>
          <w:i/>
          <w:iCs/>
        </w:rPr>
        <w:t>innovation - The integrated processes</w:t>
      </w:r>
    </w:p>
    <w:p w:rsidR="00D86A53" w:rsidRPr="00D86A53" w:rsidRDefault="00D86A53" w:rsidP="00D86A53">
      <w:proofErr w:type="gramStart"/>
      <w:r w:rsidRPr="00D86A53">
        <w:rPr>
          <w:i/>
          <w:iCs/>
        </w:rPr>
        <w:t>of</w:t>
      </w:r>
      <w:proofErr w:type="gramEnd"/>
      <w:r w:rsidRPr="00D86A53">
        <w:rPr>
          <w:i/>
          <w:iCs/>
        </w:rPr>
        <w:t xml:space="preserve"> invention, diffusion and deployment.</w:t>
      </w:r>
      <w:r>
        <w:rPr>
          <w:i/>
          <w:iCs/>
        </w:rPr>
        <w:t xml:space="preserve"> </w:t>
      </w:r>
      <w:r w:rsidRPr="00D86A53">
        <w:t>Unpublished PhD dissertation. Linkoping,</w:t>
      </w:r>
    </w:p>
    <w:p w:rsidR="00D86A53" w:rsidRPr="00D86A53" w:rsidRDefault="00D86A53" w:rsidP="00D86A53">
      <w:r w:rsidRPr="00D86A53">
        <w:t>Sweden: Linkoping University</w:t>
      </w:r>
    </w:p>
    <w:p w:rsidR="00D86A53" w:rsidRPr="00D86A53" w:rsidRDefault="00D86A53" w:rsidP="00D86A53">
      <w:proofErr w:type="gramStart"/>
      <w:r w:rsidRPr="00D86A53">
        <w:rPr>
          <w:b/>
          <w:bCs/>
        </w:rPr>
        <w:t>L</w:t>
      </w:r>
      <w:r w:rsidRPr="00D86A53">
        <w:rPr>
          <w:bCs/>
        </w:rPr>
        <w:t xml:space="preserve"> </w:t>
      </w:r>
      <w:r w:rsidRPr="00D86A53">
        <w:t>Samuelson, P. (2009).</w:t>
      </w:r>
      <w:proofErr w:type="gramEnd"/>
      <w:r w:rsidRPr="00D86A53">
        <w:t xml:space="preserve"> Advances in total</w:t>
      </w:r>
      <w:r>
        <w:t xml:space="preserve"> </w:t>
      </w:r>
      <w:r w:rsidRPr="00D86A53">
        <w:t>factor productivity and entrepreneurial</w:t>
      </w:r>
    </w:p>
    <w:p w:rsidR="00D86A53" w:rsidRPr="00D86A53" w:rsidRDefault="00D86A53" w:rsidP="00D86A53">
      <w:pPr>
        <w:rPr>
          <w:i/>
          <w:iCs/>
        </w:rPr>
      </w:pPr>
      <w:proofErr w:type="gramStart"/>
      <w:r w:rsidRPr="00D86A53">
        <w:t>innovation</w:t>
      </w:r>
      <w:proofErr w:type="gramEnd"/>
      <w:r w:rsidRPr="00D86A53">
        <w:t xml:space="preserve">. In Z. </w:t>
      </w:r>
      <w:proofErr w:type="gramStart"/>
      <w:r w:rsidRPr="00D86A53">
        <w:t>j .</w:t>
      </w:r>
      <w:proofErr w:type="gramEnd"/>
      <w:r w:rsidRPr="00D86A53">
        <w:t xml:space="preserve"> </w:t>
      </w:r>
      <w:proofErr w:type="spellStart"/>
      <w:proofErr w:type="gramStart"/>
      <w:r w:rsidRPr="00D86A53">
        <w:t>Acs</w:t>
      </w:r>
      <w:proofErr w:type="spellEnd"/>
      <w:proofErr w:type="gramEnd"/>
      <w:r w:rsidRPr="00D86A53">
        <w:t xml:space="preserve">, D. </w:t>
      </w:r>
      <w:proofErr w:type="spellStart"/>
      <w:r w:rsidRPr="00D86A53">
        <w:t>Audretsch</w:t>
      </w:r>
      <w:proofErr w:type="spellEnd"/>
      <w:r w:rsidRPr="00D86A53">
        <w:t>, &amp;</w:t>
      </w:r>
      <w:r>
        <w:t xml:space="preserve"> </w:t>
      </w:r>
      <w:r w:rsidRPr="00D86A53">
        <w:t xml:space="preserve">R. Strom (Eds.) </w:t>
      </w:r>
      <w:r w:rsidRPr="00D86A53">
        <w:rPr>
          <w:i/>
          <w:iCs/>
        </w:rPr>
        <w:t>Entrepreneurship, growth</w:t>
      </w:r>
    </w:p>
    <w:p w:rsidR="00D86A53" w:rsidRDefault="00D86A53" w:rsidP="00D86A53">
      <w:proofErr w:type="gramStart"/>
      <w:r w:rsidRPr="00D86A53">
        <w:rPr>
          <w:i/>
          <w:iCs/>
        </w:rPr>
        <w:t>and</w:t>
      </w:r>
      <w:proofErr w:type="gramEnd"/>
      <w:r w:rsidRPr="00D86A53">
        <w:rPr>
          <w:i/>
          <w:iCs/>
        </w:rPr>
        <w:t xml:space="preserve"> public policy, </w:t>
      </w:r>
      <w:r w:rsidRPr="00D86A53">
        <w:t>pp. 71-89. Cambridge:</w:t>
      </w:r>
      <w:r>
        <w:t xml:space="preserve"> </w:t>
      </w:r>
      <w:r w:rsidRPr="00D86A53">
        <w:t>Cambridge University Press</w:t>
      </w:r>
      <w:r>
        <w:t xml:space="preserve"> </w:t>
      </w:r>
    </w:p>
    <w:p w:rsidR="00D86A53" w:rsidRDefault="00D86A53" w:rsidP="002C144B">
      <w:pPr>
        <w:rPr>
          <w:b/>
        </w:rPr>
      </w:pPr>
      <w:r w:rsidRPr="00D86A53">
        <w:rPr>
          <w:b/>
        </w:rPr>
        <w:t>M</w:t>
      </w:r>
      <w:r w:rsidRPr="00D86A53">
        <w:t xml:space="preserve"> </w:t>
      </w:r>
      <w:proofErr w:type="spellStart"/>
      <w:r w:rsidRPr="00D86A53">
        <w:t>Woolridge</w:t>
      </w:r>
      <w:proofErr w:type="spellEnd"/>
      <w:r w:rsidRPr="00D86A53">
        <w:t>, A. (2009, March 14).</w:t>
      </w:r>
      <w:r>
        <w:t xml:space="preserve"> </w:t>
      </w:r>
      <w:r w:rsidRPr="00D86A53">
        <w:t>Global heroes: A special report on</w:t>
      </w:r>
      <w:r>
        <w:t xml:space="preserve"> </w:t>
      </w:r>
      <w:r w:rsidRPr="00D86A53">
        <w:t xml:space="preserve">entrepreneurship. </w:t>
      </w:r>
      <w:r w:rsidRPr="00D86A53">
        <w:rPr>
          <w:i/>
          <w:iCs/>
        </w:rPr>
        <w:t xml:space="preserve">The Economist, </w:t>
      </w:r>
      <w:r w:rsidRPr="00D86A53">
        <w:t>1-19</w:t>
      </w:r>
      <w:r>
        <w:t xml:space="preserve"> </w:t>
      </w:r>
    </w:p>
    <w:p w:rsidR="00D86A53" w:rsidRDefault="00D86A53" w:rsidP="002C144B">
      <w:pPr>
        <w:rPr>
          <w:b/>
        </w:rPr>
      </w:pPr>
    </w:p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B5436B" w:rsidRDefault="00B5436B">
      <w:pPr>
        <w:rPr>
          <w:b/>
        </w:rPr>
      </w:pPr>
    </w:p>
    <w:p w:rsidR="00B5436B" w:rsidRPr="0070648E" w:rsidRDefault="00B5436B" w:rsidP="00B5436B">
      <w:pPr>
        <w:rPr>
          <w:b/>
        </w:rPr>
      </w:pPr>
      <w:r w:rsidRPr="00B5436B">
        <w:rPr>
          <w:b/>
        </w:rPr>
        <w:t xml:space="preserve">1) </w:t>
      </w:r>
      <w:r w:rsidR="0070648E">
        <w:rPr>
          <w:b/>
        </w:rPr>
        <w:t>U</w:t>
      </w:r>
      <w:r w:rsidR="0070648E" w:rsidRPr="0070648E">
        <w:rPr>
          <w:b/>
        </w:rPr>
        <w:t>sing gender neutral language</w:t>
      </w:r>
    </w:p>
    <w:p w:rsidR="00B5436B" w:rsidRDefault="00B5436B" w:rsidP="00B5436B">
      <w:r w:rsidRPr="00B5436B">
        <w:rPr>
          <w:b/>
        </w:rPr>
        <w:t>1.1</w:t>
      </w:r>
      <w:proofErr w:type="gramStart"/>
      <w:r w:rsidR="0070648E">
        <w:rPr>
          <w:b/>
        </w:rPr>
        <w:t>.a</w:t>
      </w:r>
      <w:proofErr w:type="gramEnd"/>
      <w:r>
        <w:t xml:space="preserve">  </w:t>
      </w:r>
    </w:p>
    <w:p w:rsidR="0070648E" w:rsidRPr="0070648E" w:rsidRDefault="0070648E" w:rsidP="0070648E">
      <w:r w:rsidRPr="0070648E">
        <w:t xml:space="preserve">1, 3, 4, 5, 6 and 8 all use </w:t>
      </w:r>
      <w:r>
        <w:t>i</w:t>
      </w:r>
      <w:r w:rsidRPr="0070648E">
        <w:t>nappropriate language</w:t>
      </w:r>
      <w:r>
        <w:t xml:space="preserve"> </w:t>
      </w:r>
      <w:r w:rsidRPr="0070648E">
        <w:t>2, 7 and 9 all use appropriate language. The use of</w:t>
      </w:r>
      <w:r>
        <w:t xml:space="preserve"> </w:t>
      </w:r>
      <w:r w:rsidRPr="0070648E">
        <w:rPr>
          <w:i/>
          <w:iCs/>
        </w:rPr>
        <w:t xml:space="preserve">sportsman </w:t>
      </w:r>
      <w:r>
        <w:t>i</w:t>
      </w:r>
      <w:r w:rsidRPr="0070648E">
        <w:t xml:space="preserve">s fine </w:t>
      </w:r>
      <w:r>
        <w:t>i</w:t>
      </w:r>
      <w:r w:rsidRPr="0070648E">
        <w:t>n sentence 2, because Hemingway</w:t>
      </w:r>
      <w:r>
        <w:t xml:space="preserve"> </w:t>
      </w:r>
      <w:r w:rsidRPr="0070648E">
        <w:t xml:space="preserve">was a man and this sentence does not use the term </w:t>
      </w:r>
      <w:r>
        <w:t>i</w:t>
      </w:r>
      <w:r w:rsidRPr="0070648E">
        <w:t>n</w:t>
      </w:r>
      <w:r>
        <w:t xml:space="preserve"> </w:t>
      </w:r>
      <w:r w:rsidRPr="0070648E">
        <w:t xml:space="preserve">a general sense. In sentence 7, the word </w:t>
      </w:r>
      <w:r w:rsidRPr="0070648E">
        <w:rPr>
          <w:i/>
          <w:iCs/>
        </w:rPr>
        <w:t xml:space="preserve">man </w:t>
      </w:r>
      <w:r>
        <w:t>i</w:t>
      </w:r>
      <w:r w:rsidRPr="0070648E">
        <w:t>s used to</w:t>
      </w:r>
    </w:p>
    <w:p w:rsidR="0012500F" w:rsidRDefault="0070648E" w:rsidP="0070648E">
      <w:proofErr w:type="gramStart"/>
      <w:r w:rsidRPr="0070648E">
        <w:t>contrast</w:t>
      </w:r>
      <w:proofErr w:type="gramEnd"/>
      <w:r w:rsidRPr="0070648E">
        <w:t xml:space="preserve"> men's pay with women's pay. The use of </w:t>
      </w:r>
      <w:r w:rsidRPr="0070648E">
        <w:rPr>
          <w:i/>
          <w:iCs/>
        </w:rPr>
        <w:t xml:space="preserve">his </w:t>
      </w:r>
      <w:r w:rsidRPr="0070648E">
        <w:t xml:space="preserve">in 9 </w:t>
      </w:r>
      <w:r>
        <w:t>i</w:t>
      </w:r>
      <w:r w:rsidRPr="0070648E">
        <w:t>s fine. It refers to a male researcher.</w:t>
      </w:r>
    </w:p>
    <w:p w:rsidR="0070648E" w:rsidRDefault="0070648E" w:rsidP="0070648E">
      <w:pPr>
        <w:rPr>
          <w:b/>
        </w:rPr>
      </w:pPr>
      <w:r w:rsidRPr="0070648E">
        <w:rPr>
          <w:b/>
        </w:rPr>
        <w:t>1.1</w:t>
      </w:r>
      <w:proofErr w:type="gramStart"/>
      <w:r w:rsidRPr="0070648E">
        <w:rPr>
          <w:b/>
        </w:rPr>
        <w:t>.b</w:t>
      </w:r>
      <w:proofErr w:type="gramEnd"/>
    </w:p>
    <w:p w:rsidR="0070648E" w:rsidRPr="0070648E" w:rsidRDefault="0070648E" w:rsidP="0070648E">
      <w:r>
        <w:t xml:space="preserve">1 </w:t>
      </w:r>
      <w:r w:rsidRPr="0070648E">
        <w:t>What consequences do they have for the way a</w:t>
      </w:r>
      <w:r>
        <w:t xml:space="preserve"> </w:t>
      </w:r>
      <w:r w:rsidRPr="0070648E">
        <w:rPr>
          <w:bCs/>
        </w:rPr>
        <w:t xml:space="preserve">teacher </w:t>
      </w:r>
      <w:r w:rsidRPr="0070648E">
        <w:t xml:space="preserve">approaches </w:t>
      </w:r>
      <w:r w:rsidRPr="0070648E">
        <w:rPr>
          <w:bCs/>
        </w:rPr>
        <w:t xml:space="preserve">their </w:t>
      </w:r>
      <w:r w:rsidRPr="0070648E">
        <w:t>job and their training?</w:t>
      </w:r>
    </w:p>
    <w:p w:rsidR="0070648E" w:rsidRPr="0070648E" w:rsidRDefault="0070648E" w:rsidP="0070648E">
      <w:r>
        <w:t xml:space="preserve">3 </w:t>
      </w:r>
      <w:r w:rsidRPr="0070648E">
        <w:t xml:space="preserve">Throughout history, </w:t>
      </w:r>
      <w:r w:rsidRPr="0070648E">
        <w:rPr>
          <w:bCs/>
        </w:rPr>
        <w:t xml:space="preserve">humans </w:t>
      </w:r>
      <w:r w:rsidRPr="0070648E">
        <w:t>have affected the</w:t>
      </w:r>
      <w:r>
        <w:t xml:space="preserve"> </w:t>
      </w:r>
      <w:r w:rsidRPr="0070648E">
        <w:t>natural environment, often in a destructive way.</w:t>
      </w:r>
    </w:p>
    <w:p w:rsidR="0070648E" w:rsidRPr="0070648E" w:rsidRDefault="0070648E" w:rsidP="0070648E">
      <w:r>
        <w:t xml:space="preserve">4 </w:t>
      </w:r>
      <w:r w:rsidRPr="0070648E">
        <w:t>One of the basic elements contributing to</w:t>
      </w:r>
      <w:r>
        <w:t xml:space="preserve"> </w:t>
      </w:r>
      <w:r w:rsidRPr="0070648E">
        <w:t>the urban housing problem is the difference</w:t>
      </w:r>
    </w:p>
    <w:p w:rsidR="0070648E" w:rsidRPr="0070648E" w:rsidRDefault="0070648E" w:rsidP="0070648E">
      <w:proofErr w:type="gramStart"/>
      <w:r w:rsidRPr="0070648E">
        <w:t xml:space="preserve">In goals of </w:t>
      </w:r>
      <w:r w:rsidRPr="0070648E">
        <w:rPr>
          <w:bCs/>
        </w:rPr>
        <w:t xml:space="preserve">landlords or landladies </w:t>
      </w:r>
      <w:r w:rsidRPr="0070648E">
        <w:t>and their</w:t>
      </w:r>
      <w:r>
        <w:t xml:space="preserve"> </w:t>
      </w:r>
      <w:r w:rsidRPr="0070648E">
        <w:t>tenants.</w:t>
      </w:r>
      <w:proofErr w:type="gramEnd"/>
    </w:p>
    <w:p w:rsidR="0070648E" w:rsidRPr="0070648E" w:rsidRDefault="0070648E" w:rsidP="0070648E">
      <w:pPr>
        <w:rPr>
          <w:bCs/>
        </w:rPr>
      </w:pPr>
      <w:r>
        <w:t xml:space="preserve">5 </w:t>
      </w:r>
      <w:r w:rsidRPr="0070648E">
        <w:t xml:space="preserve">In </w:t>
      </w:r>
      <w:r w:rsidRPr="0070648E">
        <w:rPr>
          <w:i/>
          <w:iCs/>
        </w:rPr>
        <w:t xml:space="preserve">The Climates of the Continents, </w:t>
      </w:r>
      <w:r w:rsidRPr="0070648E">
        <w:t>we have a</w:t>
      </w:r>
      <w:r>
        <w:t xml:space="preserve"> </w:t>
      </w:r>
      <w:r w:rsidRPr="0070648E">
        <w:t>book which should be of interest, not only to</w:t>
      </w:r>
      <w:r>
        <w:t xml:space="preserve"> </w:t>
      </w:r>
      <w:r w:rsidRPr="0070648E">
        <w:t>the student of climate and the factors which</w:t>
      </w:r>
      <w:r>
        <w:t xml:space="preserve"> </w:t>
      </w:r>
      <w:r w:rsidRPr="0070648E">
        <w:t xml:space="preserve">determine it, but also to </w:t>
      </w:r>
      <w:r w:rsidRPr="0070648E">
        <w:rPr>
          <w:bCs/>
        </w:rPr>
        <w:t>the person in the</w:t>
      </w:r>
    </w:p>
    <w:p w:rsidR="0070648E" w:rsidRPr="0070648E" w:rsidRDefault="0070648E" w:rsidP="0070648E">
      <w:pPr>
        <w:rPr>
          <w:i/>
          <w:iCs/>
        </w:rPr>
      </w:pPr>
      <w:proofErr w:type="spellStart"/>
      <w:proofErr w:type="gramStart"/>
      <w:r w:rsidRPr="0070648E">
        <w:rPr>
          <w:i/>
          <w:iCs/>
        </w:rPr>
        <w:t>sisem</w:t>
      </w:r>
      <w:proofErr w:type="spellEnd"/>
      <w:proofErr w:type="gramEnd"/>
      <w:r w:rsidRPr="0070648E">
        <w:rPr>
          <w:i/>
          <w:iCs/>
        </w:rPr>
        <w:t>.</w:t>
      </w:r>
    </w:p>
    <w:p w:rsidR="0070648E" w:rsidRPr="0070648E" w:rsidRDefault="0070648E" w:rsidP="0070648E">
      <w:r>
        <w:t xml:space="preserve">6 </w:t>
      </w:r>
      <w:r w:rsidRPr="0070648E">
        <w:t>The daily life of a small shopkeeper struggling</w:t>
      </w:r>
      <w:r>
        <w:t xml:space="preserve"> </w:t>
      </w:r>
      <w:r w:rsidRPr="0070648E">
        <w:t>to survive had little in common with that of</w:t>
      </w:r>
      <w:r>
        <w:t xml:space="preserve"> </w:t>
      </w:r>
      <w:r w:rsidRPr="0070648E">
        <w:t xml:space="preserve">a prosperous </w:t>
      </w:r>
      <w:r w:rsidRPr="0070648E">
        <w:rPr>
          <w:bCs/>
        </w:rPr>
        <w:t xml:space="preserve">businessperson </w:t>
      </w:r>
      <w:r w:rsidRPr="0070648E">
        <w:t>employing a</w:t>
      </w:r>
      <w:r>
        <w:t xml:space="preserve"> </w:t>
      </w:r>
      <w:r w:rsidRPr="0070648E">
        <w:t>number of workers.</w:t>
      </w:r>
    </w:p>
    <w:p w:rsidR="0070648E" w:rsidRPr="0070648E" w:rsidRDefault="0070648E" w:rsidP="0070648E">
      <w:r>
        <w:t xml:space="preserve">8 </w:t>
      </w:r>
      <w:r w:rsidRPr="0070648E">
        <w:t xml:space="preserve">Quite sophisticated equipment and a </w:t>
      </w:r>
      <w:r w:rsidRPr="0070648E">
        <w:rPr>
          <w:bCs/>
        </w:rPr>
        <w:t>trained</w:t>
      </w:r>
      <w:r>
        <w:rPr>
          <w:bCs/>
        </w:rPr>
        <w:t xml:space="preserve"> </w:t>
      </w:r>
      <w:r w:rsidRPr="0070648E">
        <w:rPr>
          <w:bCs/>
        </w:rPr>
        <w:t xml:space="preserve">workforce </w:t>
      </w:r>
      <w:r w:rsidRPr="0070648E">
        <w:t>is required.</w:t>
      </w:r>
    </w:p>
    <w:p w:rsidR="0070648E" w:rsidRPr="0070648E" w:rsidRDefault="0070648E" w:rsidP="0070648E">
      <w:r>
        <w:t xml:space="preserve">9 </w:t>
      </w:r>
      <w:r w:rsidRPr="0070648E">
        <w:t xml:space="preserve">Bowles (2001) observed that </w:t>
      </w:r>
      <w:r w:rsidRPr="0070648E">
        <w:rPr>
          <w:bCs/>
        </w:rPr>
        <w:t>his findings</w:t>
      </w:r>
      <w:r>
        <w:rPr>
          <w:bCs/>
        </w:rPr>
        <w:t xml:space="preserve"> </w:t>
      </w:r>
      <w:r w:rsidRPr="0070648E">
        <w:t>supported earlier research results.</w:t>
      </w:r>
    </w:p>
    <w:p w:rsidR="0070648E" w:rsidRPr="0070648E" w:rsidRDefault="0070648E" w:rsidP="0070648E">
      <w:r>
        <w:t xml:space="preserve">10 </w:t>
      </w:r>
      <w:r w:rsidRPr="0070648E">
        <w:t>In the intensive-care unit, it is imperative that</w:t>
      </w:r>
      <w:r>
        <w:t xml:space="preserve"> </w:t>
      </w:r>
      <w:r w:rsidRPr="0070648E">
        <w:t xml:space="preserve">the </w:t>
      </w:r>
      <w:r w:rsidRPr="0070648E">
        <w:rPr>
          <w:bCs/>
        </w:rPr>
        <w:t xml:space="preserve">nurse </w:t>
      </w:r>
      <w:r w:rsidRPr="0070648E">
        <w:t xml:space="preserve">must not allow </w:t>
      </w:r>
      <w:r w:rsidRPr="0070648E">
        <w:rPr>
          <w:bCs/>
        </w:rPr>
        <w:t xml:space="preserve">their </w:t>
      </w:r>
      <w:r w:rsidRPr="0070648E">
        <w:t>attention to</w:t>
      </w:r>
      <w:r>
        <w:t xml:space="preserve"> </w:t>
      </w:r>
      <w:r w:rsidRPr="0070648E">
        <w:t>wander from the patient.</w:t>
      </w:r>
    </w:p>
    <w:p w:rsidR="0070648E" w:rsidRDefault="0070648E" w:rsidP="0070648E">
      <w:r>
        <w:t xml:space="preserve">11 </w:t>
      </w:r>
      <w:r w:rsidRPr="0070648E">
        <w:t xml:space="preserve">Before entering the market, each </w:t>
      </w:r>
      <w:r w:rsidRPr="0070648E">
        <w:rPr>
          <w:bCs/>
        </w:rPr>
        <w:t>consumer</w:t>
      </w:r>
      <w:r>
        <w:rPr>
          <w:bCs/>
        </w:rPr>
        <w:t xml:space="preserve"> </w:t>
      </w:r>
      <w:r w:rsidRPr="0070648E">
        <w:t xml:space="preserve">decides, on the basis of </w:t>
      </w:r>
      <w:r w:rsidRPr="0070648E">
        <w:rPr>
          <w:bCs/>
        </w:rPr>
        <w:t xml:space="preserve">their </w:t>
      </w:r>
      <w:r w:rsidRPr="0070648E">
        <w:t>income, tastes,</w:t>
      </w:r>
      <w:r>
        <w:t xml:space="preserve"> </w:t>
      </w:r>
      <w:r w:rsidRPr="0070648E">
        <w:t>and alternative opportunities, the maximum</w:t>
      </w:r>
      <w:r>
        <w:t xml:space="preserve"> </w:t>
      </w:r>
      <w:r w:rsidRPr="0070648E">
        <w:t xml:space="preserve">price </w:t>
      </w:r>
      <w:r w:rsidRPr="0070648E">
        <w:rPr>
          <w:bCs/>
        </w:rPr>
        <w:t xml:space="preserve">they </w:t>
      </w:r>
      <w:r w:rsidRPr="0070648E">
        <w:t>will pay.</w:t>
      </w:r>
    </w:p>
    <w:p w:rsidR="0070648E" w:rsidRPr="00B370D0" w:rsidRDefault="00B370D0" w:rsidP="0070648E">
      <w:pPr>
        <w:rPr>
          <w:b/>
        </w:rPr>
      </w:pPr>
      <w:r w:rsidRPr="00B370D0">
        <w:rPr>
          <w:b/>
        </w:rPr>
        <w:t>1.1</w:t>
      </w:r>
      <w:proofErr w:type="gramStart"/>
      <w:r w:rsidRPr="00B370D0">
        <w:rPr>
          <w:b/>
        </w:rPr>
        <w:t>.c</w:t>
      </w:r>
      <w:proofErr w:type="gramEnd"/>
    </w:p>
    <w:p w:rsidR="00B370D0" w:rsidRPr="00B370D0" w:rsidRDefault="00B370D0" w:rsidP="00B370D0">
      <w:r w:rsidRPr="00B370D0">
        <w:t>Although this sentence seems to include inappropriate</w:t>
      </w:r>
      <w:r>
        <w:t xml:space="preserve"> </w:t>
      </w:r>
      <w:r w:rsidRPr="00B370D0">
        <w:t>language, this is a direct quote from</w:t>
      </w:r>
      <w:r>
        <w:t xml:space="preserve"> </w:t>
      </w:r>
      <w:r w:rsidRPr="00B370D0">
        <w:t>1967, at which time the use of inclusive language</w:t>
      </w:r>
      <w:r>
        <w:t xml:space="preserve"> </w:t>
      </w:r>
      <w:r w:rsidRPr="00B370D0">
        <w:t>was not as closely observed as it is (or should be)</w:t>
      </w:r>
      <w:r>
        <w:t xml:space="preserve"> </w:t>
      </w:r>
      <w:r w:rsidRPr="00B370D0">
        <w:t xml:space="preserve">now. </w:t>
      </w:r>
      <w:r>
        <w:t>You</w:t>
      </w:r>
      <w:r w:rsidRPr="00B370D0">
        <w:t xml:space="preserve"> should not change the words of direct</w:t>
      </w:r>
      <w:r>
        <w:t xml:space="preserve"> </w:t>
      </w:r>
      <w:r w:rsidRPr="00B370D0">
        <w:t>quotes.</w:t>
      </w:r>
    </w:p>
    <w:p w:rsidR="00B370D0" w:rsidRDefault="00B370D0" w:rsidP="00B5436B">
      <w:pPr>
        <w:rPr>
          <w:b/>
        </w:rPr>
      </w:pPr>
    </w:p>
    <w:p w:rsidR="00B5436B" w:rsidRPr="00D44E4E" w:rsidRDefault="00B5436B" w:rsidP="00B5436B">
      <w:pPr>
        <w:rPr>
          <w:b/>
        </w:rPr>
      </w:pPr>
      <w:r w:rsidRPr="00D44E4E">
        <w:rPr>
          <w:b/>
        </w:rPr>
        <w:t xml:space="preserve">2) </w:t>
      </w:r>
      <w:r w:rsidR="00B370D0">
        <w:rPr>
          <w:b/>
        </w:rPr>
        <w:t>Complex conjunctions</w:t>
      </w:r>
    </w:p>
    <w:p w:rsidR="00D44E4E" w:rsidRPr="00D44E4E" w:rsidRDefault="00D44E4E" w:rsidP="00B5436B">
      <w:pPr>
        <w:rPr>
          <w:b/>
        </w:rPr>
      </w:pPr>
      <w:r w:rsidRPr="00D44E4E">
        <w:rPr>
          <w:b/>
        </w:rPr>
        <w:t>2.1</w:t>
      </w:r>
      <w:proofErr w:type="gramStart"/>
      <w:r w:rsidR="00B370D0">
        <w:rPr>
          <w:b/>
        </w:rPr>
        <w:t>.a</w:t>
      </w:r>
      <w:proofErr w:type="gramEnd"/>
      <w:r w:rsidRPr="00D44E4E">
        <w:rPr>
          <w:b/>
        </w:rPr>
        <w:t xml:space="preserve"> </w:t>
      </w:r>
    </w:p>
    <w:p w:rsidR="00B370D0" w:rsidRPr="00B370D0" w:rsidRDefault="00B370D0" w:rsidP="00B370D0">
      <w:r w:rsidRPr="00B370D0">
        <w:rPr>
          <w:bCs/>
        </w:rPr>
        <w:t xml:space="preserve">1 </w:t>
      </w:r>
      <w:r w:rsidRPr="00B370D0">
        <w:t>in order that</w:t>
      </w:r>
    </w:p>
    <w:p w:rsidR="00B370D0" w:rsidRPr="00B370D0" w:rsidRDefault="00B370D0" w:rsidP="00B370D0">
      <w:r w:rsidRPr="00B370D0">
        <w:rPr>
          <w:bCs/>
        </w:rPr>
        <w:t xml:space="preserve">2 </w:t>
      </w:r>
      <w:r w:rsidRPr="00B370D0">
        <w:t>in that</w:t>
      </w:r>
    </w:p>
    <w:p w:rsidR="00B370D0" w:rsidRPr="00B370D0" w:rsidRDefault="00B370D0" w:rsidP="00B370D0">
      <w:r w:rsidRPr="00B370D0">
        <w:rPr>
          <w:bCs/>
        </w:rPr>
        <w:lastRenderedPageBreak/>
        <w:t xml:space="preserve">3 </w:t>
      </w:r>
      <w:r w:rsidRPr="00B370D0">
        <w:t>in the event that</w:t>
      </w:r>
    </w:p>
    <w:p w:rsidR="00B370D0" w:rsidRPr="00B370D0" w:rsidRDefault="00B370D0" w:rsidP="00B370D0">
      <w:r w:rsidRPr="00B370D0">
        <w:rPr>
          <w:bCs/>
        </w:rPr>
        <w:t xml:space="preserve">4 </w:t>
      </w:r>
      <w:r w:rsidRPr="00B370D0">
        <w:t>to the extent that</w:t>
      </w:r>
    </w:p>
    <w:p w:rsidR="00B370D0" w:rsidRPr="00B370D0" w:rsidRDefault="00B370D0" w:rsidP="00B370D0">
      <w:r w:rsidRPr="00B370D0">
        <w:t>5 in such a way that</w:t>
      </w:r>
    </w:p>
    <w:p w:rsidR="00B370D0" w:rsidRDefault="00B370D0" w:rsidP="00B370D0">
      <w:r w:rsidRPr="00B370D0">
        <w:rPr>
          <w:bCs/>
        </w:rPr>
        <w:t xml:space="preserve">6 </w:t>
      </w:r>
      <w:r w:rsidRPr="00B370D0">
        <w:t>so that</w:t>
      </w:r>
    </w:p>
    <w:p w:rsidR="00B370D0" w:rsidRPr="00B370D0" w:rsidRDefault="00B370D0" w:rsidP="00B370D0">
      <w:pPr>
        <w:rPr>
          <w:bCs/>
        </w:rPr>
      </w:pPr>
      <w:r w:rsidRPr="00B370D0">
        <w:rPr>
          <w:b/>
        </w:rPr>
        <w:t>2.1</w:t>
      </w:r>
      <w:proofErr w:type="gramStart"/>
      <w:r w:rsidRPr="00B370D0">
        <w:rPr>
          <w:b/>
        </w:rPr>
        <w:t>.b</w:t>
      </w:r>
      <w:proofErr w:type="gramEnd"/>
      <w:r>
        <w:rPr>
          <w:b/>
        </w:rPr>
        <w:t xml:space="preserve"> </w:t>
      </w:r>
      <w:r w:rsidRPr="00B370D0">
        <w:rPr>
          <w:bCs/>
        </w:rPr>
        <w:t>Suggested answers</w:t>
      </w:r>
    </w:p>
    <w:p w:rsidR="00B370D0" w:rsidRPr="00B370D0" w:rsidRDefault="00B370D0" w:rsidP="00B370D0">
      <w:r w:rsidRPr="00B370D0">
        <w:rPr>
          <w:bCs/>
        </w:rPr>
        <w:t xml:space="preserve">2 + d </w:t>
      </w:r>
      <w:proofErr w:type="gramStart"/>
      <w:r w:rsidRPr="00B370D0">
        <w:t>It</w:t>
      </w:r>
      <w:proofErr w:type="gramEnd"/>
      <w:r w:rsidRPr="00B370D0">
        <w:t xml:space="preserve"> is important to use classroom technology regularly so that its benefits and limitations can be </w:t>
      </w:r>
      <w:proofErr w:type="spellStart"/>
      <w:r w:rsidRPr="00B370D0">
        <w:t>analysed</w:t>
      </w:r>
      <w:proofErr w:type="spellEnd"/>
      <w:r w:rsidRPr="00B370D0">
        <w:t>.</w:t>
      </w:r>
    </w:p>
    <w:p w:rsidR="00B370D0" w:rsidRPr="00B370D0" w:rsidRDefault="00B370D0" w:rsidP="00B370D0">
      <w:r w:rsidRPr="00B370D0">
        <w:rPr>
          <w:bCs/>
        </w:rPr>
        <w:t xml:space="preserve">3 + f </w:t>
      </w:r>
      <w:r w:rsidRPr="00B370D0">
        <w:t>Stone houses are rarely damaged in floods to the extent that they need to be completely rebuilt.</w:t>
      </w:r>
    </w:p>
    <w:p w:rsidR="00B370D0" w:rsidRPr="00B370D0" w:rsidRDefault="00B370D0" w:rsidP="00B370D0">
      <w:r w:rsidRPr="00B370D0">
        <w:rPr>
          <w:bCs/>
        </w:rPr>
        <w:t xml:space="preserve">4 + c </w:t>
      </w:r>
      <w:r w:rsidRPr="00B370D0">
        <w:t>Equipment may need to be modified in order that small children can successfully use it.</w:t>
      </w:r>
    </w:p>
    <w:p w:rsidR="00B370D0" w:rsidRPr="00B370D0" w:rsidRDefault="00B370D0" w:rsidP="00B370D0">
      <w:r w:rsidRPr="00B370D0">
        <w:t xml:space="preserve">5 </w:t>
      </w:r>
      <w:r w:rsidRPr="00B370D0">
        <w:rPr>
          <w:bCs/>
        </w:rPr>
        <w:t xml:space="preserve">+ e </w:t>
      </w:r>
      <w:proofErr w:type="gramStart"/>
      <w:r w:rsidRPr="00B370D0">
        <w:t>The</w:t>
      </w:r>
      <w:proofErr w:type="gramEnd"/>
      <w:r w:rsidRPr="00B370D0">
        <w:t xml:space="preserve"> small-group discussion activities were</w:t>
      </w:r>
      <w:r>
        <w:t xml:space="preserve"> </w:t>
      </w:r>
      <w:r w:rsidRPr="00B370D0">
        <w:t>designed in such a way that all students were</w:t>
      </w:r>
      <w:r>
        <w:t xml:space="preserve"> </w:t>
      </w:r>
      <w:r w:rsidRPr="00B370D0">
        <w:t>able to contribute to the discussion.</w:t>
      </w:r>
    </w:p>
    <w:p w:rsidR="00B370D0" w:rsidRPr="00B370D0" w:rsidRDefault="00B370D0" w:rsidP="00B370D0">
      <w:r w:rsidRPr="00B370D0">
        <w:rPr>
          <w:bCs/>
        </w:rPr>
        <w:t xml:space="preserve">6 + a </w:t>
      </w:r>
      <w:r w:rsidRPr="00B370D0">
        <w:t>In the event that the response rate falls</w:t>
      </w:r>
      <w:r>
        <w:t xml:space="preserve"> </w:t>
      </w:r>
      <w:r w:rsidRPr="00B370D0">
        <w:t xml:space="preserve">below 40%, a second round of </w:t>
      </w:r>
      <w:r>
        <w:t>questionnaires</w:t>
      </w:r>
      <w:r w:rsidRPr="00B370D0">
        <w:t xml:space="preserve"> will</w:t>
      </w:r>
      <w:r>
        <w:t xml:space="preserve"> </w:t>
      </w:r>
      <w:r w:rsidRPr="00B370D0">
        <w:t>be distributed.</w:t>
      </w:r>
    </w:p>
    <w:p w:rsidR="00B370D0" w:rsidRPr="00B370D0" w:rsidRDefault="00B370D0" w:rsidP="00B370D0"/>
    <w:p w:rsidR="0012500F" w:rsidRDefault="001A1C1A" w:rsidP="00B370D0">
      <w:pPr>
        <w:rPr>
          <w:b/>
          <w:i/>
          <w:iCs/>
        </w:rPr>
      </w:pPr>
      <w:r w:rsidRPr="001A1C1A">
        <w:rPr>
          <w:b/>
        </w:rPr>
        <w:t xml:space="preserve">3) </w:t>
      </w:r>
      <w:r w:rsidR="00B370D0" w:rsidRPr="00B370D0">
        <w:rPr>
          <w:b/>
          <w:bCs/>
        </w:rPr>
        <w:t xml:space="preserve">Adjective compounds with </w:t>
      </w:r>
      <w:r w:rsidR="00B370D0" w:rsidRPr="00B370D0">
        <w:rPr>
          <w:b/>
          <w:i/>
          <w:iCs/>
        </w:rPr>
        <w:t xml:space="preserve">well-, ill-, </w:t>
      </w:r>
      <w:r w:rsidR="00B370D0">
        <w:rPr>
          <w:b/>
          <w:i/>
          <w:iCs/>
        </w:rPr>
        <w:t>poorly</w:t>
      </w:r>
    </w:p>
    <w:p w:rsidR="00B370D0" w:rsidRPr="00B370D0" w:rsidRDefault="00B370D0" w:rsidP="00B370D0">
      <w:pPr>
        <w:rPr>
          <w:b/>
        </w:rPr>
      </w:pPr>
      <w:r w:rsidRPr="00B370D0">
        <w:rPr>
          <w:b/>
        </w:rPr>
        <w:t>3.1</w:t>
      </w:r>
    </w:p>
    <w:p w:rsidR="00B370D0" w:rsidRPr="00B370D0" w:rsidRDefault="00B370D0" w:rsidP="00B370D0">
      <w:proofErr w:type="gramStart"/>
      <w:r w:rsidRPr="00B370D0">
        <w:t>a</w:t>
      </w:r>
      <w:proofErr w:type="gramEnd"/>
      <w:r w:rsidRPr="00B370D0">
        <w:t xml:space="preserve"> </w:t>
      </w:r>
      <w:r w:rsidRPr="00B370D0">
        <w:rPr>
          <w:i/>
          <w:iCs/>
        </w:rPr>
        <w:t>homogenous thing that is defined well</w:t>
      </w:r>
      <w:r>
        <w:rPr>
          <w:i/>
          <w:iCs/>
        </w:rPr>
        <w:t xml:space="preserve"> </w:t>
      </w:r>
      <w:r w:rsidRPr="00B370D0">
        <w:t xml:space="preserve">(from a </w:t>
      </w:r>
      <w:r w:rsidRPr="00B370D0">
        <w:rPr>
          <w:i/>
          <w:iCs/>
        </w:rPr>
        <w:t>well-defined homogenous thing)</w:t>
      </w:r>
    </w:p>
    <w:p w:rsidR="00024031" w:rsidRDefault="00B370D0" w:rsidP="0012500F">
      <w:pPr>
        <w:rPr>
          <w:b/>
        </w:rPr>
      </w:pPr>
      <w:r w:rsidRPr="00B370D0">
        <w:rPr>
          <w:b/>
        </w:rPr>
        <w:t>3.2</w:t>
      </w:r>
    </w:p>
    <w:p w:rsidR="00B370D0" w:rsidRPr="00B370D0" w:rsidRDefault="00B370D0" w:rsidP="00B370D0">
      <w:r w:rsidRPr="00B370D0">
        <w:rPr>
          <w:bCs/>
        </w:rPr>
        <w:t xml:space="preserve">2 </w:t>
      </w:r>
      <w:r w:rsidRPr="00B370D0">
        <w:t>an ill-conceived curriculum</w:t>
      </w:r>
    </w:p>
    <w:p w:rsidR="00B370D0" w:rsidRPr="00B370D0" w:rsidRDefault="00B370D0" w:rsidP="00B370D0">
      <w:r w:rsidRPr="00B370D0">
        <w:rPr>
          <w:bCs/>
        </w:rPr>
        <w:t xml:space="preserve">3 </w:t>
      </w:r>
      <w:r w:rsidRPr="00B370D0">
        <w:t>well-defined limits</w:t>
      </w:r>
    </w:p>
    <w:p w:rsidR="00B370D0" w:rsidRPr="00B370D0" w:rsidRDefault="00B370D0" w:rsidP="00B370D0">
      <w:r w:rsidRPr="00B370D0">
        <w:rPr>
          <w:bCs/>
        </w:rPr>
        <w:t xml:space="preserve">4 </w:t>
      </w:r>
      <w:r w:rsidRPr="00B370D0">
        <w:t xml:space="preserve">ill-timed </w:t>
      </w:r>
      <w:proofErr w:type="gramStart"/>
      <w:r w:rsidRPr="00B370D0">
        <w:t>announcement</w:t>
      </w:r>
      <w:proofErr w:type="gramEnd"/>
    </w:p>
    <w:p w:rsidR="00B370D0" w:rsidRPr="00B370D0" w:rsidRDefault="00B370D0" w:rsidP="00B370D0">
      <w:r w:rsidRPr="00B370D0">
        <w:t>5 are poorly paid</w:t>
      </w:r>
    </w:p>
    <w:p w:rsidR="00B370D0" w:rsidRDefault="00B370D0" w:rsidP="00B370D0">
      <w:r w:rsidRPr="00B370D0">
        <w:rPr>
          <w:bCs/>
        </w:rPr>
        <w:t xml:space="preserve">6 </w:t>
      </w:r>
      <w:r w:rsidRPr="00B370D0">
        <w:t>poorly managed farms</w:t>
      </w:r>
    </w:p>
    <w:p w:rsidR="00B370D0" w:rsidRPr="00B370D0" w:rsidRDefault="00B370D0" w:rsidP="00B370D0">
      <w:pPr>
        <w:rPr>
          <w:b/>
        </w:rPr>
      </w:pPr>
    </w:p>
    <w:p w:rsidR="00024031" w:rsidRPr="00024031" w:rsidRDefault="00024031" w:rsidP="0012500F">
      <w:pPr>
        <w:rPr>
          <w:b/>
        </w:rPr>
      </w:pPr>
      <w:r w:rsidRPr="00024031">
        <w:rPr>
          <w:b/>
        </w:rPr>
        <w:t>Corpus information:</w:t>
      </w:r>
    </w:p>
    <w:p w:rsidR="00B370D0" w:rsidRPr="00B370D0" w:rsidRDefault="00B370D0" w:rsidP="00B370D0">
      <w:r w:rsidRPr="00B370D0">
        <w:t>The most common adjective</w:t>
      </w:r>
      <w:r>
        <w:t xml:space="preserve"> </w:t>
      </w:r>
      <w:r w:rsidRPr="00B370D0">
        <w:t>compounds with this structure in the corpus of academic</w:t>
      </w:r>
    </w:p>
    <w:p w:rsidR="00B370D0" w:rsidRPr="00B370D0" w:rsidRDefault="00B370D0" w:rsidP="00B370D0">
      <w:proofErr w:type="gramStart"/>
      <w:r w:rsidRPr="00B370D0">
        <w:t>writing</w:t>
      </w:r>
      <w:proofErr w:type="gramEnd"/>
      <w:r w:rsidRPr="00B370D0">
        <w:t xml:space="preserve"> are with </w:t>
      </w:r>
      <w:r w:rsidRPr="00B370D0">
        <w:rPr>
          <w:i/>
          <w:iCs/>
        </w:rPr>
        <w:t xml:space="preserve">well- </w:t>
      </w:r>
      <w:r w:rsidRPr="00B370D0">
        <w:t xml:space="preserve">and </w:t>
      </w:r>
      <w:r w:rsidR="00D86A53" w:rsidRPr="00D86A53">
        <w:rPr>
          <w:i/>
        </w:rPr>
        <w:t>ill</w:t>
      </w:r>
      <w:r w:rsidRPr="00B370D0">
        <w:t>-. Other less common, but still</w:t>
      </w:r>
      <w:r w:rsidR="00D86A53">
        <w:t xml:space="preserve"> </w:t>
      </w:r>
      <w:r w:rsidRPr="00B370D0">
        <w:t>quite frequent, forms are with:</w:t>
      </w:r>
    </w:p>
    <w:p w:rsidR="00B370D0" w:rsidRPr="00B370D0" w:rsidRDefault="00B370D0" w:rsidP="00B370D0">
      <w:pPr>
        <w:rPr>
          <w:i/>
          <w:iCs/>
        </w:rPr>
      </w:pPr>
      <w:proofErr w:type="gramStart"/>
      <w:r w:rsidRPr="00B370D0">
        <w:rPr>
          <w:i/>
          <w:iCs/>
        </w:rPr>
        <w:t>newly</w:t>
      </w:r>
      <w:proofErr w:type="gramEnd"/>
      <w:r w:rsidRPr="00B370D0">
        <w:rPr>
          <w:i/>
          <w:iCs/>
        </w:rPr>
        <w:t xml:space="preserve"> (e.g. formed/created/established)</w:t>
      </w:r>
    </w:p>
    <w:p w:rsidR="00B370D0" w:rsidRPr="00B370D0" w:rsidRDefault="00B370D0" w:rsidP="00B370D0">
      <w:pPr>
        <w:rPr>
          <w:i/>
          <w:iCs/>
        </w:rPr>
      </w:pPr>
      <w:proofErr w:type="gramStart"/>
      <w:r w:rsidRPr="00B370D0">
        <w:rPr>
          <w:i/>
          <w:iCs/>
        </w:rPr>
        <w:t>widely</w:t>
      </w:r>
      <w:proofErr w:type="gramEnd"/>
      <w:r w:rsidRPr="00B370D0">
        <w:rPr>
          <w:i/>
          <w:iCs/>
        </w:rPr>
        <w:t xml:space="preserve"> (e.g. used, held, accepted)</w:t>
      </w:r>
    </w:p>
    <w:p w:rsidR="00B370D0" w:rsidRPr="00B370D0" w:rsidRDefault="00B370D0" w:rsidP="00B370D0">
      <w:pPr>
        <w:rPr>
          <w:i/>
          <w:iCs/>
        </w:rPr>
      </w:pPr>
      <w:proofErr w:type="gramStart"/>
      <w:r w:rsidRPr="00B370D0">
        <w:rPr>
          <w:i/>
          <w:iCs/>
        </w:rPr>
        <w:t>recently</w:t>
      </w:r>
      <w:proofErr w:type="gramEnd"/>
      <w:r w:rsidRPr="00B370D0">
        <w:rPr>
          <w:i/>
          <w:iCs/>
        </w:rPr>
        <w:t xml:space="preserve"> (e.g. ret</w:t>
      </w:r>
      <w:r w:rsidR="00D86A53">
        <w:rPr>
          <w:i/>
          <w:iCs/>
        </w:rPr>
        <w:t>i</w:t>
      </w:r>
      <w:r w:rsidRPr="00B370D0">
        <w:rPr>
          <w:i/>
          <w:iCs/>
        </w:rPr>
        <w:t>red/formed/</w:t>
      </w:r>
      <w:r w:rsidR="00D86A53" w:rsidRPr="00B370D0">
        <w:rPr>
          <w:i/>
          <w:iCs/>
        </w:rPr>
        <w:t>established</w:t>
      </w:r>
      <w:r w:rsidRPr="00B370D0">
        <w:rPr>
          <w:i/>
          <w:iCs/>
        </w:rPr>
        <w:t>)</w:t>
      </w:r>
      <w:bookmarkStart w:id="0" w:name="_GoBack"/>
      <w:bookmarkEnd w:id="0"/>
    </w:p>
    <w:p w:rsidR="00024031" w:rsidRPr="00024031" w:rsidRDefault="00B370D0" w:rsidP="00B370D0">
      <w:proofErr w:type="gramStart"/>
      <w:r w:rsidRPr="00B370D0">
        <w:rPr>
          <w:i/>
          <w:iCs/>
        </w:rPr>
        <w:t>poorly</w:t>
      </w:r>
      <w:proofErr w:type="gramEnd"/>
      <w:r w:rsidRPr="00B370D0">
        <w:rPr>
          <w:i/>
          <w:iCs/>
        </w:rPr>
        <w:t xml:space="preserve"> (e.g. differentiated, educated, paid)</w:t>
      </w:r>
    </w:p>
    <w:sectPr w:rsidR="00024031" w:rsidRPr="00024031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328" w:rsidRDefault="006A7328" w:rsidP="00576EBD">
      <w:r>
        <w:separator/>
      </w:r>
    </w:p>
  </w:endnote>
  <w:endnote w:type="continuationSeparator" w:id="0">
    <w:p w:rsidR="006A7328" w:rsidRDefault="006A7328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328" w:rsidRPr="00170431" w:rsidRDefault="006A7328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6A7328" w:rsidRPr="00170431" w:rsidRDefault="006A7328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6A7328" w:rsidRDefault="006A7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328" w:rsidRDefault="006A7328" w:rsidP="00576EBD">
      <w:r>
        <w:separator/>
      </w:r>
    </w:p>
  </w:footnote>
  <w:footnote w:type="continuationSeparator" w:id="0">
    <w:p w:rsidR="006A7328" w:rsidRDefault="006A7328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24031"/>
    <w:rsid w:val="00047572"/>
    <w:rsid w:val="0005735E"/>
    <w:rsid w:val="00090ADD"/>
    <w:rsid w:val="0012500F"/>
    <w:rsid w:val="00170431"/>
    <w:rsid w:val="001A1C1A"/>
    <w:rsid w:val="001E1933"/>
    <w:rsid w:val="001F1120"/>
    <w:rsid w:val="002C144B"/>
    <w:rsid w:val="002E738B"/>
    <w:rsid w:val="00300D87"/>
    <w:rsid w:val="003F284E"/>
    <w:rsid w:val="0043647B"/>
    <w:rsid w:val="00481F16"/>
    <w:rsid w:val="00513AE5"/>
    <w:rsid w:val="00576EBD"/>
    <w:rsid w:val="00622ED0"/>
    <w:rsid w:val="006A7328"/>
    <w:rsid w:val="0070648E"/>
    <w:rsid w:val="00714E19"/>
    <w:rsid w:val="00791A3D"/>
    <w:rsid w:val="00813EAB"/>
    <w:rsid w:val="008347CC"/>
    <w:rsid w:val="00850FAF"/>
    <w:rsid w:val="00907D73"/>
    <w:rsid w:val="00996EE4"/>
    <w:rsid w:val="00B370D0"/>
    <w:rsid w:val="00B5436B"/>
    <w:rsid w:val="00BB0572"/>
    <w:rsid w:val="00C1385B"/>
    <w:rsid w:val="00D44E4E"/>
    <w:rsid w:val="00D86A53"/>
    <w:rsid w:val="00DA3A81"/>
    <w:rsid w:val="00DB1FDF"/>
    <w:rsid w:val="00F2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ra.ub.uni-muenchen.de/61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lnnov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uropean-fairtrade-association.org/Efta/y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1EFDCCB1.dotm</Template>
  <TotalTime>0</TotalTime>
  <Pages>6</Pages>
  <Words>1913</Words>
  <Characters>10172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2013-07-24T13:02:00Z</dcterms:created>
  <dcterms:modified xsi:type="dcterms:W3CDTF">2013-07-24T13:02:00Z</dcterms:modified>
</cp:coreProperties>
</file>