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F423CC">
        <w:rPr>
          <w:b/>
          <w:sz w:val="32"/>
          <w:szCs w:val="32"/>
        </w:rPr>
        <w:t>10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F423CC">
        <w:rPr>
          <w:b/>
          <w:sz w:val="32"/>
          <w:szCs w:val="32"/>
        </w:rPr>
        <w:t>Communicating science</w:t>
      </w:r>
    </w:p>
    <w:p w:rsidR="00907D73" w:rsidRDefault="00907D73">
      <w:pPr>
        <w:rPr>
          <w:b/>
        </w:rPr>
      </w:pPr>
    </w:p>
    <w:p w:rsidR="00BB0572" w:rsidRPr="007F55CA" w:rsidRDefault="00BB0572" w:rsidP="00BB0572">
      <w:pPr>
        <w:rPr>
          <w:b/>
        </w:rPr>
      </w:pPr>
      <w:r>
        <w:rPr>
          <w:b/>
        </w:rPr>
        <w:t xml:space="preserve">1 </w:t>
      </w:r>
      <w:r w:rsidR="00F423CC">
        <w:rPr>
          <w:b/>
        </w:rPr>
        <w:t>Following the argument in a long article</w:t>
      </w:r>
      <w:r w:rsidR="007F55CA" w:rsidRPr="007F55CA">
        <w:rPr>
          <w:b/>
          <w:bCs/>
        </w:rPr>
        <w:t xml:space="preserve"> 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</w:t>
      </w:r>
      <w:proofErr w:type="gramStart"/>
      <w:r>
        <w:rPr>
          <w:b/>
        </w:rPr>
        <w:t>.</w:t>
      </w:r>
      <w:r w:rsidR="00C65C67">
        <w:rPr>
          <w:b/>
        </w:rPr>
        <w:t>a</w:t>
      </w:r>
      <w:proofErr w:type="gramEnd"/>
    </w:p>
    <w:p w:rsidR="00F423CC" w:rsidRPr="00F423CC" w:rsidRDefault="00F423CC" w:rsidP="00F423CC">
      <w:pPr>
        <w:rPr>
          <w:bCs/>
          <w:iCs/>
        </w:rPr>
      </w:pPr>
      <w:r w:rsidRPr="00F423CC">
        <w:rPr>
          <w:bCs/>
          <w:iCs/>
        </w:rPr>
        <w:t>- Research has found a high level of recognition</w:t>
      </w:r>
      <w:r>
        <w:rPr>
          <w:bCs/>
          <w:iCs/>
        </w:rPr>
        <w:t xml:space="preserve"> </w:t>
      </w:r>
      <w:r w:rsidRPr="00F423CC">
        <w:rPr>
          <w:bCs/>
          <w:iCs/>
        </w:rPr>
        <w:t>that science brings benefits to society. Evidence</w:t>
      </w:r>
      <w:r>
        <w:rPr>
          <w:bCs/>
          <w:iCs/>
        </w:rPr>
        <w:t xml:space="preserve"> </w:t>
      </w:r>
      <w:r w:rsidRPr="00F423CC">
        <w:rPr>
          <w:bCs/>
          <w:iCs/>
        </w:rPr>
        <w:t>for this is found in source A.</w:t>
      </w:r>
    </w:p>
    <w:p w:rsidR="00F423CC" w:rsidRPr="00F423CC" w:rsidRDefault="00F423CC" w:rsidP="00F423CC">
      <w:pPr>
        <w:rPr>
          <w:bCs/>
          <w:iCs/>
        </w:rPr>
      </w:pPr>
      <w:r w:rsidRPr="00F423CC">
        <w:rPr>
          <w:bCs/>
          <w:iCs/>
        </w:rPr>
        <w:t>- There is a generally positive attitude towards</w:t>
      </w:r>
      <w:r>
        <w:rPr>
          <w:bCs/>
          <w:iCs/>
        </w:rPr>
        <w:t xml:space="preserve"> </w:t>
      </w:r>
      <w:r w:rsidRPr="00F423CC">
        <w:rPr>
          <w:bCs/>
          <w:iCs/>
        </w:rPr>
        <w:t>careers in science and engineering. Evidence for</w:t>
      </w:r>
      <w:r>
        <w:rPr>
          <w:bCs/>
          <w:iCs/>
        </w:rPr>
        <w:t xml:space="preserve"> </w:t>
      </w:r>
      <w:r w:rsidRPr="00F423CC">
        <w:rPr>
          <w:bCs/>
          <w:iCs/>
        </w:rPr>
        <w:t>this is found in source B.</w:t>
      </w:r>
    </w:p>
    <w:p w:rsidR="00F423CC" w:rsidRPr="00F423CC" w:rsidRDefault="00F423CC" w:rsidP="00F423CC">
      <w:pPr>
        <w:rPr>
          <w:bCs/>
          <w:iCs/>
        </w:rPr>
      </w:pPr>
      <w:r w:rsidRPr="00F423CC">
        <w:rPr>
          <w:bCs/>
          <w:iCs/>
        </w:rPr>
        <w:t>- It is surprising that scientists as a group are</w:t>
      </w:r>
      <w:r>
        <w:rPr>
          <w:bCs/>
          <w:iCs/>
        </w:rPr>
        <w:t xml:space="preserve"> </w:t>
      </w:r>
      <w:r w:rsidRPr="00F423CC">
        <w:rPr>
          <w:bCs/>
          <w:iCs/>
        </w:rPr>
        <w:t>often perceived negatively. Evidence for this is</w:t>
      </w:r>
      <w:r>
        <w:rPr>
          <w:bCs/>
          <w:iCs/>
        </w:rPr>
        <w:t xml:space="preserve"> </w:t>
      </w:r>
      <w:r w:rsidRPr="00F423CC">
        <w:rPr>
          <w:bCs/>
          <w:iCs/>
        </w:rPr>
        <w:t>found in source C.</w:t>
      </w:r>
    </w:p>
    <w:p w:rsidR="00F423CC" w:rsidRPr="00F423CC" w:rsidRDefault="00F423CC" w:rsidP="00F423CC">
      <w:pPr>
        <w:rPr>
          <w:bCs/>
          <w:iCs/>
        </w:rPr>
      </w:pPr>
      <w:r w:rsidRPr="00F423CC">
        <w:rPr>
          <w:bCs/>
          <w:iCs/>
        </w:rPr>
        <w:t>- This perception may partly be the result of how</w:t>
      </w:r>
      <w:r>
        <w:rPr>
          <w:bCs/>
          <w:iCs/>
        </w:rPr>
        <w:t xml:space="preserve"> </w:t>
      </w:r>
      <w:r w:rsidRPr="00F423CC">
        <w:rPr>
          <w:bCs/>
          <w:iCs/>
        </w:rPr>
        <w:t>they are presented in the media, such as films.</w:t>
      </w:r>
      <w:r>
        <w:rPr>
          <w:bCs/>
          <w:iCs/>
        </w:rPr>
        <w:t xml:space="preserve"> </w:t>
      </w:r>
      <w:r w:rsidRPr="00F423CC">
        <w:rPr>
          <w:bCs/>
          <w:iCs/>
        </w:rPr>
        <w:t>Evidence for this is found in source D.</w:t>
      </w:r>
    </w:p>
    <w:p w:rsidR="00F423CC" w:rsidRPr="00F423CC" w:rsidRDefault="00F423CC" w:rsidP="00F423CC">
      <w:pPr>
        <w:rPr>
          <w:bCs/>
          <w:iCs/>
        </w:rPr>
      </w:pPr>
      <w:r w:rsidRPr="00F423CC">
        <w:rPr>
          <w:bCs/>
          <w:iCs/>
        </w:rPr>
        <w:t>- Women scientists have often been perceived as</w:t>
      </w:r>
      <w:r>
        <w:rPr>
          <w:bCs/>
          <w:iCs/>
        </w:rPr>
        <w:t xml:space="preserve"> </w:t>
      </w:r>
      <w:r w:rsidRPr="00F423CC">
        <w:rPr>
          <w:bCs/>
          <w:iCs/>
        </w:rPr>
        <w:t>subordinate to their male colleagues. Evidence</w:t>
      </w:r>
      <w:r>
        <w:rPr>
          <w:bCs/>
          <w:iCs/>
        </w:rPr>
        <w:t xml:space="preserve"> </w:t>
      </w:r>
      <w:r w:rsidRPr="00F423CC">
        <w:rPr>
          <w:bCs/>
          <w:iCs/>
        </w:rPr>
        <w:t>for this is</w:t>
      </w:r>
      <w:r w:rsidRPr="00F423CC">
        <w:rPr>
          <w:b/>
          <w:bCs/>
          <w:iCs/>
        </w:rPr>
        <w:t xml:space="preserve"> </w:t>
      </w:r>
      <w:r w:rsidRPr="00F423CC">
        <w:rPr>
          <w:bCs/>
          <w:iCs/>
        </w:rPr>
        <w:t>found in sources E and F.</w:t>
      </w:r>
    </w:p>
    <w:p w:rsidR="00F423CC" w:rsidRPr="00F423CC" w:rsidRDefault="00F423CC" w:rsidP="00B968CC">
      <w:pPr>
        <w:rPr>
          <w:b/>
          <w:bCs/>
          <w:iCs/>
        </w:rPr>
      </w:pPr>
      <w:r w:rsidRPr="00F423CC">
        <w:rPr>
          <w:b/>
          <w:bCs/>
          <w:iCs/>
        </w:rPr>
        <w:t>1.2</w:t>
      </w:r>
      <w:proofErr w:type="gramStart"/>
      <w:r w:rsidRPr="00F423CC">
        <w:rPr>
          <w:b/>
          <w:bCs/>
          <w:iCs/>
        </w:rPr>
        <w:t>.a</w:t>
      </w:r>
      <w:proofErr w:type="gramEnd"/>
    </w:p>
    <w:p w:rsidR="00F423CC" w:rsidRPr="00F423CC" w:rsidRDefault="00F423CC" w:rsidP="00F423CC">
      <w:pPr>
        <w:rPr>
          <w:bCs/>
          <w:iCs/>
        </w:rPr>
      </w:pPr>
      <w:proofErr w:type="spellStart"/>
      <w:proofErr w:type="gramStart"/>
      <w:r w:rsidRPr="00F423CC">
        <w:rPr>
          <w:bCs/>
          <w:iCs/>
        </w:rPr>
        <w:t>a</w:t>
      </w:r>
      <w:proofErr w:type="spellEnd"/>
      <w:proofErr w:type="gramEnd"/>
      <w:r w:rsidRPr="00F423CC">
        <w:rPr>
          <w:bCs/>
          <w:iCs/>
        </w:rPr>
        <w:t xml:space="preserve"> The Big Bang was the large explosion of a single</w:t>
      </w:r>
      <w:r>
        <w:rPr>
          <w:bCs/>
          <w:iCs/>
        </w:rPr>
        <w:t xml:space="preserve"> </w:t>
      </w:r>
      <w:r w:rsidRPr="00F423CC">
        <w:rPr>
          <w:bCs/>
          <w:iCs/>
        </w:rPr>
        <w:t>mass of matter 13.7 billion years ago that most</w:t>
      </w:r>
      <w:r>
        <w:rPr>
          <w:bCs/>
          <w:iCs/>
        </w:rPr>
        <w:t xml:space="preserve"> </w:t>
      </w:r>
      <w:r w:rsidRPr="00F423CC">
        <w:rPr>
          <w:bCs/>
          <w:iCs/>
        </w:rPr>
        <w:t>scientists believe created the Universe.</w:t>
      </w:r>
    </w:p>
    <w:p w:rsidR="00F423CC" w:rsidRPr="00F423CC" w:rsidRDefault="00F423CC" w:rsidP="00F423CC">
      <w:pPr>
        <w:rPr>
          <w:bCs/>
          <w:iCs/>
        </w:rPr>
      </w:pPr>
      <w:proofErr w:type="gramStart"/>
      <w:r w:rsidRPr="00F423CC">
        <w:rPr>
          <w:b/>
          <w:bCs/>
          <w:iCs/>
        </w:rPr>
        <w:t>b</w:t>
      </w:r>
      <w:proofErr w:type="gramEnd"/>
      <w:r w:rsidRPr="00F423CC">
        <w:rPr>
          <w:b/>
          <w:bCs/>
          <w:iCs/>
        </w:rPr>
        <w:t xml:space="preserve"> </w:t>
      </w:r>
      <w:r w:rsidRPr="00F423CC">
        <w:rPr>
          <w:bCs/>
          <w:iCs/>
        </w:rPr>
        <w:t>Elicit or Introduce the term creationism, as it is</w:t>
      </w:r>
      <w:r>
        <w:rPr>
          <w:bCs/>
          <w:iCs/>
        </w:rPr>
        <w:t xml:space="preserve"> </w:t>
      </w:r>
      <w:r w:rsidRPr="00F423CC">
        <w:rPr>
          <w:bCs/>
          <w:iCs/>
        </w:rPr>
        <w:t>referred to later in the unit. Creationism is the</w:t>
      </w:r>
      <w:r>
        <w:rPr>
          <w:bCs/>
          <w:iCs/>
        </w:rPr>
        <w:t xml:space="preserve"> </w:t>
      </w:r>
      <w:r w:rsidRPr="00F423CC">
        <w:rPr>
          <w:bCs/>
          <w:iCs/>
        </w:rPr>
        <w:t>religious belief that the Universe was created</w:t>
      </w:r>
      <w:r>
        <w:rPr>
          <w:bCs/>
          <w:iCs/>
        </w:rPr>
        <w:t xml:space="preserve"> </w:t>
      </w:r>
      <w:r w:rsidRPr="00F423CC">
        <w:rPr>
          <w:bCs/>
          <w:iCs/>
        </w:rPr>
        <w:t xml:space="preserve">by an intelligent power higher than </w:t>
      </w:r>
      <w:proofErr w:type="gramStart"/>
      <w:r w:rsidRPr="00F423CC">
        <w:rPr>
          <w:bCs/>
          <w:iCs/>
        </w:rPr>
        <w:t>ourselves</w:t>
      </w:r>
      <w:proofErr w:type="gramEnd"/>
      <w:r w:rsidRPr="00F423CC">
        <w:rPr>
          <w:bCs/>
          <w:iCs/>
        </w:rPr>
        <w:t>.</w:t>
      </w:r>
      <w:r>
        <w:rPr>
          <w:bCs/>
          <w:iCs/>
        </w:rPr>
        <w:t xml:space="preserve"> </w:t>
      </w:r>
      <w:r w:rsidRPr="00F423CC">
        <w:rPr>
          <w:bCs/>
          <w:iCs/>
        </w:rPr>
        <w:t>In recent years, the term intelligent design has</w:t>
      </w:r>
      <w:r>
        <w:rPr>
          <w:bCs/>
          <w:iCs/>
        </w:rPr>
        <w:t xml:space="preserve"> </w:t>
      </w:r>
      <w:r w:rsidRPr="00F423CC">
        <w:rPr>
          <w:bCs/>
          <w:iCs/>
        </w:rPr>
        <w:t>been used in relation to this, adding to the</w:t>
      </w:r>
      <w:r>
        <w:rPr>
          <w:bCs/>
          <w:iCs/>
        </w:rPr>
        <w:t xml:space="preserve"> </w:t>
      </w:r>
      <w:r w:rsidRPr="00F423CC">
        <w:rPr>
          <w:bCs/>
          <w:iCs/>
        </w:rPr>
        <w:t>notion that some things in the universe are best</w:t>
      </w:r>
      <w:r>
        <w:rPr>
          <w:bCs/>
          <w:iCs/>
        </w:rPr>
        <w:t xml:space="preserve"> </w:t>
      </w:r>
      <w:r w:rsidRPr="00F423CC">
        <w:rPr>
          <w:bCs/>
          <w:iCs/>
        </w:rPr>
        <w:t>explained by reference to an intelligent cause</w:t>
      </w:r>
      <w:r>
        <w:rPr>
          <w:bCs/>
          <w:iCs/>
        </w:rPr>
        <w:t xml:space="preserve"> </w:t>
      </w:r>
      <w:r w:rsidRPr="00F423CC">
        <w:rPr>
          <w:bCs/>
          <w:iCs/>
        </w:rPr>
        <w:t>rather than by undirected evolution. Intelligent</w:t>
      </w:r>
      <w:r>
        <w:rPr>
          <w:bCs/>
          <w:iCs/>
        </w:rPr>
        <w:t xml:space="preserve"> </w:t>
      </w:r>
      <w:r w:rsidRPr="00F423CC">
        <w:rPr>
          <w:bCs/>
          <w:iCs/>
        </w:rPr>
        <w:t>design is often presented as a theory based on</w:t>
      </w:r>
      <w:r>
        <w:rPr>
          <w:bCs/>
          <w:iCs/>
        </w:rPr>
        <w:t xml:space="preserve"> </w:t>
      </w:r>
      <w:r w:rsidRPr="00F423CC">
        <w:rPr>
          <w:bCs/>
          <w:iCs/>
        </w:rPr>
        <w:t>scientific evidence.</w:t>
      </w:r>
    </w:p>
    <w:p w:rsidR="00F423CC" w:rsidRPr="00F423CC" w:rsidRDefault="00F423CC" w:rsidP="00F423CC">
      <w:pPr>
        <w:rPr>
          <w:bCs/>
          <w:iCs/>
        </w:rPr>
      </w:pPr>
      <w:proofErr w:type="gramStart"/>
      <w:r w:rsidRPr="00F423CC">
        <w:rPr>
          <w:b/>
          <w:bCs/>
          <w:iCs/>
        </w:rPr>
        <w:t>c</w:t>
      </w:r>
      <w:proofErr w:type="gramEnd"/>
      <w:r w:rsidRPr="00F423CC">
        <w:rPr>
          <w:b/>
          <w:bCs/>
          <w:iCs/>
        </w:rPr>
        <w:t xml:space="preserve"> </w:t>
      </w:r>
      <w:r w:rsidRPr="00F423CC">
        <w:rPr>
          <w:bCs/>
          <w:iCs/>
        </w:rPr>
        <w:t xml:space="preserve">A </w:t>
      </w:r>
      <w:r>
        <w:rPr>
          <w:bCs/>
          <w:iCs/>
        </w:rPr>
        <w:t>hot</w:t>
      </w:r>
      <w:r w:rsidRPr="00F423CC">
        <w:rPr>
          <w:bCs/>
          <w:iCs/>
        </w:rPr>
        <w:t xml:space="preserve"> issue describes a subject that causes a</w:t>
      </w:r>
      <w:r>
        <w:rPr>
          <w:bCs/>
          <w:iCs/>
        </w:rPr>
        <w:t xml:space="preserve"> </w:t>
      </w:r>
      <w:r w:rsidRPr="00F423CC">
        <w:rPr>
          <w:bCs/>
          <w:iCs/>
        </w:rPr>
        <w:t>lot of disagreement or discussion. The phrase</w:t>
      </w:r>
      <w:r>
        <w:rPr>
          <w:bCs/>
          <w:iCs/>
        </w:rPr>
        <w:t xml:space="preserve"> </w:t>
      </w:r>
      <w:r w:rsidRPr="00F423CC">
        <w:rPr>
          <w:bCs/>
          <w:iCs/>
        </w:rPr>
        <w:t>might also have been chosen because the</w:t>
      </w:r>
      <w:r>
        <w:rPr>
          <w:bCs/>
          <w:iCs/>
        </w:rPr>
        <w:t xml:space="preserve"> </w:t>
      </w:r>
      <w:r w:rsidRPr="00F423CC">
        <w:rPr>
          <w:bCs/>
          <w:iCs/>
        </w:rPr>
        <w:t>Big Bang theory proposes that the Universe</w:t>
      </w:r>
      <w:r>
        <w:rPr>
          <w:bCs/>
          <w:iCs/>
        </w:rPr>
        <w:t xml:space="preserve"> </w:t>
      </w:r>
      <w:r w:rsidRPr="00F423CC">
        <w:rPr>
          <w:bCs/>
          <w:iCs/>
        </w:rPr>
        <w:t>was very hot at the time of the Big Bang. The</w:t>
      </w:r>
      <w:r>
        <w:rPr>
          <w:bCs/>
          <w:iCs/>
        </w:rPr>
        <w:t xml:space="preserve"> </w:t>
      </w:r>
      <w:r w:rsidRPr="00F423CC">
        <w:rPr>
          <w:bCs/>
          <w:iCs/>
        </w:rPr>
        <w:t>article refers to the hot Big Bang theory in the</w:t>
      </w:r>
      <w:r>
        <w:rPr>
          <w:bCs/>
          <w:iCs/>
        </w:rPr>
        <w:t xml:space="preserve"> </w:t>
      </w:r>
      <w:r w:rsidRPr="00F423CC">
        <w:rPr>
          <w:bCs/>
          <w:iCs/>
        </w:rPr>
        <w:t>Introduction.</w:t>
      </w:r>
    </w:p>
    <w:p w:rsidR="00F423CC" w:rsidRPr="00F423CC" w:rsidRDefault="00F423CC" w:rsidP="00F423CC">
      <w:pPr>
        <w:rPr>
          <w:bCs/>
          <w:iCs/>
        </w:rPr>
      </w:pPr>
      <w:proofErr w:type="gramStart"/>
      <w:r w:rsidRPr="00F423CC">
        <w:rPr>
          <w:b/>
          <w:bCs/>
          <w:iCs/>
        </w:rPr>
        <w:t>d</w:t>
      </w:r>
      <w:proofErr w:type="gramEnd"/>
      <w:r w:rsidRPr="00F423CC">
        <w:rPr>
          <w:b/>
          <w:bCs/>
          <w:iCs/>
        </w:rPr>
        <w:t xml:space="preserve"> </w:t>
      </w:r>
      <w:r w:rsidRPr="00F423CC">
        <w:rPr>
          <w:bCs/>
          <w:iCs/>
        </w:rPr>
        <w:t>Astronomy is the study of the Universe and the</w:t>
      </w:r>
      <w:r>
        <w:rPr>
          <w:bCs/>
          <w:iCs/>
        </w:rPr>
        <w:t xml:space="preserve"> </w:t>
      </w:r>
      <w:r w:rsidRPr="00F423CC">
        <w:rPr>
          <w:bCs/>
          <w:iCs/>
        </w:rPr>
        <w:t>objects within it. Cosmology deals specifically</w:t>
      </w:r>
      <w:r>
        <w:rPr>
          <w:bCs/>
          <w:iCs/>
        </w:rPr>
        <w:t xml:space="preserve"> </w:t>
      </w:r>
      <w:r w:rsidRPr="00F423CC">
        <w:rPr>
          <w:bCs/>
          <w:iCs/>
        </w:rPr>
        <w:t>with the nature and the origin of the Universe.</w:t>
      </w:r>
    </w:p>
    <w:p w:rsidR="00F423CC" w:rsidRPr="00F423CC" w:rsidRDefault="00F423CC" w:rsidP="00B968CC">
      <w:pPr>
        <w:rPr>
          <w:b/>
          <w:bCs/>
          <w:iCs/>
        </w:rPr>
      </w:pPr>
      <w:r w:rsidRPr="00F423CC">
        <w:rPr>
          <w:b/>
          <w:bCs/>
          <w:iCs/>
        </w:rPr>
        <w:t>1.2</w:t>
      </w:r>
      <w:proofErr w:type="gramStart"/>
      <w:r w:rsidRPr="00F423CC">
        <w:rPr>
          <w:b/>
          <w:bCs/>
          <w:iCs/>
        </w:rPr>
        <w:t>.b</w:t>
      </w:r>
      <w:proofErr w:type="gramEnd"/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1 d</w:t>
      </w:r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2 f</w:t>
      </w:r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3 b</w:t>
      </w:r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4 a</w:t>
      </w:r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5 g</w:t>
      </w:r>
    </w:p>
    <w:p w:rsidR="00F423CC" w:rsidRDefault="00F423CC" w:rsidP="00B968CC">
      <w:pPr>
        <w:rPr>
          <w:bCs/>
          <w:iCs/>
        </w:rPr>
      </w:pPr>
      <w:r>
        <w:rPr>
          <w:bCs/>
          <w:iCs/>
        </w:rPr>
        <w:t>6 c</w:t>
      </w:r>
    </w:p>
    <w:p w:rsidR="00F423CC" w:rsidRPr="00F423CC" w:rsidRDefault="00F423CC" w:rsidP="00B968CC">
      <w:pPr>
        <w:rPr>
          <w:bCs/>
          <w:iCs/>
        </w:rPr>
      </w:pPr>
      <w:r>
        <w:rPr>
          <w:bCs/>
          <w:iCs/>
        </w:rPr>
        <w:t>7 e</w:t>
      </w:r>
    </w:p>
    <w:p w:rsidR="00C65C67" w:rsidRDefault="00F423CC" w:rsidP="00C65C67">
      <w:pPr>
        <w:rPr>
          <w:b/>
        </w:rPr>
      </w:pPr>
      <w:r>
        <w:rPr>
          <w:b/>
        </w:rPr>
        <w:t>1.3</w:t>
      </w:r>
    </w:p>
    <w:p w:rsidR="00F423CC" w:rsidRPr="00F423CC" w:rsidRDefault="00117399" w:rsidP="00F423CC">
      <w:r>
        <w:rPr>
          <w:b/>
          <w:bCs/>
        </w:rPr>
        <w:t xml:space="preserve">1 </w:t>
      </w:r>
      <w:proofErr w:type="spellStart"/>
      <w:r w:rsidR="00F423CC" w:rsidRPr="00F423CC">
        <w:rPr>
          <w:b/>
          <w:bCs/>
        </w:rPr>
        <w:t>a</w:t>
      </w:r>
      <w:proofErr w:type="spellEnd"/>
      <w:r w:rsidR="00F423CC" w:rsidRPr="00F423CC">
        <w:rPr>
          <w:b/>
          <w:bCs/>
        </w:rPr>
        <w:t xml:space="preserve"> </w:t>
      </w:r>
      <w:r w:rsidR="00F423CC" w:rsidRPr="00F423CC">
        <w:t>They appear to. Although they acknowledge</w:t>
      </w:r>
      <w:r w:rsidR="00F423CC">
        <w:t xml:space="preserve"> </w:t>
      </w:r>
      <w:r w:rsidR="00F423CC" w:rsidRPr="00F423CC">
        <w:t>difficulties with it, they say that it has been</w:t>
      </w:r>
      <w:r w:rsidR="00F423CC">
        <w:t xml:space="preserve"> </w:t>
      </w:r>
      <w:r w:rsidR="00F423CC" w:rsidRPr="00F423CC">
        <w:t>"extremely successful" and that "it is the most</w:t>
      </w:r>
      <w:r w:rsidR="00F423CC">
        <w:t xml:space="preserve"> </w:t>
      </w:r>
      <w:r w:rsidR="00F423CC" w:rsidRPr="00F423CC">
        <w:t>complete and evidence-based explanation that</w:t>
      </w:r>
      <w:r w:rsidR="00F423CC">
        <w:t xml:space="preserve"> </w:t>
      </w:r>
      <w:r w:rsidR="00F423CC" w:rsidRPr="00F423CC">
        <w:t>astronomers currently have</w:t>
      </w:r>
      <w:r w:rsidR="00F423CC">
        <w:t>.</w:t>
      </w:r>
    </w:p>
    <w:p w:rsidR="00F423CC" w:rsidRPr="00F423CC" w:rsidRDefault="00117399" w:rsidP="00F423CC">
      <w:proofErr w:type="gramStart"/>
      <w:r>
        <w:rPr>
          <w:b/>
          <w:bCs/>
        </w:rPr>
        <w:t xml:space="preserve">1 </w:t>
      </w:r>
      <w:r w:rsidR="00F423CC" w:rsidRPr="00F423CC">
        <w:rPr>
          <w:b/>
          <w:bCs/>
        </w:rPr>
        <w:t xml:space="preserve">b </w:t>
      </w:r>
      <w:r w:rsidR="00F423CC" w:rsidRPr="00F423CC">
        <w:t>No.</w:t>
      </w:r>
      <w:proofErr w:type="gramEnd"/>
      <w:r w:rsidR="00F423CC" w:rsidRPr="00F423CC">
        <w:t xml:space="preserve"> They describe the public understanding as</w:t>
      </w:r>
      <w:r w:rsidR="00F423CC">
        <w:t xml:space="preserve"> </w:t>
      </w:r>
      <w:r w:rsidR="00F423CC" w:rsidRPr="00F423CC">
        <w:t xml:space="preserve">a "hit-and-miss affair"; that </w:t>
      </w:r>
      <w:r>
        <w:t>i</w:t>
      </w:r>
      <w:r w:rsidR="00F423CC" w:rsidRPr="00F423CC">
        <w:t>s, understanding is</w:t>
      </w:r>
      <w:r w:rsidR="00F423CC">
        <w:t xml:space="preserve"> </w:t>
      </w:r>
      <w:r w:rsidR="00F423CC" w:rsidRPr="00F423CC">
        <w:t xml:space="preserve">unreliable or only accurate </w:t>
      </w:r>
      <w:r>
        <w:t>i</w:t>
      </w:r>
      <w:r w:rsidR="00F423CC" w:rsidRPr="00F423CC">
        <w:t>n places.</w:t>
      </w:r>
    </w:p>
    <w:p w:rsidR="00F423CC" w:rsidRPr="00F423CC" w:rsidRDefault="00117399" w:rsidP="00F423CC">
      <w:r>
        <w:rPr>
          <w:b/>
          <w:bCs/>
        </w:rPr>
        <w:lastRenderedPageBreak/>
        <w:t xml:space="preserve">1 </w:t>
      </w:r>
      <w:r w:rsidR="00F423CC" w:rsidRPr="00F423CC">
        <w:rPr>
          <w:b/>
          <w:bCs/>
        </w:rPr>
        <w:t xml:space="preserve">c </w:t>
      </w:r>
      <w:proofErr w:type="gramStart"/>
      <w:r w:rsidR="00F423CC" w:rsidRPr="00F423CC">
        <w:t>By</w:t>
      </w:r>
      <w:proofErr w:type="gramEnd"/>
      <w:r w:rsidR="00F423CC" w:rsidRPr="00F423CC">
        <w:t xml:space="preserve"> producing "confusing and contradictory</w:t>
      </w:r>
      <w:r>
        <w:t xml:space="preserve"> </w:t>
      </w:r>
      <w:r w:rsidR="00F423CC" w:rsidRPr="00F423CC">
        <w:t>statements" about the Big Bang theory.</w:t>
      </w:r>
    </w:p>
    <w:p w:rsidR="00F423CC" w:rsidRPr="00F423CC" w:rsidRDefault="00F423CC" w:rsidP="00F423CC">
      <w:proofErr w:type="gramStart"/>
      <w:r w:rsidRPr="00F423CC">
        <w:rPr>
          <w:b/>
          <w:bCs/>
        </w:rPr>
        <w:t>2</w:t>
      </w:r>
      <w:r w:rsidR="00117399">
        <w:rPr>
          <w:b/>
          <w:bCs/>
        </w:rPr>
        <w:t xml:space="preserve"> </w:t>
      </w:r>
      <w:r w:rsidRPr="00F423CC">
        <w:rPr>
          <w:b/>
          <w:bCs/>
        </w:rPr>
        <w:t xml:space="preserve">a </w:t>
      </w:r>
      <w:r w:rsidRPr="00F423CC">
        <w:t>No.</w:t>
      </w:r>
      <w:proofErr w:type="gramEnd"/>
      <w:r w:rsidRPr="00F423CC">
        <w:t xml:space="preserve"> Although he named it, he was "its strongest</w:t>
      </w:r>
      <w:r w:rsidR="00117399">
        <w:t xml:space="preserve"> </w:t>
      </w:r>
      <w:r w:rsidRPr="00F423CC">
        <w:t>critic".</w:t>
      </w:r>
    </w:p>
    <w:p w:rsidR="00F423CC" w:rsidRPr="00F423CC" w:rsidRDefault="00117399" w:rsidP="00F423CC">
      <w:r>
        <w:rPr>
          <w:b/>
          <w:bCs/>
        </w:rPr>
        <w:t xml:space="preserve">2 </w:t>
      </w:r>
      <w:r w:rsidR="00F423CC" w:rsidRPr="00F423CC">
        <w:rPr>
          <w:b/>
          <w:bCs/>
        </w:rPr>
        <w:t xml:space="preserve">b </w:t>
      </w:r>
      <w:proofErr w:type="gramStart"/>
      <w:r w:rsidR="00F423CC" w:rsidRPr="00F423CC">
        <w:t>The</w:t>
      </w:r>
      <w:proofErr w:type="gramEnd"/>
      <w:r w:rsidR="00F423CC" w:rsidRPr="00F423CC">
        <w:t xml:space="preserve"> origin ("initial conditions") and</w:t>
      </w:r>
      <w:r>
        <w:t xml:space="preserve"> </w:t>
      </w:r>
      <w:r w:rsidR="00F423CC" w:rsidRPr="00F423CC">
        <w:t>"subsequent development" of</w:t>
      </w:r>
      <w:r>
        <w:t xml:space="preserve"> </w:t>
      </w:r>
      <w:r w:rsidR="00F423CC" w:rsidRPr="00F423CC">
        <w:t>the Universe.</w:t>
      </w:r>
    </w:p>
    <w:p w:rsidR="00F423CC" w:rsidRPr="00F423CC" w:rsidRDefault="00F423CC" w:rsidP="00F423CC">
      <w:r w:rsidRPr="00F423CC">
        <w:rPr>
          <w:b/>
          <w:bCs/>
        </w:rPr>
        <w:t xml:space="preserve">3 a </w:t>
      </w:r>
      <w:r w:rsidRPr="00F423CC">
        <w:t>Four (1 = "scientific theory is not limited to</w:t>
      </w:r>
      <w:r w:rsidR="00117399">
        <w:t xml:space="preserve"> </w:t>
      </w:r>
      <w:r w:rsidRPr="00F423CC">
        <w:t>one area of science"; 2 = "a scientific theory</w:t>
      </w:r>
      <w:r w:rsidR="00117399">
        <w:t xml:space="preserve"> </w:t>
      </w:r>
      <w:r w:rsidRPr="00F423CC">
        <w:t>continues to be tested repeatedly"; 3 = science</w:t>
      </w:r>
      <w:r w:rsidR="00117399">
        <w:t xml:space="preserve"> </w:t>
      </w:r>
      <w:r w:rsidRPr="00F423CC">
        <w:t>is taught as If it were facts and "as if everything</w:t>
      </w:r>
      <w:r w:rsidR="00117399">
        <w:t xml:space="preserve"> </w:t>
      </w:r>
      <w:r w:rsidRPr="00F423CC">
        <w:t>were already known" - but this is not how the</w:t>
      </w:r>
      <w:r w:rsidR="00117399">
        <w:t xml:space="preserve"> </w:t>
      </w:r>
      <w:r w:rsidRPr="00F423CC">
        <w:t>"scientific method" works; 4 = "gaps in our</w:t>
      </w:r>
      <w:r w:rsidR="00117399">
        <w:t xml:space="preserve"> </w:t>
      </w:r>
      <w:r w:rsidRPr="00F423CC">
        <w:t>understanding of a scientific theory does not</w:t>
      </w:r>
      <w:r w:rsidR="00117399">
        <w:t xml:space="preserve"> </w:t>
      </w:r>
      <w:r w:rsidRPr="00F423CC">
        <w:t>always bring the overall theory into question")</w:t>
      </w:r>
    </w:p>
    <w:p w:rsidR="00F423CC" w:rsidRPr="00F423CC" w:rsidRDefault="00117399" w:rsidP="00F423CC">
      <w:r>
        <w:rPr>
          <w:b/>
          <w:bCs/>
        </w:rPr>
        <w:t xml:space="preserve">3 </w:t>
      </w:r>
      <w:r w:rsidR="00F423CC" w:rsidRPr="00F423CC">
        <w:rPr>
          <w:b/>
          <w:bCs/>
        </w:rPr>
        <w:t xml:space="preserve">b </w:t>
      </w:r>
      <w:proofErr w:type="gramStart"/>
      <w:r w:rsidR="00F423CC" w:rsidRPr="00F423CC">
        <w:t>The</w:t>
      </w:r>
      <w:proofErr w:type="gramEnd"/>
      <w:r w:rsidR="00F423CC" w:rsidRPr="00F423CC">
        <w:t xml:space="preserve"> misconceptions are not limited to the Big</w:t>
      </w:r>
      <w:r>
        <w:t xml:space="preserve"> </w:t>
      </w:r>
      <w:r w:rsidR="00F423CC" w:rsidRPr="00F423CC">
        <w:t>Bang theory.</w:t>
      </w:r>
    </w:p>
    <w:p w:rsidR="00F423CC" w:rsidRPr="00F423CC" w:rsidRDefault="00F423CC" w:rsidP="00F423CC">
      <w:r w:rsidRPr="00F423CC">
        <w:rPr>
          <w:b/>
          <w:bCs/>
        </w:rPr>
        <w:t xml:space="preserve">4 </w:t>
      </w:r>
      <w:r w:rsidRPr="00F423CC">
        <w:t>"Few readers or listeners will be able to follow</w:t>
      </w:r>
      <w:r w:rsidR="00117399">
        <w:t xml:space="preserve"> </w:t>
      </w:r>
      <w:r w:rsidRPr="00F423CC">
        <w:t>all of</w:t>
      </w:r>
      <w:r w:rsidR="00117399">
        <w:t xml:space="preserve"> </w:t>
      </w:r>
      <w:r w:rsidRPr="00F423CC">
        <w:t>the arguments or points covered" by</w:t>
      </w:r>
      <w:r w:rsidR="00117399">
        <w:t xml:space="preserve"> </w:t>
      </w:r>
      <w:r w:rsidRPr="00F423CC">
        <w:t>scientists, and therefore information will be</w:t>
      </w:r>
      <w:r w:rsidR="00117399">
        <w:t xml:space="preserve"> </w:t>
      </w:r>
      <w:r w:rsidRPr="00F423CC">
        <w:t>"lost in translation". In other words, scientific</w:t>
      </w:r>
      <w:r w:rsidR="00117399">
        <w:t xml:space="preserve"> </w:t>
      </w:r>
      <w:r w:rsidRPr="00F423CC">
        <w:t>information will be simplified or changed as it is</w:t>
      </w:r>
      <w:r w:rsidR="00117399">
        <w:t xml:space="preserve"> </w:t>
      </w:r>
      <w:r w:rsidRPr="00F423CC">
        <w:t>communicated to a non-specialist audience.</w:t>
      </w:r>
    </w:p>
    <w:p w:rsidR="00F423CC" w:rsidRPr="00F423CC" w:rsidRDefault="00F423CC" w:rsidP="00F423CC">
      <w:r w:rsidRPr="00F423CC">
        <w:rPr>
          <w:b/>
          <w:bCs/>
        </w:rPr>
        <w:t xml:space="preserve">5 a </w:t>
      </w:r>
      <w:r w:rsidR="00117399">
        <w:t>M</w:t>
      </w:r>
      <w:r w:rsidRPr="00F423CC">
        <w:t>ost journalists are not able to communicate</w:t>
      </w:r>
      <w:r w:rsidR="00117399">
        <w:t xml:space="preserve"> </w:t>
      </w:r>
      <w:r w:rsidRPr="00F423CC">
        <w:t>science effectively; unlike Bill Bryson, they are</w:t>
      </w:r>
      <w:r w:rsidR="00117399">
        <w:t xml:space="preserve"> </w:t>
      </w:r>
      <w:r w:rsidRPr="00F423CC">
        <w:t>not able to be "pithy, entertaining and pointed";</w:t>
      </w:r>
      <w:r w:rsidR="00117399">
        <w:t xml:space="preserve"> </w:t>
      </w:r>
      <w:r w:rsidRPr="00F423CC">
        <w:t>they may oversimplify science; in trying to</w:t>
      </w:r>
      <w:r w:rsidR="00117399">
        <w:t xml:space="preserve"> </w:t>
      </w:r>
      <w:r w:rsidRPr="00F423CC">
        <w:t>be honest, science writers may fall into the</w:t>
      </w:r>
      <w:r w:rsidR="00117399">
        <w:t xml:space="preserve"> </w:t>
      </w:r>
      <w:r w:rsidRPr="00F423CC">
        <w:t>"negativity trap"; that is, they highlight the</w:t>
      </w:r>
      <w:r w:rsidR="00117399">
        <w:t xml:space="preserve"> </w:t>
      </w:r>
      <w:r w:rsidRPr="00F423CC">
        <w:t>problems or limitations of a theory.</w:t>
      </w:r>
    </w:p>
    <w:p w:rsidR="00F423CC" w:rsidRPr="00F423CC" w:rsidRDefault="00117399" w:rsidP="00F423CC">
      <w:r>
        <w:rPr>
          <w:b/>
          <w:bCs/>
        </w:rPr>
        <w:t xml:space="preserve">5 </w:t>
      </w:r>
      <w:r w:rsidR="00F423CC" w:rsidRPr="00F423CC">
        <w:rPr>
          <w:b/>
          <w:bCs/>
        </w:rPr>
        <w:t xml:space="preserve">b </w:t>
      </w:r>
      <w:r w:rsidR="00F423CC" w:rsidRPr="00F423CC">
        <w:t>"Simplifications may become</w:t>
      </w:r>
      <w:r>
        <w:t xml:space="preserve"> </w:t>
      </w:r>
      <w:r w:rsidR="00F423CC" w:rsidRPr="00F423CC">
        <w:t>oversimplifications and lead to public</w:t>
      </w:r>
      <w:r>
        <w:t xml:space="preserve"> </w:t>
      </w:r>
      <w:r w:rsidR="00F423CC" w:rsidRPr="00F423CC">
        <w:t>misconceptions.</w:t>
      </w:r>
      <w:proofErr w:type="gramStart"/>
      <w:r w:rsidR="00F423CC" w:rsidRPr="00F423CC">
        <w:t>";</w:t>
      </w:r>
      <w:proofErr w:type="gramEnd"/>
      <w:r w:rsidR="00F423CC" w:rsidRPr="00F423CC">
        <w:t xml:space="preserve"> negativity "may lead to</w:t>
      </w:r>
      <w:r>
        <w:t xml:space="preserve"> </w:t>
      </w:r>
      <w:r w:rsidR="00F423CC" w:rsidRPr="00F423CC">
        <w:t>confusion" as the only part of</w:t>
      </w:r>
      <w:r>
        <w:t xml:space="preserve"> </w:t>
      </w:r>
      <w:r w:rsidR="00F423CC" w:rsidRPr="00F423CC">
        <w:t>the discussion</w:t>
      </w:r>
      <w:r>
        <w:t xml:space="preserve"> </w:t>
      </w:r>
      <w:r w:rsidR="00F423CC" w:rsidRPr="00F423CC">
        <w:t>the general reader may be aware of ("register")</w:t>
      </w:r>
      <w:r>
        <w:t xml:space="preserve"> </w:t>
      </w:r>
      <w:r w:rsidR="00F423CC" w:rsidRPr="00F423CC">
        <w:t>is the fact that the theory is "questioned",</w:t>
      </w:r>
      <w:r>
        <w:t xml:space="preserve"> rather than explained.</w:t>
      </w:r>
    </w:p>
    <w:p w:rsidR="00F423CC" w:rsidRDefault="00117399" w:rsidP="00F423CC">
      <w:r>
        <w:rPr>
          <w:b/>
          <w:bCs/>
        </w:rPr>
        <w:t xml:space="preserve">5 </w:t>
      </w:r>
      <w:r w:rsidR="00F423CC" w:rsidRPr="00F423CC">
        <w:rPr>
          <w:b/>
          <w:bCs/>
        </w:rPr>
        <w:t xml:space="preserve">c </w:t>
      </w:r>
      <w:proofErr w:type="gramStart"/>
      <w:r w:rsidR="00F423CC" w:rsidRPr="00F423CC">
        <w:t>Although</w:t>
      </w:r>
      <w:proofErr w:type="gramEnd"/>
      <w:r w:rsidR="00F423CC" w:rsidRPr="00F423CC">
        <w:t xml:space="preserve"> surnames are used </w:t>
      </w:r>
      <w:r>
        <w:t>i</w:t>
      </w:r>
      <w:r w:rsidR="00F423CC" w:rsidRPr="00F423CC">
        <w:t>n academic</w:t>
      </w:r>
      <w:r>
        <w:t xml:space="preserve"> </w:t>
      </w:r>
      <w:r w:rsidR="00F423CC" w:rsidRPr="00F423CC">
        <w:t>writing, these are usually a 'shorthand' for</w:t>
      </w:r>
      <w:r>
        <w:t xml:space="preserve"> </w:t>
      </w:r>
      <w:r w:rsidR="00F423CC" w:rsidRPr="00F423CC">
        <w:t>their</w:t>
      </w:r>
      <w:r>
        <w:t xml:space="preserve"> </w:t>
      </w:r>
      <w:r w:rsidR="00F423CC" w:rsidRPr="00F423CC">
        <w:t>publications. We are generally more interested</w:t>
      </w:r>
      <w:r>
        <w:t xml:space="preserve"> </w:t>
      </w:r>
      <w:r w:rsidR="00F423CC" w:rsidRPr="00F423CC">
        <w:t>in what they have to say in their publications</w:t>
      </w:r>
      <w:r>
        <w:t xml:space="preserve"> </w:t>
      </w:r>
      <w:r w:rsidR="00F423CC" w:rsidRPr="00F423CC">
        <w:t>than themselves as people. Here, however, the</w:t>
      </w:r>
      <w:r>
        <w:t xml:space="preserve"> </w:t>
      </w:r>
      <w:r w:rsidR="00F423CC" w:rsidRPr="00F423CC">
        <w:t>writers want to make a point about Terence</w:t>
      </w:r>
      <w:r>
        <w:t xml:space="preserve"> </w:t>
      </w:r>
      <w:r w:rsidR="00F423CC" w:rsidRPr="00F423CC">
        <w:t xml:space="preserve">Dickinson personally: that he </w:t>
      </w:r>
      <w:r>
        <w:t>i</w:t>
      </w:r>
      <w:r w:rsidR="00F423CC" w:rsidRPr="00F423CC">
        <w:t>s a highly</w:t>
      </w:r>
      <w:r>
        <w:t xml:space="preserve"> </w:t>
      </w:r>
      <w:r w:rsidR="00F423CC" w:rsidRPr="00117399">
        <w:t>respected science writer.</w:t>
      </w:r>
    </w:p>
    <w:p w:rsidR="00117399" w:rsidRPr="00117399" w:rsidRDefault="00117399" w:rsidP="00117399">
      <w:proofErr w:type="gramStart"/>
      <w:r>
        <w:rPr>
          <w:b/>
          <w:bCs/>
        </w:rPr>
        <w:t xml:space="preserve">5 </w:t>
      </w:r>
      <w:r w:rsidRPr="00117399">
        <w:rPr>
          <w:b/>
          <w:bCs/>
        </w:rPr>
        <w:t xml:space="preserve">d </w:t>
      </w:r>
      <w:r w:rsidRPr="00117399">
        <w:t>Yes.</w:t>
      </w:r>
      <w:proofErr w:type="gramEnd"/>
      <w:r w:rsidRPr="00117399">
        <w:t xml:space="preserve"> They accuse him of falling into the</w:t>
      </w:r>
      <w:r>
        <w:t xml:space="preserve"> </w:t>
      </w:r>
      <w:r w:rsidRPr="00117399">
        <w:t>"negativity trap" and of "cloud[</w:t>
      </w:r>
      <w:proofErr w:type="spellStart"/>
      <w:r>
        <w:t>i</w:t>
      </w:r>
      <w:r w:rsidRPr="00117399">
        <w:t>ng</w:t>
      </w:r>
      <w:proofErr w:type="spellEnd"/>
      <w:r w:rsidRPr="00117399">
        <w:t>] the waters</w:t>
      </w:r>
      <w:r>
        <w:t xml:space="preserve"> </w:t>
      </w:r>
      <w:r w:rsidRPr="00117399">
        <w:t>of understanding".</w:t>
      </w:r>
    </w:p>
    <w:p w:rsidR="00117399" w:rsidRPr="00117399" w:rsidRDefault="00117399" w:rsidP="00117399">
      <w:r w:rsidRPr="00117399">
        <w:rPr>
          <w:b/>
          <w:bCs/>
        </w:rPr>
        <w:t xml:space="preserve">6 </w:t>
      </w:r>
      <w:proofErr w:type="spellStart"/>
      <w:r w:rsidRPr="00117399">
        <w:rPr>
          <w:b/>
          <w:bCs/>
        </w:rPr>
        <w:t>a</w:t>
      </w:r>
      <w:proofErr w:type="spellEnd"/>
      <w:r w:rsidRPr="00117399">
        <w:rPr>
          <w:b/>
          <w:bCs/>
        </w:rPr>
        <w:t xml:space="preserve"> </w:t>
      </w:r>
      <w:proofErr w:type="gramStart"/>
      <w:r w:rsidRPr="00117399">
        <w:t>The</w:t>
      </w:r>
      <w:proofErr w:type="gramEnd"/>
      <w:r w:rsidRPr="00117399">
        <w:t xml:space="preserve"> language used about Van </w:t>
      </w:r>
      <w:proofErr w:type="spellStart"/>
      <w:r w:rsidRPr="00117399">
        <w:t>Flandern</w:t>
      </w:r>
      <w:proofErr w:type="spellEnd"/>
      <w:r w:rsidRPr="00117399">
        <w:t xml:space="preserve"> seems</w:t>
      </w:r>
      <w:r>
        <w:t xml:space="preserve"> </w:t>
      </w:r>
      <w:r w:rsidRPr="00117399">
        <w:t>more critical. He is described as "notorious"</w:t>
      </w:r>
      <w:r>
        <w:t xml:space="preserve"> </w:t>
      </w:r>
      <w:r w:rsidRPr="00117399">
        <w:t>(= famous for something bad), having</w:t>
      </w:r>
      <w:r>
        <w:t xml:space="preserve"> </w:t>
      </w:r>
      <w:r w:rsidRPr="00117399">
        <w:t>"unorthodox views", and for his "unscientific</w:t>
      </w:r>
      <w:r>
        <w:t xml:space="preserve"> </w:t>
      </w:r>
      <w:r w:rsidRPr="00117399">
        <w:t>viewpoints",</w:t>
      </w:r>
    </w:p>
    <w:p w:rsidR="00117399" w:rsidRPr="00117399" w:rsidRDefault="00117399" w:rsidP="00117399">
      <w:r>
        <w:rPr>
          <w:b/>
          <w:bCs/>
        </w:rPr>
        <w:t xml:space="preserve">6 </w:t>
      </w:r>
      <w:r w:rsidRPr="00117399">
        <w:rPr>
          <w:b/>
          <w:bCs/>
        </w:rPr>
        <w:t xml:space="preserve">b </w:t>
      </w:r>
      <w:proofErr w:type="gramStart"/>
      <w:r w:rsidRPr="00117399">
        <w:t>Because</w:t>
      </w:r>
      <w:proofErr w:type="gramEnd"/>
      <w:r w:rsidRPr="00117399">
        <w:t xml:space="preserve"> the argument about the Big Bang</w:t>
      </w:r>
      <w:r>
        <w:t xml:space="preserve"> </w:t>
      </w:r>
      <w:r w:rsidRPr="00117399">
        <w:t>theory is "dressed in scientific clothing" by</w:t>
      </w:r>
    </w:p>
    <w:p w:rsidR="00117399" w:rsidRPr="00117399" w:rsidRDefault="00117399" w:rsidP="00117399">
      <w:proofErr w:type="gramStart"/>
      <w:r w:rsidRPr="00117399">
        <w:t>writers</w:t>
      </w:r>
      <w:proofErr w:type="gramEnd"/>
      <w:r w:rsidRPr="00117399">
        <w:t xml:space="preserve"> such as Van </w:t>
      </w:r>
      <w:proofErr w:type="spellStart"/>
      <w:r w:rsidRPr="00117399">
        <w:t>Flandern</w:t>
      </w:r>
      <w:proofErr w:type="spellEnd"/>
      <w:r w:rsidRPr="00117399">
        <w:t>, it "compound(s)</w:t>
      </w:r>
      <w:r>
        <w:t xml:space="preserve"> </w:t>
      </w:r>
      <w:r w:rsidRPr="00117399">
        <w:t>the public's understanding of perception</w:t>
      </w:r>
    </w:p>
    <w:p w:rsidR="00117399" w:rsidRPr="00117399" w:rsidRDefault="00117399" w:rsidP="00117399">
      <w:proofErr w:type="gramStart"/>
      <w:r w:rsidRPr="00117399">
        <w:t>and</w:t>
      </w:r>
      <w:proofErr w:type="gramEnd"/>
      <w:r w:rsidRPr="00117399">
        <w:t xml:space="preserve"> choice, muddying the waters of public</w:t>
      </w:r>
      <w:r>
        <w:t xml:space="preserve"> </w:t>
      </w:r>
      <w:r w:rsidRPr="00117399">
        <w:t>acceptance and understanding" of</w:t>
      </w:r>
      <w:r>
        <w:t xml:space="preserve"> </w:t>
      </w:r>
      <w:r w:rsidRPr="00117399">
        <w:t>the theory.</w:t>
      </w:r>
    </w:p>
    <w:p w:rsidR="00117399" w:rsidRPr="00117399" w:rsidRDefault="00117399" w:rsidP="00117399">
      <w:r w:rsidRPr="00117399">
        <w:rPr>
          <w:b/>
          <w:bCs/>
        </w:rPr>
        <w:t xml:space="preserve">7 </w:t>
      </w:r>
      <w:proofErr w:type="spellStart"/>
      <w:r w:rsidRPr="00117399">
        <w:rPr>
          <w:b/>
          <w:bCs/>
        </w:rPr>
        <w:t>a</w:t>
      </w:r>
      <w:proofErr w:type="spellEnd"/>
      <w:r w:rsidRPr="00117399">
        <w:rPr>
          <w:b/>
          <w:bCs/>
        </w:rPr>
        <w:t xml:space="preserve"> </w:t>
      </w:r>
      <w:r w:rsidRPr="00117399">
        <w:t>They "misunderstand" and "misrepresent</w:t>
      </w:r>
      <w:r>
        <w:t xml:space="preserve"> </w:t>
      </w:r>
      <w:r w:rsidRPr="00117399">
        <w:t>the Big Bang theory", and fail to apply</w:t>
      </w:r>
    </w:p>
    <w:p w:rsidR="00117399" w:rsidRPr="00117399" w:rsidRDefault="00117399" w:rsidP="00117399">
      <w:proofErr w:type="gramStart"/>
      <w:r w:rsidRPr="00117399">
        <w:t>methods</w:t>
      </w:r>
      <w:proofErr w:type="gramEnd"/>
      <w:r w:rsidRPr="00117399">
        <w:t xml:space="preserve"> which are "consistent with scientific</w:t>
      </w:r>
      <w:r>
        <w:t xml:space="preserve"> </w:t>
      </w:r>
      <w:r w:rsidRPr="00117399">
        <w:t>methodology",</w:t>
      </w:r>
    </w:p>
    <w:p w:rsidR="00117399" w:rsidRPr="00117399" w:rsidRDefault="00117399" w:rsidP="00117399">
      <w:r>
        <w:rPr>
          <w:b/>
          <w:bCs/>
        </w:rPr>
        <w:t xml:space="preserve">7 </w:t>
      </w:r>
      <w:r w:rsidRPr="00117399">
        <w:rPr>
          <w:b/>
          <w:bCs/>
        </w:rPr>
        <w:t xml:space="preserve">b </w:t>
      </w:r>
      <w:proofErr w:type="gramStart"/>
      <w:r w:rsidRPr="00117399">
        <w:t>To</w:t>
      </w:r>
      <w:proofErr w:type="gramEnd"/>
      <w:r w:rsidRPr="00117399">
        <w:t xml:space="preserve"> the public, they give "the false impression</w:t>
      </w:r>
      <w:r>
        <w:t xml:space="preserve"> </w:t>
      </w:r>
      <w:r w:rsidRPr="00117399">
        <w:t>that the Big Bang [theory] is questionable as an explanation of</w:t>
      </w:r>
      <w:r>
        <w:t xml:space="preserve"> </w:t>
      </w:r>
      <w:r w:rsidRPr="00117399">
        <w:t>th</w:t>
      </w:r>
      <w:r>
        <w:t xml:space="preserve">e Universe's origins". However, </w:t>
      </w:r>
      <w:r w:rsidRPr="00117399">
        <w:t>"the theory is not under threat [from the</w:t>
      </w:r>
      <w:r>
        <w:t xml:space="preserve"> </w:t>
      </w:r>
      <w:r w:rsidRPr="00117399">
        <w:t xml:space="preserve">actions of these communities] within science". </w:t>
      </w:r>
    </w:p>
    <w:p w:rsidR="00117399" w:rsidRPr="00117399" w:rsidRDefault="00117399" w:rsidP="00117399">
      <w:r w:rsidRPr="00117399">
        <w:rPr>
          <w:b/>
        </w:rPr>
        <w:t>8</w:t>
      </w:r>
      <w:r w:rsidRPr="00117399">
        <w:t xml:space="preserve"> That It assumes that "any difficulties </w:t>
      </w:r>
      <w:r>
        <w:t>i</w:t>
      </w:r>
      <w:r w:rsidRPr="00117399">
        <w:t>n the</w:t>
      </w:r>
      <w:r>
        <w:t xml:space="preserve"> </w:t>
      </w:r>
      <w:r w:rsidRPr="00117399">
        <w:t>relationship between science and society are</w:t>
      </w:r>
    </w:p>
    <w:p w:rsidR="00117399" w:rsidRPr="00117399" w:rsidRDefault="00117399" w:rsidP="00117399">
      <w:proofErr w:type="gramStart"/>
      <w:r w:rsidRPr="00117399">
        <w:t>entirely</w:t>
      </w:r>
      <w:proofErr w:type="gramEnd"/>
      <w:r w:rsidRPr="00117399">
        <w:t xml:space="preserve"> due to </w:t>
      </w:r>
      <w:r>
        <w:t>i</w:t>
      </w:r>
      <w:r w:rsidRPr="00117399">
        <w:t>gnorance and misunderstanding</w:t>
      </w:r>
      <w:r>
        <w:t xml:space="preserve"> </w:t>
      </w:r>
      <w:r w:rsidRPr="00117399">
        <w:t>on the part of the public", whereas they found</w:t>
      </w:r>
      <w:r>
        <w:t xml:space="preserve"> </w:t>
      </w:r>
      <w:r w:rsidRPr="00117399">
        <w:t xml:space="preserve">that in fact "public </w:t>
      </w:r>
      <w:r>
        <w:t>i</w:t>
      </w:r>
      <w:r w:rsidRPr="00117399">
        <w:t>nterest in science was</w:t>
      </w:r>
      <w:r>
        <w:t xml:space="preserve"> </w:t>
      </w:r>
      <w:r w:rsidRPr="00117399">
        <w:t>high".</w:t>
      </w:r>
    </w:p>
    <w:p w:rsidR="00117399" w:rsidRPr="00117399" w:rsidRDefault="00117399" w:rsidP="00117399">
      <w:proofErr w:type="gramStart"/>
      <w:r w:rsidRPr="00117399">
        <w:rPr>
          <w:b/>
          <w:bCs/>
        </w:rPr>
        <w:t xml:space="preserve">9 a </w:t>
      </w:r>
      <w:r w:rsidRPr="00117399">
        <w:t>Yes.</w:t>
      </w:r>
      <w:proofErr w:type="gramEnd"/>
      <w:r w:rsidRPr="00117399">
        <w:t xml:space="preserve"> They argue that the assumption of</w:t>
      </w:r>
      <w:r>
        <w:t xml:space="preserve"> </w:t>
      </w:r>
      <w:r w:rsidRPr="00117399">
        <w:t>the</w:t>
      </w:r>
      <w:r>
        <w:t xml:space="preserve"> </w:t>
      </w:r>
      <w:r w:rsidRPr="00117399">
        <w:t>dominant model "is at fault", and that the</w:t>
      </w:r>
    </w:p>
    <w:p w:rsidR="00117399" w:rsidRPr="00117399" w:rsidRDefault="00117399" w:rsidP="00117399">
      <w:proofErr w:type="gramStart"/>
      <w:r w:rsidRPr="00117399">
        <w:t>public</w:t>
      </w:r>
      <w:proofErr w:type="gramEnd"/>
      <w:r w:rsidRPr="00117399">
        <w:t xml:space="preserve"> "have more access to [scientific]</w:t>
      </w:r>
      <w:r>
        <w:t xml:space="preserve"> </w:t>
      </w:r>
      <w:r w:rsidRPr="00117399">
        <w:t>information" and "thus can be better informed ;</w:t>
      </w:r>
    </w:p>
    <w:p w:rsidR="00117399" w:rsidRPr="00117399" w:rsidRDefault="00117399" w:rsidP="00117399">
      <w:proofErr w:type="gramStart"/>
      <w:r w:rsidRPr="00117399">
        <w:t>and</w:t>
      </w:r>
      <w:proofErr w:type="gramEnd"/>
      <w:r w:rsidRPr="00117399">
        <w:t xml:space="preserve"> more educated than ever before".</w:t>
      </w:r>
    </w:p>
    <w:p w:rsidR="00117399" w:rsidRPr="00117399" w:rsidRDefault="00117399" w:rsidP="00117399">
      <w:proofErr w:type="gramStart"/>
      <w:r w:rsidRPr="00117399">
        <w:rPr>
          <w:b/>
        </w:rPr>
        <w:t>9 b</w:t>
      </w:r>
      <w:r w:rsidRPr="00117399">
        <w:t xml:space="preserve"> Acceptance of one "standard of science".</w:t>
      </w:r>
      <w:proofErr w:type="gramEnd"/>
    </w:p>
    <w:p w:rsidR="00117399" w:rsidRPr="00117399" w:rsidRDefault="00117399" w:rsidP="00117399">
      <w:r>
        <w:rPr>
          <w:b/>
          <w:bCs/>
        </w:rPr>
        <w:lastRenderedPageBreak/>
        <w:t xml:space="preserve">9 </w:t>
      </w:r>
      <w:r w:rsidRPr="00117399">
        <w:rPr>
          <w:b/>
          <w:bCs/>
        </w:rPr>
        <w:t xml:space="preserve">c </w:t>
      </w:r>
      <w:proofErr w:type="gramStart"/>
      <w:r w:rsidRPr="00117399">
        <w:t>They</w:t>
      </w:r>
      <w:proofErr w:type="gramEnd"/>
      <w:r w:rsidRPr="00117399">
        <w:t xml:space="preserve"> are effective In "transmitting certainties</w:t>
      </w:r>
      <w:r>
        <w:t xml:space="preserve"> </w:t>
      </w:r>
      <w:r w:rsidRPr="00117399">
        <w:t>about the scientific alternative", which are more</w:t>
      </w:r>
      <w:r>
        <w:t xml:space="preserve"> </w:t>
      </w:r>
      <w:r w:rsidRPr="00117399">
        <w:t>easily accepted ("more ideologically suited")</w:t>
      </w:r>
      <w:r>
        <w:t xml:space="preserve"> </w:t>
      </w:r>
      <w:r w:rsidRPr="00117399">
        <w:t>by a public audience than are "the necessary</w:t>
      </w:r>
      <w:r>
        <w:t xml:space="preserve"> </w:t>
      </w:r>
      <w:r w:rsidRPr="00117399">
        <w:t>uncertainties of</w:t>
      </w:r>
      <w:r>
        <w:t xml:space="preserve"> </w:t>
      </w:r>
      <w:r w:rsidRPr="00117399">
        <w:t>the world of science".</w:t>
      </w:r>
    </w:p>
    <w:p w:rsidR="00117399" w:rsidRPr="00117399" w:rsidRDefault="00117399" w:rsidP="00117399">
      <w:r w:rsidRPr="00117399">
        <w:rPr>
          <w:b/>
          <w:bCs/>
        </w:rPr>
        <w:t xml:space="preserve">10a </w:t>
      </w:r>
      <w:r w:rsidRPr="00117399">
        <w:t>It challenges the security of viewing "humanity</w:t>
      </w:r>
      <w:r>
        <w:t xml:space="preserve"> </w:t>
      </w:r>
      <w:r w:rsidRPr="00117399">
        <w:t>[in] a known place In the Universe", placing</w:t>
      </w:r>
      <w:r>
        <w:t xml:space="preserve"> </w:t>
      </w:r>
      <w:r w:rsidRPr="00117399">
        <w:t xml:space="preserve">humanity "adrift </w:t>
      </w:r>
      <w:proofErr w:type="gramStart"/>
      <w:r w:rsidRPr="00117399">
        <w:t>In</w:t>
      </w:r>
      <w:proofErr w:type="gramEnd"/>
      <w:r w:rsidRPr="00117399">
        <w:t xml:space="preserve"> the unfathomable</w:t>
      </w:r>
      <w:r>
        <w:t xml:space="preserve"> </w:t>
      </w:r>
      <w:r w:rsidRPr="00117399">
        <w:t>(= incomprehensible) sea of space".</w:t>
      </w:r>
    </w:p>
    <w:p w:rsidR="00117399" w:rsidRPr="00117399" w:rsidRDefault="00117399" w:rsidP="00117399">
      <w:r>
        <w:rPr>
          <w:b/>
          <w:bCs/>
        </w:rPr>
        <w:t xml:space="preserve">10 </w:t>
      </w:r>
      <w:r w:rsidRPr="00117399">
        <w:rPr>
          <w:b/>
          <w:bCs/>
        </w:rPr>
        <w:t xml:space="preserve">b </w:t>
      </w:r>
      <w:proofErr w:type="gramStart"/>
      <w:r w:rsidRPr="00117399">
        <w:t>They</w:t>
      </w:r>
      <w:proofErr w:type="gramEnd"/>
      <w:r w:rsidRPr="00117399">
        <w:t xml:space="preserve"> need to replace "one set of meaningful</w:t>
      </w:r>
      <w:r>
        <w:t xml:space="preserve"> </w:t>
      </w:r>
      <w:r w:rsidRPr="00117399">
        <w:t>values with [another] of equal meaning"</w:t>
      </w:r>
    </w:p>
    <w:p w:rsidR="00117399" w:rsidRPr="00117399" w:rsidRDefault="00117399" w:rsidP="00117399">
      <w:proofErr w:type="gramStart"/>
      <w:r>
        <w:rPr>
          <w:b/>
          <w:bCs/>
        </w:rPr>
        <w:t xml:space="preserve">10 </w:t>
      </w:r>
      <w:r w:rsidRPr="00117399">
        <w:rPr>
          <w:b/>
          <w:bCs/>
        </w:rPr>
        <w:t xml:space="preserve">c </w:t>
      </w:r>
      <w:r w:rsidRPr="00117399">
        <w:t>No.</w:t>
      </w:r>
      <w:proofErr w:type="gramEnd"/>
      <w:r w:rsidRPr="00117399">
        <w:t xml:space="preserve"> Instead, they argue that "a greater</w:t>
      </w:r>
      <w:r>
        <w:t xml:space="preserve"> </w:t>
      </w:r>
      <w:r w:rsidRPr="00117399">
        <w:t>understanding of the [creation of the Universe] leads to a more profound respect for the</w:t>
      </w:r>
      <w:r>
        <w:t xml:space="preserve"> </w:t>
      </w:r>
      <w:r w:rsidRPr="00117399">
        <w:t>many facets of our Universe both physical and</w:t>
      </w:r>
      <w:r>
        <w:t xml:space="preserve"> </w:t>
      </w:r>
      <w:r w:rsidRPr="00117399">
        <w:t>spiritual".</w:t>
      </w:r>
    </w:p>
    <w:p w:rsidR="00117399" w:rsidRPr="00117399" w:rsidRDefault="00117399" w:rsidP="00117399">
      <w:r>
        <w:rPr>
          <w:b/>
          <w:bCs/>
        </w:rPr>
        <w:t>11</w:t>
      </w:r>
      <w:r w:rsidRPr="00117399">
        <w:rPr>
          <w:b/>
          <w:bCs/>
        </w:rPr>
        <w:t xml:space="preserve"> a </w:t>
      </w:r>
      <w:r w:rsidRPr="00117399">
        <w:t>"[a]n Inclusive, open-minded and honest</w:t>
      </w:r>
      <w:r>
        <w:t xml:space="preserve"> </w:t>
      </w:r>
      <w:r w:rsidRPr="00117399">
        <w:t>appraisal of the state of science and its uses</w:t>
      </w:r>
    </w:p>
    <w:p w:rsidR="00117399" w:rsidRPr="00117399" w:rsidRDefault="00117399" w:rsidP="00117399">
      <w:proofErr w:type="gramStart"/>
      <w:r w:rsidRPr="00117399">
        <w:t>within</w:t>
      </w:r>
      <w:proofErr w:type="gramEnd"/>
      <w:r w:rsidRPr="00117399">
        <w:t xml:space="preserve"> politics and society",</w:t>
      </w:r>
    </w:p>
    <w:p w:rsidR="00F423CC" w:rsidRDefault="00117399" w:rsidP="00117399">
      <w:proofErr w:type="gramStart"/>
      <w:r w:rsidRPr="00117399">
        <w:rPr>
          <w:b/>
          <w:bCs/>
        </w:rPr>
        <w:t>b</w:t>
      </w:r>
      <w:proofErr w:type="gramEnd"/>
      <w:r w:rsidRPr="00117399">
        <w:rPr>
          <w:b/>
          <w:bCs/>
        </w:rPr>
        <w:t xml:space="preserve"> </w:t>
      </w:r>
      <w:r w:rsidRPr="00117399">
        <w:t>There are many possibilities here: for example,</w:t>
      </w:r>
      <w:r>
        <w:t xml:space="preserve"> </w:t>
      </w:r>
      <w:r w:rsidRPr="00117399">
        <w:t>evolution; how the dinosaurs became extinct;</w:t>
      </w:r>
      <w:r>
        <w:t xml:space="preserve"> </w:t>
      </w:r>
      <w:r w:rsidRPr="00117399">
        <w:t>whether language Is an innate ability or learned</w:t>
      </w:r>
      <w:r>
        <w:t xml:space="preserve"> </w:t>
      </w:r>
      <w:r w:rsidRPr="00117399">
        <w:t>through imitation.</w:t>
      </w:r>
    </w:p>
    <w:p w:rsidR="00F423CC" w:rsidRPr="00117399" w:rsidRDefault="00117399" w:rsidP="00C65C67">
      <w:pPr>
        <w:rPr>
          <w:b/>
        </w:rPr>
      </w:pPr>
      <w:r w:rsidRPr="00117399">
        <w:rPr>
          <w:b/>
        </w:rPr>
        <w:t>1.4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a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2</w:t>
      </w:r>
    </w:p>
    <w:p w:rsidR="00117399" w:rsidRPr="00AB2E2D" w:rsidRDefault="00117399" w:rsidP="00117399">
      <w:proofErr w:type="gramStart"/>
      <w:r w:rsidRPr="00AB2E2D">
        <w:rPr>
          <w:bCs/>
          <w:iCs/>
        </w:rPr>
        <w:t>b</w:t>
      </w:r>
      <w:proofErr w:type="gramEnd"/>
      <w:r w:rsidRPr="00AB2E2D">
        <w:rPr>
          <w:bCs/>
          <w:iCs/>
        </w:rPr>
        <w:t xml:space="preserve"> </w:t>
      </w:r>
      <w:r w:rsidRPr="00AB2E2D">
        <w:t>1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c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7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d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5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e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8</w:t>
      </w:r>
    </w:p>
    <w:p w:rsidR="00117399" w:rsidRPr="00AB2E2D" w:rsidRDefault="00117399" w:rsidP="00117399">
      <w:proofErr w:type="gramStart"/>
      <w:r w:rsidRPr="00AB2E2D">
        <w:t>f</w:t>
      </w:r>
      <w:proofErr w:type="gramEnd"/>
      <w:r w:rsidRPr="00AB2E2D">
        <w:t xml:space="preserve"> 3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g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6</w:t>
      </w:r>
    </w:p>
    <w:p w:rsidR="00117399" w:rsidRPr="00AB2E2D" w:rsidRDefault="00AB2E2D" w:rsidP="00117399">
      <w:pPr>
        <w:rPr>
          <w:bCs/>
          <w:iCs/>
        </w:rPr>
      </w:pPr>
      <w:proofErr w:type="gramStart"/>
      <w:r w:rsidRPr="00AB2E2D">
        <w:rPr>
          <w:bCs/>
          <w:iCs/>
        </w:rPr>
        <w:t>h</w:t>
      </w:r>
      <w:proofErr w:type="gramEnd"/>
      <w:r w:rsidR="00117399" w:rsidRPr="00AB2E2D">
        <w:rPr>
          <w:bCs/>
          <w:iCs/>
        </w:rPr>
        <w:t xml:space="preserve"> 4</w:t>
      </w:r>
    </w:p>
    <w:p w:rsidR="00117399" w:rsidRPr="00AB2E2D" w:rsidRDefault="00117399" w:rsidP="00117399">
      <w:proofErr w:type="spellStart"/>
      <w:proofErr w:type="gramStart"/>
      <w:r w:rsidRPr="00AB2E2D">
        <w:t>i</w:t>
      </w:r>
      <w:proofErr w:type="spellEnd"/>
      <w:proofErr w:type="gramEnd"/>
      <w:r w:rsidRPr="00AB2E2D">
        <w:t xml:space="preserve"> 12</w:t>
      </w:r>
    </w:p>
    <w:p w:rsidR="00117399" w:rsidRPr="00AB2E2D" w:rsidRDefault="00117399" w:rsidP="00117399">
      <w:proofErr w:type="gramStart"/>
      <w:r w:rsidRPr="00AB2E2D">
        <w:t>j</w:t>
      </w:r>
      <w:proofErr w:type="gramEnd"/>
      <w:r w:rsidRPr="00AB2E2D">
        <w:t xml:space="preserve"> 9</w:t>
      </w:r>
    </w:p>
    <w:p w:rsidR="00117399" w:rsidRPr="00AB2E2D" w:rsidRDefault="00AB2E2D" w:rsidP="00117399">
      <w:proofErr w:type="gramStart"/>
      <w:r w:rsidRPr="00AB2E2D">
        <w:rPr>
          <w:bCs/>
          <w:iCs/>
        </w:rPr>
        <w:t>k</w:t>
      </w:r>
      <w:proofErr w:type="gramEnd"/>
      <w:r w:rsidR="00117399" w:rsidRPr="00AB2E2D">
        <w:rPr>
          <w:bCs/>
          <w:iCs/>
        </w:rPr>
        <w:t xml:space="preserve"> </w:t>
      </w:r>
      <w:r w:rsidR="00117399" w:rsidRPr="00AB2E2D">
        <w:t>13</w:t>
      </w:r>
    </w:p>
    <w:p w:rsidR="00117399" w:rsidRPr="00AB2E2D" w:rsidRDefault="00AB2E2D" w:rsidP="00117399">
      <w:proofErr w:type="gramStart"/>
      <w:r w:rsidRPr="00AB2E2D">
        <w:t>l</w:t>
      </w:r>
      <w:proofErr w:type="gramEnd"/>
      <w:r w:rsidR="00117399" w:rsidRPr="00AB2E2D">
        <w:t xml:space="preserve"> 14</w:t>
      </w:r>
    </w:p>
    <w:p w:rsidR="00117399" w:rsidRPr="00AB2E2D" w:rsidRDefault="00AB2E2D" w:rsidP="00117399">
      <w:proofErr w:type="gramStart"/>
      <w:r w:rsidRPr="00AB2E2D">
        <w:t>m</w:t>
      </w:r>
      <w:proofErr w:type="gramEnd"/>
      <w:r w:rsidR="00117399" w:rsidRPr="00AB2E2D">
        <w:t xml:space="preserve"> 10</w:t>
      </w:r>
    </w:p>
    <w:p w:rsidR="00117399" w:rsidRDefault="00AB2E2D" w:rsidP="00117399">
      <w:proofErr w:type="gramStart"/>
      <w:r w:rsidRPr="00AB2E2D">
        <w:t>n</w:t>
      </w:r>
      <w:proofErr w:type="gramEnd"/>
      <w:r w:rsidR="00117399" w:rsidRPr="00AB2E2D">
        <w:t xml:space="preserve"> 11</w:t>
      </w:r>
    </w:p>
    <w:p w:rsidR="00F423CC" w:rsidRPr="00F423CC" w:rsidRDefault="00F423CC" w:rsidP="00C65C67"/>
    <w:p w:rsidR="00AB2E2D" w:rsidRPr="00AB2E2D" w:rsidRDefault="00A51265" w:rsidP="007F55CA">
      <w:pPr>
        <w:rPr>
          <w:b/>
          <w:bCs/>
        </w:rPr>
      </w:pPr>
      <w:r w:rsidRPr="00A51265">
        <w:rPr>
          <w:b/>
        </w:rPr>
        <w:t xml:space="preserve">2 </w:t>
      </w:r>
      <w:r w:rsidR="00AB2E2D" w:rsidRPr="00AB2E2D">
        <w:rPr>
          <w:b/>
          <w:bCs/>
        </w:rPr>
        <w:t>Working with your supervisor: ending a meeting</w:t>
      </w:r>
    </w:p>
    <w:p w:rsidR="00A51265" w:rsidRDefault="00A51265" w:rsidP="007F55CA">
      <w:pPr>
        <w:rPr>
          <w:b/>
        </w:rPr>
      </w:pPr>
      <w:r w:rsidRPr="00A51265">
        <w:rPr>
          <w:b/>
        </w:rPr>
        <w:t>2.</w:t>
      </w:r>
      <w:r w:rsidR="004F7867">
        <w:rPr>
          <w:b/>
        </w:rPr>
        <w:t>1</w:t>
      </w:r>
      <w:proofErr w:type="gramStart"/>
      <w:r w:rsidR="00AB2E2D">
        <w:rPr>
          <w:b/>
        </w:rPr>
        <w:t>.b</w:t>
      </w:r>
      <w:proofErr w:type="gramEnd"/>
    </w:p>
    <w:p w:rsidR="00AB2E2D" w:rsidRPr="00AB2E2D" w:rsidRDefault="00AB2E2D" w:rsidP="00AB2E2D">
      <w:pPr>
        <w:rPr>
          <w:b/>
          <w:bCs/>
        </w:rPr>
      </w:pPr>
      <w:r w:rsidRPr="00AB2E2D">
        <w:rPr>
          <w:b/>
          <w:bCs/>
        </w:rPr>
        <w:t>Conversation 1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Say what you think</w:t>
      </w:r>
    </w:p>
    <w:p w:rsidR="00AB2E2D" w:rsidRPr="00AB2E2D" w:rsidRDefault="00AB2E2D" w:rsidP="00AB2E2D">
      <w:proofErr w:type="gramStart"/>
      <w:r w:rsidRPr="00AB2E2D">
        <w:t>you</w:t>
      </w:r>
      <w:proofErr w:type="gramEnd"/>
      <w:r w:rsidRPr="00AB2E2D">
        <w:t xml:space="preserve"> have to do</w:t>
      </w:r>
    </w:p>
    <w:p w:rsidR="00AB2E2D" w:rsidRPr="00AB2E2D" w:rsidRDefault="00AB2E2D" w:rsidP="00AB2E2D">
      <w:r w:rsidRPr="00AB2E2D">
        <w:t xml:space="preserve">So can 1 just check </w:t>
      </w:r>
      <w:r>
        <w:t>–</w:t>
      </w:r>
      <w:r w:rsidRPr="00AB2E2D">
        <w:t xml:space="preserve"> you</w:t>
      </w:r>
      <w:r>
        <w:t xml:space="preserve"> </w:t>
      </w:r>
      <w:r w:rsidRPr="00AB2E2D">
        <w:t xml:space="preserve">think 1 </w:t>
      </w:r>
      <w:proofErr w:type="gramStart"/>
      <w:r w:rsidRPr="00AB2E2D">
        <w:t>should ...</w:t>
      </w:r>
      <w:proofErr w:type="gramEnd"/>
    </w:p>
    <w:p w:rsidR="00AB2E2D" w:rsidRDefault="00AB2E2D" w:rsidP="00AB2E2D">
      <w:r w:rsidRPr="00AB2E2D">
        <w:rPr>
          <w:u w:val="single"/>
        </w:rPr>
        <w:t>Ask for confirmation</w:t>
      </w:r>
      <w:r w:rsidRPr="00AB2E2D">
        <w:t xml:space="preserve"> </w:t>
      </w:r>
    </w:p>
    <w:p w:rsidR="00AB2E2D" w:rsidRPr="00AB2E2D" w:rsidRDefault="00AB2E2D" w:rsidP="00AB2E2D">
      <w:r w:rsidRPr="00AB2E2D">
        <w:t>Is that right?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Say that you understand</w:t>
      </w:r>
    </w:p>
    <w:p w:rsidR="00AB2E2D" w:rsidRPr="00AB2E2D" w:rsidRDefault="00AB2E2D" w:rsidP="00AB2E2D">
      <w:r w:rsidRPr="00AB2E2D">
        <w:t>OK, that's clear.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Request another meeting</w:t>
      </w:r>
    </w:p>
    <w:p w:rsidR="00AB2E2D" w:rsidRPr="00AB2E2D" w:rsidRDefault="00AB2E2D" w:rsidP="00AB2E2D">
      <w:r w:rsidRPr="00AB2E2D">
        <w:t>What would be a</w:t>
      </w:r>
      <w:r>
        <w:t xml:space="preserve"> </w:t>
      </w:r>
      <w:r w:rsidRPr="00AB2E2D">
        <w:t>good time for the next</w:t>
      </w:r>
      <w:r>
        <w:t xml:space="preserve"> </w:t>
      </w:r>
      <w:r w:rsidRPr="00AB2E2D">
        <w:t>meeting?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 xml:space="preserve">Confirm the time </w:t>
      </w:r>
    </w:p>
    <w:p w:rsidR="00AB2E2D" w:rsidRPr="00AB2E2D" w:rsidRDefault="00AB2E2D" w:rsidP="00AB2E2D">
      <w:proofErr w:type="gramStart"/>
      <w:r w:rsidRPr="00AB2E2D">
        <w:t>Fine.</w:t>
      </w:r>
      <w:proofErr w:type="gramEnd"/>
      <w:r w:rsidRPr="00AB2E2D">
        <w:t xml:space="preserve"> That's great.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 xml:space="preserve">Thanks </w:t>
      </w:r>
    </w:p>
    <w:p w:rsidR="00AB2E2D" w:rsidRPr="00AB2E2D" w:rsidRDefault="00AB2E2D" w:rsidP="00AB2E2D">
      <w:r w:rsidRPr="00AB2E2D">
        <w:t>Thanks for seeing me.</w:t>
      </w:r>
    </w:p>
    <w:p w:rsidR="00AB2E2D" w:rsidRDefault="00AB2E2D" w:rsidP="00AB2E2D">
      <w:pPr>
        <w:rPr>
          <w:b/>
          <w:bCs/>
        </w:rPr>
      </w:pPr>
      <w:r>
        <w:rPr>
          <w:b/>
          <w:bCs/>
        </w:rPr>
        <w:lastRenderedPageBreak/>
        <w:t>2.1</w:t>
      </w:r>
      <w:proofErr w:type="gramStart"/>
      <w:r>
        <w:rPr>
          <w:b/>
          <w:bCs/>
        </w:rPr>
        <w:t>.c</w:t>
      </w:r>
      <w:proofErr w:type="gramEnd"/>
    </w:p>
    <w:p w:rsidR="00AB2E2D" w:rsidRPr="00AB2E2D" w:rsidRDefault="00AB2E2D" w:rsidP="00AB2E2D">
      <w:pPr>
        <w:rPr>
          <w:b/>
          <w:bCs/>
        </w:rPr>
      </w:pPr>
      <w:r w:rsidRPr="00AB2E2D">
        <w:rPr>
          <w:b/>
          <w:bCs/>
        </w:rPr>
        <w:t>Conversation 2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 xml:space="preserve">Say </w:t>
      </w:r>
      <w:r w:rsidRPr="00AB2E2D">
        <w:rPr>
          <w:i/>
          <w:iCs/>
          <w:u w:val="single"/>
        </w:rPr>
        <w:t xml:space="preserve">what </w:t>
      </w:r>
      <w:r w:rsidRPr="00AB2E2D">
        <w:rPr>
          <w:u w:val="single"/>
        </w:rPr>
        <w:t>you think you have to do</w:t>
      </w:r>
    </w:p>
    <w:p w:rsidR="00AB2E2D" w:rsidRPr="00AB2E2D" w:rsidRDefault="00AB2E2D" w:rsidP="00AB2E2D">
      <w:r w:rsidRPr="00AB2E2D">
        <w:t>What you want me to</w:t>
      </w:r>
      <w:r>
        <w:t xml:space="preserve"> </w:t>
      </w:r>
      <w:r w:rsidRPr="00AB2E2D">
        <w:t xml:space="preserve">do, then, </w:t>
      </w:r>
      <w:proofErr w:type="gramStart"/>
      <w:r w:rsidRPr="00AB2E2D">
        <w:t>is ...</w:t>
      </w:r>
      <w:proofErr w:type="gramEnd"/>
    </w:p>
    <w:p w:rsidR="00AB2E2D" w:rsidRDefault="00AB2E2D" w:rsidP="00AB2E2D">
      <w:r w:rsidRPr="00AB2E2D">
        <w:rPr>
          <w:u w:val="single"/>
        </w:rPr>
        <w:t>Ask for confirmation</w:t>
      </w:r>
      <w:r w:rsidRPr="00AB2E2D">
        <w:t xml:space="preserve"> </w:t>
      </w:r>
      <w:r>
        <w:t xml:space="preserve"> </w:t>
      </w:r>
    </w:p>
    <w:p w:rsidR="00AB2E2D" w:rsidRPr="00AB2E2D" w:rsidRDefault="00AB2E2D" w:rsidP="00AB2E2D">
      <w:r w:rsidRPr="00AB2E2D">
        <w:t>Is that it?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Say that you understand</w:t>
      </w:r>
    </w:p>
    <w:p w:rsidR="00AB2E2D" w:rsidRPr="00AB2E2D" w:rsidRDefault="00AB2E2D" w:rsidP="00AB2E2D">
      <w:r w:rsidRPr="00AB2E2D">
        <w:t xml:space="preserve">OK, 1 </w:t>
      </w:r>
      <w:proofErr w:type="gramStart"/>
      <w:r w:rsidRPr="00AB2E2D">
        <w:t>think</w:t>
      </w:r>
      <w:proofErr w:type="gramEnd"/>
      <w:r w:rsidRPr="00AB2E2D">
        <w:t xml:space="preserve"> 1 can do that.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 xml:space="preserve">Request another meeting </w:t>
      </w:r>
    </w:p>
    <w:p w:rsidR="00AB2E2D" w:rsidRPr="00AB2E2D" w:rsidRDefault="00AB2E2D" w:rsidP="00AB2E2D">
      <w:r w:rsidRPr="00AB2E2D">
        <w:t>What about another</w:t>
      </w:r>
      <w:r>
        <w:t xml:space="preserve"> </w:t>
      </w:r>
      <w:proofErr w:type="gramStart"/>
      <w:r w:rsidRPr="00AB2E2D">
        <w:t>meeting ...?</w:t>
      </w:r>
      <w:proofErr w:type="gramEnd"/>
    </w:p>
    <w:p w:rsidR="00AB2E2D" w:rsidRDefault="00AB2E2D" w:rsidP="00AB2E2D">
      <w:r w:rsidRPr="00AB2E2D">
        <w:rPr>
          <w:u w:val="single"/>
        </w:rPr>
        <w:t>Confirm the time</w:t>
      </w:r>
      <w:r w:rsidRPr="00AB2E2D">
        <w:t xml:space="preserve"> </w:t>
      </w:r>
    </w:p>
    <w:p w:rsidR="00AB2E2D" w:rsidRPr="00AB2E2D" w:rsidRDefault="00AB2E2D" w:rsidP="00AB2E2D">
      <w:r w:rsidRPr="00AB2E2D">
        <w:t>That'll be fine.</w:t>
      </w:r>
    </w:p>
    <w:p w:rsidR="00AB2E2D" w:rsidRDefault="00AB2E2D" w:rsidP="00AB2E2D">
      <w:r w:rsidRPr="00AB2E2D">
        <w:rPr>
          <w:u w:val="single"/>
        </w:rPr>
        <w:t>Thanks</w:t>
      </w:r>
      <w:r w:rsidRPr="00AB2E2D">
        <w:t xml:space="preserve"> </w:t>
      </w:r>
    </w:p>
    <w:p w:rsidR="00AB2E2D" w:rsidRPr="00AB2E2D" w:rsidRDefault="00AB2E2D" w:rsidP="00AB2E2D">
      <w:r w:rsidRPr="00AB2E2D">
        <w:t>Many thanks for your</w:t>
      </w:r>
      <w:r>
        <w:t xml:space="preserve"> </w:t>
      </w:r>
      <w:r w:rsidRPr="00AB2E2D">
        <w:t>time.</w:t>
      </w:r>
    </w:p>
    <w:p w:rsidR="00AB2E2D" w:rsidRDefault="00AB2E2D" w:rsidP="00AB2E2D">
      <w:pPr>
        <w:rPr>
          <w:bCs/>
        </w:rPr>
      </w:pPr>
    </w:p>
    <w:p w:rsidR="00AB2E2D" w:rsidRPr="00AB2E2D" w:rsidRDefault="00AB2E2D" w:rsidP="00AB2E2D">
      <w:pPr>
        <w:rPr>
          <w:b/>
          <w:bCs/>
        </w:rPr>
      </w:pPr>
      <w:r w:rsidRPr="00AB2E2D">
        <w:rPr>
          <w:b/>
          <w:bCs/>
        </w:rPr>
        <w:t>Conversation 3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Say what you think you have to do</w:t>
      </w:r>
    </w:p>
    <w:p w:rsidR="00AB2E2D" w:rsidRPr="00AB2E2D" w:rsidRDefault="00AB2E2D" w:rsidP="00AB2E2D">
      <w:r w:rsidRPr="00AB2E2D">
        <w:t>So by the next meeting</w:t>
      </w:r>
      <w:r>
        <w:t xml:space="preserve"> I</w:t>
      </w:r>
      <w:r w:rsidRPr="00AB2E2D">
        <w:t xml:space="preserve"> need to have...</w:t>
      </w:r>
    </w:p>
    <w:p w:rsidR="00AB2E2D" w:rsidRDefault="00AB2E2D" w:rsidP="00AB2E2D">
      <w:r w:rsidRPr="00AB2E2D">
        <w:rPr>
          <w:u w:val="single"/>
        </w:rPr>
        <w:t>Ask for confirmation</w:t>
      </w:r>
      <w:r w:rsidRPr="00AB2E2D">
        <w:t xml:space="preserve"> </w:t>
      </w:r>
    </w:p>
    <w:p w:rsidR="00AB2E2D" w:rsidRPr="00AB2E2D" w:rsidRDefault="00AB2E2D" w:rsidP="00AB2E2D">
      <w:r w:rsidRPr="00AB2E2D">
        <w:t>Is that OK?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Say that you understand</w:t>
      </w:r>
    </w:p>
    <w:p w:rsidR="00AB2E2D" w:rsidRPr="00AB2E2D" w:rsidRDefault="00AB2E2D" w:rsidP="00AB2E2D">
      <w:r w:rsidRPr="00AB2E2D">
        <w:t>OK, I'll do my best.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>Request another meeting</w:t>
      </w:r>
    </w:p>
    <w:p w:rsidR="00AB2E2D" w:rsidRPr="00AB2E2D" w:rsidRDefault="00AB2E2D" w:rsidP="00AB2E2D">
      <w:r w:rsidRPr="00AB2E2D">
        <w:t>When should we meet</w:t>
      </w:r>
      <w:r>
        <w:t xml:space="preserve"> </w:t>
      </w:r>
      <w:r w:rsidRPr="00AB2E2D">
        <w:t>again?</w:t>
      </w:r>
    </w:p>
    <w:p w:rsidR="00AB2E2D" w:rsidRDefault="00AB2E2D" w:rsidP="00AB2E2D">
      <w:r w:rsidRPr="00AB2E2D">
        <w:rPr>
          <w:u w:val="single"/>
        </w:rPr>
        <w:t>Confirm the time</w:t>
      </w:r>
      <w:r w:rsidRPr="00AB2E2D">
        <w:t xml:space="preserve"> </w:t>
      </w:r>
    </w:p>
    <w:p w:rsidR="00AB2E2D" w:rsidRPr="00AB2E2D" w:rsidRDefault="00AB2E2D" w:rsidP="00AB2E2D">
      <w:r w:rsidRPr="00AB2E2D">
        <w:t>That's brilliant.</w:t>
      </w:r>
    </w:p>
    <w:p w:rsidR="00AB2E2D" w:rsidRPr="00AB2E2D" w:rsidRDefault="00AB2E2D" w:rsidP="00AB2E2D">
      <w:pPr>
        <w:rPr>
          <w:u w:val="single"/>
        </w:rPr>
      </w:pPr>
      <w:r w:rsidRPr="00AB2E2D">
        <w:rPr>
          <w:u w:val="single"/>
        </w:rPr>
        <w:t xml:space="preserve">Thanks </w:t>
      </w:r>
    </w:p>
    <w:p w:rsidR="00AB2E2D" w:rsidRPr="00AB2E2D" w:rsidRDefault="00AB2E2D" w:rsidP="00AB2E2D">
      <w:r w:rsidRPr="00AB2E2D">
        <w:t>Thanks very much.</w:t>
      </w:r>
    </w:p>
    <w:p w:rsidR="00AB2E2D" w:rsidRDefault="00AB2E2D">
      <w:pPr>
        <w:rPr>
          <w:b/>
        </w:rPr>
      </w:pPr>
    </w:p>
    <w:p w:rsidR="00AB2E2D" w:rsidRDefault="00AB2E2D">
      <w:pPr>
        <w:rPr>
          <w:b/>
        </w:rPr>
      </w:pPr>
      <w:r>
        <w:rPr>
          <w:b/>
        </w:rPr>
        <w:t>2.1</w:t>
      </w:r>
      <w:proofErr w:type="gramStart"/>
      <w:r>
        <w:rPr>
          <w:b/>
        </w:rPr>
        <w:t>.d</w:t>
      </w:r>
      <w:proofErr w:type="gramEnd"/>
    </w:p>
    <w:p w:rsidR="00AB2E2D" w:rsidRPr="00AB2E2D" w:rsidRDefault="00AB2E2D" w:rsidP="00AB2E2D">
      <w:proofErr w:type="gramStart"/>
      <w:r w:rsidRPr="00AB2E2D">
        <w:t xml:space="preserve">Student 3 (who </w:t>
      </w:r>
      <w:r>
        <w:t>i</w:t>
      </w:r>
      <w:r w:rsidRPr="00AB2E2D">
        <w:t>s working on the Discussion</w:t>
      </w:r>
      <w:r>
        <w:t xml:space="preserve"> </w:t>
      </w:r>
      <w:r w:rsidRPr="00AB2E2D">
        <w:t>section).</w:t>
      </w:r>
      <w:proofErr w:type="gramEnd"/>
      <w:r w:rsidRPr="00AB2E2D">
        <w:t xml:space="preserve"> Student 1 is writing a Methods section,</w:t>
      </w:r>
      <w:r>
        <w:t xml:space="preserve"> </w:t>
      </w:r>
      <w:r w:rsidRPr="00AB2E2D">
        <w:t>and Student 4 a Literature review.</w:t>
      </w:r>
    </w:p>
    <w:p w:rsidR="00AB2E2D" w:rsidRDefault="00AB2E2D">
      <w:pPr>
        <w:rPr>
          <w:b/>
        </w:rPr>
      </w:pPr>
    </w:p>
    <w:p w:rsidR="00F92A8F" w:rsidRPr="00F92A8F" w:rsidRDefault="00907D73" w:rsidP="0063713E">
      <w:pPr>
        <w:rPr>
          <w:iCs/>
        </w:rPr>
      </w:pPr>
      <w:r w:rsidRPr="00907D73">
        <w:rPr>
          <w:b/>
        </w:rPr>
        <w:t xml:space="preserve">4 </w:t>
      </w:r>
      <w:r w:rsidR="00214BEF">
        <w:rPr>
          <w:b/>
          <w:bCs/>
        </w:rPr>
        <w:t>Editing your work</w:t>
      </w:r>
      <w:r w:rsidR="0063713E">
        <w:rPr>
          <w:b/>
          <w:bCs/>
        </w:rPr>
        <w:t xml:space="preserve"> </w:t>
      </w:r>
    </w:p>
    <w:p w:rsidR="00F92A8F" w:rsidRDefault="0063713E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 w:rsidR="00A629E4">
        <w:rPr>
          <w:b/>
          <w:bCs/>
        </w:rPr>
        <w:t>.a</w:t>
      </w:r>
      <w:proofErr w:type="gramEnd"/>
    </w:p>
    <w:p w:rsidR="00214BEF" w:rsidRPr="00214BEF" w:rsidRDefault="00214BEF" w:rsidP="00214BEF">
      <w:pPr>
        <w:rPr>
          <w:bCs/>
        </w:rPr>
      </w:pPr>
      <w:proofErr w:type="spellStart"/>
      <w:proofErr w:type="gramStart"/>
      <w:r w:rsidRPr="00214BEF">
        <w:rPr>
          <w:bCs/>
        </w:rPr>
        <w:t>a</w:t>
      </w:r>
      <w:proofErr w:type="spellEnd"/>
      <w:proofErr w:type="gramEnd"/>
      <w:r w:rsidRPr="00214BEF">
        <w:rPr>
          <w:bCs/>
        </w:rPr>
        <w:t xml:space="preserve"> </w:t>
      </w:r>
      <w:proofErr w:type="spellStart"/>
      <w:r w:rsidRPr="00214BEF">
        <w:rPr>
          <w:bCs/>
        </w:rPr>
        <w:t>Organisation</w:t>
      </w:r>
      <w:proofErr w:type="spellEnd"/>
    </w:p>
    <w:p w:rsidR="00214BEF" w:rsidRPr="00214BEF" w:rsidRDefault="00214BEF" w:rsidP="00214BEF">
      <w:pPr>
        <w:rPr>
          <w:bCs/>
        </w:rPr>
      </w:pPr>
      <w:proofErr w:type="gramStart"/>
      <w:r w:rsidRPr="00214BEF">
        <w:rPr>
          <w:bCs/>
        </w:rPr>
        <w:t>b</w:t>
      </w:r>
      <w:proofErr w:type="gramEnd"/>
      <w:r w:rsidRPr="00214BEF">
        <w:rPr>
          <w:bCs/>
        </w:rPr>
        <w:t xml:space="preserve"> Clarity and relevance</w:t>
      </w:r>
    </w:p>
    <w:p w:rsidR="00214BEF" w:rsidRPr="00214BEF" w:rsidRDefault="00214BEF" w:rsidP="00214BEF">
      <w:pPr>
        <w:rPr>
          <w:bCs/>
        </w:rPr>
      </w:pPr>
      <w:proofErr w:type="gramStart"/>
      <w:r w:rsidRPr="00214BEF">
        <w:rPr>
          <w:bCs/>
        </w:rPr>
        <w:t>c</w:t>
      </w:r>
      <w:proofErr w:type="gramEnd"/>
      <w:r w:rsidRPr="00214BEF">
        <w:rPr>
          <w:bCs/>
        </w:rPr>
        <w:t xml:space="preserve"> Claims and evidence</w:t>
      </w:r>
    </w:p>
    <w:p w:rsidR="00214BEF" w:rsidRPr="00214BEF" w:rsidRDefault="00214BEF" w:rsidP="00214BEF">
      <w:pPr>
        <w:rPr>
          <w:bCs/>
        </w:rPr>
      </w:pPr>
      <w:proofErr w:type="gramStart"/>
      <w:r w:rsidRPr="00214BEF">
        <w:rPr>
          <w:bCs/>
        </w:rPr>
        <w:t>d</w:t>
      </w:r>
      <w:proofErr w:type="gramEnd"/>
      <w:r w:rsidRPr="00214BEF">
        <w:rPr>
          <w:bCs/>
        </w:rPr>
        <w:t xml:space="preserve"> Use of the literature</w:t>
      </w:r>
    </w:p>
    <w:p w:rsidR="00214BEF" w:rsidRDefault="00214BEF" w:rsidP="00214BEF">
      <w:pPr>
        <w:rPr>
          <w:bCs/>
        </w:rPr>
      </w:pPr>
      <w:proofErr w:type="gramStart"/>
      <w:r w:rsidRPr="00214BEF">
        <w:rPr>
          <w:bCs/>
        </w:rPr>
        <w:t>e</w:t>
      </w:r>
      <w:proofErr w:type="gramEnd"/>
      <w:r w:rsidRPr="00214BEF">
        <w:rPr>
          <w:b/>
          <w:bCs/>
        </w:rPr>
        <w:t xml:space="preserve"> </w:t>
      </w:r>
      <w:r w:rsidRPr="00214BEF">
        <w:rPr>
          <w:bCs/>
        </w:rPr>
        <w:t>Style and presentation</w:t>
      </w:r>
    </w:p>
    <w:p w:rsidR="00214BEF" w:rsidRPr="00214BEF" w:rsidRDefault="00214BEF" w:rsidP="00214BEF">
      <w:pPr>
        <w:rPr>
          <w:b/>
          <w:bCs/>
        </w:rPr>
      </w:pPr>
      <w:r w:rsidRPr="00214BEF">
        <w:rPr>
          <w:b/>
          <w:bCs/>
        </w:rPr>
        <w:t>4.1</w:t>
      </w:r>
      <w:proofErr w:type="gramStart"/>
      <w:r w:rsidRPr="00214BEF">
        <w:rPr>
          <w:b/>
          <w:bCs/>
        </w:rPr>
        <w:t>.b</w:t>
      </w:r>
      <w:proofErr w:type="gramEnd"/>
    </w:p>
    <w:p w:rsidR="00214BEF" w:rsidRPr="00214BEF" w:rsidRDefault="00214BEF" w:rsidP="00214BEF">
      <w:pPr>
        <w:rPr>
          <w:bCs/>
        </w:rPr>
      </w:pPr>
      <w:r>
        <w:rPr>
          <w:bCs/>
        </w:rPr>
        <w:t>O</w:t>
      </w:r>
      <w:r w:rsidRPr="00214BEF">
        <w:rPr>
          <w:bCs/>
        </w:rPr>
        <w:t>ther possibilities might include the following.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Does the Introduction show that I am answering</w:t>
      </w:r>
      <w:r>
        <w:rPr>
          <w:bCs/>
        </w:rPr>
        <w:t xml:space="preserve"> </w:t>
      </w:r>
      <w:r w:rsidRPr="00214BEF">
        <w:rPr>
          <w:bCs/>
        </w:rPr>
        <w:t>the question?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Do I avoid repeating things in my own words that</w:t>
      </w:r>
      <w:r>
        <w:rPr>
          <w:bCs/>
        </w:rPr>
        <w:t xml:space="preserve"> </w:t>
      </w:r>
      <w:r w:rsidRPr="00214BEF">
        <w:rPr>
          <w:bCs/>
        </w:rPr>
        <w:t>are already said in quotations?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Have I used appropriate reporting verbs and with</w:t>
      </w:r>
      <w:r>
        <w:rPr>
          <w:bCs/>
        </w:rPr>
        <w:t xml:space="preserve"> </w:t>
      </w:r>
      <w:r w:rsidRPr="00214BEF">
        <w:rPr>
          <w:bCs/>
        </w:rPr>
        <w:t>an appropriate tense?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Is the reference list complete (i.e. are all the</w:t>
      </w:r>
      <w:r>
        <w:rPr>
          <w:bCs/>
        </w:rPr>
        <w:t xml:space="preserve"> </w:t>
      </w:r>
      <w:r w:rsidRPr="00214BEF">
        <w:rPr>
          <w:bCs/>
        </w:rPr>
        <w:t>works mentioned in the assignment in the</w:t>
      </w:r>
    </w:p>
    <w:p w:rsidR="00214BEF" w:rsidRPr="00214BEF" w:rsidRDefault="00214BEF" w:rsidP="00214BEF">
      <w:pPr>
        <w:rPr>
          <w:bCs/>
        </w:rPr>
      </w:pPr>
      <w:proofErr w:type="gramStart"/>
      <w:r w:rsidRPr="00214BEF">
        <w:rPr>
          <w:bCs/>
        </w:rPr>
        <w:lastRenderedPageBreak/>
        <w:t>reference</w:t>
      </w:r>
      <w:proofErr w:type="gramEnd"/>
      <w:r w:rsidRPr="00214BEF">
        <w:rPr>
          <w:bCs/>
        </w:rPr>
        <w:t xml:space="preserve"> list, and vice versa)?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Do I avoid asking rhetorical questions?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Is there enough space for markers to write</w:t>
      </w:r>
      <w:r>
        <w:rPr>
          <w:bCs/>
        </w:rPr>
        <w:t xml:space="preserve"> </w:t>
      </w:r>
      <w:r w:rsidRPr="00214BEF">
        <w:rPr>
          <w:bCs/>
        </w:rPr>
        <w:t>comments?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Is there consistency in headings (e.g. use of</w:t>
      </w:r>
      <w:r>
        <w:rPr>
          <w:bCs/>
        </w:rPr>
        <w:t xml:space="preserve"> </w:t>
      </w:r>
      <w:r w:rsidRPr="00214BEF">
        <w:rPr>
          <w:bCs/>
        </w:rPr>
        <w:t>upper/lower case)?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Are any tables and figures neat and accurate?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Does each one have a number and title?</w:t>
      </w:r>
    </w:p>
    <w:p w:rsidR="00214BEF" w:rsidRDefault="00214BEF" w:rsidP="002174A6">
      <w:pPr>
        <w:rPr>
          <w:b/>
          <w:bCs/>
        </w:rPr>
      </w:pPr>
    </w:p>
    <w:p w:rsidR="00214BEF" w:rsidRDefault="00FC4C9C" w:rsidP="006F05D6">
      <w:pPr>
        <w:rPr>
          <w:b/>
          <w:bCs/>
        </w:rPr>
      </w:pPr>
      <w:r w:rsidRPr="00FC4C9C">
        <w:rPr>
          <w:b/>
        </w:rPr>
        <w:t xml:space="preserve">5 </w:t>
      </w:r>
      <w:r w:rsidR="00214BEF" w:rsidRPr="00214BEF">
        <w:rPr>
          <w:b/>
          <w:bCs/>
        </w:rPr>
        <w:t>Writing up research: the Abstract</w:t>
      </w:r>
    </w:p>
    <w:p w:rsidR="00FC4C9C" w:rsidRDefault="00FC4C9C" w:rsidP="006F05D6">
      <w:pPr>
        <w:rPr>
          <w:b/>
        </w:rPr>
      </w:pPr>
      <w:r w:rsidRPr="00FC4C9C">
        <w:rPr>
          <w:b/>
        </w:rPr>
        <w:t>5.1</w:t>
      </w:r>
      <w:proofErr w:type="gramStart"/>
      <w:r w:rsidR="00214BEF">
        <w:rPr>
          <w:b/>
        </w:rPr>
        <w:t>.a</w:t>
      </w:r>
      <w:proofErr w:type="gramEnd"/>
    </w:p>
    <w:p w:rsidR="00214BEF" w:rsidRPr="00214BEF" w:rsidRDefault="00214BEF" w:rsidP="006F05D6">
      <w:r w:rsidRPr="00214BEF">
        <w:rPr>
          <w:bCs/>
        </w:rPr>
        <w:t xml:space="preserve">- </w:t>
      </w:r>
      <w:r w:rsidRPr="00214BEF">
        <w:t>Introduction, Purpose, Methods, Results, Conclusion</w:t>
      </w:r>
    </w:p>
    <w:p w:rsidR="00214BEF" w:rsidRDefault="00214BEF" w:rsidP="006F05D6">
      <w:pPr>
        <w:rPr>
          <w:b/>
        </w:rPr>
      </w:pPr>
      <w:r>
        <w:rPr>
          <w:b/>
        </w:rPr>
        <w:t>5.1</w:t>
      </w:r>
      <w:proofErr w:type="gramStart"/>
      <w:r>
        <w:rPr>
          <w:b/>
        </w:rPr>
        <w:t>.b</w:t>
      </w:r>
      <w:proofErr w:type="gramEnd"/>
    </w:p>
    <w:p w:rsidR="00214BEF" w:rsidRPr="00214BEF" w:rsidRDefault="00214BEF" w:rsidP="00214BEF">
      <w:r w:rsidRPr="00214BEF">
        <w:t>It is difficult to write an Abstract before knowing</w:t>
      </w:r>
      <w:r>
        <w:t xml:space="preserve"> </w:t>
      </w:r>
      <w:r w:rsidRPr="00214BEF">
        <w:t>what the conclusions will be (that is, before writing</w:t>
      </w:r>
      <w:r>
        <w:t xml:space="preserve"> </w:t>
      </w:r>
      <w:r w:rsidRPr="00214BEF">
        <w:t>the final section of</w:t>
      </w:r>
      <w:r>
        <w:t xml:space="preserve"> </w:t>
      </w:r>
      <w:r w:rsidRPr="00214BEF">
        <w:t>the thesis).</w:t>
      </w:r>
    </w:p>
    <w:p w:rsidR="00214BEF" w:rsidRPr="00214BEF" w:rsidRDefault="00214BEF" w:rsidP="006F05D6">
      <w:pPr>
        <w:rPr>
          <w:b/>
        </w:rPr>
      </w:pPr>
      <w:r w:rsidRPr="00214BEF">
        <w:rPr>
          <w:b/>
        </w:rPr>
        <w:t>5.2</w:t>
      </w:r>
    </w:p>
    <w:p w:rsidR="00214BEF" w:rsidRDefault="00214BEF" w:rsidP="00214BEF">
      <w:pPr>
        <w:rPr>
          <w:b/>
          <w:bCs/>
        </w:rPr>
      </w:pPr>
      <w:r>
        <w:rPr>
          <w:b/>
          <w:bCs/>
        </w:rPr>
        <w:t>Abstract 1</w:t>
      </w:r>
    </w:p>
    <w:p w:rsidR="00214BEF" w:rsidRPr="00214BEF" w:rsidRDefault="00214BEF" w:rsidP="00214BEF">
      <w:r w:rsidRPr="00214BEF">
        <w:rPr>
          <w:bCs/>
        </w:rPr>
        <w:t xml:space="preserve">1 </w:t>
      </w:r>
      <w:r w:rsidRPr="00214BEF">
        <w:t>c (purpose)</w:t>
      </w:r>
    </w:p>
    <w:p w:rsidR="00214BEF" w:rsidRPr="00214BEF" w:rsidRDefault="00214BEF" w:rsidP="00214BEF">
      <w:r w:rsidRPr="00214BEF">
        <w:rPr>
          <w:bCs/>
        </w:rPr>
        <w:t xml:space="preserve">2 </w:t>
      </w:r>
      <w:r w:rsidRPr="00214BEF">
        <w:t>a (methods)</w:t>
      </w:r>
    </w:p>
    <w:p w:rsidR="00214BEF" w:rsidRPr="00214BEF" w:rsidRDefault="00214BEF" w:rsidP="00214BEF">
      <w:r w:rsidRPr="00214BEF">
        <w:rPr>
          <w:bCs/>
        </w:rPr>
        <w:t xml:space="preserve">3 </w:t>
      </w:r>
      <w:r w:rsidRPr="00214BEF">
        <w:t>b (results)</w:t>
      </w:r>
    </w:p>
    <w:p w:rsidR="00214BEF" w:rsidRPr="00214BEF" w:rsidRDefault="00214BEF" w:rsidP="00214BEF">
      <w:pPr>
        <w:rPr>
          <w:b/>
          <w:bCs/>
        </w:rPr>
      </w:pPr>
      <w:r w:rsidRPr="00214BEF">
        <w:rPr>
          <w:b/>
          <w:bCs/>
        </w:rPr>
        <w:t>Abstract 2</w:t>
      </w:r>
    </w:p>
    <w:p w:rsidR="00214BEF" w:rsidRPr="00214BEF" w:rsidRDefault="00214BEF" w:rsidP="00214BEF">
      <w:r w:rsidRPr="00214BEF">
        <w:rPr>
          <w:bCs/>
        </w:rPr>
        <w:t xml:space="preserve">1 </w:t>
      </w:r>
      <w:r w:rsidRPr="00214BEF">
        <w:t>a (introduction)</w:t>
      </w:r>
    </w:p>
    <w:p w:rsidR="00214BEF" w:rsidRPr="00214BEF" w:rsidRDefault="00214BEF" w:rsidP="00214BEF">
      <w:r w:rsidRPr="00214BEF">
        <w:rPr>
          <w:bCs/>
        </w:rPr>
        <w:t xml:space="preserve">2 </w:t>
      </w:r>
      <w:r w:rsidRPr="00214BEF">
        <w:t>d (purpose and methods)</w:t>
      </w:r>
    </w:p>
    <w:p w:rsidR="00214BEF" w:rsidRPr="00214BEF" w:rsidRDefault="00214BEF" w:rsidP="00214BEF">
      <w:r w:rsidRPr="00214BEF">
        <w:rPr>
          <w:bCs/>
        </w:rPr>
        <w:t xml:space="preserve">3 </w:t>
      </w:r>
      <w:r w:rsidRPr="00214BEF">
        <w:t>f (results)</w:t>
      </w:r>
    </w:p>
    <w:p w:rsidR="00214BEF" w:rsidRPr="00214BEF" w:rsidRDefault="00214BEF" w:rsidP="00214BEF">
      <w:r w:rsidRPr="00214BEF">
        <w:rPr>
          <w:bCs/>
        </w:rPr>
        <w:t xml:space="preserve">4 </w:t>
      </w:r>
      <w:r w:rsidRPr="00214BEF">
        <w:t>c (results)</w:t>
      </w:r>
    </w:p>
    <w:p w:rsidR="00214BEF" w:rsidRPr="00214BEF" w:rsidRDefault="00214BEF" w:rsidP="00214BEF">
      <w:r w:rsidRPr="00214BEF">
        <w:t>5 e (results)</w:t>
      </w:r>
    </w:p>
    <w:p w:rsidR="00214BEF" w:rsidRDefault="00214BEF" w:rsidP="00214BEF">
      <w:r w:rsidRPr="00214BEF">
        <w:rPr>
          <w:bCs/>
        </w:rPr>
        <w:t xml:space="preserve">6 </w:t>
      </w:r>
      <w:r w:rsidRPr="00214BEF">
        <w:t>b (conclusion)</w:t>
      </w:r>
    </w:p>
    <w:p w:rsidR="00214BEF" w:rsidRPr="00214BEF" w:rsidRDefault="00214BEF" w:rsidP="006F05D6">
      <w:pPr>
        <w:rPr>
          <w:b/>
        </w:rPr>
      </w:pPr>
      <w:r w:rsidRPr="00214BEF">
        <w:rPr>
          <w:b/>
        </w:rPr>
        <w:t>5.3</w:t>
      </w:r>
      <w:proofErr w:type="gramStart"/>
      <w:r w:rsidRPr="00214BEF">
        <w:rPr>
          <w:b/>
        </w:rPr>
        <w:t>.a</w:t>
      </w:r>
      <w:proofErr w:type="gramEnd"/>
    </w:p>
    <w:p w:rsidR="00214BEF" w:rsidRPr="00214BEF" w:rsidRDefault="00214BEF" w:rsidP="00214BEF">
      <w:r w:rsidRPr="00214BEF">
        <w:t>1 purpose of this work was to determine</w:t>
      </w:r>
    </w:p>
    <w:p w:rsidR="00214BEF" w:rsidRPr="00214BEF" w:rsidRDefault="00214BEF" w:rsidP="00214BEF">
      <w:r w:rsidRPr="00214BEF">
        <w:t>2 was conducted</w:t>
      </w:r>
    </w:p>
    <w:p w:rsidR="00214BEF" w:rsidRPr="00214BEF" w:rsidRDefault="00214BEF" w:rsidP="00214BEF">
      <w:r w:rsidRPr="00214BEF">
        <w:rPr>
          <w:bCs/>
        </w:rPr>
        <w:t xml:space="preserve">3 </w:t>
      </w:r>
      <w:r w:rsidRPr="00214BEF">
        <w:t>results showed</w:t>
      </w:r>
    </w:p>
    <w:p w:rsidR="00214BEF" w:rsidRPr="00214BEF" w:rsidRDefault="00214BEF" w:rsidP="00214BEF">
      <w:r w:rsidRPr="00214BEF">
        <w:rPr>
          <w:bCs/>
        </w:rPr>
        <w:t xml:space="preserve">4 </w:t>
      </w:r>
      <w:proofErr w:type="gramStart"/>
      <w:r w:rsidRPr="00214BEF">
        <w:t>analysis</w:t>
      </w:r>
      <w:proofErr w:type="gramEnd"/>
      <w:r w:rsidRPr="00214BEF">
        <w:t xml:space="preserve"> also demonstrated</w:t>
      </w:r>
    </w:p>
    <w:p w:rsidR="00214BEF" w:rsidRPr="00214BEF" w:rsidRDefault="00214BEF" w:rsidP="00214BEF">
      <w:pPr>
        <w:rPr>
          <w:lang w:val="nl-NL"/>
        </w:rPr>
      </w:pPr>
      <w:r w:rsidRPr="00214BEF">
        <w:rPr>
          <w:bCs/>
          <w:lang w:val="nl-NL"/>
        </w:rPr>
        <w:t xml:space="preserve">5 </w:t>
      </w:r>
      <w:r w:rsidRPr="00214BEF">
        <w:rPr>
          <w:lang w:val="nl-NL"/>
        </w:rPr>
        <w:t xml:space="preserve">a significant </w:t>
      </w:r>
      <w:proofErr w:type="spellStart"/>
      <w:r w:rsidRPr="00214BEF">
        <w:rPr>
          <w:lang w:val="nl-NL"/>
        </w:rPr>
        <w:t>role</w:t>
      </w:r>
      <w:proofErr w:type="spellEnd"/>
    </w:p>
    <w:p w:rsidR="00214BEF" w:rsidRPr="00214BEF" w:rsidRDefault="00214BEF" w:rsidP="00214BEF">
      <w:r w:rsidRPr="00214BEF">
        <w:rPr>
          <w:bCs/>
        </w:rPr>
        <w:t xml:space="preserve">6 </w:t>
      </w:r>
      <w:r w:rsidRPr="00214BEF">
        <w:t>these results it may be stated</w:t>
      </w:r>
    </w:p>
    <w:p w:rsidR="00214BEF" w:rsidRPr="00214BEF" w:rsidRDefault="00214BEF" w:rsidP="006F05D6">
      <w:pPr>
        <w:rPr>
          <w:b/>
        </w:rPr>
      </w:pPr>
      <w:r w:rsidRPr="00214BEF">
        <w:rPr>
          <w:b/>
        </w:rPr>
        <w:t>5.3</w:t>
      </w:r>
      <w:proofErr w:type="gramStart"/>
      <w:r w:rsidRPr="00214BEF">
        <w:rPr>
          <w:b/>
        </w:rPr>
        <w:t>.b</w:t>
      </w:r>
      <w:proofErr w:type="gramEnd"/>
    </w:p>
    <w:p w:rsidR="00214BEF" w:rsidRPr="00214BEF" w:rsidRDefault="00214BEF" w:rsidP="00214BEF">
      <w:pPr>
        <w:rPr>
          <w:i/>
          <w:iCs/>
          <w:lang w:val="nl-NL"/>
        </w:rPr>
      </w:pPr>
      <w:r w:rsidRPr="00214BEF">
        <w:rPr>
          <w:lang w:val="nl-NL"/>
        </w:rPr>
        <w:t xml:space="preserve">- </w:t>
      </w:r>
      <w:proofErr w:type="spellStart"/>
      <w:r w:rsidRPr="00214BEF">
        <w:rPr>
          <w:lang w:val="nl-NL"/>
        </w:rPr>
        <w:t>Introduction</w:t>
      </w:r>
      <w:proofErr w:type="spellEnd"/>
      <w:r w:rsidRPr="00214BEF">
        <w:rPr>
          <w:lang w:val="nl-NL"/>
        </w:rPr>
        <w:t xml:space="preserve"> </w:t>
      </w:r>
      <w:r w:rsidRPr="00214BEF">
        <w:rPr>
          <w:i/>
          <w:iCs/>
          <w:lang w:val="nl-NL"/>
        </w:rPr>
        <w:t>(</w:t>
      </w:r>
      <w:proofErr w:type="spellStart"/>
      <w:r w:rsidRPr="00214BEF">
        <w:rPr>
          <w:i/>
          <w:iCs/>
          <w:lang w:val="nl-NL"/>
        </w:rPr>
        <w:t>compared</w:t>
      </w:r>
      <w:proofErr w:type="spellEnd"/>
      <w:r w:rsidRPr="00214BEF">
        <w:rPr>
          <w:i/>
          <w:iCs/>
          <w:lang w:val="nl-NL"/>
        </w:rPr>
        <w:t xml:space="preserve"> </w:t>
      </w:r>
      <w:proofErr w:type="spellStart"/>
      <w:r w:rsidRPr="00214BEF">
        <w:rPr>
          <w:i/>
          <w:iCs/>
          <w:lang w:val="nl-NL"/>
        </w:rPr>
        <w:t>to</w:t>
      </w:r>
      <w:proofErr w:type="spellEnd"/>
      <w:r w:rsidRPr="00214BEF">
        <w:rPr>
          <w:i/>
          <w:iCs/>
          <w:lang w:val="nl-NL"/>
        </w:rPr>
        <w:t xml:space="preserve"> .</w:t>
      </w:r>
      <w:proofErr w:type="gramStart"/>
      <w:r w:rsidRPr="00214BEF">
        <w:rPr>
          <w:i/>
          <w:iCs/>
          <w:lang w:val="nl-NL"/>
        </w:rPr>
        <w:t>..</w:t>
      </w:r>
      <w:proofErr w:type="gramEnd"/>
      <w:r w:rsidRPr="00214BEF">
        <w:rPr>
          <w:i/>
          <w:iCs/>
          <w:lang w:val="nl-NL"/>
        </w:rPr>
        <w:t>)</w:t>
      </w:r>
    </w:p>
    <w:p w:rsidR="00214BEF" w:rsidRPr="00214BEF" w:rsidRDefault="00214BEF" w:rsidP="00214BEF">
      <w:pPr>
        <w:rPr>
          <w:i/>
          <w:iCs/>
        </w:rPr>
      </w:pPr>
      <w:r w:rsidRPr="00214BEF">
        <w:t xml:space="preserve">- Purpose </w:t>
      </w:r>
      <w:r w:rsidRPr="00214BEF">
        <w:rPr>
          <w:i/>
          <w:iCs/>
        </w:rPr>
        <w:t>(this study investigated to evaluate ...)</w:t>
      </w:r>
    </w:p>
    <w:p w:rsidR="00214BEF" w:rsidRPr="00214BEF" w:rsidRDefault="00214BEF" w:rsidP="00214BEF">
      <w:pPr>
        <w:rPr>
          <w:i/>
          <w:iCs/>
        </w:rPr>
      </w:pPr>
      <w:r w:rsidRPr="00214BEF">
        <w:t xml:space="preserve">- </w:t>
      </w:r>
      <w:r>
        <w:t>M</w:t>
      </w:r>
      <w:r w:rsidRPr="00214BEF">
        <w:t xml:space="preserve">ethods (... were </w:t>
      </w:r>
      <w:r w:rsidRPr="00214BEF">
        <w:rPr>
          <w:i/>
          <w:iCs/>
        </w:rPr>
        <w:t xml:space="preserve">investigated </w:t>
      </w:r>
      <w:r w:rsidRPr="00214BEF">
        <w:t xml:space="preserve">were </w:t>
      </w:r>
      <w:r>
        <w:rPr>
          <w:i/>
          <w:iCs/>
        </w:rPr>
        <w:t>h</w:t>
      </w:r>
      <w:r w:rsidRPr="00214BEF">
        <w:rPr>
          <w:i/>
          <w:iCs/>
        </w:rPr>
        <w:t>eld ...</w:t>
      </w:r>
      <w:r>
        <w:rPr>
          <w:i/>
          <w:iCs/>
        </w:rPr>
        <w:t xml:space="preserve"> </w:t>
      </w:r>
      <w:r w:rsidRPr="00214BEF">
        <w:rPr>
          <w:i/>
          <w:iCs/>
        </w:rPr>
        <w:t>drawing on data from ...)</w:t>
      </w:r>
    </w:p>
    <w:p w:rsidR="00214BEF" w:rsidRPr="00214BEF" w:rsidRDefault="00214BEF" w:rsidP="00214BEF">
      <w:pPr>
        <w:rPr>
          <w:i/>
          <w:iCs/>
        </w:rPr>
      </w:pPr>
      <w:r w:rsidRPr="00214BEF">
        <w:t xml:space="preserve">- Results </w:t>
      </w:r>
      <w:r w:rsidRPr="00214BEF">
        <w:rPr>
          <w:i/>
          <w:iCs/>
        </w:rPr>
        <w:t>(the results ... suggest that</w:t>
      </w:r>
      <w:r>
        <w:rPr>
          <w:i/>
          <w:iCs/>
        </w:rPr>
        <w:t xml:space="preserve"> </w:t>
      </w:r>
      <w:proofErr w:type="spellStart"/>
      <w:r w:rsidRPr="00214BEF">
        <w:rPr>
          <w:i/>
          <w:iCs/>
        </w:rPr>
        <w:t>participantstended</w:t>
      </w:r>
      <w:proofErr w:type="spellEnd"/>
      <w:r w:rsidRPr="00214BEF">
        <w:rPr>
          <w:i/>
          <w:iCs/>
        </w:rPr>
        <w:t xml:space="preserve"> to findings also showed that</w:t>
      </w:r>
      <w:proofErr w:type="gramStart"/>
      <w:r w:rsidRPr="00214BEF">
        <w:rPr>
          <w:i/>
          <w:iCs/>
        </w:rPr>
        <w:t>...;</w:t>
      </w:r>
      <w:proofErr w:type="gramEnd"/>
      <w:r w:rsidRPr="00214BEF">
        <w:rPr>
          <w:i/>
          <w:iCs/>
        </w:rPr>
        <w:t>)</w:t>
      </w:r>
    </w:p>
    <w:p w:rsidR="00214BEF" w:rsidRPr="00214BEF" w:rsidRDefault="00214BEF" w:rsidP="00214BEF">
      <w:pPr>
        <w:rPr>
          <w:i/>
          <w:iCs/>
        </w:rPr>
      </w:pPr>
      <w:r w:rsidRPr="00214BEF">
        <w:t xml:space="preserve">- Participants </w:t>
      </w:r>
      <w:r w:rsidRPr="00214BEF">
        <w:rPr>
          <w:i/>
          <w:iCs/>
        </w:rPr>
        <w:t>(demonstrated ... and tended to ...)</w:t>
      </w:r>
    </w:p>
    <w:p w:rsidR="00214BEF" w:rsidRPr="00214BEF" w:rsidRDefault="00214BEF" w:rsidP="00214BEF">
      <w:pPr>
        <w:rPr>
          <w:i/>
          <w:iCs/>
        </w:rPr>
      </w:pPr>
      <w:r w:rsidRPr="00214BEF">
        <w:t xml:space="preserve">- Conclusion </w:t>
      </w:r>
      <w:r w:rsidRPr="00214BEF">
        <w:rPr>
          <w:i/>
          <w:iCs/>
        </w:rPr>
        <w:t>(if these results are any indication ...)</w:t>
      </w:r>
    </w:p>
    <w:p w:rsidR="00214BEF" w:rsidRDefault="00214BEF" w:rsidP="00A51265">
      <w:pPr>
        <w:rPr>
          <w:b/>
        </w:rPr>
      </w:pPr>
    </w:p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F9158A" w:rsidRDefault="00F9158A">
      <w:pPr>
        <w:rPr>
          <w:b/>
        </w:rPr>
      </w:pPr>
    </w:p>
    <w:p w:rsidR="00B370D0" w:rsidRPr="00380AD0" w:rsidRDefault="00380AD0" w:rsidP="00B94273">
      <w:pPr>
        <w:rPr>
          <w:b/>
          <w:bCs/>
        </w:rPr>
      </w:pPr>
      <w:r>
        <w:rPr>
          <w:b/>
          <w:bCs/>
        </w:rPr>
        <w:t xml:space="preserve">1) </w:t>
      </w:r>
      <w:r w:rsidR="00214BEF">
        <w:rPr>
          <w:b/>
          <w:bCs/>
        </w:rPr>
        <w:t>Punctuation: colons and semi colons</w:t>
      </w:r>
      <w:r w:rsidR="00602A76">
        <w:rPr>
          <w:b/>
          <w:bCs/>
        </w:rPr>
        <w:t xml:space="preserve"> </w:t>
      </w:r>
    </w:p>
    <w:p w:rsidR="00380AD0" w:rsidRDefault="00380AD0" w:rsidP="00380AD0">
      <w:pPr>
        <w:rPr>
          <w:b/>
        </w:rPr>
      </w:pPr>
      <w:r w:rsidRPr="00380AD0">
        <w:rPr>
          <w:b/>
        </w:rPr>
        <w:t>1.1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1c, h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2 j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lastRenderedPageBreak/>
        <w:t>3 e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 xml:space="preserve">4 </w:t>
      </w:r>
      <w:proofErr w:type="spellStart"/>
      <w:r w:rsidRPr="00214BEF">
        <w:rPr>
          <w:bCs/>
        </w:rPr>
        <w:t>i</w:t>
      </w:r>
      <w:proofErr w:type="spellEnd"/>
      <w:r w:rsidRPr="00214BEF">
        <w:rPr>
          <w:bCs/>
        </w:rPr>
        <w:t>, b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5</w:t>
      </w:r>
      <w:r>
        <w:rPr>
          <w:bCs/>
        </w:rPr>
        <w:t xml:space="preserve"> d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6</w:t>
      </w:r>
      <w:r>
        <w:rPr>
          <w:bCs/>
        </w:rPr>
        <w:t xml:space="preserve"> k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7</w:t>
      </w:r>
      <w:r>
        <w:rPr>
          <w:bCs/>
        </w:rPr>
        <w:t xml:space="preserve"> h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8 f</w:t>
      </w:r>
    </w:p>
    <w:p w:rsidR="00214BEF" w:rsidRPr="00214BEF" w:rsidRDefault="00214BEF" w:rsidP="00214BEF">
      <w:pPr>
        <w:rPr>
          <w:bCs/>
        </w:rPr>
      </w:pPr>
      <w:r w:rsidRPr="00214BEF">
        <w:rPr>
          <w:bCs/>
        </w:rPr>
        <w:t>9 a</w:t>
      </w:r>
    </w:p>
    <w:p w:rsidR="00214BEF" w:rsidRPr="00214BEF" w:rsidRDefault="00214BEF" w:rsidP="00214BEF">
      <w:pPr>
        <w:rPr>
          <w:bCs/>
        </w:rPr>
      </w:pPr>
      <w:r>
        <w:rPr>
          <w:bCs/>
        </w:rPr>
        <w:t xml:space="preserve">10 </w:t>
      </w:r>
      <w:r w:rsidRPr="00214BEF">
        <w:rPr>
          <w:bCs/>
        </w:rPr>
        <w:t>g</w:t>
      </w:r>
    </w:p>
    <w:p w:rsidR="00214BEF" w:rsidRPr="00214BEF" w:rsidRDefault="00214BEF" w:rsidP="009B068B">
      <w:pPr>
        <w:rPr>
          <w:b/>
          <w:bCs/>
        </w:rPr>
      </w:pPr>
      <w:r w:rsidRPr="00214BEF">
        <w:rPr>
          <w:b/>
          <w:bCs/>
        </w:rPr>
        <w:t>1.2</w:t>
      </w:r>
    </w:p>
    <w:p w:rsidR="00214BEF" w:rsidRPr="006A1E7C" w:rsidRDefault="006A1E7C" w:rsidP="00214BEF">
      <w:pPr>
        <w:rPr>
          <w:bCs/>
        </w:rPr>
      </w:pPr>
      <w:r w:rsidRPr="006A1E7C">
        <w:rPr>
          <w:bCs/>
        </w:rPr>
        <w:t xml:space="preserve">1 </w:t>
      </w:r>
      <w:r w:rsidR="00214BEF" w:rsidRPr="006A1E7C">
        <w:rPr>
          <w:bCs/>
        </w:rPr>
        <w:t>After being interviewed, students were asked to</w:t>
      </w:r>
      <w:r w:rsidRPr="006A1E7C">
        <w:rPr>
          <w:bCs/>
        </w:rPr>
        <w:t xml:space="preserve"> </w:t>
      </w:r>
      <w:r w:rsidR="00214BEF" w:rsidRPr="006A1E7C">
        <w:rPr>
          <w:bCs/>
        </w:rPr>
        <w:t>fill in a questionnaire.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2 A conjunction is a word that links two clauses,</w:t>
      </w:r>
      <w:r w:rsidR="006A1E7C" w:rsidRPr="006A1E7C">
        <w:rPr>
          <w:bCs/>
        </w:rPr>
        <w:t xml:space="preserve"> </w:t>
      </w:r>
      <w:r w:rsidRPr="006A1E7C">
        <w:rPr>
          <w:bCs/>
        </w:rPr>
        <w:t>phrases, or words; a connector links two</w:t>
      </w:r>
    </w:p>
    <w:p w:rsidR="00214BEF" w:rsidRPr="006A1E7C" w:rsidRDefault="00214BEF" w:rsidP="00214BEF">
      <w:pPr>
        <w:rPr>
          <w:bCs/>
        </w:rPr>
      </w:pPr>
      <w:proofErr w:type="gramStart"/>
      <w:r w:rsidRPr="006A1E7C">
        <w:rPr>
          <w:bCs/>
        </w:rPr>
        <w:t>separate</w:t>
      </w:r>
      <w:proofErr w:type="gramEnd"/>
      <w:r w:rsidRPr="006A1E7C">
        <w:rPr>
          <w:bCs/>
        </w:rPr>
        <w:t xml:space="preserve"> sentences. A conjunction is a word</w:t>
      </w:r>
      <w:r w:rsidR="006A1E7C" w:rsidRPr="006A1E7C">
        <w:rPr>
          <w:bCs/>
        </w:rPr>
        <w:t xml:space="preserve"> </w:t>
      </w:r>
      <w:r w:rsidRPr="006A1E7C">
        <w:rPr>
          <w:bCs/>
        </w:rPr>
        <w:t>that links two clauses, phrases, or words. A</w:t>
      </w:r>
    </w:p>
    <w:p w:rsidR="00214BEF" w:rsidRPr="006A1E7C" w:rsidRDefault="00214BEF" w:rsidP="00214BEF">
      <w:pPr>
        <w:rPr>
          <w:bCs/>
        </w:rPr>
      </w:pPr>
      <w:proofErr w:type="gramStart"/>
      <w:r w:rsidRPr="006A1E7C">
        <w:rPr>
          <w:bCs/>
        </w:rPr>
        <w:t>connector</w:t>
      </w:r>
      <w:proofErr w:type="gramEnd"/>
      <w:r w:rsidRPr="006A1E7C">
        <w:rPr>
          <w:bCs/>
        </w:rPr>
        <w:t xml:space="preserve"> links two separate sentences.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3 The computer has changed our lives forever,</w:t>
      </w:r>
      <w:r w:rsidR="006A1E7C" w:rsidRPr="006A1E7C">
        <w:rPr>
          <w:bCs/>
        </w:rPr>
        <w:t xml:space="preserve"> </w:t>
      </w:r>
      <w:r w:rsidRPr="006A1E7C">
        <w:rPr>
          <w:bCs/>
        </w:rPr>
        <w:t>although many people claim that it wastes</w:t>
      </w:r>
    </w:p>
    <w:p w:rsidR="00214BEF" w:rsidRPr="006A1E7C" w:rsidRDefault="00214BEF" w:rsidP="00214BEF">
      <w:pPr>
        <w:rPr>
          <w:bCs/>
        </w:rPr>
      </w:pPr>
      <w:proofErr w:type="gramStart"/>
      <w:r w:rsidRPr="006A1E7C">
        <w:rPr>
          <w:bCs/>
        </w:rPr>
        <w:t>people's</w:t>
      </w:r>
      <w:proofErr w:type="gramEnd"/>
      <w:r w:rsidRPr="006A1E7C">
        <w:rPr>
          <w:bCs/>
        </w:rPr>
        <w:t xml:space="preserve"> time.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4 Parents rarely attended meetings. As a result</w:t>
      </w:r>
      <w:r w:rsidR="006A1E7C" w:rsidRPr="006A1E7C">
        <w:rPr>
          <w:bCs/>
        </w:rPr>
        <w:t xml:space="preserve"> </w:t>
      </w:r>
      <w:r w:rsidRPr="006A1E7C">
        <w:rPr>
          <w:bCs/>
        </w:rPr>
        <w:t>they had little influence on decision-making in</w:t>
      </w:r>
      <w:r w:rsidR="006A1E7C" w:rsidRPr="006A1E7C">
        <w:rPr>
          <w:bCs/>
        </w:rPr>
        <w:t xml:space="preserve"> </w:t>
      </w:r>
      <w:r w:rsidRPr="006A1E7C">
        <w:rPr>
          <w:bCs/>
        </w:rPr>
        <w:t>the school. Parents rarely attended meetings;</w:t>
      </w:r>
      <w:r w:rsidR="006A1E7C" w:rsidRPr="006A1E7C">
        <w:rPr>
          <w:bCs/>
        </w:rPr>
        <w:t xml:space="preserve"> </w:t>
      </w:r>
      <w:r w:rsidRPr="006A1E7C">
        <w:rPr>
          <w:bCs/>
        </w:rPr>
        <w:t>as a result they had little influence on decision</w:t>
      </w:r>
      <w:r w:rsidR="006A1E7C" w:rsidRPr="006A1E7C">
        <w:rPr>
          <w:bCs/>
        </w:rPr>
        <w:t xml:space="preserve"> </w:t>
      </w:r>
      <w:r w:rsidRPr="006A1E7C">
        <w:rPr>
          <w:bCs/>
        </w:rPr>
        <w:t>making</w:t>
      </w:r>
      <w:r w:rsidR="006A1E7C" w:rsidRPr="006A1E7C">
        <w:rPr>
          <w:bCs/>
        </w:rPr>
        <w:t xml:space="preserve"> </w:t>
      </w:r>
      <w:r w:rsidRPr="006A1E7C">
        <w:rPr>
          <w:bCs/>
        </w:rPr>
        <w:t>in the school.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5 Bullying in the workplace has been found to</w:t>
      </w:r>
      <w:r w:rsidR="006A1E7C" w:rsidRPr="006A1E7C">
        <w:rPr>
          <w:bCs/>
        </w:rPr>
        <w:t xml:space="preserve"> </w:t>
      </w:r>
      <w:r w:rsidRPr="006A1E7C">
        <w:rPr>
          <w:bCs/>
        </w:rPr>
        <w:t>be very common (Carter, 2001; Rose, 2004;</w:t>
      </w:r>
      <w:r w:rsidR="006A1E7C" w:rsidRPr="006A1E7C">
        <w:rPr>
          <w:bCs/>
        </w:rPr>
        <w:t xml:space="preserve"> </w:t>
      </w:r>
      <w:r w:rsidRPr="006A1E7C">
        <w:rPr>
          <w:bCs/>
        </w:rPr>
        <w:t>Kester, 2006).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6 There are three main types of radiation: Alpha</w:t>
      </w:r>
      <w:r w:rsidR="006A1E7C" w:rsidRPr="006A1E7C">
        <w:rPr>
          <w:bCs/>
        </w:rPr>
        <w:t xml:space="preserve"> </w:t>
      </w:r>
      <w:r w:rsidRPr="006A1E7C">
        <w:rPr>
          <w:bCs/>
        </w:rPr>
        <w:t>radiation, Beta radiation, and Gamma radiation.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7 Natural disasters: protecting the public's health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8 There are several negative impacts of inflation</w:t>
      </w:r>
      <w:r w:rsidR="006A1E7C" w:rsidRPr="006A1E7C">
        <w:rPr>
          <w:bCs/>
        </w:rPr>
        <w:t xml:space="preserve"> </w:t>
      </w:r>
      <w:r w:rsidRPr="006A1E7C">
        <w:rPr>
          <w:bCs/>
        </w:rPr>
        <w:t>including: demands for higher wages, to keep</w:t>
      </w:r>
      <w:r w:rsidR="006A1E7C" w:rsidRPr="006A1E7C">
        <w:rPr>
          <w:bCs/>
        </w:rPr>
        <w:t xml:space="preserve"> </w:t>
      </w:r>
      <w:r w:rsidRPr="006A1E7C">
        <w:rPr>
          <w:bCs/>
        </w:rPr>
        <w:t>up with consumer prices; people buy and store</w:t>
      </w:r>
      <w:r w:rsidR="006A1E7C" w:rsidRPr="006A1E7C">
        <w:rPr>
          <w:bCs/>
        </w:rPr>
        <w:t xml:space="preserve"> </w:t>
      </w:r>
      <w:r w:rsidRPr="006A1E7C">
        <w:rPr>
          <w:bCs/>
        </w:rPr>
        <w:t>goods, creating shortages; and civil unrest,</w:t>
      </w:r>
      <w:r w:rsidR="006A1E7C" w:rsidRPr="006A1E7C">
        <w:rPr>
          <w:bCs/>
        </w:rPr>
        <w:t xml:space="preserve"> </w:t>
      </w:r>
      <w:r w:rsidRPr="006A1E7C">
        <w:rPr>
          <w:bCs/>
        </w:rPr>
        <w:t>such as the demonstrations in 2011.</w:t>
      </w:r>
    </w:p>
    <w:p w:rsidR="00214BEF" w:rsidRPr="006A1E7C" w:rsidRDefault="00214BEF" w:rsidP="00214BEF">
      <w:pPr>
        <w:rPr>
          <w:bCs/>
        </w:rPr>
      </w:pPr>
      <w:r w:rsidRPr="006A1E7C">
        <w:rPr>
          <w:bCs/>
        </w:rPr>
        <w:t>9 The second theory suggests that children "are</w:t>
      </w:r>
      <w:r w:rsidR="006A1E7C" w:rsidRPr="006A1E7C">
        <w:rPr>
          <w:bCs/>
        </w:rPr>
        <w:t xml:space="preserve"> </w:t>
      </w:r>
      <w:r w:rsidRPr="006A1E7C">
        <w:rPr>
          <w:bCs/>
        </w:rPr>
        <w:t>positively reinforced when they say something</w:t>
      </w:r>
      <w:r w:rsidR="006A1E7C" w:rsidRPr="006A1E7C">
        <w:rPr>
          <w:bCs/>
        </w:rPr>
        <w:t xml:space="preserve"> </w:t>
      </w:r>
      <w:r w:rsidRPr="006A1E7C">
        <w:rPr>
          <w:bCs/>
        </w:rPr>
        <w:t>right and negatively reinforced when they say</w:t>
      </w:r>
      <w:r w:rsidR="006A1E7C" w:rsidRPr="006A1E7C">
        <w:rPr>
          <w:bCs/>
        </w:rPr>
        <w:t xml:space="preserve"> </w:t>
      </w:r>
      <w:r w:rsidRPr="006A1E7C">
        <w:rPr>
          <w:bCs/>
        </w:rPr>
        <w:t>something wrong" (</w:t>
      </w:r>
      <w:proofErr w:type="spellStart"/>
      <w:r w:rsidRPr="006A1E7C">
        <w:rPr>
          <w:bCs/>
        </w:rPr>
        <w:t>Fromkin</w:t>
      </w:r>
      <w:proofErr w:type="spellEnd"/>
      <w:r w:rsidRPr="006A1E7C">
        <w:rPr>
          <w:bCs/>
        </w:rPr>
        <w:t xml:space="preserve"> and Rodman, 1998:</w:t>
      </w:r>
      <w:r w:rsidR="006A1E7C" w:rsidRPr="006A1E7C">
        <w:rPr>
          <w:bCs/>
        </w:rPr>
        <w:t xml:space="preserve"> </w:t>
      </w:r>
      <w:r w:rsidRPr="006A1E7C">
        <w:rPr>
          <w:bCs/>
        </w:rPr>
        <w:t>329).</w:t>
      </w:r>
    </w:p>
    <w:p w:rsidR="00214BEF" w:rsidRPr="00214BEF" w:rsidRDefault="00214BEF" w:rsidP="00214BEF">
      <w:pPr>
        <w:rPr>
          <w:bCs/>
        </w:rPr>
      </w:pPr>
      <w:r w:rsidRPr="006A1E7C">
        <w:rPr>
          <w:bCs/>
        </w:rPr>
        <w:t>10</w:t>
      </w:r>
      <w:r w:rsidRPr="00214BEF">
        <w:rPr>
          <w:b/>
          <w:bCs/>
        </w:rPr>
        <w:t xml:space="preserve"> </w:t>
      </w:r>
      <w:r w:rsidRPr="00214BEF">
        <w:rPr>
          <w:bCs/>
        </w:rPr>
        <w:t>As Norman (2002) asks: "What does it mean to</w:t>
      </w:r>
      <w:r w:rsidR="006A1E7C">
        <w:rPr>
          <w:bCs/>
        </w:rPr>
        <w:t xml:space="preserve"> </w:t>
      </w:r>
      <w:r w:rsidRPr="00214BEF">
        <w:rPr>
          <w:bCs/>
        </w:rPr>
        <w:t>be well-educated?"</w:t>
      </w:r>
    </w:p>
    <w:p w:rsidR="009B068B" w:rsidRPr="009B068B" w:rsidRDefault="009B068B" w:rsidP="00B94273">
      <w:pPr>
        <w:rPr>
          <w:bCs/>
        </w:rPr>
      </w:pPr>
    </w:p>
    <w:p w:rsidR="00380AD0" w:rsidRDefault="00602A76" w:rsidP="005028F5">
      <w:pPr>
        <w:rPr>
          <w:b/>
        </w:rPr>
      </w:pPr>
      <w:r>
        <w:rPr>
          <w:b/>
        </w:rPr>
        <w:t xml:space="preserve">2) </w:t>
      </w:r>
      <w:r w:rsidR="006A1E7C">
        <w:rPr>
          <w:b/>
        </w:rPr>
        <w:t>Conditional expressions</w:t>
      </w:r>
    </w:p>
    <w:p w:rsidR="005D62EC" w:rsidRDefault="00D85857" w:rsidP="005028F5">
      <w:pPr>
        <w:rPr>
          <w:b/>
        </w:rPr>
      </w:pPr>
      <w:r>
        <w:rPr>
          <w:b/>
        </w:rPr>
        <w:t>2.1</w:t>
      </w:r>
      <w:r w:rsidR="006A1E7C">
        <w:rPr>
          <w:b/>
        </w:rPr>
        <w:t xml:space="preserve"> </w:t>
      </w:r>
      <w:proofErr w:type="spellStart"/>
      <w:r w:rsidR="006A1E7C">
        <w:rPr>
          <w:b/>
        </w:rPr>
        <w:t>a&amp;b</w:t>
      </w:r>
      <w:proofErr w:type="spellEnd"/>
    </w:p>
    <w:p w:rsidR="006A1E7C" w:rsidRPr="006A1E7C" w:rsidRDefault="006A1E7C" w:rsidP="006A1E7C">
      <w:r w:rsidRPr="006A1E7C">
        <w:rPr>
          <w:bCs/>
        </w:rPr>
        <w:t xml:space="preserve">1 </w:t>
      </w:r>
      <w:r w:rsidRPr="006A1E7C">
        <w:t>as if (conjunction)</w:t>
      </w:r>
    </w:p>
    <w:p w:rsidR="006A1E7C" w:rsidRPr="006A1E7C" w:rsidRDefault="006A1E7C" w:rsidP="006A1E7C">
      <w:r w:rsidRPr="006A1E7C">
        <w:rPr>
          <w:bCs/>
        </w:rPr>
        <w:t xml:space="preserve">2 </w:t>
      </w:r>
      <w:r w:rsidRPr="006A1E7C">
        <w:t>If so (connector)</w:t>
      </w:r>
    </w:p>
    <w:p w:rsidR="006A1E7C" w:rsidRPr="006A1E7C" w:rsidRDefault="006A1E7C" w:rsidP="006A1E7C">
      <w:r w:rsidRPr="006A1E7C">
        <w:t>3 provided that (conjunction)</w:t>
      </w:r>
    </w:p>
    <w:p w:rsidR="006A1E7C" w:rsidRPr="006A1E7C" w:rsidRDefault="006A1E7C" w:rsidP="006A1E7C">
      <w:r w:rsidRPr="006A1E7C">
        <w:t>4 Even if (conjunction)</w:t>
      </w:r>
    </w:p>
    <w:p w:rsidR="006A1E7C" w:rsidRPr="006A1E7C" w:rsidRDefault="006A1E7C" w:rsidP="006A1E7C">
      <w:r w:rsidRPr="006A1E7C">
        <w:t>5 Otherwise (connector)</w:t>
      </w:r>
    </w:p>
    <w:p w:rsidR="006A1E7C" w:rsidRPr="006A1E7C" w:rsidRDefault="006A1E7C" w:rsidP="006A1E7C">
      <w:r w:rsidRPr="006A1E7C">
        <w:rPr>
          <w:bCs/>
        </w:rPr>
        <w:t xml:space="preserve">6 </w:t>
      </w:r>
      <w:r w:rsidRPr="006A1E7C">
        <w:t>as long as (conjunction)</w:t>
      </w:r>
    </w:p>
    <w:p w:rsidR="006A1E7C" w:rsidRPr="006A1E7C" w:rsidRDefault="006A1E7C" w:rsidP="006A1E7C">
      <w:r>
        <w:t>7</w:t>
      </w:r>
      <w:r w:rsidRPr="006A1E7C">
        <w:t xml:space="preserve"> Unless (conjunction)</w:t>
      </w:r>
    </w:p>
    <w:p w:rsidR="006A1E7C" w:rsidRPr="006A1E7C" w:rsidRDefault="006A1E7C" w:rsidP="006A1E7C">
      <w:r w:rsidRPr="006A1E7C">
        <w:t>8 If not (connector)</w:t>
      </w:r>
    </w:p>
    <w:p w:rsidR="006A1E7C" w:rsidRPr="006A1E7C" w:rsidRDefault="006A1E7C" w:rsidP="006A1E7C">
      <w:r w:rsidRPr="006A1E7C">
        <w:rPr>
          <w:bCs/>
        </w:rPr>
        <w:t xml:space="preserve">9 </w:t>
      </w:r>
      <w:r w:rsidRPr="006A1E7C">
        <w:t>assuming that (conjunction)</w:t>
      </w:r>
    </w:p>
    <w:p w:rsidR="006A1E7C" w:rsidRPr="006A1E7C" w:rsidRDefault="006A1E7C" w:rsidP="006A1E7C">
      <w:r w:rsidRPr="006A1E7C">
        <w:rPr>
          <w:bCs/>
        </w:rPr>
        <w:t xml:space="preserve">10 </w:t>
      </w:r>
      <w:r w:rsidRPr="006A1E7C">
        <w:t>In the event that (conjunction)</w:t>
      </w:r>
    </w:p>
    <w:p w:rsidR="006A1E7C" w:rsidRDefault="006A1E7C" w:rsidP="005028F5">
      <w:pPr>
        <w:rPr>
          <w:b/>
        </w:rPr>
      </w:pPr>
      <w:r>
        <w:rPr>
          <w:b/>
        </w:rPr>
        <w:t>2.2</w:t>
      </w:r>
    </w:p>
    <w:p w:rsidR="006A1E7C" w:rsidRPr="006A1E7C" w:rsidRDefault="006A1E7C" w:rsidP="006A1E7C">
      <w:r>
        <w:t xml:space="preserve">1 </w:t>
      </w:r>
      <w:r w:rsidRPr="006A1E7C">
        <w:t>A daughter in Ancient Rome was expected</w:t>
      </w:r>
      <w:r>
        <w:t xml:space="preserve"> </w:t>
      </w:r>
      <w:r w:rsidRPr="006A1E7C">
        <w:t>to remain loyal to her father, even if it meant</w:t>
      </w:r>
      <w:r>
        <w:t xml:space="preserve"> </w:t>
      </w:r>
      <w:r w:rsidRPr="006A1E7C">
        <w:t>disagreeing with her husband.</w:t>
      </w:r>
    </w:p>
    <w:p w:rsidR="006A1E7C" w:rsidRPr="006A1E7C" w:rsidRDefault="006A1E7C" w:rsidP="006A1E7C">
      <w:r>
        <w:lastRenderedPageBreak/>
        <w:t xml:space="preserve">2 </w:t>
      </w:r>
      <w:r w:rsidRPr="006A1E7C">
        <w:t>Whether you paraphrase material or write it in your</w:t>
      </w:r>
      <w:r>
        <w:t xml:space="preserve"> </w:t>
      </w:r>
      <w:r w:rsidRPr="006A1E7C">
        <w:t>own words you should acknowledge the source.</w:t>
      </w:r>
      <w:r>
        <w:t xml:space="preserve"> </w:t>
      </w:r>
      <w:r w:rsidRPr="006A1E7C">
        <w:t>Otherwise, you may be accused of plagiarism.</w:t>
      </w:r>
    </w:p>
    <w:p w:rsidR="006A1E7C" w:rsidRDefault="006A1E7C" w:rsidP="006A1E7C">
      <w:r>
        <w:t>3 In some accents, words ending i</w:t>
      </w:r>
      <w:r w:rsidRPr="006A1E7C">
        <w:t>n the letter '</w:t>
      </w:r>
      <w:proofErr w:type="gramStart"/>
      <w:r w:rsidRPr="006A1E7C">
        <w:t>a</w:t>
      </w:r>
      <w:proofErr w:type="gramEnd"/>
      <w:r w:rsidRPr="006A1E7C">
        <w:t>'</w:t>
      </w:r>
      <w:r>
        <w:t xml:space="preserve"> </w:t>
      </w:r>
      <w:r w:rsidRPr="006A1E7C">
        <w:t>are pronounced as if</w:t>
      </w:r>
      <w:r>
        <w:t xml:space="preserve"> </w:t>
      </w:r>
      <w:r w:rsidRPr="006A1E7C">
        <w:t xml:space="preserve">the word ended in </w:t>
      </w:r>
    </w:p>
    <w:p w:rsidR="006A1E7C" w:rsidRPr="006A1E7C" w:rsidRDefault="006A1E7C" w:rsidP="006A1E7C">
      <w:r>
        <w:t>-</w:t>
      </w:r>
      <w:proofErr w:type="spellStart"/>
      <w:r>
        <w:t>er</w:t>
      </w:r>
      <w:proofErr w:type="spellEnd"/>
    </w:p>
    <w:p w:rsidR="006A1E7C" w:rsidRPr="006A1E7C" w:rsidRDefault="006A1E7C" w:rsidP="006A1E7C">
      <w:proofErr w:type="gramStart"/>
      <w:r>
        <w:t xml:space="preserve">4 </w:t>
      </w:r>
      <w:r w:rsidRPr="006A1E7C">
        <w:t xml:space="preserve"> </w:t>
      </w:r>
      <w:r>
        <w:t>A</w:t>
      </w:r>
      <w:proofErr w:type="gramEnd"/>
      <w:r>
        <w:t xml:space="preserve"> </w:t>
      </w:r>
      <w:r w:rsidRPr="006A1E7C">
        <w:t>group of European astronomers claim to have</w:t>
      </w:r>
      <w:r>
        <w:t xml:space="preserve"> </w:t>
      </w:r>
      <w:r w:rsidRPr="006A1E7C">
        <w:t xml:space="preserve">photographed a planet orbiting another star </w:t>
      </w:r>
      <w:r>
        <w:t>i</w:t>
      </w:r>
      <w:r w:rsidRPr="006A1E7C">
        <w:t>f</w:t>
      </w:r>
      <w:r>
        <w:t xml:space="preserve"> </w:t>
      </w:r>
      <w:r w:rsidRPr="006A1E7C">
        <w:t>so, It would be the first confirmed picture of a</w:t>
      </w:r>
      <w:r>
        <w:t xml:space="preserve"> </w:t>
      </w:r>
      <w:r w:rsidRPr="006A1E7C">
        <w:t>world outside our solar system.</w:t>
      </w:r>
    </w:p>
    <w:p w:rsidR="006A1E7C" w:rsidRPr="006A1E7C" w:rsidRDefault="006A1E7C" w:rsidP="006A1E7C">
      <w:r>
        <w:t xml:space="preserve">5 </w:t>
      </w:r>
      <w:r w:rsidRPr="006A1E7C">
        <w:t>Synonyms can be nouns, verbs, adjectives or</w:t>
      </w:r>
      <w:r>
        <w:t xml:space="preserve"> </w:t>
      </w:r>
      <w:r w:rsidRPr="006A1E7C">
        <w:t>adverbs, as long as both members of</w:t>
      </w:r>
      <w:r>
        <w:t xml:space="preserve"> </w:t>
      </w:r>
      <w:r w:rsidRPr="006A1E7C">
        <w:t>the pair</w:t>
      </w:r>
      <w:r>
        <w:t xml:space="preserve"> </w:t>
      </w:r>
      <w:r w:rsidRPr="006A1E7C">
        <w:t>are the same part of speech.</w:t>
      </w:r>
    </w:p>
    <w:p w:rsidR="006A1E7C" w:rsidRPr="006A1E7C" w:rsidRDefault="006A1E7C" w:rsidP="006A1E7C">
      <w:r>
        <w:t xml:space="preserve">6 </w:t>
      </w:r>
      <w:r w:rsidRPr="006A1E7C">
        <w:t>The Voyager space probes carry audio-visual</w:t>
      </w:r>
      <w:r>
        <w:t xml:space="preserve"> </w:t>
      </w:r>
      <w:r w:rsidRPr="006A1E7C">
        <w:t>discs with information about life on Earth, in the</w:t>
      </w:r>
      <w:r>
        <w:t xml:space="preserve"> </w:t>
      </w:r>
      <w:r w:rsidRPr="006A1E7C">
        <w:t>event that they are ever found by intelligent</w:t>
      </w:r>
      <w:r>
        <w:t xml:space="preserve"> </w:t>
      </w:r>
      <w:r w:rsidRPr="006A1E7C">
        <w:t>life-forms from other planetary systems.</w:t>
      </w:r>
    </w:p>
    <w:p w:rsidR="006A1E7C" w:rsidRDefault="006A1E7C" w:rsidP="005028F5">
      <w:pPr>
        <w:rPr>
          <w:b/>
        </w:rPr>
      </w:pPr>
      <w:r>
        <w:rPr>
          <w:b/>
        </w:rPr>
        <w:t>2.3</w:t>
      </w:r>
    </w:p>
    <w:p w:rsidR="006A1E7C" w:rsidRPr="006A1E7C" w:rsidRDefault="006A1E7C" w:rsidP="006A1E7C">
      <w:r>
        <w:t>1</w:t>
      </w:r>
      <w:r w:rsidRPr="006A1E7C">
        <w:t xml:space="preserve"> Many shops will accept goods for return</w:t>
      </w:r>
      <w:r>
        <w:t xml:space="preserve"> </w:t>
      </w:r>
      <w:r w:rsidRPr="006A1E7C">
        <w:t>provided that the customer has a receipt as a</w:t>
      </w:r>
    </w:p>
    <w:p w:rsidR="006A1E7C" w:rsidRPr="006A1E7C" w:rsidRDefault="006A1E7C" w:rsidP="006A1E7C">
      <w:proofErr w:type="gramStart"/>
      <w:r w:rsidRPr="006A1E7C">
        <w:t>proof</w:t>
      </w:r>
      <w:proofErr w:type="gramEnd"/>
      <w:r w:rsidRPr="006A1E7C">
        <w:t xml:space="preserve"> of purchase.</w:t>
      </w:r>
    </w:p>
    <w:p w:rsidR="006A1E7C" w:rsidRPr="006A1E7C" w:rsidRDefault="006A1E7C" w:rsidP="006A1E7C">
      <w:r>
        <w:t xml:space="preserve">2 </w:t>
      </w:r>
      <w:r w:rsidRPr="006A1E7C">
        <w:t>Doctors should explain treatments simply and</w:t>
      </w:r>
      <w:r>
        <w:t xml:space="preserve"> </w:t>
      </w:r>
      <w:r w:rsidRPr="006A1E7C">
        <w:t>clearly. If not, patients can become confused.</w:t>
      </w:r>
    </w:p>
    <w:p w:rsidR="006A1E7C" w:rsidRPr="006A1E7C" w:rsidRDefault="006A1E7C" w:rsidP="006A1E7C">
      <w:r>
        <w:t xml:space="preserve">3 </w:t>
      </w:r>
      <w:r w:rsidRPr="006A1E7C">
        <w:t>Total censorship of information on the internet is</w:t>
      </w:r>
      <w:r>
        <w:t xml:space="preserve"> </w:t>
      </w:r>
      <w:r w:rsidRPr="006A1E7C">
        <w:t>impossible unless a government has control of</w:t>
      </w:r>
      <w:r>
        <w:t xml:space="preserve"> </w:t>
      </w:r>
      <w:r w:rsidRPr="006A1E7C">
        <w:t>all internet-connected computers.</w:t>
      </w:r>
    </w:p>
    <w:p w:rsidR="006A1E7C" w:rsidRPr="006A1E7C" w:rsidRDefault="006A1E7C" w:rsidP="006A1E7C">
      <w:r>
        <w:t xml:space="preserve">4 </w:t>
      </w:r>
      <w:r w:rsidRPr="006A1E7C">
        <w:t>Assuming that students have access to a</w:t>
      </w:r>
      <w:r>
        <w:t xml:space="preserve"> </w:t>
      </w:r>
      <w:r w:rsidRPr="006A1E7C">
        <w:t>computer, they will be able to read online</w:t>
      </w:r>
    </w:p>
    <w:p w:rsidR="006A1E7C" w:rsidRPr="006A1E7C" w:rsidRDefault="006A1E7C" w:rsidP="006A1E7C">
      <w:proofErr w:type="gramStart"/>
      <w:r w:rsidRPr="006A1E7C">
        <w:t>journals</w:t>
      </w:r>
      <w:proofErr w:type="gramEnd"/>
      <w:r w:rsidRPr="006A1E7C">
        <w:t xml:space="preserve"> from the university library at home.</w:t>
      </w:r>
    </w:p>
    <w:p w:rsidR="006A1E7C" w:rsidRDefault="006A1E7C" w:rsidP="005028F5">
      <w:pPr>
        <w:rPr>
          <w:b/>
        </w:rPr>
      </w:pPr>
    </w:p>
    <w:p w:rsidR="006A1E7C" w:rsidRDefault="006A1E7C" w:rsidP="005028F5">
      <w:pPr>
        <w:rPr>
          <w:b/>
        </w:rPr>
      </w:pPr>
    </w:p>
    <w:p w:rsidR="00D85857" w:rsidRPr="00D85857" w:rsidRDefault="00D85857" w:rsidP="00D85857">
      <w:bookmarkStart w:id="0" w:name="_GoBack"/>
      <w:bookmarkEnd w:id="0"/>
    </w:p>
    <w:sectPr w:rsidR="00D85857" w:rsidRPr="00D85857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5857" w:rsidRDefault="00D85857" w:rsidP="00576EBD">
      <w:r>
        <w:separator/>
      </w:r>
    </w:p>
  </w:endnote>
  <w:endnote w:type="continuationSeparator" w:id="0">
    <w:p w:rsidR="00D85857" w:rsidRDefault="00D85857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5857" w:rsidRPr="00170431" w:rsidRDefault="00D8585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D85857" w:rsidRPr="00170431" w:rsidRDefault="00D8585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D85857" w:rsidRDefault="00D85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5857" w:rsidRDefault="00D85857" w:rsidP="00576EBD">
      <w:r>
        <w:separator/>
      </w:r>
    </w:p>
  </w:footnote>
  <w:footnote w:type="continuationSeparator" w:id="0">
    <w:p w:rsidR="00D85857" w:rsidRDefault="00D85857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D3A"/>
    <w:multiLevelType w:val="hybridMultilevel"/>
    <w:tmpl w:val="55C4BB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7FFD"/>
    <w:multiLevelType w:val="hybridMultilevel"/>
    <w:tmpl w:val="E50EFA8E"/>
    <w:lvl w:ilvl="0" w:tplc="37BC84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585508"/>
    <w:multiLevelType w:val="hybridMultilevel"/>
    <w:tmpl w:val="F10E640C"/>
    <w:lvl w:ilvl="0" w:tplc="C9540F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7351AEA"/>
    <w:multiLevelType w:val="hybridMultilevel"/>
    <w:tmpl w:val="C98E02E8"/>
    <w:lvl w:ilvl="0" w:tplc="2FC61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040F8"/>
    <w:rsid w:val="00024031"/>
    <w:rsid w:val="00047572"/>
    <w:rsid w:val="0005735E"/>
    <w:rsid w:val="00090ADD"/>
    <w:rsid w:val="000C4EF1"/>
    <w:rsid w:val="000E2B5C"/>
    <w:rsid w:val="00117399"/>
    <w:rsid w:val="00121418"/>
    <w:rsid w:val="0012500F"/>
    <w:rsid w:val="00135B8F"/>
    <w:rsid w:val="00170431"/>
    <w:rsid w:val="001A1C1A"/>
    <w:rsid w:val="001E1933"/>
    <w:rsid w:val="001F1120"/>
    <w:rsid w:val="00214BEF"/>
    <w:rsid w:val="002174A6"/>
    <w:rsid w:val="002C144B"/>
    <w:rsid w:val="002C6F8A"/>
    <w:rsid w:val="002E46A9"/>
    <w:rsid w:val="002E738B"/>
    <w:rsid w:val="00300D87"/>
    <w:rsid w:val="003136B2"/>
    <w:rsid w:val="00324933"/>
    <w:rsid w:val="00380AD0"/>
    <w:rsid w:val="003950BF"/>
    <w:rsid w:val="00396FF4"/>
    <w:rsid w:val="003B2C9E"/>
    <w:rsid w:val="003E02C8"/>
    <w:rsid w:val="003F284E"/>
    <w:rsid w:val="0043647B"/>
    <w:rsid w:val="00481F16"/>
    <w:rsid w:val="00491797"/>
    <w:rsid w:val="004C1570"/>
    <w:rsid w:val="004F7867"/>
    <w:rsid w:val="005028F5"/>
    <w:rsid w:val="00513AE5"/>
    <w:rsid w:val="00533E00"/>
    <w:rsid w:val="00576EBD"/>
    <w:rsid w:val="005A348E"/>
    <w:rsid w:val="005D62EC"/>
    <w:rsid w:val="00602A76"/>
    <w:rsid w:val="00622ED0"/>
    <w:rsid w:val="0063713E"/>
    <w:rsid w:val="00655948"/>
    <w:rsid w:val="006A1E7C"/>
    <w:rsid w:val="006A7328"/>
    <w:rsid w:val="006C7718"/>
    <w:rsid w:val="006D4C59"/>
    <w:rsid w:val="006F05D6"/>
    <w:rsid w:val="0070648E"/>
    <w:rsid w:val="00714E19"/>
    <w:rsid w:val="00757ACA"/>
    <w:rsid w:val="00791A3D"/>
    <w:rsid w:val="007F55CA"/>
    <w:rsid w:val="008058A1"/>
    <w:rsid w:val="00813EAB"/>
    <w:rsid w:val="008347CC"/>
    <w:rsid w:val="00850FAF"/>
    <w:rsid w:val="008631C7"/>
    <w:rsid w:val="008E0643"/>
    <w:rsid w:val="008E50E0"/>
    <w:rsid w:val="00907D73"/>
    <w:rsid w:val="009343ED"/>
    <w:rsid w:val="00946F75"/>
    <w:rsid w:val="00996EE4"/>
    <w:rsid w:val="009B068B"/>
    <w:rsid w:val="009B279B"/>
    <w:rsid w:val="00A51265"/>
    <w:rsid w:val="00A629E4"/>
    <w:rsid w:val="00AB2E2D"/>
    <w:rsid w:val="00B370D0"/>
    <w:rsid w:val="00B5436B"/>
    <w:rsid w:val="00B54C89"/>
    <w:rsid w:val="00B94273"/>
    <w:rsid w:val="00B968CC"/>
    <w:rsid w:val="00BA1389"/>
    <w:rsid w:val="00BB0572"/>
    <w:rsid w:val="00C1385B"/>
    <w:rsid w:val="00C13DCC"/>
    <w:rsid w:val="00C3693E"/>
    <w:rsid w:val="00C65C67"/>
    <w:rsid w:val="00C66287"/>
    <w:rsid w:val="00CC76F1"/>
    <w:rsid w:val="00CD3710"/>
    <w:rsid w:val="00D43780"/>
    <w:rsid w:val="00D44E4E"/>
    <w:rsid w:val="00D85857"/>
    <w:rsid w:val="00D86A53"/>
    <w:rsid w:val="00DA3A81"/>
    <w:rsid w:val="00DB1FDF"/>
    <w:rsid w:val="00EF11D1"/>
    <w:rsid w:val="00F01AD8"/>
    <w:rsid w:val="00F24E6A"/>
    <w:rsid w:val="00F423CC"/>
    <w:rsid w:val="00F9158A"/>
    <w:rsid w:val="00F92A8F"/>
    <w:rsid w:val="00FC4C9C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E03AAB83.dotm</Template>
  <TotalTime>0</TotalTime>
  <Pages>7</Pages>
  <Words>2140</Words>
  <Characters>10445</Characters>
  <Application>Microsoft Office Word</Application>
  <DocSecurity>0</DocSecurity>
  <Lines>87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2013-10-21T13:21:00Z</dcterms:created>
  <dcterms:modified xsi:type="dcterms:W3CDTF">2013-10-21T13:21:00Z</dcterms:modified>
</cp:coreProperties>
</file>