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491797">
        <w:rPr>
          <w:b/>
          <w:sz w:val="32"/>
          <w:szCs w:val="32"/>
        </w:rPr>
        <w:t>6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491797">
        <w:rPr>
          <w:b/>
          <w:sz w:val="32"/>
          <w:szCs w:val="32"/>
        </w:rPr>
        <w:t>Ways of studying in higher education</w:t>
      </w:r>
    </w:p>
    <w:p w:rsidR="00907D73" w:rsidRDefault="00907D73">
      <w:pPr>
        <w:rPr>
          <w:b/>
        </w:rPr>
      </w:pPr>
    </w:p>
    <w:p w:rsidR="00BB0572" w:rsidRPr="007F55CA" w:rsidRDefault="00BB0572" w:rsidP="00BB0572">
      <w:pPr>
        <w:rPr>
          <w:b/>
        </w:rPr>
      </w:pPr>
      <w:r>
        <w:rPr>
          <w:b/>
        </w:rPr>
        <w:t xml:space="preserve">1 </w:t>
      </w:r>
      <w:r w:rsidR="00A629E4">
        <w:rPr>
          <w:b/>
        </w:rPr>
        <w:t>Reading efficiently</w:t>
      </w:r>
      <w:r w:rsidR="007F55CA" w:rsidRPr="007F55CA">
        <w:rPr>
          <w:b/>
          <w:bCs/>
        </w:rPr>
        <w:t xml:space="preserve"> 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1.1.</w:t>
      </w:r>
    </w:p>
    <w:p w:rsidR="00A629E4" w:rsidRPr="00A629E4" w:rsidRDefault="00A629E4" w:rsidP="00A629E4">
      <w:pPr>
        <w:rPr>
          <w:bCs/>
          <w:iCs/>
        </w:rPr>
      </w:pPr>
      <w:r>
        <w:rPr>
          <w:bCs/>
          <w:iCs/>
        </w:rPr>
        <w:t xml:space="preserve">3. </w:t>
      </w:r>
      <w:r w:rsidRPr="00A629E4">
        <w:rPr>
          <w:bCs/>
          <w:iCs/>
        </w:rPr>
        <w:t>Try to understand every word. It is natural for</w:t>
      </w:r>
      <w:r>
        <w:rPr>
          <w:bCs/>
          <w:iCs/>
        </w:rPr>
        <w:t xml:space="preserve"> </w:t>
      </w:r>
      <w:r w:rsidRPr="00A629E4">
        <w:rPr>
          <w:bCs/>
          <w:iCs/>
        </w:rPr>
        <w:t>a learner to want to understand every word.</w:t>
      </w:r>
      <w:r>
        <w:rPr>
          <w:bCs/>
          <w:iCs/>
        </w:rPr>
        <w:t xml:space="preserve"> </w:t>
      </w:r>
      <w:r w:rsidRPr="00A629E4">
        <w:rPr>
          <w:bCs/>
          <w:iCs/>
        </w:rPr>
        <w:t>(However, the more complicated a text, the less</w:t>
      </w:r>
      <w:r>
        <w:rPr>
          <w:bCs/>
          <w:iCs/>
        </w:rPr>
        <w:t xml:space="preserve"> </w:t>
      </w:r>
      <w:r w:rsidRPr="00A629E4">
        <w:rPr>
          <w:bCs/>
          <w:iCs/>
        </w:rPr>
        <w:t>likely it will be that the learner will be able to</w:t>
      </w:r>
      <w:r>
        <w:rPr>
          <w:bCs/>
          <w:iCs/>
        </w:rPr>
        <w:t xml:space="preserve"> </w:t>
      </w:r>
      <w:r w:rsidRPr="00A629E4">
        <w:rPr>
          <w:bCs/>
          <w:iCs/>
        </w:rPr>
        <w:t>understand everything. It is generally possible</w:t>
      </w:r>
      <w:r>
        <w:rPr>
          <w:bCs/>
          <w:iCs/>
        </w:rPr>
        <w:t xml:space="preserve"> </w:t>
      </w:r>
      <w:r w:rsidRPr="00A629E4">
        <w:rPr>
          <w:bCs/>
          <w:iCs/>
        </w:rPr>
        <w:t>to understand the main ideas in a text without</w:t>
      </w:r>
      <w:r>
        <w:rPr>
          <w:bCs/>
          <w:iCs/>
        </w:rPr>
        <w:t xml:space="preserve"> </w:t>
      </w:r>
      <w:r w:rsidRPr="00A629E4">
        <w:rPr>
          <w:bCs/>
          <w:iCs/>
        </w:rPr>
        <w:t>understanding every word. A student will soon</w:t>
      </w:r>
      <w:r>
        <w:rPr>
          <w:bCs/>
          <w:iCs/>
        </w:rPr>
        <w:t xml:space="preserve"> </w:t>
      </w:r>
      <w:r w:rsidRPr="00A629E4">
        <w:rPr>
          <w:bCs/>
          <w:iCs/>
        </w:rPr>
        <w:t>find which of the new words they really do need</w:t>
      </w:r>
      <w:r>
        <w:rPr>
          <w:bCs/>
          <w:iCs/>
        </w:rPr>
        <w:t xml:space="preserve"> </w:t>
      </w:r>
      <w:r w:rsidRPr="00A629E4">
        <w:rPr>
          <w:bCs/>
          <w:iCs/>
        </w:rPr>
        <w:t>to know In order to follow a text.)</w:t>
      </w:r>
    </w:p>
    <w:p w:rsidR="00A629E4" w:rsidRPr="00A629E4" w:rsidRDefault="00A629E4" w:rsidP="00A629E4">
      <w:pPr>
        <w:rPr>
          <w:bCs/>
          <w:iCs/>
        </w:rPr>
      </w:pPr>
      <w:r>
        <w:rPr>
          <w:bCs/>
          <w:iCs/>
        </w:rPr>
        <w:t xml:space="preserve">6. </w:t>
      </w:r>
      <w:r w:rsidRPr="00A629E4">
        <w:rPr>
          <w:bCs/>
          <w:iCs/>
        </w:rPr>
        <w:t>Use a dictionary whenever you find an unknown</w:t>
      </w:r>
      <w:r>
        <w:rPr>
          <w:bCs/>
          <w:iCs/>
        </w:rPr>
        <w:t xml:space="preserve"> </w:t>
      </w:r>
      <w:r w:rsidRPr="00A629E4">
        <w:rPr>
          <w:bCs/>
          <w:iCs/>
        </w:rPr>
        <w:t>word.</w:t>
      </w:r>
      <w:r>
        <w:rPr>
          <w:bCs/>
          <w:iCs/>
        </w:rPr>
        <w:t xml:space="preserve"> </w:t>
      </w:r>
      <w:r w:rsidRPr="00A629E4">
        <w:rPr>
          <w:bCs/>
          <w:iCs/>
        </w:rPr>
        <w:t xml:space="preserve">(If we had to rely on </w:t>
      </w:r>
      <w:r>
        <w:rPr>
          <w:bCs/>
          <w:iCs/>
        </w:rPr>
        <w:t>d</w:t>
      </w:r>
      <w:r w:rsidRPr="00A629E4">
        <w:rPr>
          <w:bCs/>
          <w:iCs/>
        </w:rPr>
        <w:t>ictionaries from birth, you</w:t>
      </w:r>
      <w:r>
        <w:rPr>
          <w:bCs/>
          <w:iCs/>
        </w:rPr>
        <w:t xml:space="preserve"> </w:t>
      </w:r>
      <w:r w:rsidRPr="00A629E4">
        <w:rPr>
          <w:bCs/>
          <w:iCs/>
        </w:rPr>
        <w:t>could argue that none of us would have any</w:t>
      </w:r>
      <w:r>
        <w:rPr>
          <w:bCs/>
          <w:iCs/>
        </w:rPr>
        <w:t xml:space="preserve"> </w:t>
      </w:r>
      <w:r w:rsidRPr="00A629E4">
        <w:rPr>
          <w:bCs/>
          <w:iCs/>
        </w:rPr>
        <w:t>language at all! We learn best when we learn</w:t>
      </w:r>
      <w:r>
        <w:rPr>
          <w:bCs/>
          <w:iCs/>
        </w:rPr>
        <w:t xml:space="preserve"> </w:t>
      </w:r>
      <w:r w:rsidRPr="00A629E4">
        <w:rPr>
          <w:bCs/>
          <w:iCs/>
        </w:rPr>
        <w:t>from context, and students should try to develop</w:t>
      </w:r>
    </w:p>
    <w:p w:rsidR="00A629E4" w:rsidRPr="00A629E4" w:rsidRDefault="00A629E4" w:rsidP="00A629E4">
      <w:pPr>
        <w:rPr>
          <w:bCs/>
          <w:iCs/>
        </w:rPr>
      </w:pPr>
      <w:proofErr w:type="gramStart"/>
      <w:r w:rsidRPr="00A629E4">
        <w:rPr>
          <w:bCs/>
          <w:iCs/>
        </w:rPr>
        <w:t>the</w:t>
      </w:r>
      <w:proofErr w:type="gramEnd"/>
      <w:r w:rsidRPr="00A629E4">
        <w:rPr>
          <w:bCs/>
          <w:iCs/>
        </w:rPr>
        <w:t xml:space="preserve"> important skill of understanding</w:t>
      </w:r>
      <w:r>
        <w:rPr>
          <w:bCs/>
          <w:iCs/>
        </w:rPr>
        <w:t xml:space="preserve"> </w:t>
      </w:r>
      <w:r w:rsidRPr="00A629E4">
        <w:rPr>
          <w:bCs/>
          <w:iCs/>
        </w:rPr>
        <w:t>vocabulary from the context in which it is used.</w:t>
      </w:r>
    </w:p>
    <w:p w:rsidR="00A629E4" w:rsidRPr="00A629E4" w:rsidRDefault="00A629E4" w:rsidP="00A629E4">
      <w:pPr>
        <w:rPr>
          <w:bCs/>
          <w:iCs/>
        </w:rPr>
      </w:pPr>
      <w:r w:rsidRPr="00A629E4">
        <w:rPr>
          <w:bCs/>
          <w:iCs/>
        </w:rPr>
        <w:t>Dictionaries can then be used to check meaning</w:t>
      </w:r>
      <w:r>
        <w:rPr>
          <w:bCs/>
          <w:iCs/>
        </w:rPr>
        <w:t xml:space="preserve"> </w:t>
      </w:r>
      <w:r w:rsidRPr="00A629E4">
        <w:rPr>
          <w:bCs/>
          <w:iCs/>
        </w:rPr>
        <w:t>if necessary.)</w:t>
      </w:r>
    </w:p>
    <w:p w:rsidR="00A51265" w:rsidRPr="00A629E4" w:rsidRDefault="00A629E4" w:rsidP="00A629E4">
      <w:r>
        <w:rPr>
          <w:bCs/>
          <w:iCs/>
        </w:rPr>
        <w:t xml:space="preserve">9. </w:t>
      </w:r>
      <w:r w:rsidRPr="00A629E4">
        <w:rPr>
          <w:bCs/>
          <w:iCs/>
        </w:rPr>
        <w:t>Always write notes on the text in your own</w:t>
      </w:r>
      <w:r>
        <w:rPr>
          <w:bCs/>
          <w:iCs/>
        </w:rPr>
        <w:t xml:space="preserve"> </w:t>
      </w:r>
      <w:r w:rsidRPr="00A629E4">
        <w:rPr>
          <w:bCs/>
          <w:iCs/>
        </w:rPr>
        <w:t>language. (Translating between two languages is</w:t>
      </w:r>
      <w:r>
        <w:rPr>
          <w:bCs/>
          <w:iCs/>
        </w:rPr>
        <w:t xml:space="preserve"> </w:t>
      </w:r>
      <w:r w:rsidRPr="00A629E4">
        <w:rPr>
          <w:bCs/>
          <w:iCs/>
        </w:rPr>
        <w:t>a very inefficient way of learning a language, and</w:t>
      </w:r>
      <w:r>
        <w:rPr>
          <w:bCs/>
          <w:iCs/>
        </w:rPr>
        <w:t xml:space="preserve"> </w:t>
      </w:r>
      <w:r w:rsidRPr="00A629E4">
        <w:rPr>
          <w:bCs/>
          <w:iCs/>
        </w:rPr>
        <w:t>at this level it is Important for students to try -</w:t>
      </w:r>
      <w:r>
        <w:rPr>
          <w:bCs/>
          <w:iCs/>
        </w:rPr>
        <w:t xml:space="preserve"> </w:t>
      </w:r>
      <w:r w:rsidRPr="00A629E4">
        <w:rPr>
          <w:bCs/>
          <w:iCs/>
        </w:rPr>
        <w:t>as far as possible - to think in English. Rather</w:t>
      </w:r>
      <w:r>
        <w:rPr>
          <w:bCs/>
          <w:iCs/>
        </w:rPr>
        <w:t xml:space="preserve"> </w:t>
      </w:r>
      <w:r w:rsidRPr="00A629E4">
        <w:rPr>
          <w:bCs/>
          <w:iCs/>
        </w:rPr>
        <w:t>than writing notes in the first language, students</w:t>
      </w:r>
      <w:r>
        <w:rPr>
          <w:bCs/>
          <w:iCs/>
        </w:rPr>
        <w:t xml:space="preserve"> </w:t>
      </w:r>
      <w:r w:rsidRPr="00A629E4">
        <w:rPr>
          <w:bCs/>
          <w:iCs/>
        </w:rPr>
        <w:t>could consider writing a sentence that illustrates</w:t>
      </w:r>
      <w:r>
        <w:rPr>
          <w:bCs/>
          <w:iCs/>
        </w:rPr>
        <w:t xml:space="preserve"> </w:t>
      </w:r>
      <w:r w:rsidRPr="00A629E4">
        <w:rPr>
          <w:bCs/>
          <w:iCs/>
        </w:rPr>
        <w:t>the use of the word. In this way, they will also be</w:t>
      </w:r>
      <w:r>
        <w:rPr>
          <w:bCs/>
          <w:iCs/>
        </w:rPr>
        <w:t xml:space="preserve"> </w:t>
      </w:r>
      <w:r w:rsidRPr="00A629E4">
        <w:rPr>
          <w:bCs/>
          <w:iCs/>
        </w:rPr>
        <w:t>learning some useful information about how the</w:t>
      </w:r>
      <w:r>
        <w:rPr>
          <w:bCs/>
          <w:iCs/>
        </w:rPr>
        <w:t xml:space="preserve"> </w:t>
      </w:r>
      <w:r w:rsidRPr="00A629E4">
        <w:rPr>
          <w:bCs/>
          <w:iCs/>
        </w:rPr>
        <w:t>word is used - with collocations, prepositions,</w:t>
      </w:r>
      <w:r>
        <w:rPr>
          <w:bCs/>
          <w:iCs/>
        </w:rPr>
        <w:t xml:space="preserve"> </w:t>
      </w:r>
      <w:r w:rsidRPr="00A629E4">
        <w:rPr>
          <w:bCs/>
          <w:iCs/>
        </w:rPr>
        <w:t>contexts, etc.).</w:t>
      </w:r>
    </w:p>
    <w:p w:rsidR="007F55CA" w:rsidRPr="00A629E4" w:rsidRDefault="00A629E4" w:rsidP="007F55CA">
      <w:pPr>
        <w:rPr>
          <w:b/>
        </w:rPr>
      </w:pPr>
      <w:r w:rsidRPr="00A629E4">
        <w:rPr>
          <w:b/>
        </w:rPr>
        <w:t>1.2</w:t>
      </w:r>
    </w:p>
    <w:p w:rsidR="00A629E4" w:rsidRPr="00A629E4" w:rsidRDefault="00A629E4" w:rsidP="00A629E4">
      <w:r w:rsidRPr="00A629E4">
        <w:t>1 h, q</w:t>
      </w:r>
    </w:p>
    <w:p w:rsidR="00A629E4" w:rsidRPr="00A629E4" w:rsidRDefault="00A629E4" w:rsidP="00A629E4">
      <w:r w:rsidRPr="00A629E4">
        <w:t>2 b, j</w:t>
      </w:r>
    </w:p>
    <w:p w:rsidR="00A629E4" w:rsidRPr="00A629E4" w:rsidRDefault="00A629E4" w:rsidP="00A629E4">
      <w:r w:rsidRPr="00A629E4">
        <w:t xml:space="preserve">4 </w:t>
      </w:r>
      <w:proofErr w:type="gramStart"/>
      <w:r w:rsidRPr="00A629E4">
        <w:t>e ,</w:t>
      </w:r>
      <w:proofErr w:type="gramEnd"/>
      <w:r w:rsidRPr="00A629E4">
        <w:t xml:space="preserve"> l</w:t>
      </w:r>
    </w:p>
    <w:p w:rsidR="00A629E4" w:rsidRPr="00A629E4" w:rsidRDefault="00A629E4" w:rsidP="00A629E4">
      <w:r w:rsidRPr="00A629E4">
        <w:t xml:space="preserve">6 </w:t>
      </w:r>
      <w:proofErr w:type="gramStart"/>
      <w:r w:rsidRPr="00A629E4">
        <w:t>j ,</w:t>
      </w:r>
      <w:proofErr w:type="gramEnd"/>
      <w:r w:rsidRPr="00A629E4">
        <w:t xml:space="preserve"> k</w:t>
      </w:r>
    </w:p>
    <w:p w:rsidR="00A629E4" w:rsidRPr="00A629E4" w:rsidRDefault="00A629E4" w:rsidP="00A629E4">
      <w:r w:rsidRPr="00A629E4">
        <w:t>7 c, f</w:t>
      </w:r>
    </w:p>
    <w:p w:rsidR="00A629E4" w:rsidRPr="00A629E4" w:rsidRDefault="00A629E4" w:rsidP="00A629E4">
      <w:r w:rsidRPr="00A629E4">
        <w:t>8 0, p</w:t>
      </w:r>
    </w:p>
    <w:p w:rsidR="00A629E4" w:rsidRPr="00A629E4" w:rsidRDefault="00A629E4" w:rsidP="00A629E4">
      <w:r w:rsidRPr="00A629E4">
        <w:rPr>
          <w:bCs/>
        </w:rPr>
        <w:t xml:space="preserve">10 </w:t>
      </w:r>
      <w:r w:rsidRPr="00A629E4">
        <w:t>g, n</w:t>
      </w:r>
    </w:p>
    <w:p w:rsidR="00A629E4" w:rsidRPr="00A629E4" w:rsidRDefault="00A629E4" w:rsidP="00A629E4">
      <w:r w:rsidRPr="00A629E4">
        <w:rPr>
          <w:bCs/>
        </w:rPr>
        <w:t xml:space="preserve">11 </w:t>
      </w:r>
      <w:r w:rsidRPr="00A629E4">
        <w:t>a, m</w:t>
      </w:r>
    </w:p>
    <w:p w:rsidR="00A629E4" w:rsidRDefault="00A629E4" w:rsidP="00A629E4">
      <w:r w:rsidRPr="00A629E4">
        <w:rPr>
          <w:bCs/>
        </w:rPr>
        <w:t xml:space="preserve">12 </w:t>
      </w:r>
      <w:r w:rsidRPr="00A629E4">
        <w:t>d, r</w:t>
      </w:r>
    </w:p>
    <w:p w:rsidR="00A629E4" w:rsidRPr="00A629E4" w:rsidRDefault="00A629E4" w:rsidP="00A629E4"/>
    <w:p w:rsidR="00A51265" w:rsidRPr="00A51265" w:rsidRDefault="00A51265" w:rsidP="007F55CA">
      <w:pPr>
        <w:rPr>
          <w:b/>
        </w:rPr>
      </w:pPr>
      <w:r w:rsidRPr="00A51265">
        <w:rPr>
          <w:b/>
        </w:rPr>
        <w:t xml:space="preserve">2 </w:t>
      </w:r>
      <w:proofErr w:type="spellStart"/>
      <w:r w:rsidR="00A629E4">
        <w:rPr>
          <w:b/>
        </w:rPr>
        <w:t>Practise</w:t>
      </w:r>
      <w:proofErr w:type="spellEnd"/>
      <w:r w:rsidR="00A629E4">
        <w:rPr>
          <w:b/>
        </w:rPr>
        <w:t xml:space="preserve"> reading efficiently</w:t>
      </w:r>
    </w:p>
    <w:p w:rsidR="00A51265" w:rsidRPr="00A51265" w:rsidRDefault="00A51265" w:rsidP="007F55CA">
      <w:pPr>
        <w:rPr>
          <w:b/>
        </w:rPr>
      </w:pPr>
      <w:r w:rsidRPr="00A51265">
        <w:rPr>
          <w:b/>
        </w:rPr>
        <w:t>2.</w:t>
      </w:r>
      <w:r w:rsidR="00A629E4">
        <w:rPr>
          <w:b/>
        </w:rPr>
        <w:t>3</w:t>
      </w:r>
    </w:p>
    <w:p w:rsidR="00A51265" w:rsidRPr="00A51265" w:rsidRDefault="00A629E4" w:rsidP="00A51265">
      <w:r>
        <w:t>A3; B5; C2; D1; E4</w:t>
      </w:r>
    </w:p>
    <w:p w:rsidR="00A51265" w:rsidRPr="007F55CA" w:rsidRDefault="00A51265" w:rsidP="007F55CA"/>
    <w:p w:rsidR="00907D73" w:rsidRDefault="00907D73">
      <w:pPr>
        <w:rPr>
          <w:b/>
        </w:rPr>
      </w:pPr>
      <w:r>
        <w:rPr>
          <w:b/>
        </w:rPr>
        <w:t xml:space="preserve">3 </w:t>
      </w:r>
      <w:r w:rsidR="00A51265">
        <w:rPr>
          <w:b/>
        </w:rPr>
        <w:t xml:space="preserve">Understanding </w:t>
      </w:r>
      <w:r w:rsidR="00A629E4">
        <w:rPr>
          <w:b/>
        </w:rPr>
        <w:t xml:space="preserve">the relationship between research findings </w:t>
      </w:r>
    </w:p>
    <w:p w:rsidR="00C66287" w:rsidRDefault="00CC76F1" w:rsidP="00C66287">
      <w:pPr>
        <w:rPr>
          <w:b/>
        </w:rPr>
      </w:pPr>
      <w:r w:rsidRPr="00CC76F1">
        <w:rPr>
          <w:b/>
        </w:rPr>
        <w:t>3.</w:t>
      </w:r>
      <w:r w:rsidR="00A51265">
        <w:rPr>
          <w:b/>
        </w:rPr>
        <w:t>1</w:t>
      </w:r>
    </w:p>
    <w:p w:rsidR="00A629E4" w:rsidRPr="00A629E4" w:rsidRDefault="00A629E4" w:rsidP="00A629E4">
      <w:r w:rsidRPr="00A629E4">
        <w:t>2 the findings are similar - Similarly</w:t>
      </w:r>
    </w:p>
    <w:p w:rsidR="00A629E4" w:rsidRPr="00A629E4" w:rsidRDefault="00A629E4" w:rsidP="00A629E4">
      <w:r w:rsidRPr="00A629E4">
        <w:rPr>
          <w:bCs/>
        </w:rPr>
        <w:t xml:space="preserve">3 </w:t>
      </w:r>
      <w:r w:rsidRPr="00A629E4">
        <w:t>No special language is used to signal the</w:t>
      </w:r>
      <w:r>
        <w:t xml:space="preserve"> </w:t>
      </w:r>
      <w:r w:rsidRPr="00A629E4">
        <w:t>relationship, but it is left to the reader to infer</w:t>
      </w:r>
    </w:p>
    <w:p w:rsidR="00A629E4" w:rsidRPr="00A629E4" w:rsidRDefault="00A629E4" w:rsidP="00A629E4">
      <w:proofErr w:type="gramStart"/>
      <w:r w:rsidRPr="00A629E4">
        <w:t>it</w:t>
      </w:r>
      <w:proofErr w:type="gramEnd"/>
      <w:r w:rsidRPr="00A629E4">
        <w:t>. Schmidt found no connection between</w:t>
      </w:r>
      <w:r>
        <w:t xml:space="preserve"> </w:t>
      </w:r>
      <w:r w:rsidRPr="00A629E4">
        <w:t>study time and academic performance, while</w:t>
      </w:r>
    </w:p>
    <w:p w:rsidR="00A629E4" w:rsidRPr="00A629E4" w:rsidRDefault="00A629E4" w:rsidP="00A629E4">
      <w:r w:rsidRPr="00A629E4">
        <w:t>Ackerman and Gross found a connection. In</w:t>
      </w:r>
      <w:r>
        <w:t xml:space="preserve"> </w:t>
      </w:r>
      <w:r w:rsidRPr="00A629E4">
        <w:t>other words, the findings are different.</w:t>
      </w:r>
    </w:p>
    <w:p w:rsidR="00A629E4" w:rsidRDefault="00A629E4" w:rsidP="00A629E4">
      <w:r w:rsidRPr="00A629E4">
        <w:rPr>
          <w:bCs/>
        </w:rPr>
        <w:t xml:space="preserve">4 </w:t>
      </w:r>
      <w:r w:rsidRPr="00A629E4">
        <w:t xml:space="preserve">the findings are different </w:t>
      </w:r>
      <w:r>
        <w:t>–</w:t>
      </w:r>
      <w:r w:rsidRPr="00A629E4">
        <w:t xml:space="preserve"> Conversely</w:t>
      </w:r>
      <w:r>
        <w:t xml:space="preserve"> </w:t>
      </w:r>
    </w:p>
    <w:p w:rsidR="00A629E4" w:rsidRDefault="00A629E4" w:rsidP="00A629E4"/>
    <w:p w:rsidR="00A629E4" w:rsidRPr="00A629E4" w:rsidRDefault="00A629E4" w:rsidP="00A629E4">
      <w:r w:rsidRPr="00A629E4">
        <w:lastRenderedPageBreak/>
        <w:t xml:space="preserve">There are many possibilities here. Some of the language </w:t>
      </w:r>
      <w:r>
        <w:t>you might identify is</w:t>
      </w:r>
      <w:r w:rsidRPr="00A629E4">
        <w:t xml:space="preserve"> given below.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are </w:t>
      </w:r>
      <w:r w:rsidRPr="00A629E4">
        <w:rPr>
          <w:b/>
          <w:bCs/>
        </w:rPr>
        <w:t xml:space="preserve">consistent with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are </w:t>
      </w:r>
      <w:r w:rsidRPr="00A629E4">
        <w:rPr>
          <w:b/>
          <w:bCs/>
        </w:rPr>
        <w:t xml:space="preserve">similar to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</w:t>
      </w:r>
      <w:r w:rsidRPr="00A629E4">
        <w:rPr>
          <w:b/>
          <w:bCs/>
        </w:rPr>
        <w:t xml:space="preserve">confirm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are </w:t>
      </w:r>
      <w:r w:rsidRPr="00A629E4">
        <w:rPr>
          <w:b/>
          <w:bCs/>
        </w:rPr>
        <w:t xml:space="preserve">in accord </w:t>
      </w:r>
      <w:proofErr w:type="spellStart"/>
      <w:r w:rsidRPr="00A629E4">
        <w:rPr>
          <w:b/>
          <w:bCs/>
        </w:rPr>
        <w:t>witli</w:t>
      </w:r>
      <w:proofErr w:type="spellEnd"/>
      <w:r w:rsidRPr="00A629E4">
        <w:rPr>
          <w:b/>
          <w:bCs/>
        </w:rPr>
        <w:t xml:space="preserve">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</w:t>
      </w:r>
      <w:r w:rsidRPr="00A629E4">
        <w:rPr>
          <w:b/>
          <w:bCs/>
        </w:rPr>
        <w:t xml:space="preserve">support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are </w:t>
      </w:r>
      <w:r w:rsidRPr="00A629E4">
        <w:rPr>
          <w:b/>
          <w:bCs/>
        </w:rPr>
        <w:t xml:space="preserve">in line with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there</w:t>
      </w:r>
      <w:proofErr w:type="gramEnd"/>
      <w:r w:rsidRPr="00A629E4">
        <w:t xml:space="preserve"> is a </w:t>
      </w:r>
      <w:r w:rsidRPr="00A629E4">
        <w:rPr>
          <w:b/>
          <w:bCs/>
        </w:rPr>
        <w:t xml:space="preserve">discrepancy between </w:t>
      </w:r>
      <w:r w:rsidRPr="00A629E4">
        <w:t>these and previous</w:t>
      </w:r>
      <w:r>
        <w:t xml:space="preserve"> </w:t>
      </w:r>
      <w:r w:rsidRPr="00A629E4">
        <w:t>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</w:t>
      </w:r>
      <w:r w:rsidRPr="00A629E4">
        <w:rPr>
          <w:b/>
          <w:bCs/>
        </w:rPr>
        <w:t xml:space="preserve">do not agree with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</w:t>
      </w:r>
      <w:r w:rsidRPr="00A629E4">
        <w:rPr>
          <w:b/>
          <w:bCs/>
        </w:rPr>
        <w:t xml:space="preserve">differ from </w:t>
      </w:r>
      <w:r w:rsidRPr="00A629E4">
        <w:t>findings in previous studies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these</w:t>
      </w:r>
      <w:proofErr w:type="gramEnd"/>
      <w:r w:rsidRPr="00A629E4">
        <w:t xml:space="preserve"> </w:t>
      </w:r>
      <w:r w:rsidRPr="00A629E4">
        <w:rPr>
          <w:b/>
          <w:bCs/>
        </w:rPr>
        <w:t xml:space="preserve">contradict </w:t>
      </w:r>
      <w:r w:rsidRPr="00A629E4">
        <w:t>previous findings</w:t>
      </w:r>
    </w:p>
    <w:p w:rsidR="00A629E4" w:rsidRPr="00A629E4" w:rsidRDefault="00A629E4" w:rsidP="00A629E4">
      <w:r w:rsidRPr="00A629E4">
        <w:t xml:space="preserve">- </w:t>
      </w:r>
      <w:proofErr w:type="gramStart"/>
      <w:r w:rsidRPr="00A629E4">
        <w:t>there</w:t>
      </w:r>
      <w:proofErr w:type="gramEnd"/>
      <w:r w:rsidRPr="00A629E4">
        <w:t xml:space="preserve"> have been </w:t>
      </w:r>
      <w:r w:rsidRPr="00A629E4">
        <w:rPr>
          <w:b/>
          <w:bCs/>
        </w:rPr>
        <w:t xml:space="preserve">variable </w:t>
      </w:r>
      <w:r w:rsidRPr="00A629E4">
        <w:t>findings in previous studies</w:t>
      </w:r>
    </w:p>
    <w:p w:rsidR="00A629E4" w:rsidRDefault="00A629E4" w:rsidP="00A629E4">
      <w:r w:rsidRPr="00A629E4">
        <w:rPr>
          <w:b/>
          <w:bCs/>
        </w:rPr>
        <w:t xml:space="preserve">- </w:t>
      </w:r>
      <w:proofErr w:type="gramStart"/>
      <w:r w:rsidRPr="00A629E4">
        <w:rPr>
          <w:b/>
          <w:bCs/>
        </w:rPr>
        <w:t>contrary</w:t>
      </w:r>
      <w:proofErr w:type="gramEnd"/>
      <w:r w:rsidRPr="00A629E4">
        <w:rPr>
          <w:b/>
          <w:bCs/>
        </w:rPr>
        <w:t xml:space="preserve"> to </w:t>
      </w:r>
      <w:r w:rsidRPr="00A629E4">
        <w:t>the findings in previous studies</w:t>
      </w:r>
      <w:r>
        <w:t xml:space="preserve"> </w:t>
      </w:r>
    </w:p>
    <w:p w:rsidR="00A51265" w:rsidRDefault="00A51265" w:rsidP="00C66287">
      <w:pPr>
        <w:rPr>
          <w:b/>
        </w:rPr>
      </w:pPr>
    </w:p>
    <w:p w:rsidR="00F92A8F" w:rsidRPr="00F92A8F" w:rsidRDefault="00907D73" w:rsidP="0063713E">
      <w:pPr>
        <w:rPr>
          <w:iCs/>
        </w:rPr>
      </w:pPr>
      <w:r w:rsidRPr="00907D73">
        <w:rPr>
          <w:b/>
        </w:rPr>
        <w:t xml:space="preserve">4 </w:t>
      </w:r>
      <w:r w:rsidR="0063713E" w:rsidRPr="0063713E">
        <w:rPr>
          <w:b/>
          <w:bCs/>
        </w:rPr>
        <w:t xml:space="preserve">Vocabulary </w:t>
      </w:r>
      <w:r w:rsidR="00A629E4">
        <w:rPr>
          <w:b/>
          <w:bCs/>
        </w:rPr>
        <w:t>in context: movement up and down</w:t>
      </w:r>
      <w:r w:rsidR="0063713E">
        <w:rPr>
          <w:b/>
          <w:bCs/>
        </w:rPr>
        <w:t xml:space="preserve"> </w:t>
      </w:r>
    </w:p>
    <w:p w:rsidR="00F92A8F" w:rsidRDefault="0063713E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 w:rsidR="00A629E4">
        <w:rPr>
          <w:b/>
          <w:bCs/>
        </w:rPr>
        <w:t>.a</w:t>
      </w:r>
      <w:proofErr w:type="gramEnd"/>
    </w:p>
    <w:p w:rsidR="00A629E4" w:rsidRPr="00A629E4" w:rsidRDefault="00A629E4" w:rsidP="00A629E4">
      <w:pPr>
        <w:rPr>
          <w:bCs/>
          <w:i/>
          <w:iCs/>
        </w:rPr>
      </w:pPr>
      <w:proofErr w:type="gramStart"/>
      <w:r w:rsidRPr="00A629E4">
        <w:rPr>
          <w:bCs/>
        </w:rPr>
        <w:t>drop</w:t>
      </w:r>
      <w:proofErr w:type="gramEnd"/>
      <w:r w:rsidRPr="00A629E4">
        <w:rPr>
          <w:bCs/>
        </w:rPr>
        <w:t xml:space="preserve"> - </w:t>
      </w:r>
      <w:r w:rsidRPr="00A629E4">
        <w:rPr>
          <w:bCs/>
          <w:i/>
          <w:iCs/>
        </w:rPr>
        <w:t>(In 2003, this had dropped to 34%)</w:t>
      </w:r>
    </w:p>
    <w:p w:rsidR="00A629E4" w:rsidRPr="00A629E4" w:rsidRDefault="00A629E4" w:rsidP="00A629E4">
      <w:pPr>
        <w:rPr>
          <w:bCs/>
          <w:i/>
          <w:iCs/>
        </w:rPr>
      </w:pPr>
      <w:proofErr w:type="gramStart"/>
      <w:r w:rsidRPr="00A629E4">
        <w:rPr>
          <w:bCs/>
        </w:rPr>
        <w:t>increase</w:t>
      </w:r>
      <w:proofErr w:type="gramEnd"/>
      <w:r w:rsidRPr="00A629E4">
        <w:rPr>
          <w:bCs/>
        </w:rPr>
        <w:t xml:space="preserve"> - (a </w:t>
      </w:r>
      <w:r w:rsidRPr="00A629E4">
        <w:rPr>
          <w:bCs/>
          <w:i/>
          <w:iCs/>
        </w:rPr>
        <w:t>one-letter-grade increase in quarter</w:t>
      </w:r>
      <w:r>
        <w:rPr>
          <w:bCs/>
          <w:i/>
          <w:iCs/>
        </w:rPr>
        <w:t xml:space="preserve"> </w:t>
      </w:r>
      <w:r w:rsidRPr="00A629E4">
        <w:rPr>
          <w:bCs/>
          <w:i/>
          <w:iCs/>
        </w:rPr>
        <w:t>GPA; the number of hours these students work each</w:t>
      </w:r>
      <w:r>
        <w:rPr>
          <w:bCs/>
          <w:i/>
          <w:iCs/>
        </w:rPr>
        <w:t xml:space="preserve"> </w:t>
      </w:r>
      <w:r w:rsidRPr="00A629E4">
        <w:rPr>
          <w:bCs/>
          <w:i/>
          <w:iCs/>
        </w:rPr>
        <w:t>week is increasing; an increase of 4% since 1993)</w:t>
      </w:r>
    </w:p>
    <w:p w:rsidR="00A629E4" w:rsidRPr="00A629E4" w:rsidRDefault="00A629E4" w:rsidP="00A629E4">
      <w:pPr>
        <w:rPr>
          <w:bCs/>
          <w:i/>
          <w:iCs/>
        </w:rPr>
      </w:pPr>
      <w:proofErr w:type="spellStart"/>
      <w:proofErr w:type="gramStart"/>
      <w:r w:rsidRPr="00A629E4">
        <w:rPr>
          <w:bCs/>
        </w:rPr>
        <w:t>nnount</w:t>
      </w:r>
      <w:proofErr w:type="spellEnd"/>
      <w:proofErr w:type="gramEnd"/>
      <w:r w:rsidRPr="00A629E4">
        <w:rPr>
          <w:bCs/>
        </w:rPr>
        <w:t xml:space="preserve"> - </w:t>
      </w:r>
      <w:r w:rsidRPr="00A629E4">
        <w:rPr>
          <w:bCs/>
          <w:i/>
          <w:iCs/>
        </w:rPr>
        <w:t>[There is mounting evidence)</w:t>
      </w:r>
    </w:p>
    <w:p w:rsidR="00A629E4" w:rsidRPr="00A629E4" w:rsidRDefault="00A629E4" w:rsidP="00A629E4">
      <w:pPr>
        <w:rPr>
          <w:bCs/>
          <w:i/>
          <w:iCs/>
        </w:rPr>
      </w:pPr>
      <w:proofErr w:type="gramStart"/>
      <w:r w:rsidRPr="00A629E4">
        <w:rPr>
          <w:bCs/>
        </w:rPr>
        <w:t>decrease</w:t>
      </w:r>
      <w:proofErr w:type="gramEnd"/>
      <w:r w:rsidRPr="00A629E4">
        <w:rPr>
          <w:bCs/>
        </w:rPr>
        <w:t xml:space="preserve"> - </w:t>
      </w:r>
      <w:r w:rsidRPr="00A629E4">
        <w:rPr>
          <w:bCs/>
          <w:i/>
          <w:iCs/>
        </w:rPr>
        <w:t>[that student study time is decreasing)</w:t>
      </w:r>
    </w:p>
    <w:p w:rsidR="00A629E4" w:rsidRPr="00A629E4" w:rsidRDefault="00A629E4" w:rsidP="00A629E4">
      <w:pPr>
        <w:rPr>
          <w:bCs/>
        </w:rPr>
      </w:pPr>
      <w:proofErr w:type="gramStart"/>
      <w:r w:rsidRPr="00A629E4">
        <w:rPr>
          <w:bCs/>
        </w:rPr>
        <w:t>grow</w:t>
      </w:r>
      <w:proofErr w:type="gramEnd"/>
      <w:r w:rsidRPr="00A629E4">
        <w:rPr>
          <w:bCs/>
        </w:rPr>
        <w:t xml:space="preserve"> - (a </w:t>
      </w:r>
      <w:r w:rsidRPr="00A629E4">
        <w:rPr>
          <w:bCs/>
          <w:i/>
          <w:iCs/>
        </w:rPr>
        <w:t>growing number of students work)</w:t>
      </w:r>
    </w:p>
    <w:p w:rsidR="00A629E4" w:rsidRDefault="00A629E4" w:rsidP="00C66287">
      <w:pPr>
        <w:rPr>
          <w:b/>
          <w:bCs/>
        </w:rPr>
      </w:pPr>
    </w:p>
    <w:p w:rsidR="0063713E" w:rsidRPr="0063713E" w:rsidRDefault="0063713E" w:rsidP="001F1120">
      <w:pPr>
        <w:rPr>
          <w:b/>
        </w:rPr>
      </w:pPr>
      <w:r>
        <w:rPr>
          <w:b/>
        </w:rPr>
        <w:t xml:space="preserve">5 </w:t>
      </w:r>
      <w:r w:rsidR="00A629E4">
        <w:rPr>
          <w:b/>
        </w:rPr>
        <w:t>Vocabulary building: dependent prepositions</w:t>
      </w:r>
    </w:p>
    <w:p w:rsidR="00A51265" w:rsidRDefault="00A51265" w:rsidP="00A51265">
      <w:pPr>
        <w:rPr>
          <w:b/>
        </w:rPr>
      </w:pPr>
      <w:r w:rsidRPr="00A51265">
        <w:rPr>
          <w:b/>
        </w:rPr>
        <w:t>5.1</w:t>
      </w:r>
      <w:proofErr w:type="gramStart"/>
      <w:r w:rsidRPr="00A51265">
        <w:rPr>
          <w:b/>
        </w:rPr>
        <w:t>.a</w:t>
      </w:r>
      <w:proofErr w:type="gramEnd"/>
      <w:r w:rsidRPr="00A51265">
        <w:rPr>
          <w:b/>
        </w:rPr>
        <w:t xml:space="preserve"> </w:t>
      </w:r>
    </w:p>
    <w:p w:rsidR="00396FF4" w:rsidRPr="00396FF4" w:rsidRDefault="00396FF4" w:rsidP="00396FF4">
      <w:r>
        <w:t xml:space="preserve">1 </w:t>
      </w:r>
      <w:r w:rsidRPr="00396FF4">
        <w:t>How much time is a college student expected to</w:t>
      </w:r>
      <w:r>
        <w:t xml:space="preserve"> </w:t>
      </w:r>
      <w:r w:rsidRPr="00396FF4">
        <w:rPr>
          <w:bCs/>
        </w:rPr>
        <w:t xml:space="preserve">devote to </w:t>
      </w:r>
      <w:r w:rsidRPr="00396FF4">
        <w:t>study outside of class for each credit</w:t>
      </w:r>
      <w:r>
        <w:t xml:space="preserve"> </w:t>
      </w:r>
      <w:r w:rsidRPr="00396FF4">
        <w:t>hour he or she is taking?</w:t>
      </w:r>
    </w:p>
    <w:p w:rsidR="00396FF4" w:rsidRPr="00396FF4" w:rsidRDefault="00396FF4" w:rsidP="00396FF4">
      <w:r w:rsidRPr="00396FF4">
        <w:rPr>
          <w:bCs/>
        </w:rPr>
        <w:t xml:space="preserve">2 </w:t>
      </w:r>
      <w:proofErr w:type="spellStart"/>
      <w:r w:rsidRPr="00396FF4">
        <w:t>Lahmers</w:t>
      </w:r>
      <w:proofErr w:type="spellEnd"/>
      <w:r w:rsidRPr="00396FF4">
        <w:t xml:space="preserve"> and </w:t>
      </w:r>
      <w:proofErr w:type="spellStart"/>
      <w:r w:rsidRPr="00396FF4">
        <w:t>Zulauf</w:t>
      </w:r>
      <w:proofErr w:type="spellEnd"/>
      <w:r w:rsidRPr="00396FF4">
        <w:t xml:space="preserve"> (2000) found that a</w:t>
      </w:r>
      <w:r>
        <w:t xml:space="preserve"> </w:t>
      </w:r>
      <w:r w:rsidRPr="00396FF4">
        <w:t>one-letter-grade increase in quarter GPA was</w:t>
      </w:r>
    </w:p>
    <w:p w:rsidR="00396FF4" w:rsidRPr="00396FF4" w:rsidRDefault="00396FF4" w:rsidP="00396FF4">
      <w:proofErr w:type="gramStart"/>
      <w:r w:rsidRPr="00396FF4">
        <w:rPr>
          <w:bCs/>
        </w:rPr>
        <w:t>associated</w:t>
      </w:r>
      <w:proofErr w:type="gramEnd"/>
      <w:r w:rsidRPr="00396FF4">
        <w:rPr>
          <w:bCs/>
        </w:rPr>
        <w:t xml:space="preserve"> with </w:t>
      </w:r>
      <w:r w:rsidRPr="00396FF4">
        <w:t>a 40-hour increase in weekly</w:t>
      </w:r>
      <w:r>
        <w:t xml:space="preserve"> </w:t>
      </w:r>
      <w:r w:rsidRPr="00396FF4">
        <w:t>study time.</w:t>
      </w:r>
    </w:p>
    <w:p w:rsidR="00396FF4" w:rsidRPr="00396FF4" w:rsidRDefault="00396FF4" w:rsidP="00396FF4">
      <w:r w:rsidRPr="00396FF4">
        <w:rPr>
          <w:bCs/>
        </w:rPr>
        <w:t xml:space="preserve">3 </w:t>
      </w:r>
      <w:r w:rsidRPr="00396FF4">
        <w:t xml:space="preserve">Young, </w:t>
      </w:r>
      <w:proofErr w:type="spellStart"/>
      <w:r w:rsidRPr="00396FF4">
        <w:t>Klemz</w:t>
      </w:r>
      <w:proofErr w:type="spellEnd"/>
      <w:r w:rsidRPr="00396FF4">
        <w:t xml:space="preserve"> and Murphy (2003) showed that</w:t>
      </w:r>
      <w:r>
        <w:t xml:space="preserve"> </w:t>
      </w:r>
      <w:r w:rsidRPr="00396FF4">
        <w:t xml:space="preserve">effort and time spent studying </w:t>
      </w:r>
      <w:r>
        <w:t>i</w:t>
      </w:r>
      <w:r w:rsidRPr="00396FF4">
        <w:rPr>
          <w:bCs/>
        </w:rPr>
        <w:t xml:space="preserve">nfluenced / </w:t>
      </w:r>
      <w:r>
        <w:rPr>
          <w:bCs/>
        </w:rPr>
        <w:t>h</w:t>
      </w:r>
      <w:r w:rsidRPr="00396FF4">
        <w:rPr>
          <w:bCs/>
        </w:rPr>
        <w:t>ad</w:t>
      </w:r>
      <w:r>
        <w:rPr>
          <w:bCs/>
        </w:rPr>
        <w:t xml:space="preserve"> </w:t>
      </w:r>
      <w:r w:rsidRPr="00396FF4">
        <w:rPr>
          <w:bCs/>
        </w:rPr>
        <w:t xml:space="preserve">an influence on </w:t>
      </w:r>
      <w:r w:rsidRPr="00396FF4">
        <w:t>learning performance.</w:t>
      </w:r>
    </w:p>
    <w:p w:rsidR="00396FF4" w:rsidRPr="00396FF4" w:rsidRDefault="00396FF4" w:rsidP="00396FF4">
      <w:r w:rsidRPr="00396FF4">
        <w:rPr>
          <w:bCs/>
        </w:rPr>
        <w:t xml:space="preserve">4 </w:t>
      </w:r>
      <w:r w:rsidRPr="00396FF4">
        <w:t xml:space="preserve">Work was found to </w:t>
      </w:r>
      <w:r w:rsidRPr="00396FF4">
        <w:rPr>
          <w:bCs/>
        </w:rPr>
        <w:t xml:space="preserve">interfere with </w:t>
      </w:r>
      <w:r w:rsidRPr="00396FF4">
        <w:t>the effective</w:t>
      </w:r>
      <w:r>
        <w:t xml:space="preserve"> </w:t>
      </w:r>
      <w:r w:rsidRPr="00396FF4">
        <w:t>acquisition of academic knowledge and skills.</w:t>
      </w:r>
    </w:p>
    <w:p w:rsidR="00396FF4" w:rsidRPr="00396FF4" w:rsidRDefault="00396FF4" w:rsidP="00396FF4">
      <w:r w:rsidRPr="00396FF4">
        <w:rPr>
          <w:bCs/>
        </w:rPr>
        <w:t xml:space="preserve">5 </w:t>
      </w:r>
      <w:r w:rsidRPr="00396FF4">
        <w:t xml:space="preserve">Another, simpler </w:t>
      </w:r>
      <w:r w:rsidRPr="00396FF4">
        <w:rPr>
          <w:bCs/>
        </w:rPr>
        <w:t xml:space="preserve">explanation for / of </w:t>
      </w:r>
      <w:r w:rsidRPr="00396FF4">
        <w:t>these</w:t>
      </w:r>
      <w:r>
        <w:t xml:space="preserve"> </w:t>
      </w:r>
      <w:r w:rsidRPr="00396FF4">
        <w:t>results can be that previous investigations have</w:t>
      </w:r>
      <w:r>
        <w:t xml:space="preserve"> </w:t>
      </w:r>
      <w:r w:rsidRPr="00396FF4">
        <w:t>not looked at all student time use.</w:t>
      </w:r>
    </w:p>
    <w:p w:rsidR="00396FF4" w:rsidRPr="00396FF4" w:rsidRDefault="00396FF4" w:rsidP="00396FF4">
      <w:r w:rsidRPr="00396FF4">
        <w:rPr>
          <w:bCs/>
        </w:rPr>
        <w:t xml:space="preserve">6 </w:t>
      </w:r>
      <w:r w:rsidRPr="00396FF4">
        <w:t xml:space="preserve">The time left for studies and for work </w:t>
      </w:r>
      <w:r w:rsidRPr="00396FF4">
        <w:rPr>
          <w:bCs/>
        </w:rPr>
        <w:t>depends</w:t>
      </w:r>
      <w:r>
        <w:rPr>
          <w:bCs/>
        </w:rPr>
        <w:t xml:space="preserve"> </w:t>
      </w:r>
      <w:r w:rsidRPr="00396FF4">
        <w:rPr>
          <w:bCs/>
        </w:rPr>
        <w:t xml:space="preserve">on </w:t>
      </w:r>
      <w:r w:rsidRPr="00396FF4">
        <w:t>how much time is spent on all activities.</w:t>
      </w:r>
    </w:p>
    <w:p w:rsidR="00396FF4" w:rsidRPr="00396FF4" w:rsidRDefault="00396FF4" w:rsidP="00396FF4">
      <w:r w:rsidRPr="00396FF4">
        <w:rPr>
          <w:bCs/>
        </w:rPr>
        <w:t xml:space="preserve">7 </w:t>
      </w:r>
      <w:r w:rsidRPr="00396FF4">
        <w:t>There is a need for studies and for work that</w:t>
      </w:r>
      <w:r>
        <w:t xml:space="preserve"> </w:t>
      </w:r>
      <w:r w:rsidRPr="00396FF4">
        <w:rPr>
          <w:bCs/>
        </w:rPr>
        <w:t xml:space="preserve">investigates </w:t>
      </w:r>
      <w:r w:rsidRPr="00396FF4">
        <w:t>student time use.</w:t>
      </w:r>
    </w:p>
    <w:p w:rsidR="00396FF4" w:rsidRPr="00396FF4" w:rsidRDefault="00396FF4" w:rsidP="00396FF4">
      <w:r w:rsidRPr="00396FF4">
        <w:rPr>
          <w:bCs/>
        </w:rPr>
        <w:t xml:space="preserve">8 </w:t>
      </w:r>
      <w:r w:rsidRPr="00396FF4">
        <w:t xml:space="preserve">This study </w:t>
      </w:r>
      <w:r w:rsidRPr="00396FF4">
        <w:rPr>
          <w:bCs/>
        </w:rPr>
        <w:t xml:space="preserve">focuses on </w:t>
      </w:r>
      <w:r w:rsidRPr="00396FF4">
        <w:t>exploring the</w:t>
      </w:r>
      <w:r>
        <w:t xml:space="preserve"> </w:t>
      </w:r>
      <w:r w:rsidRPr="00396FF4">
        <w:t>phenomenon of student time use.</w:t>
      </w:r>
    </w:p>
    <w:p w:rsidR="00396FF4" w:rsidRDefault="00396FF4" w:rsidP="00A51265">
      <w:pPr>
        <w:rPr>
          <w:b/>
        </w:rPr>
      </w:pPr>
    </w:p>
    <w:p w:rsidR="00396FF4" w:rsidRPr="00A51265" w:rsidRDefault="00396FF4" w:rsidP="00A51265">
      <w:pPr>
        <w:rPr>
          <w:b/>
        </w:rPr>
      </w:pPr>
    </w:p>
    <w:p w:rsidR="00170431" w:rsidRDefault="00170431" w:rsidP="00F92A8F">
      <w:pPr>
        <w:rPr>
          <w:b/>
        </w:rPr>
      </w:pPr>
      <w:r w:rsidRPr="00170431">
        <w:rPr>
          <w:b/>
        </w:rPr>
        <w:t xml:space="preserve">6 </w:t>
      </w:r>
      <w:r w:rsidR="00396FF4">
        <w:rPr>
          <w:b/>
        </w:rPr>
        <w:t>Reading in detail</w:t>
      </w:r>
    </w:p>
    <w:p w:rsidR="003F284E" w:rsidRDefault="00170431" w:rsidP="0043647B">
      <w:pPr>
        <w:rPr>
          <w:b/>
        </w:rPr>
      </w:pPr>
      <w:r w:rsidRPr="00170431">
        <w:rPr>
          <w:b/>
        </w:rPr>
        <w:t>6.1</w:t>
      </w:r>
      <w:proofErr w:type="gramStart"/>
      <w:r w:rsidR="00396FF4">
        <w:rPr>
          <w:b/>
        </w:rPr>
        <w:t>.a</w:t>
      </w:r>
      <w:proofErr w:type="gramEnd"/>
    </w:p>
    <w:p w:rsidR="00396FF4" w:rsidRPr="00396FF4" w:rsidRDefault="00396FF4" w:rsidP="00396FF4">
      <w:r w:rsidRPr="00396FF4">
        <w:t xml:space="preserve">6.1a </w:t>
      </w:r>
    </w:p>
    <w:p w:rsidR="00396FF4" w:rsidRPr="00396FF4" w:rsidRDefault="00396FF4" w:rsidP="00396FF4">
      <w:proofErr w:type="gramStart"/>
      <w:r w:rsidRPr="00396FF4">
        <w:t>fa</w:t>
      </w:r>
      <w:r>
        <w:t>ll</w:t>
      </w:r>
      <w:proofErr w:type="gramEnd"/>
      <w:r w:rsidRPr="00396FF4">
        <w:t xml:space="preserve"> - autumn</w:t>
      </w:r>
    </w:p>
    <w:p w:rsidR="00396FF4" w:rsidRPr="00396FF4" w:rsidRDefault="00396FF4" w:rsidP="00396FF4">
      <w:proofErr w:type="gramStart"/>
      <w:r w:rsidRPr="00396FF4">
        <w:rPr>
          <w:i/>
          <w:iCs/>
        </w:rPr>
        <w:lastRenderedPageBreak/>
        <w:t>freshmen</w:t>
      </w:r>
      <w:proofErr w:type="gramEnd"/>
      <w:r w:rsidRPr="00396FF4">
        <w:rPr>
          <w:i/>
          <w:iCs/>
        </w:rPr>
        <w:t xml:space="preserve"> - </w:t>
      </w:r>
      <w:r w:rsidRPr="00396FF4">
        <w:t>'first year undergraduates' or '</w:t>
      </w:r>
      <w:proofErr w:type="spellStart"/>
      <w:r w:rsidRPr="00396FF4">
        <w:t>freshers</w:t>
      </w:r>
      <w:proofErr w:type="spellEnd"/>
      <w:r w:rsidRPr="00396FF4">
        <w:t>'</w:t>
      </w:r>
      <w:r>
        <w:t xml:space="preserve"> </w:t>
      </w:r>
      <w:r w:rsidRPr="00396FF4">
        <w:t>(at a university)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outside</w:t>
      </w:r>
      <w:proofErr w:type="gramEnd"/>
      <w:r w:rsidRPr="00396FF4">
        <w:rPr>
          <w:i/>
          <w:iCs/>
        </w:rPr>
        <w:t xml:space="preserve"> of - </w:t>
      </w:r>
      <w:r w:rsidRPr="00396FF4">
        <w:t>outside (when it is used as a</w:t>
      </w:r>
      <w:r>
        <w:t xml:space="preserve"> </w:t>
      </w:r>
      <w:r w:rsidRPr="00396FF4">
        <w:t xml:space="preserve">preposition; </w:t>
      </w:r>
      <w:r w:rsidRPr="00396FF4">
        <w:rPr>
          <w:i/>
          <w:iCs/>
        </w:rPr>
        <w:t xml:space="preserve">outside </w:t>
      </w:r>
      <w:r w:rsidRPr="00396FF4">
        <w:t xml:space="preserve">is not usually followed by </w:t>
      </w:r>
      <w:r w:rsidRPr="00396FF4">
        <w:rPr>
          <w:i/>
          <w:iCs/>
        </w:rPr>
        <w:t xml:space="preserve">of </w:t>
      </w:r>
      <w:r w:rsidRPr="00396FF4">
        <w:t>in</w:t>
      </w:r>
      <w:r>
        <w:t xml:space="preserve"> </w:t>
      </w:r>
      <w:r w:rsidRPr="00396FF4">
        <w:t>British English)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senior</w:t>
      </w:r>
      <w:proofErr w:type="gramEnd"/>
      <w:r w:rsidRPr="00396FF4">
        <w:rPr>
          <w:i/>
          <w:iCs/>
        </w:rPr>
        <w:t xml:space="preserve"> year in high school - final </w:t>
      </w:r>
      <w:r w:rsidRPr="00396FF4">
        <w:t>year in secondary</w:t>
      </w:r>
      <w:r>
        <w:t xml:space="preserve"> </w:t>
      </w:r>
      <w:r w:rsidRPr="00396FF4">
        <w:t>school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behavior</w:t>
      </w:r>
      <w:proofErr w:type="gramEnd"/>
      <w:r w:rsidRPr="00396FF4">
        <w:rPr>
          <w:i/>
          <w:iCs/>
        </w:rPr>
        <w:t xml:space="preserve"> - </w:t>
      </w:r>
      <w:proofErr w:type="spellStart"/>
      <w:r w:rsidRPr="00396FF4">
        <w:t>behaviour</w:t>
      </w:r>
      <w:proofErr w:type="spellEnd"/>
    </w:p>
    <w:p w:rsidR="00396FF4" w:rsidRPr="00396FF4" w:rsidRDefault="00396FF4" w:rsidP="00396FF4">
      <w:r w:rsidRPr="00396FF4">
        <w:rPr>
          <w:b/>
        </w:rPr>
        <w:t>6.1</w:t>
      </w:r>
      <w:proofErr w:type="gramStart"/>
      <w:r w:rsidRPr="00396FF4">
        <w:rPr>
          <w:b/>
        </w:rPr>
        <w:t>.b</w:t>
      </w:r>
      <w:proofErr w:type="gramEnd"/>
      <w:r w:rsidRPr="00396FF4">
        <w:t xml:space="preserve"> </w:t>
      </w:r>
    </w:p>
    <w:p w:rsidR="00396FF4" w:rsidRPr="00396FF4" w:rsidRDefault="00396FF4" w:rsidP="00396FF4">
      <w:r w:rsidRPr="00396FF4">
        <w:t xml:space="preserve">In the extract, </w:t>
      </w:r>
      <w:r w:rsidRPr="00396FF4">
        <w:rPr>
          <w:i/>
          <w:iCs/>
        </w:rPr>
        <w:t xml:space="preserve">moderate </w:t>
      </w:r>
      <w:r w:rsidRPr="00396FF4">
        <w:t>is used as a verb and</w:t>
      </w:r>
      <w:r>
        <w:t xml:space="preserve"> </w:t>
      </w:r>
      <w:r w:rsidRPr="00396FF4">
        <w:t xml:space="preserve">would be pronounced / ' m o d </w:t>
      </w:r>
      <w:proofErr w:type="gramStart"/>
      <w:r w:rsidRPr="00396FF4">
        <w:t>a</w:t>
      </w:r>
      <w:proofErr w:type="gramEnd"/>
      <w:r w:rsidRPr="00396FF4">
        <w:t xml:space="preserve"> r e </w:t>
      </w:r>
      <w:proofErr w:type="spellStart"/>
      <w:r w:rsidRPr="00396FF4">
        <w:t>i</w:t>
      </w:r>
      <w:proofErr w:type="spellEnd"/>
      <w:r w:rsidRPr="00396FF4">
        <w:t xml:space="preserve"> t /.</w:t>
      </w:r>
    </w:p>
    <w:p w:rsidR="00396FF4" w:rsidRPr="00396FF4" w:rsidRDefault="00396FF4" w:rsidP="00396FF4">
      <w:r w:rsidRPr="00396FF4">
        <w:t xml:space="preserve">As an adjective it is pronounced / ' m o d </w:t>
      </w:r>
      <w:proofErr w:type="gramStart"/>
      <w:r w:rsidRPr="00396FF4">
        <w:t>a</w:t>
      </w:r>
      <w:proofErr w:type="gramEnd"/>
      <w:r w:rsidRPr="00396FF4">
        <w:t xml:space="preserve"> r a t /.</w:t>
      </w:r>
    </w:p>
    <w:p w:rsidR="00396FF4" w:rsidRPr="00396FF4" w:rsidRDefault="00396FF4" w:rsidP="00396FF4">
      <w:pPr>
        <w:rPr>
          <w:b/>
          <w:bCs/>
        </w:rPr>
      </w:pPr>
      <w:r w:rsidRPr="00396FF4">
        <w:rPr>
          <w:b/>
          <w:bCs/>
        </w:rPr>
        <w:t>6.1</w:t>
      </w:r>
      <w:proofErr w:type="gramStart"/>
      <w:r w:rsidRPr="00396FF4">
        <w:rPr>
          <w:b/>
          <w:bCs/>
        </w:rPr>
        <w:t>.c</w:t>
      </w:r>
      <w:proofErr w:type="gramEnd"/>
    </w:p>
    <w:p w:rsidR="00396FF4" w:rsidRPr="00396FF4" w:rsidRDefault="00396FF4" w:rsidP="00396FF4">
      <w:proofErr w:type="gramStart"/>
      <w:r w:rsidRPr="00396FF4">
        <w:t>mostly</w:t>
      </w:r>
      <w:proofErr w:type="gramEnd"/>
      <w:r w:rsidRPr="00396FF4">
        <w:t>, largely, virtually</w:t>
      </w:r>
    </w:p>
    <w:p w:rsidR="00396FF4" w:rsidRPr="00396FF4" w:rsidRDefault="00396FF4" w:rsidP="00396FF4">
      <w:r w:rsidRPr="00396FF4">
        <w:t>Note that these words could alternatively be placed</w:t>
      </w:r>
      <w:r>
        <w:t xml:space="preserve"> </w:t>
      </w:r>
      <w:r w:rsidRPr="00396FF4">
        <w:t>between 'has' and 'been'.</w:t>
      </w:r>
    </w:p>
    <w:p w:rsidR="00396FF4" w:rsidRPr="00396FF4" w:rsidRDefault="00396FF4" w:rsidP="00396FF4">
      <w:pPr>
        <w:rPr>
          <w:b/>
        </w:rPr>
      </w:pPr>
      <w:r w:rsidRPr="00396FF4">
        <w:rPr>
          <w:b/>
        </w:rPr>
        <w:t>6.1</w:t>
      </w:r>
      <w:proofErr w:type="gramStart"/>
      <w:r w:rsidRPr="00396FF4">
        <w:rPr>
          <w:b/>
        </w:rPr>
        <w:t>.d</w:t>
      </w:r>
      <w:proofErr w:type="gramEnd"/>
    </w:p>
    <w:p w:rsidR="00396FF4" w:rsidRPr="00396FF4" w:rsidRDefault="00396FF4" w:rsidP="00396FF4">
      <w:r>
        <w:rPr>
          <w:i/>
          <w:iCs/>
        </w:rPr>
        <w:t>E</w:t>
      </w:r>
      <w:r w:rsidRPr="00396FF4">
        <w:rPr>
          <w:i/>
          <w:iCs/>
        </w:rPr>
        <w:t xml:space="preserve">mpirical Investigations = </w:t>
      </w:r>
      <w:r w:rsidRPr="00396FF4">
        <w:t>investigations that</w:t>
      </w:r>
      <w:r>
        <w:t xml:space="preserve"> </w:t>
      </w:r>
      <w:r w:rsidRPr="00396FF4">
        <w:t>involved doing experiments or</w:t>
      </w:r>
    </w:p>
    <w:p w:rsidR="00396FF4" w:rsidRDefault="00396FF4" w:rsidP="00396FF4">
      <w:proofErr w:type="gramStart"/>
      <w:r w:rsidRPr="00396FF4">
        <w:t>observation</w:t>
      </w:r>
      <w:proofErr w:type="gramEnd"/>
      <w:r w:rsidRPr="00396FF4">
        <w:t xml:space="preserve"> rather than theory alone</w:t>
      </w:r>
    </w:p>
    <w:p w:rsidR="00396FF4" w:rsidRPr="00396FF4" w:rsidRDefault="00396FF4" w:rsidP="00396FF4">
      <w:pPr>
        <w:rPr>
          <w:b/>
        </w:rPr>
      </w:pPr>
      <w:r w:rsidRPr="00396FF4">
        <w:rPr>
          <w:b/>
        </w:rPr>
        <w:t>6.1</w:t>
      </w:r>
      <w:proofErr w:type="gramStart"/>
      <w:r w:rsidRPr="00396FF4">
        <w:rPr>
          <w:b/>
        </w:rPr>
        <w:t>.e</w:t>
      </w:r>
      <w:proofErr w:type="gramEnd"/>
    </w:p>
    <w:p w:rsidR="00396FF4" w:rsidRPr="00396FF4" w:rsidRDefault="00396FF4" w:rsidP="00396FF4">
      <w:r w:rsidRPr="00396FF4">
        <w:t>The writers are expressing the opinion that the fact</w:t>
      </w:r>
      <w:r>
        <w:t xml:space="preserve"> </w:t>
      </w:r>
      <w:r w:rsidRPr="00396FF4">
        <w:t>that 'there is a need for research that investigates</w:t>
      </w:r>
      <w:r>
        <w:t xml:space="preserve"> </w:t>
      </w:r>
      <w:r w:rsidRPr="00396FF4">
        <w:t>student time use' is obvious or certain and,</w:t>
      </w:r>
      <w:r>
        <w:t xml:space="preserve"> </w:t>
      </w:r>
      <w:r w:rsidRPr="00396FF4">
        <w:t>therefore, that the reader will agree.</w:t>
      </w:r>
    </w:p>
    <w:p w:rsidR="00396FF4" w:rsidRPr="00396FF4" w:rsidRDefault="00396FF4" w:rsidP="00396FF4"/>
    <w:p w:rsidR="00396FF4" w:rsidRPr="00396FF4" w:rsidRDefault="00396FF4" w:rsidP="00396FF4">
      <w:pPr>
        <w:rPr>
          <w:b/>
          <w:bCs/>
        </w:rPr>
      </w:pPr>
      <w:r w:rsidRPr="00396FF4">
        <w:rPr>
          <w:b/>
          <w:bCs/>
        </w:rPr>
        <w:t>Corpus research</w:t>
      </w:r>
    </w:p>
    <w:p w:rsidR="00396FF4" w:rsidRPr="00396FF4" w:rsidRDefault="00396FF4" w:rsidP="00396FF4">
      <w:pPr>
        <w:rPr>
          <w:i/>
          <w:iCs/>
        </w:rPr>
      </w:pPr>
      <w:proofErr w:type="gramStart"/>
      <w:r w:rsidRPr="00396FF4">
        <w:t>verbs</w:t>
      </w:r>
      <w:proofErr w:type="gramEnd"/>
      <w:r w:rsidRPr="00396FF4">
        <w:t xml:space="preserve"> which collocate with</w:t>
      </w:r>
      <w:r>
        <w:t xml:space="preserve"> </w:t>
      </w:r>
      <w:r w:rsidRPr="00396FF4">
        <w:rPr>
          <w:i/>
          <w:iCs/>
        </w:rPr>
        <w:t>research.</w:t>
      </w:r>
    </w:p>
    <w:p w:rsidR="00396FF4" w:rsidRPr="00396FF4" w:rsidRDefault="00396FF4" w:rsidP="00396FF4">
      <w:r w:rsidRPr="00396FF4">
        <w:rPr>
          <w:bCs/>
        </w:rPr>
        <w:t xml:space="preserve">1 </w:t>
      </w:r>
      <w:r w:rsidRPr="00396FF4">
        <w:t>examines</w:t>
      </w:r>
    </w:p>
    <w:p w:rsidR="00396FF4" w:rsidRPr="00396FF4" w:rsidRDefault="00396FF4" w:rsidP="00396FF4">
      <w:r w:rsidRPr="00396FF4">
        <w:rPr>
          <w:bCs/>
        </w:rPr>
        <w:t xml:space="preserve">2 </w:t>
      </w:r>
      <w:r w:rsidRPr="00396FF4">
        <w:t>addresses</w:t>
      </w:r>
    </w:p>
    <w:p w:rsidR="00396FF4" w:rsidRPr="00396FF4" w:rsidRDefault="00396FF4" w:rsidP="00396FF4">
      <w:r w:rsidRPr="00396FF4">
        <w:t xml:space="preserve">3 </w:t>
      </w:r>
      <w:proofErr w:type="gramStart"/>
      <w:r w:rsidRPr="00396FF4">
        <w:t>focuses</w:t>
      </w:r>
      <w:proofErr w:type="gramEnd"/>
      <w:r w:rsidRPr="00396FF4">
        <w:t xml:space="preserve"> on</w:t>
      </w:r>
    </w:p>
    <w:p w:rsidR="00396FF4" w:rsidRPr="00396FF4" w:rsidRDefault="00396FF4" w:rsidP="00396FF4">
      <w:r w:rsidRPr="00396FF4">
        <w:t>4 seeks to</w:t>
      </w:r>
    </w:p>
    <w:p w:rsidR="00396FF4" w:rsidRPr="00396FF4" w:rsidRDefault="00396FF4" w:rsidP="00396FF4">
      <w:r w:rsidRPr="00396FF4">
        <w:t>5 considers</w:t>
      </w:r>
    </w:p>
    <w:p w:rsidR="00396FF4" w:rsidRDefault="00396FF4" w:rsidP="00396FF4">
      <w:r w:rsidRPr="00396FF4">
        <w:t xml:space="preserve">6 </w:t>
      </w:r>
      <w:proofErr w:type="gramStart"/>
      <w:r w:rsidRPr="00396FF4">
        <w:t>aims</w:t>
      </w:r>
      <w:proofErr w:type="gramEnd"/>
      <w:r w:rsidRPr="00396FF4">
        <w:t xml:space="preserve"> to</w:t>
      </w:r>
    </w:p>
    <w:p w:rsidR="00396FF4" w:rsidRDefault="00396FF4" w:rsidP="00396FF4"/>
    <w:p w:rsidR="00396FF4" w:rsidRPr="00396FF4" w:rsidRDefault="00396FF4" w:rsidP="00396FF4">
      <w:pPr>
        <w:rPr>
          <w:b/>
          <w:iCs/>
        </w:rPr>
      </w:pPr>
      <w:r w:rsidRPr="00396FF4">
        <w:rPr>
          <w:b/>
          <w:iCs/>
        </w:rPr>
        <w:t>More corpus research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experimental</w:t>
      </w:r>
      <w:proofErr w:type="gramEnd"/>
      <w:r w:rsidRPr="00396FF4">
        <w:rPr>
          <w:i/>
          <w:iCs/>
        </w:rPr>
        <w:t xml:space="preserve"> investigations - </w:t>
      </w:r>
      <w:r w:rsidRPr="00396FF4">
        <w:t>investigations that involve</w:t>
      </w:r>
      <w:r>
        <w:t xml:space="preserve"> </w:t>
      </w:r>
      <w:r w:rsidRPr="00396FF4">
        <w:t>doing scientific tests (or experiments) to learn something</w:t>
      </w:r>
      <w:r>
        <w:t xml:space="preserve"> </w:t>
      </w:r>
      <w:r w:rsidRPr="00396FF4">
        <w:t>about a subject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theoretical</w:t>
      </w:r>
      <w:proofErr w:type="gramEnd"/>
      <w:r w:rsidRPr="00396FF4">
        <w:rPr>
          <w:i/>
          <w:iCs/>
        </w:rPr>
        <w:t xml:space="preserve"> investigations - </w:t>
      </w:r>
      <w:r>
        <w:t>i</w:t>
      </w:r>
      <w:r w:rsidRPr="00396FF4">
        <w:t>nvestigations that are based</w:t>
      </w:r>
      <w:r>
        <w:t xml:space="preserve"> </w:t>
      </w:r>
      <w:r w:rsidRPr="00396FF4">
        <w:t>on ideas about a subject rather than practical (empirical</w:t>
      </w:r>
      <w:r>
        <w:t xml:space="preserve"> </w:t>
      </w:r>
      <w:r w:rsidRPr="00396FF4">
        <w:t xml:space="preserve">or experimental) </w:t>
      </w:r>
      <w:r>
        <w:t>i</w:t>
      </w:r>
      <w:r w:rsidRPr="00396FF4">
        <w:t>nvestigations</w:t>
      </w:r>
    </w:p>
    <w:p w:rsidR="00396FF4" w:rsidRPr="00396FF4" w:rsidRDefault="00396FF4" w:rsidP="00396FF4">
      <w:proofErr w:type="gramStart"/>
      <w:r w:rsidRPr="00396FF4">
        <w:rPr>
          <w:i/>
          <w:iCs/>
        </w:rPr>
        <w:t>preliminary</w:t>
      </w:r>
      <w:proofErr w:type="gramEnd"/>
      <w:r w:rsidRPr="00396FF4">
        <w:rPr>
          <w:i/>
          <w:iCs/>
        </w:rPr>
        <w:t xml:space="preserve"> investigations </w:t>
      </w:r>
      <w:r w:rsidRPr="00396FF4">
        <w:t>- investigations that come</w:t>
      </w:r>
      <w:r>
        <w:t xml:space="preserve"> </w:t>
      </w:r>
      <w:r w:rsidRPr="00396FF4">
        <w:t xml:space="preserve">before a more </w:t>
      </w:r>
      <w:r>
        <w:t>i</w:t>
      </w:r>
      <w:r w:rsidRPr="00396FF4">
        <w:t xml:space="preserve">mportant or larger-scale </w:t>
      </w:r>
      <w:r>
        <w:t>i</w:t>
      </w:r>
      <w:r w:rsidRPr="00396FF4">
        <w:t>nvestigation</w:t>
      </w:r>
    </w:p>
    <w:p w:rsidR="00396FF4" w:rsidRDefault="00396FF4" w:rsidP="00396FF4">
      <w:proofErr w:type="gramStart"/>
      <w:r w:rsidRPr="00396FF4">
        <w:rPr>
          <w:i/>
          <w:iCs/>
        </w:rPr>
        <w:t>extensive</w:t>
      </w:r>
      <w:proofErr w:type="gramEnd"/>
      <w:r w:rsidRPr="00396FF4">
        <w:rPr>
          <w:i/>
          <w:iCs/>
        </w:rPr>
        <w:t xml:space="preserve"> investigations - </w:t>
      </w:r>
      <w:r>
        <w:t>i</w:t>
      </w:r>
      <w:r w:rsidRPr="00396FF4">
        <w:t>nvestigations that cover a</w:t>
      </w:r>
      <w:r>
        <w:t xml:space="preserve"> </w:t>
      </w:r>
      <w:r w:rsidRPr="00396FF4">
        <w:t xml:space="preserve">wide range of topics, or many </w:t>
      </w:r>
      <w:r>
        <w:t>i</w:t>
      </w:r>
      <w:r w:rsidRPr="00396FF4">
        <w:t>nvestigations that go into</w:t>
      </w:r>
      <w:r>
        <w:t xml:space="preserve"> </w:t>
      </w:r>
      <w:r w:rsidRPr="00396FF4">
        <w:t>considerable detail on a particular topic</w:t>
      </w:r>
    </w:p>
    <w:p w:rsidR="00396FF4" w:rsidRPr="00396FF4" w:rsidRDefault="00396FF4" w:rsidP="00396FF4"/>
    <w:p w:rsidR="008E0643" w:rsidRDefault="008E0643" w:rsidP="0063713E">
      <w:pPr>
        <w:rPr>
          <w:b/>
          <w:bCs/>
          <w:i/>
          <w:iCs/>
        </w:rPr>
      </w:pPr>
    </w:p>
    <w:p w:rsidR="008E0643" w:rsidRDefault="00F01AD8" w:rsidP="00F01AD8">
      <w:pPr>
        <w:rPr>
          <w:b/>
        </w:rPr>
      </w:pPr>
      <w:r w:rsidRPr="00F01AD8">
        <w:rPr>
          <w:b/>
        </w:rPr>
        <w:t xml:space="preserve">7 </w:t>
      </w:r>
      <w:r w:rsidR="00396FF4">
        <w:rPr>
          <w:b/>
        </w:rPr>
        <w:t>Presenting and explaining results in charts</w:t>
      </w:r>
    </w:p>
    <w:p w:rsidR="008E0643" w:rsidRDefault="008E0643" w:rsidP="008E0643">
      <w:pPr>
        <w:rPr>
          <w:b/>
        </w:rPr>
      </w:pPr>
      <w:r w:rsidRPr="008E0643">
        <w:rPr>
          <w:b/>
        </w:rPr>
        <w:t xml:space="preserve">7.1a </w:t>
      </w:r>
    </w:p>
    <w:p w:rsidR="00396FF4" w:rsidRPr="00396FF4" w:rsidRDefault="00396FF4" w:rsidP="00396FF4">
      <w:r w:rsidRPr="00396FF4">
        <w:rPr>
          <w:b/>
          <w:bCs/>
        </w:rPr>
        <w:t xml:space="preserve">1 </w:t>
      </w:r>
      <w:r w:rsidRPr="00396FF4">
        <w:t>bar chart; pie chart</w:t>
      </w:r>
    </w:p>
    <w:p w:rsidR="00396FF4" w:rsidRPr="00396FF4" w:rsidRDefault="00396FF4" w:rsidP="00396FF4">
      <w:r w:rsidRPr="00396FF4">
        <w:rPr>
          <w:b/>
          <w:bCs/>
        </w:rPr>
        <w:t xml:space="preserve">2 </w:t>
      </w:r>
      <w:r w:rsidRPr="00396FF4">
        <w:t>bar chart</w:t>
      </w:r>
    </w:p>
    <w:p w:rsidR="00396FF4" w:rsidRPr="00396FF4" w:rsidRDefault="00396FF4" w:rsidP="00396FF4">
      <w:r w:rsidRPr="00396FF4">
        <w:rPr>
          <w:b/>
          <w:bCs/>
        </w:rPr>
        <w:t xml:space="preserve">3 </w:t>
      </w:r>
      <w:r w:rsidRPr="00396FF4">
        <w:t>scatter diagram</w:t>
      </w:r>
    </w:p>
    <w:p w:rsidR="00396FF4" w:rsidRPr="00396FF4" w:rsidRDefault="00396FF4" w:rsidP="00396FF4">
      <w:r w:rsidRPr="00396FF4">
        <w:rPr>
          <w:b/>
          <w:bCs/>
        </w:rPr>
        <w:t xml:space="preserve">7.2a </w:t>
      </w:r>
    </w:p>
    <w:p w:rsidR="00396FF4" w:rsidRPr="00396FF4" w:rsidRDefault="00396FF4" w:rsidP="00396FF4">
      <w:r w:rsidRPr="00396FF4">
        <w:t>1 Home</w:t>
      </w:r>
    </w:p>
    <w:p w:rsidR="00396FF4" w:rsidRPr="00396FF4" w:rsidRDefault="00396FF4" w:rsidP="00396FF4">
      <w:r w:rsidRPr="00396FF4">
        <w:rPr>
          <w:b/>
          <w:bCs/>
        </w:rPr>
        <w:lastRenderedPageBreak/>
        <w:t xml:space="preserve">2 </w:t>
      </w:r>
      <w:r w:rsidRPr="00396FF4">
        <w:t>Refreshment areas</w:t>
      </w:r>
    </w:p>
    <w:p w:rsidR="00396FF4" w:rsidRPr="00396FF4" w:rsidRDefault="00396FF4" w:rsidP="00396FF4">
      <w:r w:rsidRPr="00396FF4">
        <w:rPr>
          <w:b/>
          <w:bCs/>
        </w:rPr>
        <w:t xml:space="preserve">3 </w:t>
      </w:r>
      <w:r w:rsidRPr="00396FF4">
        <w:t>Travelling</w:t>
      </w:r>
    </w:p>
    <w:p w:rsidR="00396FF4" w:rsidRPr="00396FF4" w:rsidRDefault="00396FF4" w:rsidP="00396FF4">
      <w:pPr>
        <w:rPr>
          <w:b/>
        </w:rPr>
      </w:pPr>
      <w:r w:rsidRPr="00396FF4">
        <w:rPr>
          <w:b/>
        </w:rPr>
        <w:t>7.2</w:t>
      </w:r>
      <w:proofErr w:type="gramStart"/>
      <w:r w:rsidRPr="00396FF4">
        <w:rPr>
          <w:b/>
        </w:rPr>
        <w:t>.b</w:t>
      </w:r>
      <w:proofErr w:type="gramEnd"/>
    </w:p>
    <w:p w:rsidR="00396FF4" w:rsidRPr="00396FF4" w:rsidRDefault="00396FF4" w:rsidP="00396FF4">
      <w:pPr>
        <w:rPr>
          <w:lang w:val="nl-NL"/>
        </w:rPr>
      </w:pPr>
      <w:proofErr w:type="gramStart"/>
      <w:r w:rsidRPr="00396FF4">
        <w:rPr>
          <w:bCs/>
          <w:lang w:val="nl-NL"/>
        </w:rPr>
        <w:t>a</w:t>
      </w:r>
      <w:proofErr w:type="gramEnd"/>
      <w:r w:rsidRPr="00396FF4">
        <w:rPr>
          <w:bCs/>
          <w:lang w:val="nl-NL"/>
        </w:rPr>
        <w:t xml:space="preserve"> </w:t>
      </w:r>
      <w:r w:rsidRPr="00396FF4">
        <w:rPr>
          <w:lang w:val="nl-NL"/>
        </w:rPr>
        <w:t>5</w:t>
      </w:r>
    </w:p>
    <w:p w:rsidR="00396FF4" w:rsidRPr="00396FF4" w:rsidRDefault="00396FF4" w:rsidP="00396FF4">
      <w:pPr>
        <w:rPr>
          <w:lang w:val="nl-NL"/>
        </w:rPr>
      </w:pPr>
      <w:proofErr w:type="gramStart"/>
      <w:r w:rsidRPr="00396FF4">
        <w:rPr>
          <w:bCs/>
          <w:lang w:val="nl-NL"/>
        </w:rPr>
        <w:t>b</w:t>
      </w:r>
      <w:proofErr w:type="gramEnd"/>
      <w:r w:rsidRPr="00396FF4">
        <w:rPr>
          <w:bCs/>
          <w:lang w:val="nl-NL"/>
        </w:rPr>
        <w:t xml:space="preserve"> </w:t>
      </w:r>
      <w:r w:rsidRPr="00396FF4">
        <w:rPr>
          <w:lang w:val="nl-NL"/>
        </w:rPr>
        <w:t>3</w:t>
      </w:r>
    </w:p>
    <w:p w:rsidR="00396FF4" w:rsidRPr="00396FF4" w:rsidRDefault="00396FF4" w:rsidP="00396FF4">
      <w:pPr>
        <w:rPr>
          <w:lang w:val="nl-NL"/>
        </w:rPr>
      </w:pPr>
      <w:proofErr w:type="gramStart"/>
      <w:r w:rsidRPr="00396FF4">
        <w:rPr>
          <w:lang w:val="nl-NL"/>
        </w:rPr>
        <w:t>e</w:t>
      </w:r>
      <w:proofErr w:type="gramEnd"/>
      <w:r w:rsidRPr="00396FF4">
        <w:rPr>
          <w:lang w:val="nl-NL"/>
        </w:rPr>
        <w:t xml:space="preserve"> 4</w:t>
      </w:r>
    </w:p>
    <w:p w:rsidR="00396FF4" w:rsidRDefault="00396FF4" w:rsidP="00396FF4">
      <w:pPr>
        <w:rPr>
          <w:lang w:val="nl-NL"/>
        </w:rPr>
      </w:pPr>
      <w:proofErr w:type="gramStart"/>
      <w:r w:rsidRPr="00396FF4">
        <w:rPr>
          <w:lang w:val="nl-NL"/>
        </w:rPr>
        <w:t>d</w:t>
      </w:r>
      <w:proofErr w:type="gramEnd"/>
      <w:r w:rsidRPr="00396FF4">
        <w:rPr>
          <w:lang w:val="nl-NL"/>
        </w:rPr>
        <w:t xml:space="preserve"> 1</w:t>
      </w:r>
    </w:p>
    <w:p w:rsidR="00396FF4" w:rsidRPr="00396FF4" w:rsidRDefault="00396FF4" w:rsidP="00396FF4">
      <w:pPr>
        <w:rPr>
          <w:lang w:val="nl-NL"/>
        </w:rPr>
      </w:pPr>
      <w:proofErr w:type="gramStart"/>
      <w:r w:rsidRPr="00396FF4">
        <w:rPr>
          <w:lang w:val="nl-NL"/>
        </w:rPr>
        <w:t>e</w:t>
      </w:r>
      <w:proofErr w:type="gramEnd"/>
      <w:r w:rsidRPr="00396FF4">
        <w:rPr>
          <w:lang w:val="nl-NL"/>
        </w:rPr>
        <w:t xml:space="preserve"> 6</w:t>
      </w:r>
    </w:p>
    <w:p w:rsidR="00396FF4" w:rsidRDefault="00396FF4" w:rsidP="00396FF4">
      <w:proofErr w:type="gramStart"/>
      <w:r w:rsidRPr="00396FF4">
        <w:t>f</w:t>
      </w:r>
      <w:proofErr w:type="gramEnd"/>
      <w:r w:rsidRPr="00396FF4">
        <w:t xml:space="preserve"> 2</w:t>
      </w:r>
    </w:p>
    <w:p w:rsidR="00396FF4" w:rsidRPr="00396FF4" w:rsidRDefault="00396FF4" w:rsidP="00396FF4">
      <w:pPr>
        <w:rPr>
          <w:b/>
        </w:rPr>
      </w:pPr>
      <w:r w:rsidRPr="00396FF4">
        <w:rPr>
          <w:b/>
        </w:rPr>
        <w:t>7.2</w:t>
      </w:r>
      <w:proofErr w:type="gramStart"/>
      <w:r w:rsidRPr="00396FF4">
        <w:rPr>
          <w:b/>
        </w:rPr>
        <w:t>.c</w:t>
      </w:r>
      <w:proofErr w:type="gramEnd"/>
    </w:p>
    <w:p w:rsidR="00396FF4" w:rsidRPr="00396FF4" w:rsidRDefault="00396FF4" w:rsidP="00396FF4">
      <w:r w:rsidRPr="00396FF4">
        <w:rPr>
          <w:b/>
          <w:bCs/>
        </w:rPr>
        <w:t xml:space="preserve">1 </w:t>
      </w:r>
      <w:r w:rsidRPr="00396FF4">
        <w:t>It must be, then, that . . .</w:t>
      </w:r>
    </w:p>
    <w:p w:rsidR="00396FF4" w:rsidRPr="00396FF4" w:rsidRDefault="00396FF4" w:rsidP="00396FF4">
      <w:r w:rsidRPr="00396FF4">
        <w:rPr>
          <w:b/>
          <w:bCs/>
        </w:rPr>
        <w:t xml:space="preserve">2 </w:t>
      </w:r>
      <w:r w:rsidRPr="00396FF4">
        <w:t>... we felt that a more likely explanation is</w:t>
      </w:r>
      <w:r>
        <w:t xml:space="preserve"> </w:t>
      </w:r>
      <w:proofErr w:type="gramStart"/>
      <w:r w:rsidRPr="00396FF4">
        <w:t>that ...</w:t>
      </w:r>
      <w:proofErr w:type="gramEnd"/>
    </w:p>
    <w:p w:rsidR="00396FF4" w:rsidRDefault="00396FF4" w:rsidP="00396FF4">
      <w:pPr>
        <w:rPr>
          <w:i/>
          <w:iCs/>
        </w:rPr>
      </w:pPr>
      <w:r w:rsidRPr="00396FF4">
        <w:rPr>
          <w:b/>
          <w:bCs/>
        </w:rPr>
        <w:t xml:space="preserve">3 </w:t>
      </w:r>
      <w:r>
        <w:t>Most</w:t>
      </w:r>
      <w:r w:rsidRPr="00396FF4">
        <w:t xml:space="preserve"> explanations are expressed</w:t>
      </w:r>
      <w:r>
        <w:t xml:space="preserve"> </w:t>
      </w:r>
      <w:r w:rsidRPr="00396FF4">
        <w:t xml:space="preserve">very cautiously with modal verbs (may, </w:t>
      </w:r>
      <w:r w:rsidRPr="00396FF4">
        <w:rPr>
          <w:i/>
          <w:iCs/>
        </w:rPr>
        <w:t>could)</w:t>
      </w:r>
      <w:proofErr w:type="gramStart"/>
      <w:r w:rsidRPr="00396FF4">
        <w:rPr>
          <w:i/>
          <w:iCs/>
        </w:rPr>
        <w:t>,</w:t>
      </w:r>
      <w:r w:rsidRPr="00396FF4">
        <w:t>modal</w:t>
      </w:r>
      <w:proofErr w:type="gramEnd"/>
      <w:r w:rsidRPr="00396FF4">
        <w:t xml:space="preserve"> adverbs </w:t>
      </w:r>
      <w:r w:rsidRPr="00396FF4">
        <w:rPr>
          <w:i/>
          <w:iCs/>
        </w:rPr>
        <w:t xml:space="preserve">(maybe), </w:t>
      </w:r>
      <w:r w:rsidRPr="00396FF4">
        <w:t>and modal adjectives</w:t>
      </w:r>
      <w:r>
        <w:t xml:space="preserve"> </w:t>
      </w:r>
      <w:r w:rsidRPr="00396FF4">
        <w:rPr>
          <w:i/>
          <w:iCs/>
        </w:rPr>
        <w:t xml:space="preserve">(possible). </w:t>
      </w:r>
    </w:p>
    <w:p w:rsidR="00396FF4" w:rsidRDefault="00396FF4" w:rsidP="00396FF4">
      <w:pPr>
        <w:rPr>
          <w:i/>
          <w:iCs/>
        </w:rPr>
      </w:pPr>
    </w:p>
    <w:p w:rsidR="00BA1389" w:rsidRDefault="00F01AD8" w:rsidP="00BA1389">
      <w:r w:rsidRPr="00F01AD8">
        <w:rPr>
          <w:b/>
        </w:rPr>
        <w:t>9</w:t>
      </w:r>
      <w:r>
        <w:t xml:space="preserve"> </w:t>
      </w:r>
      <w:r w:rsidR="00396FF4" w:rsidRPr="00396FF4">
        <w:rPr>
          <w:b/>
        </w:rPr>
        <w:t>Choosing between paraphrase and quotation</w:t>
      </w:r>
      <w:r w:rsidR="00BA1389">
        <w:t xml:space="preserve"> </w:t>
      </w:r>
    </w:p>
    <w:p w:rsidR="00BA1389" w:rsidRPr="00BA1389" w:rsidRDefault="00BA1389" w:rsidP="00BA1389">
      <w:pPr>
        <w:rPr>
          <w:b/>
        </w:rPr>
      </w:pPr>
      <w:r w:rsidRPr="00BA1389">
        <w:rPr>
          <w:b/>
        </w:rPr>
        <w:t>9.1</w:t>
      </w:r>
    </w:p>
    <w:p w:rsidR="00396FF4" w:rsidRPr="00396FF4" w:rsidRDefault="00396FF4" w:rsidP="00396FF4">
      <w:pPr>
        <w:rPr>
          <w:bCs/>
        </w:rPr>
      </w:pPr>
      <w:r w:rsidRPr="00396FF4">
        <w:rPr>
          <w:bCs/>
        </w:rPr>
        <w:t xml:space="preserve">It </w:t>
      </w:r>
      <w:proofErr w:type="gramStart"/>
      <w:r w:rsidRPr="00396FF4">
        <w:rPr>
          <w:bCs/>
        </w:rPr>
        <w:t>Is</w:t>
      </w:r>
      <w:proofErr w:type="gramEnd"/>
      <w:r w:rsidRPr="00396FF4">
        <w:rPr>
          <w:bCs/>
        </w:rPr>
        <w:t xml:space="preserve"> usually better to paraphrase than quote because:</w:t>
      </w:r>
      <w:r>
        <w:rPr>
          <w:bCs/>
        </w:rPr>
        <w:t xml:space="preserve"> </w:t>
      </w:r>
    </w:p>
    <w:p w:rsidR="00396FF4" w:rsidRPr="00396FF4" w:rsidRDefault="00396FF4" w:rsidP="00396FF4">
      <w:pPr>
        <w:rPr>
          <w:bCs/>
        </w:rPr>
      </w:pPr>
      <w:r w:rsidRPr="00396FF4">
        <w:rPr>
          <w:bCs/>
        </w:rPr>
        <w:t>- paraphrasing more clearly demonstrates an</w:t>
      </w:r>
      <w:r>
        <w:rPr>
          <w:bCs/>
        </w:rPr>
        <w:t xml:space="preserve"> </w:t>
      </w:r>
      <w:r w:rsidRPr="00396FF4">
        <w:rPr>
          <w:bCs/>
        </w:rPr>
        <w:t>understanding of what you read.</w:t>
      </w:r>
    </w:p>
    <w:p w:rsidR="00396FF4" w:rsidRPr="00396FF4" w:rsidRDefault="00396FF4" w:rsidP="00396FF4">
      <w:pPr>
        <w:rPr>
          <w:bCs/>
        </w:rPr>
      </w:pPr>
      <w:r w:rsidRPr="00396FF4">
        <w:rPr>
          <w:bCs/>
        </w:rPr>
        <w:t xml:space="preserve">- </w:t>
      </w:r>
      <w:proofErr w:type="gramStart"/>
      <w:r w:rsidRPr="00396FF4">
        <w:rPr>
          <w:bCs/>
        </w:rPr>
        <w:t>it</w:t>
      </w:r>
      <w:proofErr w:type="gramEnd"/>
      <w:r w:rsidRPr="00396FF4">
        <w:rPr>
          <w:bCs/>
        </w:rPr>
        <w:t xml:space="preserve"> can be difficult to integrate a quotation into</w:t>
      </w:r>
      <w:r>
        <w:rPr>
          <w:bCs/>
        </w:rPr>
        <w:t xml:space="preserve"> </w:t>
      </w:r>
      <w:r w:rsidRPr="00396FF4">
        <w:rPr>
          <w:bCs/>
        </w:rPr>
        <w:t>your own writing, so there may be problems with</w:t>
      </w:r>
      <w:r>
        <w:rPr>
          <w:bCs/>
        </w:rPr>
        <w:t xml:space="preserve"> </w:t>
      </w:r>
      <w:r w:rsidRPr="00396FF4">
        <w:rPr>
          <w:bCs/>
        </w:rPr>
        <w:t>the flow of ideas.</w:t>
      </w:r>
    </w:p>
    <w:p w:rsidR="005028F5" w:rsidRPr="00396FF4" w:rsidRDefault="00396FF4" w:rsidP="005028F5">
      <w:pPr>
        <w:rPr>
          <w:b/>
        </w:rPr>
      </w:pPr>
      <w:r w:rsidRPr="00396FF4">
        <w:rPr>
          <w:b/>
        </w:rPr>
        <w:t>9.2</w:t>
      </w:r>
    </w:p>
    <w:p w:rsidR="00396FF4" w:rsidRPr="00396FF4" w:rsidRDefault="00396FF4" w:rsidP="00396FF4">
      <w:r>
        <w:t>A</w:t>
      </w:r>
      <w:r w:rsidRPr="00396FF4">
        <w:t>lthough it is usually better</w:t>
      </w:r>
      <w:r>
        <w:t xml:space="preserve"> </w:t>
      </w:r>
      <w:r w:rsidRPr="00396FF4">
        <w:t>to paraphrase, there are times when quotations</w:t>
      </w:r>
    </w:p>
    <w:p w:rsidR="00F9158A" w:rsidRDefault="00396FF4" w:rsidP="00396FF4">
      <w:proofErr w:type="gramStart"/>
      <w:r w:rsidRPr="00396FF4">
        <w:t>should</w:t>
      </w:r>
      <w:proofErr w:type="gramEnd"/>
      <w:r w:rsidRPr="00396FF4">
        <w:t xml:space="preserve"> be used. </w:t>
      </w:r>
    </w:p>
    <w:p w:rsidR="00396FF4" w:rsidRPr="00F9158A" w:rsidRDefault="00396FF4" w:rsidP="00396FF4">
      <w:r w:rsidRPr="00F9158A">
        <w:rPr>
          <w:b/>
          <w:bCs/>
        </w:rPr>
        <w:t xml:space="preserve">1 </w:t>
      </w:r>
      <w:r w:rsidRPr="00F9158A">
        <w:t>b</w:t>
      </w:r>
    </w:p>
    <w:p w:rsidR="00396FF4" w:rsidRPr="00F9158A" w:rsidRDefault="00396FF4" w:rsidP="00396FF4">
      <w:r w:rsidRPr="00F9158A">
        <w:rPr>
          <w:b/>
          <w:bCs/>
        </w:rPr>
        <w:t xml:space="preserve">2 </w:t>
      </w:r>
      <w:r w:rsidRPr="00F9158A">
        <w:t>c</w:t>
      </w:r>
    </w:p>
    <w:p w:rsidR="00396FF4" w:rsidRPr="00F9158A" w:rsidRDefault="00396FF4" w:rsidP="00396FF4">
      <w:r w:rsidRPr="00F9158A">
        <w:rPr>
          <w:b/>
          <w:bCs/>
        </w:rPr>
        <w:t xml:space="preserve">3 </w:t>
      </w:r>
      <w:r w:rsidRPr="00F9158A">
        <w:t>a</w:t>
      </w:r>
    </w:p>
    <w:p w:rsidR="00396FF4" w:rsidRDefault="00396FF4" w:rsidP="00396FF4">
      <w:r w:rsidRPr="00F9158A">
        <w:rPr>
          <w:b/>
          <w:bCs/>
        </w:rPr>
        <w:t xml:space="preserve">4 </w:t>
      </w:r>
      <w:r w:rsidRPr="00F9158A">
        <w:t>d</w:t>
      </w:r>
    </w:p>
    <w:p w:rsidR="00396FF4" w:rsidRDefault="00396FF4" w:rsidP="005028F5"/>
    <w:p w:rsidR="00F9158A" w:rsidRDefault="005028F5" w:rsidP="005028F5">
      <w:pPr>
        <w:rPr>
          <w:b/>
        </w:rPr>
      </w:pPr>
      <w:r w:rsidRPr="005028F5">
        <w:rPr>
          <w:b/>
        </w:rPr>
        <w:t>1</w:t>
      </w:r>
      <w:r w:rsidR="00F9158A">
        <w:rPr>
          <w:b/>
        </w:rPr>
        <w:t>0 Quotation conventions</w:t>
      </w:r>
    </w:p>
    <w:p w:rsidR="005028F5" w:rsidRDefault="00F9158A" w:rsidP="005028F5">
      <w:pPr>
        <w:rPr>
          <w:b/>
        </w:rPr>
      </w:pPr>
      <w:r>
        <w:rPr>
          <w:b/>
        </w:rPr>
        <w:t>10.1</w:t>
      </w:r>
    </w:p>
    <w:p w:rsidR="00F9158A" w:rsidRPr="00F9158A" w:rsidRDefault="00F9158A" w:rsidP="00F9158A">
      <w:r w:rsidRPr="00F9158A">
        <w:t>When you quote, make sure that you use</w:t>
      </w:r>
      <w:r>
        <w:t xml:space="preserve"> </w:t>
      </w:r>
      <w:r w:rsidRPr="00F9158A">
        <w:rPr>
          <w:bCs/>
        </w:rPr>
        <w:t xml:space="preserve">exactly </w:t>
      </w:r>
      <w:r w:rsidRPr="00F9158A">
        <w:t xml:space="preserve">the same words as in the </w:t>
      </w:r>
      <w:r w:rsidRPr="00F9158A">
        <w:rPr>
          <w:bCs/>
        </w:rPr>
        <w:t xml:space="preserve">source </w:t>
      </w:r>
      <w:r w:rsidRPr="00F9158A">
        <w:t>text.</w:t>
      </w:r>
    </w:p>
    <w:p w:rsidR="00F9158A" w:rsidRPr="00F9158A" w:rsidRDefault="00F9158A" w:rsidP="00F9158A">
      <w:r w:rsidRPr="00F9158A">
        <w:t xml:space="preserve">Quotations should </w:t>
      </w:r>
      <w:r w:rsidRPr="00F9158A">
        <w:rPr>
          <w:bCs/>
        </w:rPr>
        <w:t xml:space="preserve">support </w:t>
      </w:r>
      <w:r w:rsidRPr="00F9158A">
        <w:t>what you have</w:t>
      </w:r>
      <w:r>
        <w:t xml:space="preserve"> </w:t>
      </w:r>
      <w:r w:rsidRPr="00F9158A">
        <w:t xml:space="preserve">said. For example, in extract </w:t>
      </w:r>
      <w:r w:rsidRPr="00F9158A">
        <w:rPr>
          <w:bCs/>
        </w:rPr>
        <w:t xml:space="preserve">3 </w:t>
      </w:r>
      <w:r w:rsidRPr="00F9158A">
        <w:t>the quotation</w:t>
      </w:r>
    </w:p>
    <w:p w:rsidR="00F9158A" w:rsidRPr="00F9158A" w:rsidRDefault="00F9158A" w:rsidP="00F9158A">
      <w:r w:rsidRPr="00F9158A">
        <w:t>illustrates how Lewis's familiarity was not</w:t>
      </w:r>
      <w:r>
        <w:t xml:space="preserve"> </w:t>
      </w:r>
      <w:r w:rsidRPr="00F9158A">
        <w:t xml:space="preserve">'limited to a </w:t>
      </w:r>
      <w:proofErr w:type="spellStart"/>
      <w:r w:rsidRPr="00F9158A">
        <w:t>day'.For</w:t>
      </w:r>
      <w:proofErr w:type="spellEnd"/>
      <w:r w:rsidRPr="00F9158A">
        <w:t xml:space="preserve"> short quotations, it is usual to continue on</w:t>
      </w:r>
      <w:r>
        <w:t xml:space="preserve"> </w:t>
      </w:r>
      <w:r w:rsidRPr="00F9158A">
        <w:t xml:space="preserve">the same line and put the quotation in </w:t>
      </w:r>
      <w:r w:rsidRPr="00F9158A">
        <w:rPr>
          <w:bCs/>
        </w:rPr>
        <w:t>inverted</w:t>
      </w:r>
      <w:r>
        <w:rPr>
          <w:bCs/>
        </w:rPr>
        <w:t xml:space="preserve"> </w:t>
      </w:r>
      <w:r w:rsidRPr="00F9158A">
        <w:t xml:space="preserve">commas; for </w:t>
      </w:r>
      <w:r>
        <w:t>e</w:t>
      </w:r>
      <w:r w:rsidRPr="00F9158A">
        <w:t xml:space="preserve">xample, extracts </w:t>
      </w:r>
      <w:r w:rsidRPr="00F9158A">
        <w:rPr>
          <w:bCs/>
        </w:rPr>
        <w:t xml:space="preserve">1, 2 </w:t>
      </w:r>
      <w:r w:rsidRPr="00F9158A">
        <w:t xml:space="preserve">and </w:t>
      </w:r>
      <w:r w:rsidRPr="00F9158A">
        <w:rPr>
          <w:bCs/>
        </w:rPr>
        <w:t>3.</w:t>
      </w:r>
      <w:r>
        <w:rPr>
          <w:bCs/>
        </w:rPr>
        <w:t xml:space="preserve"> </w:t>
      </w:r>
      <w:r w:rsidRPr="00F9158A">
        <w:t>For longer quotations, start a new line and</w:t>
      </w:r>
      <w:r>
        <w:t xml:space="preserve"> </w:t>
      </w:r>
      <w:r w:rsidRPr="00F9158A">
        <w:rPr>
          <w:bCs/>
        </w:rPr>
        <w:t xml:space="preserve">indent </w:t>
      </w:r>
      <w:r w:rsidRPr="00F9158A">
        <w:t>the quotation; don't use inverted</w:t>
      </w:r>
      <w:r>
        <w:t xml:space="preserve"> </w:t>
      </w:r>
      <w:r w:rsidRPr="00F9158A">
        <w:t xml:space="preserve">commas; for example, extract </w:t>
      </w:r>
      <w:r w:rsidRPr="00F9158A">
        <w:rPr>
          <w:bCs/>
        </w:rPr>
        <w:t>2.</w:t>
      </w:r>
      <w:r>
        <w:rPr>
          <w:bCs/>
        </w:rPr>
        <w:t xml:space="preserve"> </w:t>
      </w:r>
      <w:r w:rsidRPr="00F9158A">
        <w:t xml:space="preserve">A </w:t>
      </w:r>
      <w:r w:rsidRPr="00F9158A">
        <w:rPr>
          <w:bCs/>
        </w:rPr>
        <w:t xml:space="preserve">colon </w:t>
      </w:r>
      <w:r w:rsidRPr="00F9158A">
        <w:t>(:) often precedes longer quotations; for</w:t>
      </w:r>
      <w:r>
        <w:t xml:space="preserve"> </w:t>
      </w:r>
      <w:r w:rsidRPr="00F9158A">
        <w:t xml:space="preserve">example, extract </w:t>
      </w:r>
      <w:r w:rsidRPr="00F9158A">
        <w:rPr>
          <w:bCs/>
        </w:rPr>
        <w:t>2.</w:t>
      </w:r>
      <w:r>
        <w:rPr>
          <w:bCs/>
        </w:rPr>
        <w:t xml:space="preserve"> </w:t>
      </w:r>
      <w:r w:rsidRPr="00F9158A">
        <w:t xml:space="preserve">Use an </w:t>
      </w:r>
      <w:r w:rsidRPr="00F9158A">
        <w:rPr>
          <w:bCs/>
        </w:rPr>
        <w:t xml:space="preserve">ellipsis </w:t>
      </w:r>
      <w:r w:rsidRPr="00F9158A">
        <w:t>(...) to show that you have</w:t>
      </w:r>
    </w:p>
    <w:p w:rsidR="00F9158A" w:rsidRDefault="00F9158A" w:rsidP="00F9158A">
      <w:pPr>
        <w:rPr>
          <w:bCs/>
        </w:rPr>
      </w:pPr>
      <w:proofErr w:type="gramStart"/>
      <w:r w:rsidRPr="00F9158A">
        <w:t>left</w:t>
      </w:r>
      <w:proofErr w:type="gramEnd"/>
      <w:r w:rsidRPr="00F9158A">
        <w:t xml:space="preserve"> a word or more out of the source text; for</w:t>
      </w:r>
      <w:r>
        <w:t xml:space="preserve"> </w:t>
      </w:r>
      <w:r w:rsidRPr="00F9158A">
        <w:t xml:space="preserve">example, extract </w:t>
      </w:r>
      <w:r w:rsidRPr="00F9158A">
        <w:rPr>
          <w:bCs/>
        </w:rPr>
        <w:t>4.</w:t>
      </w:r>
      <w:r>
        <w:rPr>
          <w:bCs/>
        </w:rPr>
        <w:t xml:space="preserve"> </w:t>
      </w:r>
      <w:r w:rsidRPr="00F9158A">
        <w:t xml:space="preserve">Give a </w:t>
      </w:r>
      <w:r w:rsidRPr="00F9158A">
        <w:rPr>
          <w:bCs/>
        </w:rPr>
        <w:t xml:space="preserve">reference </w:t>
      </w:r>
      <w:r w:rsidRPr="00F9158A">
        <w:t xml:space="preserve">for the quotation: </w:t>
      </w:r>
      <w:r w:rsidRPr="00F9158A">
        <w:rPr>
          <w:bCs/>
        </w:rPr>
        <w:t xml:space="preserve">family </w:t>
      </w:r>
      <w:r w:rsidRPr="00F9158A">
        <w:t>name,</w:t>
      </w:r>
      <w:r>
        <w:t xml:space="preserve"> </w:t>
      </w:r>
      <w:r w:rsidRPr="00F9158A">
        <w:t>date, and (usually) page number.</w:t>
      </w:r>
      <w:r>
        <w:t xml:space="preserve"> </w:t>
      </w:r>
      <w:r w:rsidRPr="00F9158A">
        <w:t xml:space="preserve">The quotation must be </w:t>
      </w:r>
      <w:r w:rsidRPr="00F9158A">
        <w:rPr>
          <w:bCs/>
        </w:rPr>
        <w:t xml:space="preserve">integrated </w:t>
      </w:r>
      <w:r w:rsidRPr="00F9158A">
        <w:t>grammatically</w:t>
      </w:r>
      <w:r>
        <w:t xml:space="preserve"> </w:t>
      </w:r>
      <w:r w:rsidRPr="00F9158A">
        <w:t>into the text; the grammar of the quotation</w:t>
      </w:r>
      <w:r>
        <w:t xml:space="preserve"> </w:t>
      </w:r>
      <w:r w:rsidRPr="00F9158A">
        <w:t>should match the grammar of what comes</w:t>
      </w:r>
      <w:r>
        <w:t xml:space="preserve"> </w:t>
      </w:r>
      <w:r w:rsidRPr="00F9158A">
        <w:t xml:space="preserve">before; for example, in extract </w:t>
      </w:r>
      <w:r w:rsidRPr="00F9158A">
        <w:rPr>
          <w:bCs/>
        </w:rPr>
        <w:t>4.</w:t>
      </w:r>
    </w:p>
    <w:p w:rsidR="00F9158A" w:rsidRPr="00F9158A" w:rsidRDefault="00F9158A" w:rsidP="00F9158A"/>
    <w:p w:rsidR="00F9158A" w:rsidRDefault="00F9158A" w:rsidP="005028F5">
      <w:pPr>
        <w:rPr>
          <w:b/>
        </w:rPr>
      </w:pPr>
    </w:p>
    <w:p w:rsidR="00F9158A" w:rsidRDefault="00F9158A" w:rsidP="005028F5">
      <w:pPr>
        <w:rPr>
          <w:b/>
        </w:rPr>
      </w:pPr>
    </w:p>
    <w:p w:rsidR="00F9158A" w:rsidRDefault="00F9158A" w:rsidP="005028F5">
      <w:pPr>
        <w:rPr>
          <w:b/>
        </w:rPr>
      </w:pPr>
    </w:p>
    <w:p w:rsidR="00F9158A" w:rsidRDefault="00F9158A" w:rsidP="005028F5">
      <w:pPr>
        <w:rPr>
          <w:b/>
        </w:rPr>
      </w:pPr>
      <w:r>
        <w:rPr>
          <w:b/>
        </w:rPr>
        <w:lastRenderedPageBreak/>
        <w:t>11 Writing up research: the literature review</w:t>
      </w:r>
    </w:p>
    <w:p w:rsidR="005028F5" w:rsidRDefault="00F9158A" w:rsidP="005028F5">
      <w:pPr>
        <w:rPr>
          <w:b/>
        </w:rPr>
      </w:pPr>
      <w:r>
        <w:rPr>
          <w:b/>
        </w:rPr>
        <w:t>11.1</w:t>
      </w:r>
    </w:p>
    <w:p w:rsidR="00F9158A" w:rsidRPr="00F9158A" w:rsidRDefault="00F9158A" w:rsidP="00F9158A">
      <w:r w:rsidRPr="00F9158A">
        <w:t>In the long literature reviews found in many theses</w:t>
      </w:r>
      <w:r>
        <w:t xml:space="preserve"> </w:t>
      </w:r>
      <w:r w:rsidRPr="00F9158A">
        <w:t>(as compared with journal articles), a combination</w:t>
      </w:r>
      <w:r>
        <w:t xml:space="preserve"> </w:t>
      </w:r>
      <w:r w:rsidRPr="00F9158A">
        <w:t xml:space="preserve">of options for </w:t>
      </w:r>
      <w:proofErr w:type="spellStart"/>
      <w:r w:rsidRPr="00F9158A">
        <w:t>organising</w:t>
      </w:r>
      <w:proofErr w:type="spellEnd"/>
      <w:r w:rsidRPr="00F9158A">
        <w:t xml:space="preserve"> material may be used.</w:t>
      </w:r>
      <w:r>
        <w:t xml:space="preserve"> </w:t>
      </w:r>
      <w:r w:rsidRPr="00F9158A">
        <w:t xml:space="preserve">In </w:t>
      </w:r>
      <w:proofErr w:type="gramStart"/>
      <w:r w:rsidRPr="00F9158A">
        <w:t>1 ,</w:t>
      </w:r>
      <w:proofErr w:type="gramEnd"/>
      <w:r w:rsidRPr="00F9158A">
        <w:t xml:space="preserve"> sections 2.2 and 2.3 appear to be presenting</w:t>
      </w:r>
      <w:r>
        <w:t xml:space="preserve"> </w:t>
      </w:r>
      <w:r w:rsidRPr="00F9158A">
        <w:t xml:space="preserve">contrasting positions on the use of the </w:t>
      </w:r>
      <w:proofErr w:type="spellStart"/>
      <w:r w:rsidRPr="00F9158A">
        <w:t>Ll</w:t>
      </w:r>
      <w:proofErr w:type="spellEnd"/>
      <w:r w:rsidRPr="00F9158A">
        <w:t xml:space="preserve"> in</w:t>
      </w:r>
      <w:r>
        <w:t xml:space="preserve"> </w:t>
      </w:r>
      <w:r w:rsidRPr="00F9158A">
        <w:t xml:space="preserve">the language classroom. </w:t>
      </w:r>
      <w:proofErr w:type="gramStart"/>
      <w:r w:rsidRPr="00F9158A">
        <w:t>However, 2.</w:t>
      </w:r>
      <w:proofErr w:type="gramEnd"/>
      <w:r w:rsidRPr="00F9158A">
        <w:t xml:space="preserve"> 1 appears</w:t>
      </w:r>
      <w:r>
        <w:t xml:space="preserve"> </w:t>
      </w:r>
      <w:r w:rsidRPr="00F9158A">
        <w:t>to provide a historical context to this debate,</w:t>
      </w:r>
      <w:r>
        <w:t xml:space="preserve"> </w:t>
      </w:r>
      <w:r w:rsidRPr="00F9158A">
        <w:t>while 2.4 reports literature relevant to the</w:t>
      </w:r>
      <w:r>
        <w:t xml:space="preserve"> </w:t>
      </w:r>
      <w:r w:rsidRPr="00F9158A">
        <w:t>particular context of the research in the thesis.</w:t>
      </w:r>
      <w:r>
        <w:t xml:space="preserve"> </w:t>
      </w:r>
      <w:r w:rsidRPr="00F9158A">
        <w:t>It is important, then, that teachers shouldn't</w:t>
      </w:r>
      <w:r>
        <w:t xml:space="preserve"> </w:t>
      </w:r>
      <w:r w:rsidRPr="00F9158A">
        <w:t>oversimplify by suggesting that it is common to find</w:t>
      </w:r>
      <w:r>
        <w:t xml:space="preserve"> </w:t>
      </w:r>
      <w:r w:rsidRPr="00F9158A">
        <w:t xml:space="preserve">a single </w:t>
      </w:r>
      <w:proofErr w:type="spellStart"/>
      <w:r w:rsidRPr="00F9158A">
        <w:t>organising</w:t>
      </w:r>
      <w:proofErr w:type="spellEnd"/>
      <w:r w:rsidRPr="00F9158A">
        <w:t xml:space="preserve"> option for the whole literature</w:t>
      </w:r>
      <w:r>
        <w:t xml:space="preserve"> </w:t>
      </w:r>
      <w:r w:rsidRPr="00F9158A">
        <w:t>review.</w:t>
      </w:r>
      <w:r>
        <w:t xml:space="preserve"> </w:t>
      </w:r>
      <w:r w:rsidRPr="00F9158A">
        <w:t>I In 2, sections 2.2 and 2.3 appear to be presenting</w:t>
      </w:r>
      <w:r>
        <w:t xml:space="preserve"> </w:t>
      </w:r>
      <w:r w:rsidRPr="00F9158A">
        <w:t>broad (i.e. international) and narrow (i.e. national)</w:t>
      </w:r>
      <w:r>
        <w:t xml:space="preserve"> </w:t>
      </w:r>
      <w:r w:rsidRPr="00F9158A">
        <w:t>perspectives on the topic of the thesis.</w:t>
      </w:r>
      <w:r>
        <w:t xml:space="preserve"> </w:t>
      </w:r>
      <w:r w:rsidRPr="00F9158A">
        <w:t>In 3, sections 2. 1 and 2.2 appear to be presenting</w:t>
      </w:r>
      <w:r>
        <w:t xml:space="preserve"> </w:t>
      </w:r>
      <w:r w:rsidRPr="00F9158A">
        <w:t>a historical perspective, first looking at traditional</w:t>
      </w:r>
      <w:r>
        <w:t xml:space="preserve"> </w:t>
      </w:r>
      <w:r w:rsidRPr="00F9158A">
        <w:t>(past) models of professional development,</w:t>
      </w:r>
      <w:r>
        <w:t xml:space="preserve"> </w:t>
      </w:r>
      <w:r w:rsidRPr="00F9158A">
        <w:t>and then what the future may hold. In section</w:t>
      </w:r>
      <w:r>
        <w:t xml:space="preserve"> </w:t>
      </w:r>
      <w:r w:rsidRPr="00F9158A">
        <w:t>2.3, literature on a new but related topic (peer</w:t>
      </w:r>
    </w:p>
    <w:p w:rsidR="00F9158A" w:rsidRPr="00F9158A" w:rsidRDefault="00F9158A" w:rsidP="00F9158A">
      <w:proofErr w:type="gramStart"/>
      <w:r w:rsidRPr="00F9158A">
        <w:t>observation</w:t>
      </w:r>
      <w:proofErr w:type="gramEnd"/>
      <w:r w:rsidRPr="00F9158A">
        <w:t>) is introduced.</w:t>
      </w:r>
      <w:r>
        <w:t xml:space="preserve"> </w:t>
      </w:r>
      <w:r w:rsidRPr="00F9158A">
        <w:t>In 4, sections 2. 1 - 2. 4 appear to be presenting</w:t>
      </w:r>
      <w:r>
        <w:t xml:space="preserve"> </w:t>
      </w:r>
      <w:r w:rsidRPr="00F9158A">
        <w:t>different aspects of the same topic: culture. 2.5</w:t>
      </w:r>
      <w:r>
        <w:t xml:space="preserve"> </w:t>
      </w:r>
      <w:r w:rsidRPr="00F9158A">
        <w:t>presumably contrasts previous research with what</w:t>
      </w:r>
    </w:p>
    <w:p w:rsidR="00BA1389" w:rsidRPr="00BA1389" w:rsidRDefault="00F9158A" w:rsidP="00BA1389">
      <w:proofErr w:type="gramStart"/>
      <w:r w:rsidRPr="00F9158A">
        <w:t>is</w:t>
      </w:r>
      <w:proofErr w:type="gramEnd"/>
      <w:r w:rsidRPr="00F9158A">
        <w:t xml:space="preserve"> done in this thesis.</w:t>
      </w:r>
      <w:r>
        <w:t xml:space="preserve"> </w:t>
      </w:r>
      <w:r w:rsidR="00BA1389">
        <w:t xml:space="preserve">- </w:t>
      </w:r>
      <w:proofErr w:type="gramStart"/>
      <w:r w:rsidR="00BA1389" w:rsidRPr="00BA1389">
        <w:t>outline</w:t>
      </w:r>
      <w:proofErr w:type="gramEnd"/>
      <w:r w:rsidR="00BA1389" w:rsidRPr="00BA1389">
        <w:t xml:space="preserve"> of how the thesis is </w:t>
      </w:r>
      <w:proofErr w:type="spellStart"/>
      <w:r w:rsidR="00BA1389" w:rsidRPr="00BA1389">
        <w:t>organised</w:t>
      </w:r>
      <w:proofErr w:type="spellEnd"/>
      <w:r w:rsidR="00BA1389" w:rsidRPr="00BA1389">
        <w:t xml:space="preserve"> (a4)</w:t>
      </w:r>
      <w:r>
        <w:t xml:space="preserve"> </w:t>
      </w:r>
      <w:r w:rsidR="00BA1389" w:rsidRPr="00BA1389">
        <w:t>- brief review of previous studies on the topic (b2)</w:t>
      </w:r>
      <w:r>
        <w:t xml:space="preserve"> </w:t>
      </w:r>
      <w:r w:rsidR="00BA1389" w:rsidRPr="00BA1389">
        <w:t>- explanation of how the study will fill a gap,</w:t>
      </w:r>
    </w:p>
    <w:p w:rsidR="00BA1389" w:rsidRPr="00BA1389" w:rsidRDefault="00BA1389" w:rsidP="00BA1389">
      <w:r>
        <w:t xml:space="preserve">- </w:t>
      </w:r>
      <w:r w:rsidRPr="00BA1389">
        <w:t>overcome limitations, or solve a problem {c4)</w:t>
      </w:r>
    </w:p>
    <w:p w:rsidR="005028F5" w:rsidRDefault="00BA1389" w:rsidP="005028F5">
      <w:pPr>
        <w:rPr>
          <w:b/>
        </w:rPr>
      </w:pPr>
      <w:r w:rsidRPr="00BA1389">
        <w:rPr>
          <w:b/>
        </w:rPr>
        <w:t>11.</w:t>
      </w:r>
      <w:r w:rsidR="00F9158A">
        <w:rPr>
          <w:b/>
        </w:rPr>
        <w:t>2</w:t>
      </w:r>
      <w:proofErr w:type="gramStart"/>
      <w:r w:rsidR="00F9158A">
        <w:rPr>
          <w:b/>
        </w:rPr>
        <w:t>.a</w:t>
      </w:r>
      <w:proofErr w:type="gramEnd"/>
    </w:p>
    <w:p w:rsidR="00F9158A" w:rsidRPr="00F9158A" w:rsidRDefault="00F9158A" w:rsidP="00F9158A">
      <w:r w:rsidRPr="00F9158A">
        <w:t>This is the most likely order. Arguments could be</w:t>
      </w:r>
      <w:r>
        <w:t xml:space="preserve"> </w:t>
      </w:r>
      <w:r w:rsidRPr="00F9158A">
        <w:t>made for a different order, so encourage students</w:t>
      </w:r>
      <w:r>
        <w:t xml:space="preserve"> </w:t>
      </w:r>
      <w:r w:rsidRPr="00F9158A">
        <w:t>to explain their choices.</w:t>
      </w:r>
    </w:p>
    <w:p w:rsidR="00F9158A" w:rsidRDefault="00F9158A" w:rsidP="00F9158A">
      <w:r w:rsidRPr="00F9158A">
        <w:t xml:space="preserve">1 b </w:t>
      </w:r>
    </w:p>
    <w:p w:rsidR="00F9158A" w:rsidRPr="00F9158A" w:rsidRDefault="00F9158A" w:rsidP="00F9158A">
      <w:pPr>
        <w:rPr>
          <w:bCs/>
        </w:rPr>
      </w:pPr>
      <w:r>
        <w:t>2 d</w:t>
      </w:r>
    </w:p>
    <w:p w:rsidR="00F9158A" w:rsidRPr="00F9158A" w:rsidRDefault="00F9158A" w:rsidP="00F9158A">
      <w:r w:rsidRPr="00F9158A">
        <w:rPr>
          <w:bCs/>
        </w:rPr>
        <w:t xml:space="preserve">3 </w:t>
      </w:r>
      <w:r w:rsidRPr="00F9158A">
        <w:t>a</w:t>
      </w:r>
    </w:p>
    <w:p w:rsidR="00F9158A" w:rsidRDefault="00F9158A" w:rsidP="00F9158A">
      <w:r w:rsidRPr="00F9158A">
        <w:rPr>
          <w:bCs/>
        </w:rPr>
        <w:t xml:space="preserve">4 </w:t>
      </w:r>
      <w:r w:rsidRPr="00F9158A">
        <w:t>c</w:t>
      </w:r>
    </w:p>
    <w:p w:rsidR="00F9158A" w:rsidRPr="00F9158A" w:rsidRDefault="00F9158A" w:rsidP="00F9158A">
      <w:pPr>
        <w:rPr>
          <w:b/>
        </w:rPr>
      </w:pPr>
      <w:r w:rsidRPr="00F9158A">
        <w:rPr>
          <w:b/>
        </w:rPr>
        <w:t>11.3</w:t>
      </w:r>
    </w:p>
    <w:p w:rsidR="00F9158A" w:rsidRPr="00F9158A" w:rsidRDefault="00F9158A" w:rsidP="00F9158A">
      <w:r w:rsidRPr="00F9158A">
        <w:rPr>
          <w:bCs/>
        </w:rPr>
        <w:t xml:space="preserve">1 </w:t>
      </w:r>
      <w:r w:rsidRPr="00F9158A">
        <w:t>c</w:t>
      </w:r>
    </w:p>
    <w:p w:rsidR="00F9158A" w:rsidRPr="00F9158A" w:rsidRDefault="00F9158A" w:rsidP="00F9158A">
      <w:r w:rsidRPr="00F9158A">
        <w:rPr>
          <w:bCs/>
        </w:rPr>
        <w:t xml:space="preserve">2 </w:t>
      </w:r>
      <w:r w:rsidRPr="00F9158A">
        <w:t>a</w:t>
      </w:r>
    </w:p>
    <w:p w:rsidR="00F9158A" w:rsidRPr="00F9158A" w:rsidRDefault="00F9158A" w:rsidP="00F9158A">
      <w:r w:rsidRPr="00F9158A">
        <w:rPr>
          <w:bCs/>
        </w:rPr>
        <w:t xml:space="preserve">3 </w:t>
      </w:r>
      <w:r w:rsidRPr="00F9158A">
        <w:t>e</w:t>
      </w:r>
    </w:p>
    <w:p w:rsidR="00F9158A" w:rsidRPr="00F9158A" w:rsidRDefault="00F9158A" w:rsidP="00F9158A">
      <w:r w:rsidRPr="00F9158A">
        <w:rPr>
          <w:bCs/>
        </w:rPr>
        <w:t xml:space="preserve">4 </w:t>
      </w:r>
      <w:r w:rsidRPr="00F9158A">
        <w:t>d</w:t>
      </w:r>
    </w:p>
    <w:p w:rsidR="00F9158A" w:rsidRPr="00F9158A" w:rsidRDefault="00F9158A" w:rsidP="00F9158A">
      <w:r w:rsidRPr="00F9158A">
        <w:rPr>
          <w:bCs/>
        </w:rPr>
        <w:t xml:space="preserve">5 </w:t>
      </w:r>
      <w:r w:rsidRPr="00F9158A">
        <w:t>b</w:t>
      </w:r>
    </w:p>
    <w:p w:rsidR="00F9158A" w:rsidRDefault="00F9158A" w:rsidP="005028F5">
      <w:pPr>
        <w:rPr>
          <w:b/>
        </w:rPr>
      </w:pPr>
      <w:r>
        <w:rPr>
          <w:b/>
        </w:rPr>
        <w:t>11.4</w:t>
      </w:r>
      <w:proofErr w:type="gramStart"/>
      <w:r>
        <w:rPr>
          <w:b/>
        </w:rPr>
        <w:t>.a</w:t>
      </w:r>
      <w:proofErr w:type="gramEnd"/>
    </w:p>
    <w:p w:rsidR="00F9158A" w:rsidRPr="00F9158A" w:rsidRDefault="00F9158A" w:rsidP="00F9158A">
      <w:pPr>
        <w:rPr>
          <w:b/>
          <w:bCs/>
        </w:rPr>
      </w:pPr>
      <w:r w:rsidRPr="00F9158A">
        <w:rPr>
          <w:b/>
          <w:bCs/>
        </w:rPr>
        <w:t>Possible advantages:</w:t>
      </w:r>
    </w:p>
    <w:p w:rsidR="00F9158A" w:rsidRPr="00F9158A" w:rsidRDefault="00F9158A" w:rsidP="00F9158A">
      <w:r w:rsidRPr="00F9158A">
        <w:t>podcasts are more flexible and accessible than</w:t>
      </w:r>
      <w:r>
        <w:t xml:space="preserve"> </w:t>
      </w:r>
      <w:r w:rsidRPr="00F9158A">
        <w:t>live lectures; lectures can be distributed over</w:t>
      </w:r>
      <w:r>
        <w:t xml:space="preserve"> </w:t>
      </w:r>
      <w:r w:rsidRPr="00F9158A">
        <w:t>the internet to student's computers, and so can</w:t>
      </w:r>
      <w:r>
        <w:t xml:space="preserve"> </w:t>
      </w:r>
      <w:r w:rsidRPr="00F9158A">
        <w:t>be accessed by more students than can fit into</w:t>
      </w:r>
      <w:r>
        <w:t xml:space="preserve"> </w:t>
      </w:r>
      <w:r w:rsidRPr="00F9158A">
        <w:t>a lecture hall; they can be watched when it is</w:t>
      </w:r>
      <w:r>
        <w:t xml:space="preserve"> </w:t>
      </w:r>
      <w:r w:rsidRPr="00F9158A">
        <w:t>convenient for students; they can be watched</w:t>
      </w:r>
      <w:r>
        <w:t xml:space="preserve"> </w:t>
      </w:r>
      <w:r w:rsidRPr="00F9158A">
        <w:t>anywhere on an MP3 player; they can easily be</w:t>
      </w:r>
      <w:r>
        <w:t xml:space="preserve"> </w:t>
      </w:r>
      <w:r w:rsidRPr="00F9158A">
        <w:t>updated to provide the latest news/ information on</w:t>
      </w:r>
      <w:r>
        <w:t xml:space="preserve"> </w:t>
      </w:r>
      <w:r w:rsidRPr="00F9158A">
        <w:t>a topic; students can replay them as many times</w:t>
      </w:r>
      <w:r>
        <w:t xml:space="preserve"> </w:t>
      </w:r>
      <w:r w:rsidRPr="00F9158A">
        <w:t>that they want.</w:t>
      </w:r>
    </w:p>
    <w:p w:rsidR="00F9158A" w:rsidRPr="00F9158A" w:rsidRDefault="00F9158A" w:rsidP="00F9158A">
      <w:pPr>
        <w:rPr>
          <w:b/>
          <w:bCs/>
        </w:rPr>
      </w:pPr>
      <w:r w:rsidRPr="00F9158A">
        <w:rPr>
          <w:b/>
          <w:bCs/>
        </w:rPr>
        <w:t>Possible disadvantages:</w:t>
      </w:r>
    </w:p>
    <w:p w:rsidR="00F9158A" w:rsidRDefault="00F9158A" w:rsidP="00F9158A">
      <w:proofErr w:type="gramStart"/>
      <w:r w:rsidRPr="00F9158A">
        <w:t>podcasts</w:t>
      </w:r>
      <w:proofErr w:type="gramEnd"/>
      <w:r w:rsidRPr="00F9158A">
        <w:t xml:space="preserve"> are often less memorable events than</w:t>
      </w:r>
      <w:r>
        <w:t xml:space="preserve"> </w:t>
      </w:r>
      <w:r w:rsidRPr="00F9158A">
        <w:t>live lectures; there is no opportunity to ask the</w:t>
      </w:r>
      <w:r>
        <w:t xml:space="preserve"> </w:t>
      </w:r>
      <w:r w:rsidRPr="00F9158A">
        <w:t>lecturer direct questions; lecturers can't modify</w:t>
      </w:r>
      <w:r>
        <w:t xml:space="preserve"> </w:t>
      </w:r>
      <w:r w:rsidRPr="00F9158A">
        <w:t>what they are saying in response to reaction to</w:t>
      </w:r>
      <w:r>
        <w:t xml:space="preserve"> </w:t>
      </w:r>
      <w:r w:rsidRPr="00F9158A">
        <w:t>the audience (e.g. if it is clear that students don't</w:t>
      </w:r>
      <w:r>
        <w:t xml:space="preserve"> </w:t>
      </w:r>
      <w:r w:rsidRPr="00F9158A">
        <w:t>understand something that is said).</w:t>
      </w:r>
    </w:p>
    <w:p w:rsidR="00F9158A" w:rsidRPr="00F9158A" w:rsidRDefault="00F9158A" w:rsidP="00F9158A">
      <w:pPr>
        <w:rPr>
          <w:b/>
        </w:rPr>
      </w:pPr>
      <w:r w:rsidRPr="00F9158A">
        <w:rPr>
          <w:b/>
        </w:rPr>
        <w:t>11.4</w:t>
      </w:r>
      <w:proofErr w:type="gramStart"/>
      <w:r w:rsidRPr="00F9158A">
        <w:rPr>
          <w:b/>
        </w:rPr>
        <w:t>.b</w:t>
      </w:r>
      <w:proofErr w:type="gramEnd"/>
    </w:p>
    <w:p w:rsidR="00F9158A" w:rsidRPr="00F9158A" w:rsidRDefault="00F9158A" w:rsidP="00F9158A">
      <w:r w:rsidRPr="00F9158A">
        <w:t>Preference for listening to podcasts on computer:</w:t>
      </w:r>
    </w:p>
    <w:p w:rsidR="00F9158A" w:rsidRPr="00F9158A" w:rsidRDefault="00F9158A" w:rsidP="00F9158A">
      <w:r w:rsidRPr="00F9158A">
        <w:lastRenderedPageBreak/>
        <w:t>- 80% listened to podcasts on computer (rather</w:t>
      </w:r>
      <w:r>
        <w:t xml:space="preserve"> </w:t>
      </w:r>
      <w:r w:rsidRPr="00F9158A">
        <w:t>than on mobile device) (Evans)</w:t>
      </w:r>
    </w:p>
    <w:p w:rsidR="00F9158A" w:rsidRPr="00F9158A" w:rsidRDefault="00F9158A" w:rsidP="00F9158A">
      <w:r w:rsidRPr="00F9158A">
        <w:t xml:space="preserve">- </w:t>
      </w:r>
      <w:proofErr w:type="gramStart"/>
      <w:r w:rsidRPr="00F9158A">
        <w:t>most</w:t>
      </w:r>
      <w:proofErr w:type="gramEnd"/>
      <w:r w:rsidRPr="00F9158A">
        <w:t xml:space="preserve"> preferred to listen to podcasts on</w:t>
      </w:r>
      <w:r>
        <w:t xml:space="preserve"> </w:t>
      </w:r>
      <w:r w:rsidRPr="00F9158A">
        <w:t>computer at home ... (Lee &amp; Chan)</w:t>
      </w:r>
    </w:p>
    <w:p w:rsidR="00F9158A" w:rsidRPr="00F9158A" w:rsidRDefault="00F9158A" w:rsidP="00F9158A">
      <w:r w:rsidRPr="00F9158A">
        <w:t>Preference for listening to podcasts as a sole</w:t>
      </w:r>
      <w:r>
        <w:t xml:space="preserve"> </w:t>
      </w:r>
      <w:r w:rsidRPr="00F9158A">
        <w:t>activity:</w:t>
      </w:r>
    </w:p>
    <w:p w:rsidR="00F9158A" w:rsidRPr="00F9158A" w:rsidRDefault="00F9158A" w:rsidP="00F9158A">
      <w:r w:rsidRPr="00F9158A">
        <w:t xml:space="preserve">- </w:t>
      </w:r>
      <w:proofErr w:type="gramStart"/>
      <w:r w:rsidRPr="00F9158A">
        <w:t>most</w:t>
      </w:r>
      <w:proofErr w:type="gramEnd"/>
      <w:r w:rsidRPr="00F9158A">
        <w:t xml:space="preserve"> preferred to listen to podcasts ... at home</w:t>
      </w:r>
    </w:p>
    <w:p w:rsidR="00F9158A" w:rsidRPr="00F9158A" w:rsidRDefault="00F9158A" w:rsidP="00F9158A">
      <w:proofErr w:type="gramStart"/>
      <w:r w:rsidRPr="00F9158A">
        <w:t>rather</w:t>
      </w:r>
      <w:proofErr w:type="gramEnd"/>
      <w:r w:rsidRPr="00F9158A">
        <w:t xml:space="preserve"> than multitasking (e.g. while travelling)</w:t>
      </w:r>
      <w:r>
        <w:t xml:space="preserve"> </w:t>
      </w:r>
      <w:r w:rsidRPr="00F9158A">
        <w:t>(Lee &amp; Chan);</w:t>
      </w:r>
    </w:p>
    <w:p w:rsidR="00F9158A" w:rsidRPr="00F9158A" w:rsidRDefault="00F9158A" w:rsidP="00F9158A">
      <w:r w:rsidRPr="00F9158A">
        <w:t>- 91 % used podcasts du</w:t>
      </w:r>
      <w:r>
        <w:t>ri</w:t>
      </w:r>
      <w:r w:rsidRPr="00F9158A">
        <w:t>ng regular student time</w:t>
      </w:r>
      <w:r>
        <w:t xml:space="preserve"> </w:t>
      </w:r>
      <w:r w:rsidRPr="00F9158A">
        <w:t>(rather than while engaged in other activities)</w:t>
      </w:r>
      <w:r>
        <w:t xml:space="preserve"> </w:t>
      </w:r>
      <w:r w:rsidRPr="00F9158A">
        <w:t>(</w:t>
      </w:r>
      <w:proofErr w:type="spellStart"/>
      <w:r w:rsidRPr="00F9158A">
        <w:t>Huntsberber</w:t>
      </w:r>
      <w:proofErr w:type="spellEnd"/>
      <w:r w:rsidRPr="00F9158A">
        <w:t xml:space="preserve"> &amp; </w:t>
      </w:r>
      <w:proofErr w:type="spellStart"/>
      <w:r w:rsidRPr="00F9158A">
        <w:t>Stavitsky</w:t>
      </w:r>
      <w:proofErr w:type="spellEnd"/>
      <w:r w:rsidRPr="00F9158A">
        <w:t>)</w:t>
      </w:r>
    </w:p>
    <w:p w:rsidR="00F9158A" w:rsidRPr="00F9158A" w:rsidRDefault="00F9158A" w:rsidP="00F9158A">
      <w:r w:rsidRPr="00F9158A">
        <w:t xml:space="preserve">- </w:t>
      </w:r>
      <w:proofErr w:type="gramStart"/>
      <w:r w:rsidRPr="00F9158A">
        <w:t>only</w:t>
      </w:r>
      <w:proofErr w:type="gramEnd"/>
      <w:r w:rsidRPr="00F9158A">
        <w:t xml:space="preserve"> 13% used podcasts while doing other things</w:t>
      </w:r>
      <w:r>
        <w:t xml:space="preserve"> </w:t>
      </w:r>
      <w:r w:rsidRPr="00F9158A">
        <w:t>(Copley)</w:t>
      </w:r>
    </w:p>
    <w:p w:rsidR="00F9158A" w:rsidRPr="00F9158A" w:rsidRDefault="00F9158A" w:rsidP="00F9158A">
      <w:r w:rsidRPr="00F9158A">
        <w:t>Repeated listening to podcasts:</w:t>
      </w:r>
    </w:p>
    <w:p w:rsidR="00F9158A" w:rsidRPr="00F9158A" w:rsidRDefault="00F9158A" w:rsidP="00F9158A">
      <w:r w:rsidRPr="00F9158A">
        <w:t>- 89% listened to podcasts multiple times (Lee &amp;</w:t>
      </w:r>
      <w:r>
        <w:t xml:space="preserve"> </w:t>
      </w:r>
      <w:r w:rsidRPr="00F9158A">
        <w:t>Chan)</w:t>
      </w:r>
    </w:p>
    <w:p w:rsidR="00F9158A" w:rsidRPr="00BA1389" w:rsidRDefault="00F9158A" w:rsidP="005028F5">
      <w:pPr>
        <w:rPr>
          <w:b/>
        </w:rPr>
      </w:pPr>
    </w:p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F9158A" w:rsidRDefault="00F9158A">
      <w:pPr>
        <w:rPr>
          <w:b/>
        </w:rPr>
      </w:pPr>
    </w:p>
    <w:p w:rsidR="00B370D0" w:rsidRPr="00380AD0" w:rsidRDefault="00380AD0" w:rsidP="00380AD0">
      <w:pPr>
        <w:rPr>
          <w:b/>
          <w:bCs/>
        </w:rPr>
      </w:pPr>
      <w:r>
        <w:rPr>
          <w:b/>
          <w:bCs/>
        </w:rPr>
        <w:t xml:space="preserve">1) </w:t>
      </w:r>
      <w:r w:rsidR="00602A76">
        <w:rPr>
          <w:b/>
          <w:bCs/>
        </w:rPr>
        <w:t xml:space="preserve">Complex noun-phrases </w:t>
      </w:r>
    </w:p>
    <w:p w:rsidR="00380AD0" w:rsidRDefault="00380AD0" w:rsidP="00380AD0">
      <w:pPr>
        <w:rPr>
          <w:b/>
        </w:rPr>
      </w:pPr>
      <w:r w:rsidRPr="00380AD0">
        <w:rPr>
          <w:b/>
        </w:rPr>
        <w:t>1.1</w:t>
      </w:r>
    </w:p>
    <w:p w:rsidR="00F9158A" w:rsidRPr="00F9158A" w:rsidRDefault="00F9158A" w:rsidP="00F9158A">
      <w:pPr>
        <w:rPr>
          <w:bCs/>
        </w:rPr>
      </w:pPr>
      <w:r w:rsidRPr="00F9158A">
        <w:rPr>
          <w:bCs/>
        </w:rPr>
        <w:t>2 a virtually non-existent relationship between hours of study and earned grades</w:t>
      </w:r>
    </w:p>
    <w:p w:rsidR="00F9158A" w:rsidRPr="00F9158A" w:rsidRDefault="00F9158A" w:rsidP="00F9158A">
      <w:pPr>
        <w:rPr>
          <w:bCs/>
        </w:rPr>
      </w:pPr>
      <w:r w:rsidRPr="00F9158A">
        <w:rPr>
          <w:bCs/>
        </w:rPr>
        <w:t>3 the amount of work required for success in university courses</w:t>
      </w:r>
    </w:p>
    <w:p w:rsidR="00F9158A" w:rsidRPr="00F9158A" w:rsidRDefault="00F9158A" w:rsidP="00F9158A">
      <w:pPr>
        <w:rPr>
          <w:bCs/>
        </w:rPr>
      </w:pPr>
      <w:r w:rsidRPr="00F9158A">
        <w:rPr>
          <w:bCs/>
        </w:rPr>
        <w:t xml:space="preserve">4 </w:t>
      </w:r>
      <w:proofErr w:type="gramStart"/>
      <w:r w:rsidRPr="00F9158A">
        <w:rPr>
          <w:bCs/>
        </w:rPr>
        <w:t>an</w:t>
      </w:r>
      <w:proofErr w:type="gramEnd"/>
      <w:r w:rsidRPr="00F9158A">
        <w:rPr>
          <w:bCs/>
        </w:rPr>
        <w:t xml:space="preserve"> increase in the number of hours students reported studying for a class</w:t>
      </w:r>
    </w:p>
    <w:p w:rsidR="00F9158A" w:rsidRPr="00F9158A" w:rsidRDefault="00F9158A" w:rsidP="00F9158A">
      <w:pPr>
        <w:rPr>
          <w:bCs/>
        </w:rPr>
      </w:pPr>
      <w:proofErr w:type="gramStart"/>
      <w:r w:rsidRPr="00F9158A">
        <w:rPr>
          <w:bCs/>
        </w:rPr>
        <w:t>5 congruency of attitudes by business school professors and undergraduate business</w:t>
      </w:r>
      <w:proofErr w:type="gramEnd"/>
    </w:p>
    <w:p w:rsidR="00F9158A" w:rsidRPr="00F9158A" w:rsidRDefault="00F9158A" w:rsidP="00F9158A">
      <w:pPr>
        <w:rPr>
          <w:bCs/>
        </w:rPr>
      </w:pPr>
      <w:proofErr w:type="gramStart"/>
      <w:r w:rsidRPr="00F9158A">
        <w:rPr>
          <w:bCs/>
        </w:rPr>
        <w:t>students</w:t>
      </w:r>
      <w:proofErr w:type="gramEnd"/>
      <w:r w:rsidRPr="00F9158A">
        <w:rPr>
          <w:bCs/>
        </w:rPr>
        <w:t xml:space="preserve"> regarding important learning</w:t>
      </w:r>
      <w:r>
        <w:rPr>
          <w:bCs/>
        </w:rPr>
        <w:t xml:space="preserve"> </w:t>
      </w:r>
      <w:r w:rsidRPr="00F9158A">
        <w:rPr>
          <w:bCs/>
        </w:rPr>
        <w:t>dimensions</w:t>
      </w:r>
    </w:p>
    <w:p w:rsidR="00F9158A" w:rsidRDefault="00F9158A" w:rsidP="00F9158A">
      <w:pPr>
        <w:rPr>
          <w:bCs/>
        </w:rPr>
      </w:pPr>
    </w:p>
    <w:p w:rsidR="00380AD0" w:rsidRDefault="00602A76" w:rsidP="005028F5">
      <w:pPr>
        <w:rPr>
          <w:b/>
        </w:rPr>
      </w:pPr>
      <w:r>
        <w:rPr>
          <w:b/>
        </w:rPr>
        <w:t xml:space="preserve">2) </w:t>
      </w:r>
      <w:r w:rsidR="00F9158A">
        <w:rPr>
          <w:b/>
        </w:rPr>
        <w:t xml:space="preserve">Producing compound </w:t>
      </w:r>
      <w:r>
        <w:rPr>
          <w:b/>
        </w:rPr>
        <w:t>nouns</w:t>
      </w:r>
    </w:p>
    <w:p w:rsidR="00602A76" w:rsidRDefault="00602A76" w:rsidP="005028F5">
      <w:pPr>
        <w:rPr>
          <w:b/>
        </w:rPr>
      </w:pPr>
      <w:r>
        <w:rPr>
          <w:b/>
        </w:rPr>
        <w:t>2.1</w:t>
      </w:r>
    </w:p>
    <w:p w:rsidR="00F9158A" w:rsidRPr="002C6F8A" w:rsidRDefault="00F9158A" w:rsidP="00F9158A">
      <w:r w:rsidRPr="002C6F8A">
        <w:t>1 research assistants</w:t>
      </w:r>
    </w:p>
    <w:p w:rsidR="00F9158A" w:rsidRPr="002C6F8A" w:rsidRDefault="002C6F8A" w:rsidP="00F9158A">
      <w:r w:rsidRPr="002C6F8A">
        <w:rPr>
          <w:bCs/>
          <w:i/>
          <w:iCs/>
        </w:rPr>
        <w:t>2</w:t>
      </w:r>
      <w:r w:rsidR="00F9158A" w:rsidRPr="002C6F8A">
        <w:rPr>
          <w:bCs/>
          <w:i/>
          <w:iCs/>
        </w:rPr>
        <w:t xml:space="preserve"> </w:t>
      </w:r>
      <w:r w:rsidR="00F9158A" w:rsidRPr="002C6F8A">
        <w:t xml:space="preserve">government (or state) </w:t>
      </w:r>
      <w:proofErr w:type="gramStart"/>
      <w:r w:rsidR="00F9158A" w:rsidRPr="002C6F8A">
        <w:t>policy</w:t>
      </w:r>
      <w:proofErr w:type="gramEnd"/>
    </w:p>
    <w:p w:rsidR="00F9158A" w:rsidRPr="002C6F8A" w:rsidRDefault="00F9158A" w:rsidP="00F9158A">
      <w:r w:rsidRPr="002C6F8A">
        <w:t>3 community care</w:t>
      </w:r>
    </w:p>
    <w:p w:rsidR="00F9158A" w:rsidRPr="002C6F8A" w:rsidRDefault="00F9158A" w:rsidP="00F9158A">
      <w:r w:rsidRPr="002C6F8A">
        <w:rPr>
          <w:i/>
          <w:iCs/>
        </w:rPr>
        <w:t xml:space="preserve">4 </w:t>
      </w:r>
      <w:r w:rsidRPr="002C6F8A">
        <w:t>time interval</w:t>
      </w:r>
    </w:p>
    <w:p w:rsidR="00F9158A" w:rsidRPr="002C6F8A" w:rsidRDefault="002C6F8A" w:rsidP="00F9158A">
      <w:r w:rsidRPr="002C6F8A">
        <w:t>5</w:t>
      </w:r>
      <w:r w:rsidR="00F9158A" w:rsidRPr="002C6F8A">
        <w:t xml:space="preserve"> information storage</w:t>
      </w:r>
    </w:p>
    <w:p w:rsidR="00F9158A" w:rsidRPr="002C6F8A" w:rsidRDefault="00F9158A" w:rsidP="00F9158A">
      <w:r w:rsidRPr="002C6F8A">
        <w:t>6 work satisfaction</w:t>
      </w:r>
    </w:p>
    <w:p w:rsidR="00F9158A" w:rsidRPr="002C6F8A" w:rsidRDefault="00F9158A" w:rsidP="00F9158A">
      <w:r w:rsidRPr="002C6F8A">
        <w:t xml:space="preserve">7 family </w:t>
      </w:r>
      <w:proofErr w:type="gramStart"/>
      <w:r w:rsidRPr="002C6F8A">
        <w:t>background</w:t>
      </w:r>
      <w:proofErr w:type="gramEnd"/>
    </w:p>
    <w:p w:rsidR="00F9158A" w:rsidRPr="002C6F8A" w:rsidRDefault="002C6F8A" w:rsidP="00F9158A">
      <w:r w:rsidRPr="002C6F8A">
        <w:t>8</w:t>
      </w:r>
      <w:r w:rsidR="00F9158A" w:rsidRPr="002C6F8A">
        <w:t xml:space="preserve"> state (or government) </w:t>
      </w:r>
      <w:proofErr w:type="gramStart"/>
      <w:r w:rsidR="00F9158A" w:rsidRPr="002C6F8A">
        <w:t>intervention</w:t>
      </w:r>
      <w:proofErr w:type="gramEnd"/>
    </w:p>
    <w:p w:rsidR="00F9158A" w:rsidRPr="002C6F8A" w:rsidRDefault="00F9158A" w:rsidP="00F9158A"/>
    <w:p w:rsidR="00B54C89" w:rsidRPr="008058A1" w:rsidRDefault="00B54C89" w:rsidP="008058A1"/>
    <w:p w:rsidR="002C6F8A" w:rsidRDefault="001A1C1A" w:rsidP="00B370D0">
      <w:pPr>
        <w:rPr>
          <w:b/>
        </w:rPr>
      </w:pPr>
      <w:r w:rsidRPr="001A1C1A">
        <w:rPr>
          <w:b/>
        </w:rPr>
        <w:t xml:space="preserve">3) </w:t>
      </w:r>
      <w:r w:rsidR="002C6F8A">
        <w:rPr>
          <w:b/>
        </w:rPr>
        <w:t>as- clauses: referring to the work of others</w:t>
      </w:r>
    </w:p>
    <w:p w:rsidR="00602A76" w:rsidRDefault="00602A76" w:rsidP="00B370D0">
      <w:pPr>
        <w:rPr>
          <w:b/>
          <w:bCs/>
        </w:rPr>
      </w:pPr>
      <w:r>
        <w:rPr>
          <w:b/>
          <w:bCs/>
        </w:rPr>
        <w:t>3.1</w:t>
      </w:r>
      <w:proofErr w:type="gramStart"/>
      <w:r w:rsidR="002C6F8A">
        <w:rPr>
          <w:b/>
          <w:bCs/>
        </w:rPr>
        <w:t>.a</w:t>
      </w:r>
      <w:proofErr w:type="gramEnd"/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 xml:space="preserve">1 As found by </w:t>
      </w:r>
      <w:proofErr w:type="spellStart"/>
      <w:r w:rsidRPr="002C6F8A">
        <w:rPr>
          <w:bCs/>
        </w:rPr>
        <w:t>Levinger</w:t>
      </w:r>
      <w:proofErr w:type="spellEnd"/>
      <w:r w:rsidRPr="002C6F8A">
        <w:rPr>
          <w:bCs/>
        </w:rPr>
        <w:t xml:space="preserve"> (1979) / </w:t>
      </w:r>
      <w:proofErr w:type="gramStart"/>
      <w:r w:rsidRPr="002C6F8A">
        <w:rPr>
          <w:bCs/>
        </w:rPr>
        <w:t>As</w:t>
      </w:r>
      <w:proofErr w:type="gramEnd"/>
      <w:r w:rsidRPr="002C6F8A">
        <w:rPr>
          <w:bCs/>
        </w:rPr>
        <w:t xml:space="preserve"> was found by</w:t>
      </w:r>
    </w:p>
    <w:p w:rsidR="002C6F8A" w:rsidRPr="002C6F8A" w:rsidRDefault="002C6F8A" w:rsidP="002C6F8A">
      <w:pPr>
        <w:rPr>
          <w:bCs/>
          <w:lang w:val="nl-NL"/>
        </w:rPr>
      </w:pPr>
      <w:proofErr w:type="spellStart"/>
      <w:r w:rsidRPr="002C6F8A">
        <w:rPr>
          <w:bCs/>
          <w:lang w:val="nl-NL"/>
        </w:rPr>
        <w:t>Levinger</w:t>
      </w:r>
      <w:proofErr w:type="spellEnd"/>
      <w:r w:rsidRPr="002C6F8A">
        <w:rPr>
          <w:bCs/>
          <w:lang w:val="nl-NL"/>
        </w:rPr>
        <w:t xml:space="preserve"> (1979)</w:t>
      </w:r>
    </w:p>
    <w:p w:rsidR="002C6F8A" w:rsidRDefault="002C6F8A" w:rsidP="002C6F8A">
      <w:pPr>
        <w:rPr>
          <w:bCs/>
        </w:rPr>
      </w:pPr>
      <w:r w:rsidRPr="002C6F8A">
        <w:rPr>
          <w:bCs/>
        </w:rPr>
        <w:t>2</w:t>
      </w:r>
      <w:r w:rsidRPr="002C6F8A">
        <w:rPr>
          <w:b/>
          <w:bCs/>
        </w:rPr>
        <w:t xml:space="preserve"> </w:t>
      </w:r>
      <w:r w:rsidRPr="002C6F8A">
        <w:rPr>
          <w:bCs/>
        </w:rPr>
        <w:t>As Willard (2004: 7) has stated, "</w:t>
      </w:r>
      <w:proofErr w:type="gramStart"/>
      <w:r w:rsidRPr="002C6F8A">
        <w:rPr>
          <w:bCs/>
        </w:rPr>
        <w:t>only</w:t>
      </w:r>
      <w:proofErr w:type="gramEnd"/>
      <w:r w:rsidRPr="002C6F8A">
        <w:rPr>
          <w:bCs/>
        </w:rPr>
        <w:t xml:space="preserve"> ...</w:t>
      </w:r>
    </w:p>
    <w:p w:rsidR="002C6F8A" w:rsidRPr="002C6F8A" w:rsidRDefault="002C6F8A" w:rsidP="002C6F8A">
      <w:pPr>
        <w:rPr>
          <w:b/>
          <w:bCs/>
        </w:rPr>
      </w:pPr>
      <w:r w:rsidRPr="002C6F8A">
        <w:rPr>
          <w:b/>
          <w:bCs/>
        </w:rPr>
        <w:t>3.1</w:t>
      </w:r>
      <w:proofErr w:type="gramStart"/>
      <w:r w:rsidRPr="002C6F8A">
        <w:rPr>
          <w:b/>
          <w:bCs/>
        </w:rPr>
        <w:t>.b</w:t>
      </w:r>
      <w:proofErr w:type="gramEnd"/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Sentence 1 suggests agreement with Cameron's</w:t>
      </w:r>
      <w:r>
        <w:rPr>
          <w:bCs/>
        </w:rPr>
        <w:t xml:space="preserve"> </w:t>
      </w:r>
      <w:r w:rsidRPr="002C6F8A">
        <w:rPr>
          <w:bCs/>
        </w:rPr>
        <w:t>proposition, while sentence 2 is a more neutral</w:t>
      </w:r>
      <w:r>
        <w:rPr>
          <w:bCs/>
        </w:rPr>
        <w:t xml:space="preserve"> </w:t>
      </w:r>
      <w:r w:rsidRPr="002C6F8A">
        <w:rPr>
          <w:bCs/>
        </w:rPr>
        <w:t>statement (which might also be followed either by</w:t>
      </w:r>
      <w:r>
        <w:rPr>
          <w:bCs/>
        </w:rPr>
        <w:t xml:space="preserve"> </w:t>
      </w:r>
      <w:r w:rsidRPr="002C6F8A">
        <w:rPr>
          <w:bCs/>
        </w:rPr>
        <w:t>agreement or disagreement).</w:t>
      </w:r>
    </w:p>
    <w:p w:rsidR="002C6F8A" w:rsidRPr="002C6F8A" w:rsidRDefault="002C6F8A" w:rsidP="00602A76">
      <w:pPr>
        <w:rPr>
          <w:b/>
          <w:bCs/>
        </w:rPr>
      </w:pPr>
      <w:r w:rsidRPr="002C6F8A">
        <w:rPr>
          <w:b/>
          <w:bCs/>
        </w:rPr>
        <w:t>3.2</w:t>
      </w:r>
    </w:p>
    <w:p w:rsidR="002C6F8A" w:rsidRPr="002C6F8A" w:rsidRDefault="002C6F8A" w:rsidP="002C6F8A">
      <w:pPr>
        <w:rPr>
          <w:bCs/>
        </w:rPr>
      </w:pPr>
      <w:r w:rsidRPr="002C6F8A">
        <w:rPr>
          <w:b/>
          <w:bCs/>
        </w:rPr>
        <w:t xml:space="preserve">1 </w:t>
      </w:r>
      <w:r w:rsidRPr="002C6F8A">
        <w:rPr>
          <w:bCs/>
        </w:rPr>
        <w:t>The four classic parenting styles, as proposed</w:t>
      </w:r>
      <w:r>
        <w:rPr>
          <w:bCs/>
        </w:rPr>
        <w:t xml:space="preserve"> </w:t>
      </w:r>
      <w:r w:rsidRPr="002C6F8A">
        <w:rPr>
          <w:bCs/>
        </w:rPr>
        <w:t xml:space="preserve">by </w:t>
      </w:r>
      <w:proofErr w:type="spellStart"/>
      <w:r w:rsidRPr="002C6F8A">
        <w:rPr>
          <w:bCs/>
        </w:rPr>
        <w:t>Baumrind</w:t>
      </w:r>
      <w:proofErr w:type="spellEnd"/>
      <w:r w:rsidRPr="002C6F8A">
        <w:rPr>
          <w:bCs/>
        </w:rPr>
        <w:t xml:space="preserve"> (1966), are authoritative,</w:t>
      </w:r>
    </w:p>
    <w:p w:rsidR="002C6F8A" w:rsidRPr="002C6F8A" w:rsidRDefault="002C6F8A" w:rsidP="002C6F8A">
      <w:pPr>
        <w:rPr>
          <w:bCs/>
        </w:rPr>
      </w:pPr>
      <w:proofErr w:type="gramStart"/>
      <w:r w:rsidRPr="002C6F8A">
        <w:rPr>
          <w:bCs/>
        </w:rPr>
        <w:t>authoritarian</w:t>
      </w:r>
      <w:proofErr w:type="gramEnd"/>
      <w:r w:rsidRPr="002C6F8A">
        <w:rPr>
          <w:bCs/>
        </w:rPr>
        <w:t>, permissive, and neglectful.</w:t>
      </w:r>
    </w:p>
    <w:p w:rsidR="002C6F8A" w:rsidRPr="002C6F8A" w:rsidRDefault="002C6F8A" w:rsidP="002C6F8A">
      <w:pPr>
        <w:rPr>
          <w:bCs/>
        </w:rPr>
      </w:pPr>
      <w:r w:rsidRPr="002C6F8A">
        <w:rPr>
          <w:b/>
          <w:bCs/>
        </w:rPr>
        <w:t xml:space="preserve">2 </w:t>
      </w:r>
      <w:r w:rsidRPr="002C6F8A">
        <w:rPr>
          <w:bCs/>
        </w:rPr>
        <w:t>Marker bands were revealed using silver</w:t>
      </w:r>
      <w:r>
        <w:rPr>
          <w:bCs/>
        </w:rPr>
        <w:t xml:space="preserve"> </w:t>
      </w:r>
      <w:r w:rsidRPr="002C6F8A">
        <w:rPr>
          <w:bCs/>
        </w:rPr>
        <w:t xml:space="preserve">staining, as </w:t>
      </w:r>
      <w:proofErr w:type="spellStart"/>
      <w:r w:rsidRPr="002C6F8A">
        <w:rPr>
          <w:bCs/>
        </w:rPr>
        <w:t>descnbed</w:t>
      </w:r>
      <w:proofErr w:type="spellEnd"/>
      <w:r w:rsidRPr="002C6F8A">
        <w:rPr>
          <w:bCs/>
        </w:rPr>
        <w:t xml:space="preserve"> by </w:t>
      </w:r>
      <w:proofErr w:type="spellStart"/>
      <w:r w:rsidRPr="002C6F8A">
        <w:rPr>
          <w:bCs/>
        </w:rPr>
        <w:t>Panaud</w:t>
      </w:r>
      <w:proofErr w:type="spellEnd"/>
      <w:r w:rsidRPr="002C6F8A">
        <w:rPr>
          <w:bCs/>
        </w:rPr>
        <w:t>, et al. in 1996.</w:t>
      </w:r>
    </w:p>
    <w:p w:rsidR="002C6F8A" w:rsidRPr="002C6F8A" w:rsidRDefault="002C6F8A" w:rsidP="002C6F8A">
      <w:pPr>
        <w:rPr>
          <w:bCs/>
        </w:rPr>
      </w:pPr>
      <w:r w:rsidRPr="002C6F8A">
        <w:rPr>
          <w:b/>
          <w:bCs/>
        </w:rPr>
        <w:lastRenderedPageBreak/>
        <w:t xml:space="preserve">3 </w:t>
      </w:r>
      <w:r w:rsidRPr="002C6F8A">
        <w:rPr>
          <w:bCs/>
        </w:rPr>
        <w:t>Many authors have investigated the idea that</w:t>
      </w:r>
      <w:r>
        <w:rPr>
          <w:bCs/>
        </w:rPr>
        <w:t xml:space="preserve"> </w:t>
      </w:r>
      <w:r w:rsidRPr="002C6F8A">
        <w:rPr>
          <w:bCs/>
        </w:rPr>
        <w:t>better pieces of art are better investments, as</w:t>
      </w:r>
      <w:r>
        <w:rPr>
          <w:bCs/>
        </w:rPr>
        <w:t xml:space="preserve"> </w:t>
      </w:r>
      <w:r w:rsidRPr="002C6F8A">
        <w:rPr>
          <w:bCs/>
        </w:rPr>
        <w:t xml:space="preserve">first put forward by </w:t>
      </w:r>
      <w:proofErr w:type="spellStart"/>
      <w:r w:rsidRPr="002C6F8A">
        <w:rPr>
          <w:bCs/>
        </w:rPr>
        <w:t>Pesando</w:t>
      </w:r>
      <w:proofErr w:type="spellEnd"/>
      <w:r w:rsidRPr="002C6F8A">
        <w:rPr>
          <w:bCs/>
        </w:rPr>
        <w:t xml:space="preserve"> (1993).</w:t>
      </w:r>
    </w:p>
    <w:p w:rsidR="002C6F8A" w:rsidRPr="002C6F8A" w:rsidRDefault="002C6F8A" w:rsidP="002C6F8A">
      <w:pPr>
        <w:rPr>
          <w:bCs/>
        </w:rPr>
      </w:pPr>
      <w:r w:rsidRPr="002C6F8A">
        <w:rPr>
          <w:b/>
          <w:bCs/>
        </w:rPr>
        <w:t xml:space="preserve">4 </w:t>
      </w:r>
      <w:r w:rsidRPr="002C6F8A">
        <w:rPr>
          <w:bCs/>
        </w:rPr>
        <w:t xml:space="preserve">As has been argued by Nelson and </w:t>
      </w:r>
      <w:proofErr w:type="gramStart"/>
      <w:r w:rsidRPr="002C6F8A">
        <w:rPr>
          <w:bCs/>
        </w:rPr>
        <w:t>Winter</w:t>
      </w:r>
      <w:proofErr w:type="gramEnd"/>
      <w:r>
        <w:rPr>
          <w:bCs/>
        </w:rPr>
        <w:t xml:space="preserve"> </w:t>
      </w:r>
      <w:r w:rsidRPr="002C6F8A">
        <w:rPr>
          <w:bCs/>
        </w:rPr>
        <w:t>(1982), to solve the problems of a particular</w:t>
      </w:r>
    </w:p>
    <w:p w:rsidR="002C6F8A" w:rsidRPr="002C6F8A" w:rsidRDefault="002C6F8A" w:rsidP="002C6F8A">
      <w:pPr>
        <w:rPr>
          <w:bCs/>
        </w:rPr>
      </w:pPr>
      <w:proofErr w:type="gramStart"/>
      <w:r w:rsidRPr="002C6F8A">
        <w:rPr>
          <w:bCs/>
        </w:rPr>
        <w:t>company</w:t>
      </w:r>
      <w:proofErr w:type="gramEnd"/>
      <w:r w:rsidRPr="002C6F8A">
        <w:rPr>
          <w:bCs/>
        </w:rPr>
        <w:t>, there Is a need for specific knowledge</w:t>
      </w:r>
      <w:r>
        <w:rPr>
          <w:bCs/>
        </w:rPr>
        <w:t xml:space="preserve"> </w:t>
      </w:r>
      <w:r w:rsidRPr="002C6F8A">
        <w:rPr>
          <w:bCs/>
        </w:rPr>
        <w:t>of that company.</w:t>
      </w:r>
    </w:p>
    <w:p w:rsidR="002C6F8A" w:rsidRDefault="002C6F8A" w:rsidP="002C6F8A">
      <w:pPr>
        <w:rPr>
          <w:bCs/>
        </w:rPr>
      </w:pPr>
      <w:r w:rsidRPr="002C6F8A">
        <w:rPr>
          <w:b/>
          <w:bCs/>
        </w:rPr>
        <w:t xml:space="preserve">5 </w:t>
      </w:r>
      <w:r w:rsidRPr="002C6F8A">
        <w:rPr>
          <w:bCs/>
        </w:rPr>
        <w:t xml:space="preserve">As </w:t>
      </w:r>
      <w:proofErr w:type="spellStart"/>
      <w:r w:rsidRPr="002C6F8A">
        <w:rPr>
          <w:bCs/>
        </w:rPr>
        <w:t>Dornev</w:t>
      </w:r>
      <w:proofErr w:type="spellEnd"/>
      <w:r w:rsidRPr="002C6F8A">
        <w:rPr>
          <w:bCs/>
        </w:rPr>
        <w:t xml:space="preserve"> (1990) and others have noted</w:t>
      </w:r>
      <w:proofErr w:type="gramStart"/>
      <w:r w:rsidRPr="002C6F8A">
        <w:rPr>
          <w:bCs/>
        </w:rPr>
        <w:t>,</w:t>
      </w:r>
      <w:proofErr w:type="gramEnd"/>
      <w:r w:rsidRPr="002C6F8A">
        <w:rPr>
          <w:bCs/>
        </w:rPr>
        <w:t xml:space="preserve"> it is</w:t>
      </w:r>
      <w:r>
        <w:rPr>
          <w:bCs/>
        </w:rPr>
        <w:t xml:space="preserve"> </w:t>
      </w:r>
      <w:r w:rsidRPr="002C6F8A">
        <w:rPr>
          <w:bCs/>
        </w:rPr>
        <w:t>not appropriate to apply findings from research</w:t>
      </w:r>
      <w:r>
        <w:rPr>
          <w:bCs/>
        </w:rPr>
        <w:t xml:space="preserve"> </w:t>
      </w:r>
      <w:r w:rsidRPr="002C6F8A">
        <w:rPr>
          <w:bCs/>
        </w:rPr>
        <w:t>into first-language acquisition to second</w:t>
      </w:r>
      <w:r>
        <w:rPr>
          <w:bCs/>
        </w:rPr>
        <w:t xml:space="preserve"> </w:t>
      </w:r>
      <w:r w:rsidRPr="002C6F8A">
        <w:rPr>
          <w:bCs/>
        </w:rPr>
        <w:t>language</w:t>
      </w:r>
      <w:r>
        <w:rPr>
          <w:bCs/>
        </w:rPr>
        <w:t xml:space="preserve"> </w:t>
      </w:r>
      <w:r w:rsidRPr="002C6F8A">
        <w:rPr>
          <w:bCs/>
        </w:rPr>
        <w:t>learning.</w:t>
      </w:r>
    </w:p>
    <w:p w:rsidR="002C6F8A" w:rsidRDefault="002C6F8A" w:rsidP="00602A76">
      <w:pPr>
        <w:rPr>
          <w:bCs/>
        </w:rPr>
      </w:pPr>
    </w:p>
    <w:p w:rsidR="002C6F8A" w:rsidRDefault="00602A76" w:rsidP="00602A76">
      <w:pPr>
        <w:rPr>
          <w:b/>
          <w:bCs/>
        </w:rPr>
      </w:pPr>
      <w:r w:rsidRPr="00602A76">
        <w:rPr>
          <w:b/>
          <w:bCs/>
        </w:rPr>
        <w:t xml:space="preserve">4) </w:t>
      </w:r>
      <w:proofErr w:type="gramStart"/>
      <w:r w:rsidR="002C6F8A">
        <w:rPr>
          <w:b/>
          <w:bCs/>
        </w:rPr>
        <w:t>of</w:t>
      </w:r>
      <w:proofErr w:type="gramEnd"/>
      <w:r w:rsidR="002C6F8A">
        <w:rPr>
          <w:b/>
          <w:bCs/>
        </w:rPr>
        <w:t xml:space="preserve"> which: expressing ideas effectively</w:t>
      </w:r>
    </w:p>
    <w:p w:rsidR="00602A76" w:rsidRPr="00602A76" w:rsidRDefault="00602A76" w:rsidP="00602A76">
      <w:pPr>
        <w:rPr>
          <w:b/>
          <w:bCs/>
        </w:rPr>
      </w:pPr>
      <w:r w:rsidRPr="00602A76">
        <w:rPr>
          <w:b/>
          <w:bCs/>
        </w:rPr>
        <w:t>4.1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2 In this section I will briefly outline the findings from the survey, details of which can be found in the Appendix.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3 Universities provide a service, higher education, the value of which is impossible to quantify.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 xml:space="preserve">4 Only 3 4 % of </w:t>
      </w:r>
      <w:proofErr w:type="spellStart"/>
      <w:r w:rsidRPr="002C6F8A">
        <w:rPr>
          <w:bCs/>
        </w:rPr>
        <w:t>t he</w:t>
      </w:r>
      <w:proofErr w:type="spellEnd"/>
      <w:r w:rsidRPr="002C6F8A">
        <w:rPr>
          <w:bCs/>
        </w:rPr>
        <w:t xml:space="preserve"> sample was female, the significance of which will be explained below, (or ... I will explain below.) 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5 The government set up an inquiry into falling educational standards, the outcome of which was a new secondary school curriculum.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6 His first paintings, few of which survive today date from the early 1850s.</w:t>
      </w:r>
    </w:p>
    <w:p w:rsidR="002C6F8A" w:rsidRPr="002C6F8A" w:rsidRDefault="002C6F8A" w:rsidP="002C6F8A">
      <w:pPr>
        <w:rPr>
          <w:bCs/>
        </w:rPr>
      </w:pPr>
      <w:r w:rsidRPr="002C6F8A">
        <w:rPr>
          <w:bCs/>
        </w:rPr>
        <w:t>7</w:t>
      </w:r>
      <w:r w:rsidRPr="002C6F8A">
        <w:rPr>
          <w:b/>
          <w:bCs/>
        </w:rPr>
        <w:t xml:space="preserve"> </w:t>
      </w:r>
      <w:r w:rsidRPr="002C6F8A">
        <w:rPr>
          <w:bCs/>
        </w:rPr>
        <w:t>The attitudes and policies of employers, a</w:t>
      </w:r>
      <w:r>
        <w:rPr>
          <w:bCs/>
        </w:rPr>
        <w:t xml:space="preserve"> </w:t>
      </w:r>
      <w:r w:rsidRPr="002C6F8A">
        <w:rPr>
          <w:bCs/>
        </w:rPr>
        <w:t>thorough understanding of which is crucial in</w:t>
      </w:r>
    </w:p>
    <w:p w:rsidR="002C6F8A" w:rsidRPr="002C6F8A" w:rsidRDefault="002C6F8A" w:rsidP="002C6F8A">
      <w:pPr>
        <w:rPr>
          <w:bCs/>
        </w:rPr>
      </w:pPr>
      <w:proofErr w:type="gramStart"/>
      <w:r w:rsidRPr="002C6F8A">
        <w:rPr>
          <w:bCs/>
        </w:rPr>
        <w:t>explaining</w:t>
      </w:r>
      <w:proofErr w:type="gramEnd"/>
      <w:r w:rsidRPr="002C6F8A">
        <w:rPr>
          <w:bCs/>
        </w:rPr>
        <w:t xml:space="preserve"> the expe</w:t>
      </w:r>
      <w:r>
        <w:rPr>
          <w:bCs/>
        </w:rPr>
        <w:t>ri</w:t>
      </w:r>
      <w:r w:rsidRPr="002C6F8A">
        <w:rPr>
          <w:bCs/>
        </w:rPr>
        <w:t>ences of older workers,</w:t>
      </w:r>
      <w:r>
        <w:rPr>
          <w:bCs/>
        </w:rPr>
        <w:t xml:space="preserve"> </w:t>
      </w:r>
      <w:r w:rsidRPr="002C6F8A">
        <w:rPr>
          <w:bCs/>
        </w:rPr>
        <w:t>have only recently received attention.</w:t>
      </w:r>
    </w:p>
    <w:p w:rsidR="002C6F8A" w:rsidRDefault="002C6F8A" w:rsidP="00602A76">
      <w:pPr>
        <w:rPr>
          <w:bCs/>
        </w:rPr>
      </w:pPr>
    </w:p>
    <w:p w:rsidR="002C6F8A" w:rsidRDefault="002C6F8A" w:rsidP="00602A76">
      <w:pPr>
        <w:rPr>
          <w:bCs/>
        </w:rPr>
      </w:pPr>
      <w:bookmarkStart w:id="0" w:name="_GoBack"/>
      <w:bookmarkEnd w:id="0"/>
    </w:p>
    <w:sectPr w:rsidR="002C6F8A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8F" w:rsidRDefault="00F92A8F" w:rsidP="00576EBD">
      <w:r>
        <w:separator/>
      </w:r>
    </w:p>
  </w:endnote>
  <w:endnote w:type="continuationSeparator" w:id="0">
    <w:p w:rsidR="00F92A8F" w:rsidRDefault="00F92A8F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F92A8F" w:rsidRPr="00170431" w:rsidRDefault="00F92A8F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F92A8F" w:rsidRDefault="00F92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8F" w:rsidRDefault="00F92A8F" w:rsidP="00576EBD">
      <w:r>
        <w:separator/>
      </w:r>
    </w:p>
  </w:footnote>
  <w:footnote w:type="continuationSeparator" w:id="0">
    <w:p w:rsidR="00F92A8F" w:rsidRDefault="00F92A8F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D3A"/>
    <w:multiLevelType w:val="hybridMultilevel"/>
    <w:tmpl w:val="55C4BB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7FFD"/>
    <w:multiLevelType w:val="hybridMultilevel"/>
    <w:tmpl w:val="E50EFA8E"/>
    <w:lvl w:ilvl="0" w:tplc="37BC84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040F8"/>
    <w:rsid w:val="00024031"/>
    <w:rsid w:val="00047572"/>
    <w:rsid w:val="0005735E"/>
    <w:rsid w:val="00090ADD"/>
    <w:rsid w:val="000C4EF1"/>
    <w:rsid w:val="000E2B5C"/>
    <w:rsid w:val="00121418"/>
    <w:rsid w:val="0012500F"/>
    <w:rsid w:val="00170431"/>
    <w:rsid w:val="001A1C1A"/>
    <w:rsid w:val="001E1933"/>
    <w:rsid w:val="001F1120"/>
    <w:rsid w:val="002C144B"/>
    <w:rsid w:val="002C6F8A"/>
    <w:rsid w:val="002E738B"/>
    <w:rsid w:val="00300D87"/>
    <w:rsid w:val="00324933"/>
    <w:rsid w:val="00380AD0"/>
    <w:rsid w:val="003950BF"/>
    <w:rsid w:val="00396FF4"/>
    <w:rsid w:val="003E02C8"/>
    <w:rsid w:val="003F284E"/>
    <w:rsid w:val="0043647B"/>
    <w:rsid w:val="00481F16"/>
    <w:rsid w:val="00491797"/>
    <w:rsid w:val="004C1570"/>
    <w:rsid w:val="005028F5"/>
    <w:rsid w:val="00513AE5"/>
    <w:rsid w:val="00533E00"/>
    <w:rsid w:val="00576EBD"/>
    <w:rsid w:val="00602A76"/>
    <w:rsid w:val="00622ED0"/>
    <w:rsid w:val="0063713E"/>
    <w:rsid w:val="006A7328"/>
    <w:rsid w:val="006C7718"/>
    <w:rsid w:val="0070648E"/>
    <w:rsid w:val="00714E19"/>
    <w:rsid w:val="00791A3D"/>
    <w:rsid w:val="007F55CA"/>
    <w:rsid w:val="008058A1"/>
    <w:rsid w:val="00813EAB"/>
    <w:rsid w:val="008347CC"/>
    <w:rsid w:val="00850FAF"/>
    <w:rsid w:val="008E0643"/>
    <w:rsid w:val="00907D73"/>
    <w:rsid w:val="009343ED"/>
    <w:rsid w:val="00996EE4"/>
    <w:rsid w:val="009B279B"/>
    <w:rsid w:val="00A51265"/>
    <w:rsid w:val="00A629E4"/>
    <w:rsid w:val="00B370D0"/>
    <w:rsid w:val="00B5436B"/>
    <w:rsid w:val="00B54C89"/>
    <w:rsid w:val="00BA1389"/>
    <w:rsid w:val="00BB0572"/>
    <w:rsid w:val="00C1385B"/>
    <w:rsid w:val="00C13DCC"/>
    <w:rsid w:val="00C66287"/>
    <w:rsid w:val="00CC76F1"/>
    <w:rsid w:val="00CD3710"/>
    <w:rsid w:val="00D43780"/>
    <w:rsid w:val="00D44E4E"/>
    <w:rsid w:val="00D86A53"/>
    <w:rsid w:val="00DA3A81"/>
    <w:rsid w:val="00DB1FDF"/>
    <w:rsid w:val="00F01AD8"/>
    <w:rsid w:val="00F24E6A"/>
    <w:rsid w:val="00F9158A"/>
    <w:rsid w:val="00F92A8F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D03F2131.dotm</Template>
  <TotalTime>1</TotalTime>
  <Pages>7</Pages>
  <Words>2180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2013-09-30T17:17:00Z</dcterms:created>
  <dcterms:modified xsi:type="dcterms:W3CDTF">2013-09-30T17:17:00Z</dcterms:modified>
</cp:coreProperties>
</file>