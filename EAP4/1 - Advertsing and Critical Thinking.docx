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BB476C">
        <w:rPr>
          <w:b/>
          <w:i/>
        </w:rPr>
        <w:t>P</w:t>
      </w:r>
      <w:r w:rsidR="00622ED0">
        <w:rPr>
          <w:b/>
          <w:i/>
        </w:rPr>
        <w:t xml:space="preserve"> </w:t>
      </w:r>
      <w:r w:rsidR="00BB476C">
        <w:rPr>
          <w:b/>
          <w:i/>
        </w:rPr>
        <w:t>–</w:t>
      </w:r>
      <w:r w:rsidR="00622ED0">
        <w:rPr>
          <w:b/>
          <w:i/>
        </w:rPr>
        <w:t xml:space="preserve"> </w:t>
      </w:r>
      <w:r w:rsidR="00BB476C">
        <w:rPr>
          <w:b/>
          <w:i/>
        </w:rPr>
        <w:t xml:space="preserve">Advanced 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>Unit 1</w:t>
      </w:r>
      <w:r w:rsidR="00EA354B">
        <w:rPr>
          <w:b/>
          <w:sz w:val="32"/>
          <w:szCs w:val="32"/>
        </w:rPr>
        <w:t>: advertising and critical thinking</w:t>
      </w:r>
    </w:p>
    <w:p w:rsidR="00907D73" w:rsidRDefault="00907D73">
      <w:pPr>
        <w:rPr>
          <w:b/>
        </w:rPr>
      </w:pPr>
    </w:p>
    <w:p w:rsidR="00BB0572" w:rsidRDefault="00BB0572" w:rsidP="00BB0572">
      <w:pPr>
        <w:rPr>
          <w:b/>
        </w:rPr>
      </w:pPr>
      <w:r>
        <w:rPr>
          <w:b/>
        </w:rPr>
        <w:t xml:space="preserve">1 </w:t>
      </w:r>
      <w:r w:rsidR="00622ED0">
        <w:rPr>
          <w:b/>
        </w:rPr>
        <w:t>Reading Critically</w:t>
      </w:r>
    </w:p>
    <w:p w:rsidR="00622ED0" w:rsidRPr="00622ED0" w:rsidRDefault="00BB0572" w:rsidP="00622ED0">
      <w:pPr>
        <w:rPr>
          <w:iCs/>
        </w:rPr>
      </w:pPr>
      <w:r>
        <w:rPr>
          <w:b/>
        </w:rPr>
        <w:t>1.1.</w:t>
      </w:r>
      <w:r w:rsidR="00622ED0">
        <w:rPr>
          <w:b/>
        </w:rPr>
        <w:t xml:space="preserve">1 </w:t>
      </w:r>
      <w:r w:rsidR="00622ED0" w:rsidRPr="00622ED0">
        <w:rPr>
          <w:iCs/>
        </w:rPr>
        <w:t>Possible responses include: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 xml:space="preserve">- </w:t>
      </w:r>
      <w:proofErr w:type="gramStart"/>
      <w:r w:rsidRPr="00622ED0">
        <w:rPr>
          <w:iCs/>
        </w:rPr>
        <w:t>to</w:t>
      </w:r>
      <w:proofErr w:type="gramEnd"/>
      <w:r w:rsidRPr="00622ED0">
        <w:rPr>
          <w:iCs/>
        </w:rPr>
        <w:t xml:space="preserve"> understand a writer's point of view and</w:t>
      </w:r>
      <w:r>
        <w:rPr>
          <w:iCs/>
        </w:rPr>
        <w:t xml:space="preserve"> </w:t>
      </w:r>
      <w:r w:rsidRPr="00622ED0">
        <w:rPr>
          <w:iCs/>
        </w:rPr>
        <w:t>compare it with the student's own;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 xml:space="preserve">- </w:t>
      </w:r>
      <w:proofErr w:type="gramStart"/>
      <w:r w:rsidRPr="00622ED0">
        <w:rPr>
          <w:iCs/>
        </w:rPr>
        <w:t>to</w:t>
      </w:r>
      <w:proofErr w:type="gramEnd"/>
      <w:r w:rsidRPr="00622ED0">
        <w:rPr>
          <w:iCs/>
        </w:rPr>
        <w:t xml:space="preserve"> judge the validity of information or views</w:t>
      </w:r>
      <w:r>
        <w:rPr>
          <w:iCs/>
        </w:rPr>
        <w:t xml:space="preserve"> </w:t>
      </w:r>
      <w:r w:rsidRPr="00622ED0">
        <w:rPr>
          <w:iCs/>
        </w:rPr>
        <w:t>presented;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 xml:space="preserve">- </w:t>
      </w:r>
      <w:proofErr w:type="gramStart"/>
      <w:r w:rsidRPr="00622ED0">
        <w:rPr>
          <w:iCs/>
        </w:rPr>
        <w:t>to</w:t>
      </w:r>
      <w:proofErr w:type="gramEnd"/>
      <w:r w:rsidRPr="00622ED0">
        <w:rPr>
          <w:iCs/>
        </w:rPr>
        <w:t xml:space="preserve"> eval</w:t>
      </w:r>
      <w:bookmarkStart w:id="0" w:name="_GoBack"/>
      <w:bookmarkEnd w:id="0"/>
      <w:r w:rsidRPr="00622ED0">
        <w:rPr>
          <w:iCs/>
        </w:rPr>
        <w:t>uate information in an unbiased way;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 xml:space="preserve">- </w:t>
      </w:r>
      <w:proofErr w:type="gramStart"/>
      <w:r w:rsidRPr="00622ED0">
        <w:rPr>
          <w:iCs/>
        </w:rPr>
        <w:t>to</w:t>
      </w:r>
      <w:proofErr w:type="gramEnd"/>
      <w:r w:rsidRPr="00622ED0">
        <w:rPr>
          <w:iCs/>
        </w:rPr>
        <w:t xml:space="preserve"> separate good evidence from bad;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>- to be mindful of any prejudices or</w:t>
      </w:r>
      <w:r>
        <w:rPr>
          <w:iCs/>
        </w:rPr>
        <w:t xml:space="preserve"> </w:t>
      </w:r>
      <w:r w:rsidRPr="00622ED0">
        <w:rPr>
          <w:iCs/>
        </w:rPr>
        <w:t>unreferenced implications evident in the</w:t>
      </w:r>
      <w:r>
        <w:rPr>
          <w:iCs/>
        </w:rPr>
        <w:t xml:space="preserve"> </w:t>
      </w:r>
      <w:r w:rsidRPr="00622ED0">
        <w:rPr>
          <w:iCs/>
        </w:rPr>
        <w:t>author's writing (e.g. if the author implies that</w:t>
      </w:r>
      <w:r>
        <w:rPr>
          <w:iCs/>
        </w:rPr>
        <w:t xml:space="preserve"> </w:t>
      </w:r>
      <w:r w:rsidRPr="00622ED0">
        <w:rPr>
          <w:iCs/>
        </w:rPr>
        <w:t>statistics support his or her argument, does</w:t>
      </w:r>
      <w:r>
        <w:rPr>
          <w:iCs/>
        </w:rPr>
        <w:t xml:space="preserve"> </w:t>
      </w:r>
      <w:r w:rsidRPr="00622ED0">
        <w:rPr>
          <w:iCs/>
        </w:rPr>
        <w:t>he or she actually provide those statistics or</w:t>
      </w:r>
      <w:r>
        <w:rPr>
          <w:iCs/>
        </w:rPr>
        <w:t xml:space="preserve"> </w:t>
      </w:r>
      <w:r w:rsidRPr="00622ED0">
        <w:rPr>
          <w:iCs/>
        </w:rPr>
        <w:t>simply invite the reader to accept them as</w:t>
      </w:r>
      <w:r>
        <w:rPr>
          <w:iCs/>
        </w:rPr>
        <w:t xml:space="preserve"> </w:t>
      </w:r>
      <w:r w:rsidRPr="00622ED0">
        <w:rPr>
          <w:iCs/>
        </w:rPr>
        <w:t>fact?).</w:t>
      </w:r>
    </w:p>
    <w:p w:rsidR="00622ED0" w:rsidRPr="00622ED0" w:rsidRDefault="00622ED0" w:rsidP="00622ED0">
      <w:pPr>
        <w:rPr>
          <w:b/>
          <w:iCs/>
        </w:rPr>
      </w:pPr>
      <w:r w:rsidRPr="00622ED0">
        <w:rPr>
          <w:b/>
          <w:iCs/>
        </w:rPr>
        <w:t xml:space="preserve">1.1.2 </w:t>
      </w:r>
    </w:p>
    <w:p w:rsidR="00622ED0" w:rsidRPr="00622ED0" w:rsidRDefault="00622ED0" w:rsidP="00622ED0">
      <w:pPr>
        <w:rPr>
          <w:iCs/>
        </w:rPr>
      </w:pPr>
      <w:r w:rsidRPr="00622ED0">
        <w:rPr>
          <w:iCs/>
        </w:rPr>
        <w:t>Answers will vary.</w:t>
      </w:r>
    </w:p>
    <w:p w:rsidR="00BB0572" w:rsidRPr="00BB0572" w:rsidRDefault="00BB0572" w:rsidP="00BB0572">
      <w:pPr>
        <w:rPr>
          <w:b/>
        </w:rPr>
      </w:pPr>
      <w:r w:rsidRPr="00BB0572">
        <w:rPr>
          <w:b/>
        </w:rPr>
        <w:t>1.2</w:t>
      </w:r>
      <w:proofErr w:type="gramStart"/>
      <w:r w:rsidR="00622ED0">
        <w:rPr>
          <w:b/>
        </w:rPr>
        <w:t>.b</w:t>
      </w:r>
      <w:proofErr w:type="gramEnd"/>
    </w:p>
    <w:p w:rsidR="00622ED0" w:rsidRPr="00622ED0" w:rsidRDefault="00622ED0" w:rsidP="00622ED0">
      <w:r w:rsidRPr="00622ED0">
        <w:rPr>
          <w:bCs/>
        </w:rPr>
        <w:t xml:space="preserve">1 </w:t>
      </w:r>
      <w:r w:rsidRPr="00622ED0">
        <w:t>It suggests that the writer will highlight the</w:t>
      </w:r>
      <w:r>
        <w:t xml:space="preserve"> </w:t>
      </w:r>
      <w:r w:rsidRPr="00622ED0">
        <w:t>social value of bra</w:t>
      </w:r>
      <w:r>
        <w:t xml:space="preserve">nds rather than their negative </w:t>
      </w:r>
      <w:r w:rsidRPr="00622ED0">
        <w:t xml:space="preserve">effects. </w:t>
      </w:r>
      <w:proofErr w:type="gramStart"/>
      <w:r w:rsidRPr="00622ED0">
        <w:t>(Although there is no certainty in this.)</w:t>
      </w:r>
      <w:proofErr w:type="gramEnd"/>
    </w:p>
    <w:p w:rsidR="00622ED0" w:rsidRPr="00622ED0" w:rsidRDefault="00622ED0" w:rsidP="00622ED0">
      <w:r w:rsidRPr="00622ED0">
        <w:rPr>
          <w:bCs/>
        </w:rPr>
        <w:t xml:space="preserve">2 </w:t>
      </w:r>
      <w:r w:rsidRPr="00622ED0">
        <w:t>That the 'social contribution' of the consumer</w:t>
      </w:r>
      <w:r>
        <w:t xml:space="preserve"> </w:t>
      </w:r>
      <w:r w:rsidRPr="00622ED0">
        <w:t>society is greater than its 'ills' (although these</w:t>
      </w:r>
      <w:r>
        <w:t xml:space="preserve"> </w:t>
      </w:r>
      <w:r w:rsidRPr="00622ED0">
        <w:t xml:space="preserve">are </w:t>
      </w:r>
      <w:proofErr w:type="spellStart"/>
      <w:r w:rsidRPr="00622ED0">
        <w:t>recognised</w:t>
      </w:r>
      <w:proofErr w:type="spellEnd"/>
      <w:r w:rsidRPr="00622ED0">
        <w:t>), and that 'strong brands' are a</w:t>
      </w:r>
      <w:r>
        <w:t xml:space="preserve"> </w:t>
      </w:r>
      <w:r w:rsidRPr="00622ED0">
        <w:t>factor in strong economic growth.</w:t>
      </w:r>
    </w:p>
    <w:p w:rsidR="00622ED0" w:rsidRPr="00622ED0" w:rsidRDefault="00622ED0" w:rsidP="00622ED0">
      <w:r w:rsidRPr="00622ED0">
        <w:t>3 Generating wealth (through the consumer</w:t>
      </w:r>
      <w:r>
        <w:t xml:space="preserve"> </w:t>
      </w:r>
      <w:r w:rsidRPr="00622ED0">
        <w:t>society) allows social progress, including</w:t>
      </w:r>
    </w:p>
    <w:p w:rsidR="00622ED0" w:rsidRPr="00622ED0" w:rsidRDefault="00622ED0" w:rsidP="00622ED0">
      <w:proofErr w:type="gramStart"/>
      <w:r w:rsidRPr="00622ED0">
        <w:t>improvements</w:t>
      </w:r>
      <w:proofErr w:type="gramEnd"/>
      <w:r w:rsidRPr="00622ED0">
        <w:t xml:space="preserve"> in health, education, living</w:t>
      </w:r>
      <w:r>
        <w:t xml:space="preserve"> </w:t>
      </w:r>
      <w:r w:rsidRPr="00622ED0">
        <w:t>standards and opportunities; without brands,</w:t>
      </w:r>
    </w:p>
    <w:p w:rsidR="00622ED0" w:rsidRPr="00622ED0" w:rsidRDefault="00622ED0" w:rsidP="00622ED0">
      <w:proofErr w:type="gramStart"/>
      <w:r w:rsidRPr="00622ED0">
        <w:t>less</w:t>
      </w:r>
      <w:proofErr w:type="gramEnd"/>
      <w:r w:rsidRPr="00622ED0">
        <w:t xml:space="preserve"> wealth is created, and so the government</w:t>
      </w:r>
      <w:r>
        <w:t xml:space="preserve"> </w:t>
      </w:r>
      <w:r w:rsidRPr="00622ED0">
        <w:t>has less money (through taxation) to spend on</w:t>
      </w:r>
      <w:r>
        <w:t xml:space="preserve"> </w:t>
      </w:r>
      <w:r w:rsidRPr="00622ED0">
        <w:t>social goods.</w:t>
      </w:r>
    </w:p>
    <w:p w:rsidR="00622ED0" w:rsidRPr="00622ED0" w:rsidRDefault="00622ED0" w:rsidP="00622ED0">
      <w:r w:rsidRPr="00622ED0">
        <w:rPr>
          <w:bCs/>
        </w:rPr>
        <w:t xml:space="preserve">4 </w:t>
      </w:r>
      <w:r w:rsidRPr="00622ED0">
        <w:t>No evidence is provided.</w:t>
      </w:r>
    </w:p>
    <w:p w:rsidR="00622ED0" w:rsidRPr="00622ED0" w:rsidRDefault="00622ED0" w:rsidP="00622ED0">
      <w:r w:rsidRPr="00622ED0">
        <w:rPr>
          <w:bCs/>
        </w:rPr>
        <w:t xml:space="preserve">5 </w:t>
      </w:r>
      <w:r w:rsidRPr="00622ED0">
        <w:t xml:space="preserve">There are 'many ills' in a consumer society, </w:t>
      </w:r>
      <w:r>
        <w:t xml:space="preserve">such </w:t>
      </w:r>
      <w:r w:rsidRPr="00622ED0">
        <w:t xml:space="preserve">as negatives of brands (e.g. </w:t>
      </w:r>
      <w:r>
        <w:t>e</w:t>
      </w:r>
      <w:r w:rsidRPr="00622ED0">
        <w:t>ncouraging people</w:t>
      </w:r>
      <w:r>
        <w:t xml:space="preserve"> </w:t>
      </w:r>
      <w:r w:rsidRPr="00622ED0">
        <w:t>to spend more than they need and to see</w:t>
      </w:r>
      <w:r>
        <w:t xml:space="preserve"> </w:t>
      </w:r>
      <w:r w:rsidRPr="00622ED0">
        <w:t>achievement in terms of acquiring brands, etc.).</w:t>
      </w:r>
      <w:r>
        <w:t xml:space="preserve"> </w:t>
      </w:r>
      <w:r w:rsidRPr="00622ED0">
        <w:t>The writer acknowledges this position, but does</w:t>
      </w:r>
      <w:r>
        <w:t xml:space="preserve"> </w:t>
      </w:r>
      <w:r w:rsidRPr="00622ED0">
        <w:t>not give details.</w:t>
      </w:r>
    </w:p>
    <w:p w:rsidR="00622ED0" w:rsidRDefault="00622ED0" w:rsidP="00622ED0">
      <w:r w:rsidRPr="00622ED0">
        <w:rPr>
          <w:bCs/>
        </w:rPr>
        <w:t xml:space="preserve">6 </w:t>
      </w:r>
      <w:r w:rsidRPr="00622ED0">
        <w:t>Answers will vary.</w:t>
      </w:r>
    </w:p>
    <w:p w:rsidR="00622ED0" w:rsidRPr="002E738B" w:rsidRDefault="00622ED0" w:rsidP="00622ED0">
      <w:pPr>
        <w:rPr>
          <w:b/>
        </w:rPr>
      </w:pPr>
      <w:r w:rsidRPr="002E738B">
        <w:rPr>
          <w:b/>
        </w:rPr>
        <w:t>1.2</w:t>
      </w:r>
      <w:proofErr w:type="gramStart"/>
      <w:r w:rsidRPr="002E738B">
        <w:rPr>
          <w:b/>
        </w:rPr>
        <w:t>.c</w:t>
      </w:r>
      <w:proofErr w:type="gramEnd"/>
    </w:p>
    <w:p w:rsidR="00622ED0" w:rsidRPr="00622ED0" w:rsidRDefault="00622ED0" w:rsidP="00622ED0">
      <w:pPr>
        <w:rPr>
          <w:b/>
          <w:bCs/>
        </w:rPr>
      </w:pPr>
      <w:r w:rsidRPr="00622ED0">
        <w:rPr>
          <w:b/>
          <w:bCs/>
        </w:rPr>
        <w:t>Suggested answers</w:t>
      </w:r>
    </w:p>
    <w:p w:rsidR="00622ED0" w:rsidRPr="002E738B" w:rsidRDefault="00622ED0" w:rsidP="00622ED0">
      <w:r w:rsidRPr="002E738B">
        <w:rPr>
          <w:bCs/>
        </w:rPr>
        <w:t xml:space="preserve">1 </w:t>
      </w:r>
      <w:r w:rsidRPr="002E738B">
        <w:t xml:space="preserve">The title is </w:t>
      </w:r>
      <w:r w:rsidRPr="002E738B">
        <w:rPr>
          <w:i/>
          <w:iCs/>
        </w:rPr>
        <w:t xml:space="preserve">Consumer culture. </w:t>
      </w:r>
      <w:r w:rsidRPr="002E738B">
        <w:t>There doesn't</w:t>
      </w:r>
      <w:r w:rsidR="002E738B" w:rsidRPr="002E738B">
        <w:t xml:space="preserve"> </w:t>
      </w:r>
      <w:r w:rsidRPr="002E738B">
        <w:t>seem to be anything in this title that indicates</w:t>
      </w:r>
      <w:r w:rsidR="002E738B" w:rsidRPr="002E738B">
        <w:t xml:space="preserve"> </w:t>
      </w:r>
      <w:r w:rsidRPr="002E738B">
        <w:t>the writer's position.</w:t>
      </w:r>
    </w:p>
    <w:p w:rsidR="00622ED0" w:rsidRPr="002E738B" w:rsidRDefault="00622ED0" w:rsidP="00622ED0">
      <w:r w:rsidRPr="002E738B">
        <w:rPr>
          <w:bCs/>
        </w:rPr>
        <w:t xml:space="preserve">2 </w:t>
      </w:r>
      <w:r w:rsidRPr="002E738B">
        <w:t>The writer seems to be very critical of a</w:t>
      </w:r>
      <w:r w:rsidR="002E738B" w:rsidRPr="002E738B">
        <w:t xml:space="preserve"> </w:t>
      </w:r>
      <w:r w:rsidRPr="002E738B">
        <w:t>consumer society (in particular the opening</w:t>
      </w:r>
    </w:p>
    <w:p w:rsidR="00622ED0" w:rsidRPr="00622ED0" w:rsidRDefault="00622ED0" w:rsidP="00622ED0">
      <w:proofErr w:type="gramStart"/>
      <w:r w:rsidRPr="002E738B">
        <w:t>sentence</w:t>
      </w:r>
      <w:proofErr w:type="gramEnd"/>
      <w:r w:rsidRPr="00622ED0">
        <w:t>, which highlights its disadvantages).</w:t>
      </w:r>
    </w:p>
    <w:p w:rsidR="00622ED0" w:rsidRPr="00622ED0" w:rsidRDefault="00622ED0" w:rsidP="00622ED0">
      <w:r w:rsidRPr="00622ED0">
        <w:t>3 There are three main claims related to the</w:t>
      </w:r>
      <w:r w:rsidR="002E738B">
        <w:t xml:space="preserve"> </w:t>
      </w:r>
      <w:r w:rsidRPr="00622ED0">
        <w:t>disadvantages picked out by the writer:</w:t>
      </w:r>
    </w:p>
    <w:p w:rsidR="00622ED0" w:rsidRPr="00622ED0" w:rsidRDefault="00622ED0" w:rsidP="00622ED0">
      <w:r w:rsidRPr="00622ED0">
        <w:t>- 'The freedom of the individual consumer has</w:t>
      </w:r>
      <w:r w:rsidR="002E738B">
        <w:t xml:space="preserve"> </w:t>
      </w:r>
      <w:r w:rsidRPr="00622ED0">
        <w:t>limited the freedom of the community.'</w:t>
      </w:r>
    </w:p>
    <w:p w:rsidR="00622ED0" w:rsidRPr="00622ED0" w:rsidRDefault="00622ED0" w:rsidP="00622ED0">
      <w:proofErr w:type="gramStart"/>
      <w:r w:rsidRPr="00622ED0">
        <w:t>- 'The society that has fed, clothed, and</w:t>
      </w:r>
      <w:r w:rsidR="002E738B">
        <w:t xml:space="preserve"> </w:t>
      </w:r>
      <w:r w:rsidRPr="00622ED0">
        <w:t>housed people has also damaged the</w:t>
      </w:r>
      <w:r w:rsidR="002E738B">
        <w:t xml:space="preserve"> </w:t>
      </w:r>
      <w:r w:rsidRPr="00622ED0">
        <w:t>environment and created more trash than any</w:t>
      </w:r>
      <w:r w:rsidR="002E738B">
        <w:t xml:space="preserve"> </w:t>
      </w:r>
      <w:r w:rsidRPr="00622ED0">
        <w:t>other society in history.'</w:t>
      </w:r>
      <w:proofErr w:type="gramEnd"/>
    </w:p>
    <w:p w:rsidR="00622ED0" w:rsidRPr="00622ED0" w:rsidRDefault="00622ED0" w:rsidP="00622ED0">
      <w:r w:rsidRPr="00622ED0">
        <w:t>- 'our options for addressing [the] problems [of</w:t>
      </w:r>
      <w:r w:rsidR="002E738B">
        <w:t xml:space="preserve"> </w:t>
      </w:r>
      <w:r w:rsidRPr="00622ED0">
        <w:t>the consumer society] seem to be narrowing.'</w:t>
      </w:r>
      <w:r w:rsidR="002E738B">
        <w:t xml:space="preserve"> </w:t>
      </w:r>
      <w:r w:rsidRPr="00622ED0">
        <w:t>The remaining claims (e.g. 'Most people [...] are</w:t>
      </w:r>
      <w:r w:rsidR="002E738B">
        <w:t xml:space="preserve"> </w:t>
      </w:r>
      <w:r w:rsidRPr="00622ED0">
        <w:t>deeply concerned about the ecological damage</w:t>
      </w:r>
      <w:r w:rsidR="002E738B">
        <w:t xml:space="preserve"> </w:t>
      </w:r>
      <w:r w:rsidRPr="00622ED0">
        <w:t>caused by consumption'; 'the response to</w:t>
      </w:r>
      <w:r w:rsidR="002E738B">
        <w:t xml:space="preserve"> </w:t>
      </w:r>
      <w:r w:rsidRPr="00622ED0">
        <w:t xml:space="preserve">[ecological damage] has been </w:t>
      </w:r>
      <w:proofErr w:type="spellStart"/>
      <w:r w:rsidRPr="00622ED0">
        <w:t>channelled</w:t>
      </w:r>
      <w:proofErr w:type="spellEnd"/>
      <w:r w:rsidRPr="00622ED0">
        <w:t xml:space="preserve"> into</w:t>
      </w:r>
      <w:r w:rsidR="002E738B">
        <w:t xml:space="preserve"> </w:t>
      </w:r>
      <w:r w:rsidRPr="00622ED0">
        <w:t>individual consumer choices') relate to ways in</w:t>
      </w:r>
      <w:r w:rsidR="002E738B">
        <w:t xml:space="preserve"> </w:t>
      </w:r>
      <w:r w:rsidRPr="00622ED0">
        <w:t>which 'options [...] seem to be narrowing'.</w:t>
      </w:r>
    </w:p>
    <w:p w:rsidR="00622ED0" w:rsidRPr="002E738B" w:rsidRDefault="00622ED0" w:rsidP="00622ED0">
      <w:r w:rsidRPr="002E738B">
        <w:rPr>
          <w:bCs/>
        </w:rPr>
        <w:lastRenderedPageBreak/>
        <w:t xml:space="preserve">4 </w:t>
      </w:r>
      <w:r w:rsidRPr="002E738B">
        <w:t>No evidence for any of the claims is provided in</w:t>
      </w:r>
      <w:r w:rsidR="002E738B">
        <w:t xml:space="preserve"> </w:t>
      </w:r>
      <w:r w:rsidRPr="002E738B">
        <w:t xml:space="preserve">this extract, although this may </w:t>
      </w:r>
      <w:proofErr w:type="gramStart"/>
      <w:r w:rsidRPr="002E738B">
        <w:t xml:space="preserve">be </w:t>
      </w:r>
      <w:r w:rsidR="002E738B">
        <w:t xml:space="preserve"> g</w:t>
      </w:r>
      <w:r w:rsidRPr="002E738B">
        <w:t>iven</w:t>
      </w:r>
      <w:proofErr w:type="gramEnd"/>
      <w:r w:rsidRPr="002E738B">
        <w:t xml:space="preserve"> in other</w:t>
      </w:r>
      <w:r w:rsidR="002E738B">
        <w:t xml:space="preserve"> </w:t>
      </w:r>
      <w:r w:rsidRPr="002E738B">
        <w:t>parts of the publication, of course.</w:t>
      </w:r>
    </w:p>
    <w:p w:rsidR="00622ED0" w:rsidRPr="00622ED0" w:rsidRDefault="00622ED0" w:rsidP="00622ED0">
      <w:r w:rsidRPr="002E738B">
        <w:rPr>
          <w:bCs/>
        </w:rPr>
        <w:t xml:space="preserve">5 </w:t>
      </w:r>
      <w:r w:rsidRPr="002E738B">
        <w:t>The</w:t>
      </w:r>
      <w:r w:rsidRPr="00622ED0">
        <w:t xml:space="preserve"> most obvious alternative is that there are</w:t>
      </w:r>
      <w:r w:rsidR="002E738B">
        <w:t xml:space="preserve"> </w:t>
      </w:r>
      <w:r w:rsidRPr="00622ED0">
        <w:t>advantages of a consumer society. These are</w:t>
      </w:r>
      <w:r w:rsidR="002E738B">
        <w:t xml:space="preserve"> </w:t>
      </w:r>
      <w:r w:rsidRPr="00622ED0">
        <w:t>not acknowledged in this extract, but may be in</w:t>
      </w:r>
      <w:r w:rsidR="002E738B">
        <w:t xml:space="preserve"> </w:t>
      </w:r>
      <w:r w:rsidRPr="00622ED0">
        <w:t>other parts of the book.</w:t>
      </w:r>
    </w:p>
    <w:p w:rsidR="00622ED0" w:rsidRPr="00622ED0" w:rsidRDefault="002E738B" w:rsidP="00622ED0">
      <w:r>
        <w:t>6</w:t>
      </w:r>
      <w:r w:rsidR="00622ED0" w:rsidRPr="00622ED0">
        <w:t xml:space="preserve"> In this extract, the writer's position is based</w:t>
      </w:r>
      <w:r>
        <w:t xml:space="preserve"> </w:t>
      </w:r>
      <w:r w:rsidR="00622ED0" w:rsidRPr="00622ED0">
        <w:t>on claims unsupported with evidence. Readers</w:t>
      </w:r>
      <w:r>
        <w:t xml:space="preserve"> </w:t>
      </w:r>
      <w:r w:rsidR="00622ED0" w:rsidRPr="00622ED0">
        <w:t>should not be persuaded by the information in</w:t>
      </w:r>
      <w:r>
        <w:t xml:space="preserve"> </w:t>
      </w:r>
      <w:r w:rsidR="00622ED0" w:rsidRPr="00622ED0">
        <w:t>this extract alone.</w:t>
      </w:r>
    </w:p>
    <w:p w:rsidR="00BB0572" w:rsidRPr="00BB0572" w:rsidRDefault="00BB0572" w:rsidP="00622ED0">
      <w:pPr>
        <w:rPr>
          <w:b/>
        </w:rPr>
      </w:pPr>
      <w:r w:rsidRPr="00BB0572">
        <w:rPr>
          <w:b/>
        </w:rPr>
        <w:t>1.3</w:t>
      </w:r>
    </w:p>
    <w:p w:rsidR="002E738B" w:rsidRPr="002E738B" w:rsidRDefault="002E738B" w:rsidP="002E738B">
      <w:pPr>
        <w:rPr>
          <w:b/>
          <w:bCs/>
        </w:rPr>
      </w:pPr>
      <w:r w:rsidRPr="002E738B">
        <w:rPr>
          <w:b/>
          <w:bCs/>
        </w:rPr>
        <w:t>Suggested answer</w:t>
      </w:r>
    </w:p>
    <w:p w:rsidR="00BB0572" w:rsidRDefault="002E738B" w:rsidP="002E738B">
      <w:r w:rsidRPr="002E738B">
        <w:t>No, it's not necessary in this particular case.</w:t>
      </w:r>
      <w:r>
        <w:t xml:space="preserve"> </w:t>
      </w:r>
      <w:r w:rsidRPr="002E738B">
        <w:t>Texts that give information, rather than the writer's</w:t>
      </w:r>
      <w:r>
        <w:t xml:space="preserve"> </w:t>
      </w:r>
      <w:r w:rsidRPr="002E738B">
        <w:t>interpretation of information, may not need to be</w:t>
      </w:r>
      <w:r>
        <w:t xml:space="preserve"> </w:t>
      </w:r>
      <w:r w:rsidRPr="002E738B">
        <w:t>read critically (for example, reference books that</w:t>
      </w:r>
      <w:r>
        <w:t xml:space="preserve"> </w:t>
      </w:r>
      <w:r w:rsidRPr="002E738B">
        <w:t>present knowledge that is well established and</w:t>
      </w:r>
      <w:r>
        <w:t xml:space="preserve"> </w:t>
      </w:r>
      <w:r w:rsidRPr="002E738B">
        <w:t>accepted in the field).</w:t>
      </w:r>
    </w:p>
    <w:p w:rsidR="002E738B" w:rsidRPr="002E738B" w:rsidRDefault="002E738B" w:rsidP="002E738B"/>
    <w:p w:rsidR="00907D73" w:rsidRDefault="00850FAF" w:rsidP="00BB0572">
      <w:pPr>
        <w:rPr>
          <w:b/>
        </w:rPr>
      </w:pPr>
      <w:r>
        <w:rPr>
          <w:b/>
        </w:rPr>
        <w:t xml:space="preserve">2 </w:t>
      </w:r>
      <w:r w:rsidR="002E738B">
        <w:rPr>
          <w:b/>
        </w:rPr>
        <w:t>Preparing to read</w:t>
      </w:r>
    </w:p>
    <w:p w:rsidR="002E738B" w:rsidRPr="002E738B" w:rsidRDefault="00BB0572" w:rsidP="002E738B">
      <w:pPr>
        <w:rPr>
          <w:bCs/>
        </w:rPr>
      </w:pPr>
      <w:r w:rsidRPr="00BB0572">
        <w:rPr>
          <w:b/>
        </w:rPr>
        <w:t>2.1</w:t>
      </w:r>
      <w:r w:rsidR="002E738B">
        <w:rPr>
          <w:b/>
        </w:rPr>
        <w:t xml:space="preserve"> </w:t>
      </w:r>
      <w:r w:rsidR="002E738B" w:rsidRPr="002E738B">
        <w:rPr>
          <w:bCs/>
        </w:rPr>
        <w:t>Suggested answer</w:t>
      </w:r>
    </w:p>
    <w:p w:rsidR="002C144B" w:rsidRPr="002E738B" w:rsidRDefault="002E738B" w:rsidP="002E738B">
      <w:r w:rsidRPr="002E738B">
        <w:t>The aims of the research are to evaluate the</w:t>
      </w:r>
      <w:r>
        <w:t xml:space="preserve"> </w:t>
      </w:r>
      <w:r w:rsidRPr="002E738B">
        <w:t>success of media literacy programs. This includes</w:t>
      </w:r>
      <w:r>
        <w:t xml:space="preserve"> </w:t>
      </w:r>
      <w:r w:rsidRPr="002E738B">
        <w:t>assessing the effectiveness of teaching and finding</w:t>
      </w:r>
      <w:r>
        <w:t xml:space="preserve"> </w:t>
      </w:r>
      <w:r w:rsidRPr="002E738B">
        <w:t xml:space="preserve">out whether students are able to critically </w:t>
      </w:r>
      <w:proofErr w:type="spellStart"/>
      <w:r w:rsidRPr="002E738B">
        <w:t>analyse</w:t>
      </w:r>
      <w:proofErr w:type="spellEnd"/>
      <w:r>
        <w:t xml:space="preserve"> </w:t>
      </w:r>
      <w:r w:rsidRPr="002E738B">
        <w:t>what they read, see or hear in the media.</w:t>
      </w:r>
    </w:p>
    <w:p w:rsidR="002C144B" w:rsidRDefault="002C144B">
      <w:pPr>
        <w:rPr>
          <w:b/>
          <w:bCs/>
        </w:rPr>
      </w:pPr>
    </w:p>
    <w:p w:rsidR="00907D73" w:rsidRDefault="00907D73">
      <w:pPr>
        <w:rPr>
          <w:b/>
        </w:rPr>
      </w:pPr>
      <w:r>
        <w:rPr>
          <w:b/>
        </w:rPr>
        <w:t xml:space="preserve">3 </w:t>
      </w:r>
      <w:r w:rsidR="002E738B">
        <w:rPr>
          <w:b/>
        </w:rPr>
        <w:t>Note-taking</w:t>
      </w:r>
    </w:p>
    <w:p w:rsidR="002E738B" w:rsidRPr="002E738B" w:rsidRDefault="00907D73" w:rsidP="002E738B">
      <w:pPr>
        <w:rPr>
          <w:bCs/>
        </w:rPr>
      </w:pPr>
      <w:r>
        <w:rPr>
          <w:b/>
        </w:rPr>
        <w:t>3.1</w:t>
      </w:r>
      <w:r w:rsidR="002E738B">
        <w:rPr>
          <w:b/>
        </w:rPr>
        <w:t xml:space="preserve"> </w:t>
      </w:r>
      <w:r w:rsidR="002E738B" w:rsidRPr="002E738B">
        <w:rPr>
          <w:bCs/>
        </w:rPr>
        <w:t>Suggested ideas</w:t>
      </w:r>
    </w:p>
    <w:p w:rsidR="002E738B" w:rsidRPr="002E738B" w:rsidRDefault="002E738B" w:rsidP="002E738B">
      <w:r w:rsidRPr="002E738B">
        <w:t>What are the reasons for studying it?</w:t>
      </w:r>
    </w:p>
    <w:p w:rsidR="002E738B" w:rsidRPr="002E738B" w:rsidRDefault="002E738B" w:rsidP="002E738B">
      <w:r w:rsidRPr="002E738B">
        <w:t xml:space="preserve">- </w:t>
      </w:r>
      <w:proofErr w:type="gramStart"/>
      <w:r w:rsidRPr="002E738B">
        <w:t>some</w:t>
      </w:r>
      <w:proofErr w:type="gramEnd"/>
      <w:r w:rsidRPr="002E738B">
        <w:t xml:space="preserve"> argue that knowledge of advertising tactics</w:t>
      </w:r>
      <w:r>
        <w:t xml:space="preserve"> </w:t>
      </w:r>
      <w:r w:rsidRPr="002E738B">
        <w:t>leads to more critical skills (and so reduces</w:t>
      </w:r>
      <w:r>
        <w:t xml:space="preserve"> </w:t>
      </w:r>
      <w:r w:rsidRPr="002E738B">
        <w:t>vulnerability to advertising)</w:t>
      </w:r>
    </w:p>
    <w:p w:rsidR="002E738B" w:rsidRPr="002E738B" w:rsidRDefault="002E738B" w:rsidP="002E738B">
      <w:r w:rsidRPr="002E738B">
        <w:t>- increases ability to produce counter-arguments</w:t>
      </w:r>
    </w:p>
    <w:p w:rsidR="002E738B" w:rsidRPr="002E738B" w:rsidRDefault="002E738B" w:rsidP="002E738B">
      <w:r w:rsidRPr="002E738B">
        <w:t>What is it?</w:t>
      </w:r>
    </w:p>
    <w:p w:rsidR="002E738B" w:rsidRPr="002E738B" w:rsidRDefault="002E738B" w:rsidP="002E738B">
      <w:r w:rsidRPr="002E738B">
        <w:t xml:space="preserve">- </w:t>
      </w:r>
      <w:proofErr w:type="gramStart"/>
      <w:r w:rsidRPr="002E738B">
        <w:t>analysis</w:t>
      </w:r>
      <w:proofErr w:type="gramEnd"/>
      <w:r w:rsidRPr="002E738B">
        <w:t xml:space="preserve"> of print, audio, visual and electronic</w:t>
      </w:r>
      <w:r>
        <w:t xml:space="preserve"> </w:t>
      </w:r>
      <w:r w:rsidRPr="002E738B">
        <w:t>messages from today's culture (e.g. analysis</w:t>
      </w:r>
      <w:r>
        <w:t xml:space="preserve"> </w:t>
      </w:r>
      <w:r w:rsidRPr="002E738B">
        <w:t>of contexts, purposes, audience, point of view,</w:t>
      </w:r>
      <w:r>
        <w:t xml:space="preserve"> </w:t>
      </w:r>
      <w:r w:rsidRPr="002E738B">
        <w:t>persuasive techniques in adverts)</w:t>
      </w:r>
    </w:p>
    <w:p w:rsidR="002E738B" w:rsidRPr="002E738B" w:rsidRDefault="002E738B" w:rsidP="002E738B">
      <w:r w:rsidRPr="002E738B">
        <w:t xml:space="preserve">- </w:t>
      </w:r>
      <w:proofErr w:type="gramStart"/>
      <w:r w:rsidRPr="002E738B">
        <w:t>it</w:t>
      </w:r>
      <w:proofErr w:type="gramEnd"/>
      <w:r w:rsidRPr="002E738B">
        <w:t xml:space="preserve"> sometimes looks at the processes of creating</w:t>
      </w:r>
      <w:r>
        <w:t xml:space="preserve"> </w:t>
      </w:r>
      <w:r w:rsidRPr="002E738B">
        <w:t>advertising messages</w:t>
      </w:r>
    </w:p>
    <w:p w:rsidR="002E738B" w:rsidRPr="002E738B" w:rsidRDefault="002E738B" w:rsidP="002E738B">
      <w:r w:rsidRPr="002E738B">
        <w:t>Does it work?</w:t>
      </w:r>
    </w:p>
    <w:p w:rsidR="002E738B" w:rsidRDefault="002E738B" w:rsidP="002E738B">
      <w:r w:rsidRPr="002E738B">
        <w:t>- limited evidence that learning about advertising leads</w:t>
      </w:r>
      <w:r>
        <w:t xml:space="preserve"> </w:t>
      </w:r>
      <w:r w:rsidRPr="002E738B">
        <w:t>to more critical skills and greater advertising</w:t>
      </w:r>
      <w:r>
        <w:t xml:space="preserve"> </w:t>
      </w:r>
      <w:r w:rsidRPr="002E738B">
        <w:t>- some evidence that it makes young people better</w:t>
      </w:r>
      <w:r>
        <w:t xml:space="preserve"> </w:t>
      </w:r>
      <w:r w:rsidRPr="002E738B">
        <w:t xml:space="preserve">consumers (showing better </w:t>
      </w:r>
      <w:proofErr w:type="spellStart"/>
      <w:r w:rsidRPr="002E738B">
        <w:t>judgement</w:t>
      </w:r>
      <w:proofErr w:type="spellEnd"/>
      <w:r w:rsidRPr="002E738B">
        <w:t xml:space="preserve"> in what they</w:t>
      </w:r>
      <w:r>
        <w:t xml:space="preserve"> </w:t>
      </w:r>
      <w:r w:rsidRPr="002E738B">
        <w:t>buy)</w:t>
      </w:r>
    </w:p>
    <w:p w:rsidR="002E738B" w:rsidRPr="002E738B" w:rsidRDefault="002E738B" w:rsidP="002E738B">
      <w:pPr>
        <w:rPr>
          <w:bCs/>
        </w:rPr>
      </w:pPr>
      <w:r w:rsidRPr="002E738B">
        <w:rPr>
          <w:b/>
        </w:rPr>
        <w:t>3.3</w:t>
      </w:r>
      <w:r>
        <w:rPr>
          <w:b/>
        </w:rPr>
        <w:t xml:space="preserve"> </w:t>
      </w:r>
      <w:r w:rsidRPr="002E738B">
        <w:rPr>
          <w:bCs/>
        </w:rPr>
        <w:t>Suggested answers</w:t>
      </w:r>
    </w:p>
    <w:p w:rsidR="002E738B" w:rsidRPr="002E738B" w:rsidRDefault="002E738B" w:rsidP="002E738B">
      <w:r w:rsidRPr="002E738B">
        <w:t>Further research is needed to:</w:t>
      </w:r>
    </w:p>
    <w:p w:rsidR="002E738B" w:rsidRPr="002E738B" w:rsidRDefault="002E738B" w:rsidP="002E738B">
      <w:r w:rsidRPr="002E738B">
        <w:t>- investigate the impact of increased knowledge</w:t>
      </w:r>
      <w:r>
        <w:t xml:space="preserve"> </w:t>
      </w:r>
      <w:r w:rsidRPr="002E738B">
        <w:t>of advertising production processes on</w:t>
      </w:r>
    </w:p>
    <w:p w:rsidR="002E738B" w:rsidRPr="002E738B" w:rsidRDefault="002E738B" w:rsidP="002E738B">
      <w:proofErr w:type="gramStart"/>
      <w:r w:rsidRPr="002E738B">
        <w:t>critical</w:t>
      </w:r>
      <w:proofErr w:type="gramEnd"/>
      <w:r w:rsidRPr="002E738B">
        <w:t xml:space="preserve"> thinking about advertising. The extract</w:t>
      </w:r>
      <w:r>
        <w:t xml:space="preserve"> </w:t>
      </w:r>
      <w:r w:rsidRPr="002E738B">
        <w:t xml:space="preserve">notes that: </w:t>
      </w:r>
      <w:r w:rsidRPr="002E738B">
        <w:rPr>
          <w:b/>
          <w:bCs/>
        </w:rPr>
        <w:t>empirical research has not yet</w:t>
      </w:r>
      <w:r>
        <w:rPr>
          <w:b/>
          <w:bCs/>
        </w:rPr>
        <w:t xml:space="preserve"> </w:t>
      </w:r>
      <w:r w:rsidRPr="002E738B">
        <w:rPr>
          <w:b/>
          <w:bCs/>
        </w:rPr>
        <w:t xml:space="preserve">examined </w:t>
      </w:r>
      <w:r w:rsidRPr="002E738B">
        <w:t>the impact of increased knowledge</w:t>
      </w:r>
      <w:r>
        <w:t xml:space="preserve"> </w:t>
      </w:r>
      <w:r w:rsidRPr="002E738B">
        <w:t>of advertising production processes as it may</w:t>
      </w:r>
      <w:r>
        <w:t xml:space="preserve"> </w:t>
      </w:r>
      <w:r w:rsidRPr="002E738B">
        <w:t>affect critical thinking skills in responding to</w:t>
      </w:r>
      <w:r>
        <w:t xml:space="preserve"> </w:t>
      </w:r>
      <w:r w:rsidRPr="002E738B">
        <w:t>advertising messages.'</w:t>
      </w:r>
    </w:p>
    <w:p w:rsidR="002E738B" w:rsidRPr="002E738B" w:rsidRDefault="002E738B" w:rsidP="002E738B">
      <w:r w:rsidRPr="002E738B">
        <w:t>- provide further evidence of the influence of</w:t>
      </w:r>
      <w:r>
        <w:t xml:space="preserve"> </w:t>
      </w:r>
      <w:r w:rsidRPr="002E738B">
        <w:t>media literacy teaching on critical thinking about</w:t>
      </w:r>
      <w:r>
        <w:t xml:space="preserve"> </w:t>
      </w:r>
      <w:r w:rsidRPr="002E738B">
        <w:t xml:space="preserve">advertising. The extract notes that: </w:t>
      </w:r>
      <w:r w:rsidRPr="002E738B">
        <w:rPr>
          <w:b/>
          <w:bCs/>
        </w:rPr>
        <w:t>'[t]here is</w:t>
      </w:r>
      <w:r>
        <w:rPr>
          <w:b/>
          <w:bCs/>
        </w:rPr>
        <w:t xml:space="preserve"> </w:t>
      </w:r>
      <w:r w:rsidRPr="002E738B">
        <w:rPr>
          <w:b/>
          <w:bCs/>
        </w:rPr>
        <w:t xml:space="preserve">only limited evidence </w:t>
      </w:r>
      <w:r w:rsidRPr="002E738B">
        <w:t>that shows that learning</w:t>
      </w:r>
      <w:r>
        <w:t xml:space="preserve"> </w:t>
      </w:r>
      <w:r w:rsidRPr="002E738B">
        <w:t>about advertising and discussions about</w:t>
      </w:r>
      <w:r>
        <w:t xml:space="preserve"> </w:t>
      </w:r>
      <w:r w:rsidRPr="002E738B">
        <w:t>advertising in school can reduce children's</w:t>
      </w:r>
      <w:r>
        <w:t xml:space="preserve"> </w:t>
      </w:r>
      <w:r w:rsidRPr="002E738B">
        <w:t>vulnerability to advertising appeals and increase</w:t>
      </w:r>
      <w:r>
        <w:t xml:space="preserve"> </w:t>
      </w:r>
      <w:r w:rsidRPr="002E738B">
        <w:t>their ability to produce counterarguments in</w:t>
      </w:r>
      <w:r>
        <w:t xml:space="preserve"> </w:t>
      </w:r>
      <w:r w:rsidRPr="002E738B">
        <w:t>response to advertising.' If no evidence is found,</w:t>
      </w:r>
      <w:r>
        <w:t xml:space="preserve"> </w:t>
      </w:r>
      <w:r w:rsidRPr="002E738B">
        <w:t>this devalues media literacy teaching.</w:t>
      </w:r>
    </w:p>
    <w:p w:rsidR="002E738B" w:rsidRPr="002E738B" w:rsidRDefault="002E738B" w:rsidP="002E738B">
      <w:r w:rsidRPr="002E738B">
        <w:t>- use different methods for looking at the</w:t>
      </w:r>
      <w:r>
        <w:t xml:space="preserve"> </w:t>
      </w:r>
      <w:r w:rsidRPr="002E738B">
        <w:t>influence of media literacy teaching on critical</w:t>
      </w:r>
    </w:p>
    <w:p w:rsidR="002E738B" w:rsidRPr="002E738B" w:rsidRDefault="002E738B" w:rsidP="002E738B">
      <w:proofErr w:type="gramStart"/>
      <w:r w:rsidRPr="002E738B">
        <w:t>thinking</w:t>
      </w:r>
      <w:proofErr w:type="gramEnd"/>
      <w:r w:rsidRPr="002E738B">
        <w:t xml:space="preserve"> about advertising. The extract notes</w:t>
      </w:r>
      <w:r>
        <w:t xml:space="preserve"> </w:t>
      </w:r>
      <w:r w:rsidRPr="002E738B">
        <w:t>the weakness of using attitude statements in</w:t>
      </w:r>
    </w:p>
    <w:p w:rsidR="00907D73" w:rsidRDefault="002E738B" w:rsidP="002E738B">
      <w:proofErr w:type="gramStart"/>
      <w:r w:rsidRPr="002E738B">
        <w:lastRenderedPageBreak/>
        <w:t>meaning</w:t>
      </w:r>
      <w:proofErr w:type="gramEnd"/>
      <w:r w:rsidRPr="002E738B">
        <w:t xml:space="preserve"> </w:t>
      </w:r>
      <w:proofErr w:type="spellStart"/>
      <w:r w:rsidRPr="002E738B">
        <w:t>scepticism</w:t>
      </w:r>
      <w:proofErr w:type="spellEnd"/>
      <w:r w:rsidRPr="002E738B">
        <w:t>: 'Young (1990) criticizes</w:t>
      </w:r>
      <w:r>
        <w:t xml:space="preserve"> </w:t>
      </w:r>
      <w:r w:rsidRPr="002E738B">
        <w:t>the validity of research that has used superficial</w:t>
      </w:r>
      <w:r>
        <w:t xml:space="preserve"> </w:t>
      </w:r>
      <w:r w:rsidRPr="002E738B">
        <w:t>measures of children's skepticism including</w:t>
      </w:r>
      <w:r>
        <w:t xml:space="preserve"> </w:t>
      </w:r>
      <w:r w:rsidRPr="002E738B">
        <w:t xml:space="preserve">responses to attitude statements using </w:t>
      </w:r>
      <w:proofErr w:type="spellStart"/>
      <w:r w:rsidRPr="002E738B">
        <w:t>Likerttype</w:t>
      </w:r>
      <w:proofErr w:type="spellEnd"/>
      <w:r>
        <w:t xml:space="preserve"> </w:t>
      </w:r>
      <w:r w:rsidRPr="002E738B">
        <w:t>scales.' This suggests that future research</w:t>
      </w:r>
      <w:r>
        <w:t xml:space="preserve"> </w:t>
      </w:r>
      <w:r w:rsidRPr="002E738B">
        <w:t>should use and evaluate alternative methods.</w:t>
      </w:r>
    </w:p>
    <w:p w:rsidR="002E738B" w:rsidRPr="002E738B" w:rsidRDefault="002E738B" w:rsidP="002E738B"/>
    <w:p w:rsidR="00907D73" w:rsidRPr="00907D73" w:rsidRDefault="00907D73">
      <w:pPr>
        <w:rPr>
          <w:b/>
        </w:rPr>
      </w:pPr>
      <w:r w:rsidRPr="00907D73">
        <w:rPr>
          <w:b/>
        </w:rPr>
        <w:t xml:space="preserve">4 </w:t>
      </w:r>
      <w:r w:rsidR="002E738B">
        <w:rPr>
          <w:b/>
        </w:rPr>
        <w:t>Vocabulary in context: compound nouns</w:t>
      </w:r>
    </w:p>
    <w:p w:rsidR="002E738B" w:rsidRPr="002E738B" w:rsidRDefault="00907D73" w:rsidP="002E738B">
      <w:pPr>
        <w:rPr>
          <w:b/>
        </w:rPr>
      </w:pPr>
      <w:r w:rsidRPr="00907D73">
        <w:rPr>
          <w:b/>
        </w:rPr>
        <w:t>4.1.</w:t>
      </w:r>
    </w:p>
    <w:p w:rsidR="002E738B" w:rsidRPr="001F1120" w:rsidRDefault="001F1120" w:rsidP="002E738B">
      <w:r>
        <w:t xml:space="preserve">1 </w:t>
      </w:r>
      <w:r w:rsidR="002E738B" w:rsidRPr="001F1120">
        <w:t>texts - that is, pieces of writing and, possibly,</w:t>
      </w:r>
      <w:r>
        <w:t xml:space="preserve"> </w:t>
      </w:r>
      <w:r w:rsidR="002E738B" w:rsidRPr="001F1120">
        <w:t>other visual material - that are intended to</w:t>
      </w:r>
    </w:p>
    <w:p w:rsidR="001F1120" w:rsidRDefault="002E738B" w:rsidP="002E738B">
      <w:proofErr w:type="gramStart"/>
      <w:r w:rsidRPr="001F1120">
        <w:t>advertise</w:t>
      </w:r>
      <w:proofErr w:type="gramEnd"/>
      <w:r w:rsidRPr="001F1120">
        <w:t xml:space="preserve"> something</w:t>
      </w:r>
      <w:r w:rsidR="001F1120">
        <w:t xml:space="preserve"> </w:t>
      </w:r>
    </w:p>
    <w:p w:rsidR="001F1120" w:rsidRDefault="001F1120" w:rsidP="002E738B">
      <w:r>
        <w:t xml:space="preserve">2 </w:t>
      </w:r>
      <w:r w:rsidR="002E738B" w:rsidRPr="001F1120">
        <w:t xml:space="preserve">teaching people how to </w:t>
      </w:r>
      <w:proofErr w:type="spellStart"/>
      <w:r w:rsidR="002E738B" w:rsidRPr="001F1120">
        <w:t>analyse</w:t>
      </w:r>
      <w:proofErr w:type="spellEnd"/>
      <w:r w:rsidR="002E738B" w:rsidRPr="001F1120">
        <w:t xml:space="preserve"> media texts so</w:t>
      </w:r>
      <w:r>
        <w:t xml:space="preserve"> </w:t>
      </w:r>
      <w:r w:rsidR="002E738B" w:rsidRPr="001F1120">
        <w:t>that they can be more critical readers of them</w:t>
      </w:r>
      <w:r>
        <w:t xml:space="preserve"> </w:t>
      </w:r>
    </w:p>
    <w:p w:rsidR="002E738B" w:rsidRPr="001F1120" w:rsidRDefault="001F1120" w:rsidP="002E738B">
      <w:r>
        <w:t xml:space="preserve">3 </w:t>
      </w:r>
      <w:r w:rsidR="002E738B" w:rsidRPr="001F1120">
        <w:t>making - or producing - newspapers, radio,</w:t>
      </w:r>
      <w:r>
        <w:t xml:space="preserve"> </w:t>
      </w:r>
      <w:r w:rsidR="002E738B" w:rsidRPr="001F1120">
        <w:t>television, or other forms of communication</w:t>
      </w:r>
      <w:r>
        <w:t xml:space="preserve"> 4 </w:t>
      </w:r>
      <w:r w:rsidR="002E738B" w:rsidRPr="001F1120">
        <w:t>work set during a course on English taken at</w:t>
      </w:r>
      <w:r>
        <w:t xml:space="preserve"> </w:t>
      </w:r>
      <w:r w:rsidR="002E738B" w:rsidRPr="001F1120">
        <w:t>a high school - that is, for young people from</w:t>
      </w:r>
      <w:r>
        <w:t xml:space="preserve"> </w:t>
      </w:r>
      <w:r w:rsidR="002E738B" w:rsidRPr="001F1120">
        <w:t>about 14 upwards</w:t>
      </w:r>
    </w:p>
    <w:p w:rsidR="002E738B" w:rsidRPr="001F1120" w:rsidRDefault="001F1120" w:rsidP="002E738B">
      <w:r>
        <w:t xml:space="preserve">5 </w:t>
      </w:r>
      <w:r w:rsidR="002E738B" w:rsidRPr="001F1120">
        <w:t>the skills - or abilities - you need to be able to</w:t>
      </w:r>
      <w:r>
        <w:t xml:space="preserve"> </w:t>
      </w:r>
      <w:proofErr w:type="spellStart"/>
      <w:r w:rsidR="002E738B" w:rsidRPr="001F1120">
        <w:t>analyse</w:t>
      </w:r>
      <w:proofErr w:type="spellEnd"/>
      <w:r w:rsidR="002E738B" w:rsidRPr="001F1120">
        <w:t xml:space="preserve"> or study advertising in detail so that you</w:t>
      </w:r>
      <w:r>
        <w:t xml:space="preserve"> </w:t>
      </w:r>
      <w:r w:rsidR="002E738B" w:rsidRPr="001F1120">
        <w:t>can judge it and give your opinion about it</w:t>
      </w:r>
    </w:p>
    <w:p w:rsidR="001F1120" w:rsidRDefault="001F1120" w:rsidP="002E738B">
      <w:r>
        <w:t xml:space="preserve">6 </w:t>
      </w:r>
      <w:r w:rsidR="002E738B" w:rsidRPr="001F1120">
        <w:t>the ways - or processes - in which</w:t>
      </w:r>
      <w:r>
        <w:t xml:space="preserve"> </w:t>
      </w:r>
      <w:r w:rsidR="002E738B" w:rsidRPr="001F1120">
        <w:t>advertisements are made</w:t>
      </w:r>
      <w:r>
        <w:t xml:space="preserve"> </w:t>
      </w:r>
    </w:p>
    <w:p w:rsidR="002E738B" w:rsidRPr="001F1120" w:rsidRDefault="001F1120" w:rsidP="002E738B">
      <w:r>
        <w:t xml:space="preserve">7 </w:t>
      </w:r>
      <w:r w:rsidR="002E738B" w:rsidRPr="001F1120">
        <w:t xml:space="preserve">the messages - or </w:t>
      </w:r>
      <w:r>
        <w:t>i</w:t>
      </w:r>
      <w:r w:rsidR="002E738B" w:rsidRPr="001F1120">
        <w:t>nformation - that an</w:t>
      </w:r>
      <w:r>
        <w:t xml:space="preserve"> </w:t>
      </w:r>
      <w:r w:rsidR="002E738B" w:rsidRPr="001F1120">
        <w:t>advertising text tries to convey to someone;</w:t>
      </w:r>
    </w:p>
    <w:p w:rsidR="002E738B" w:rsidRPr="001F1120" w:rsidRDefault="002E738B" w:rsidP="002E738B">
      <w:proofErr w:type="gramStart"/>
      <w:r w:rsidRPr="001F1120">
        <w:t>usually</w:t>
      </w:r>
      <w:proofErr w:type="gramEnd"/>
      <w:r w:rsidRPr="001F1120">
        <w:t xml:space="preserve"> this is to do with why they should buy a</w:t>
      </w:r>
      <w:r w:rsidR="001F1120">
        <w:t xml:space="preserve"> </w:t>
      </w:r>
      <w:r w:rsidRPr="001F1120">
        <w:t>particular product</w:t>
      </w:r>
    </w:p>
    <w:p w:rsidR="002E738B" w:rsidRPr="001F1120" w:rsidRDefault="001F1120" w:rsidP="002E738B">
      <w:r>
        <w:t xml:space="preserve">8 </w:t>
      </w:r>
      <w:r w:rsidR="002E738B" w:rsidRPr="001F1120">
        <w:t>showing how a product - or an item for sale -</w:t>
      </w:r>
      <w:r>
        <w:t xml:space="preserve"> </w:t>
      </w:r>
      <w:r w:rsidR="002E738B" w:rsidRPr="001F1120">
        <w:t>works</w:t>
      </w:r>
    </w:p>
    <w:p w:rsidR="001F1120" w:rsidRPr="001F1120" w:rsidRDefault="001F1120" w:rsidP="002E738B">
      <w:pPr>
        <w:rPr>
          <w:b/>
        </w:rPr>
      </w:pPr>
    </w:p>
    <w:p w:rsidR="00907D73" w:rsidRDefault="002E738B" w:rsidP="001F1120">
      <w:pPr>
        <w:rPr>
          <w:b/>
        </w:rPr>
      </w:pPr>
      <w:r w:rsidRPr="002E738B">
        <w:rPr>
          <w:b/>
          <w:bCs/>
        </w:rPr>
        <w:t>5 Inferring relationships between sentences</w:t>
      </w:r>
      <w:r w:rsidR="001F1120">
        <w:rPr>
          <w:b/>
          <w:bCs/>
        </w:rPr>
        <w:t xml:space="preserve"> </w:t>
      </w:r>
    </w:p>
    <w:p w:rsidR="00576EBD" w:rsidRDefault="00576EBD">
      <w:pPr>
        <w:rPr>
          <w:b/>
        </w:rPr>
      </w:pPr>
      <w:r>
        <w:rPr>
          <w:b/>
        </w:rPr>
        <w:t>5.1</w:t>
      </w:r>
    </w:p>
    <w:p w:rsidR="001F1120" w:rsidRPr="001F1120" w:rsidRDefault="001F1120" w:rsidP="001F1120">
      <w:r w:rsidRPr="001F1120">
        <w:rPr>
          <w:iCs/>
        </w:rPr>
        <w:t>1</w:t>
      </w:r>
      <w:r>
        <w:rPr>
          <w:i/>
          <w:iCs/>
        </w:rPr>
        <w:t xml:space="preserve"> </w:t>
      </w:r>
      <w:r w:rsidRPr="001F1120">
        <w:rPr>
          <w:i/>
          <w:iCs/>
        </w:rPr>
        <w:t xml:space="preserve">for example: </w:t>
      </w:r>
      <w:r w:rsidRPr="001F1120">
        <w:t>links back to the previous sentence</w:t>
      </w:r>
      <w:r>
        <w:t xml:space="preserve"> </w:t>
      </w:r>
      <w:r w:rsidRPr="001F1120">
        <w:t>and gives an example of the (limited) evidence</w:t>
      </w:r>
      <w:r>
        <w:t xml:space="preserve"> </w:t>
      </w:r>
      <w:r w:rsidRPr="001F1120">
        <w:t>that learning about advertising in school can</w:t>
      </w:r>
      <w:r>
        <w:t xml:space="preserve"> </w:t>
      </w:r>
      <w:r w:rsidRPr="001F1120">
        <w:t>reduce children's vulnerability to advertising</w:t>
      </w:r>
    </w:p>
    <w:p w:rsidR="001F1120" w:rsidRDefault="001F1120" w:rsidP="001F1120">
      <w:r w:rsidRPr="001F1120">
        <w:rPr>
          <w:iCs/>
        </w:rPr>
        <w:t>2</w:t>
      </w:r>
      <w:r>
        <w:rPr>
          <w:i/>
          <w:iCs/>
        </w:rPr>
        <w:t xml:space="preserve"> </w:t>
      </w:r>
      <w:r w:rsidRPr="001F1120">
        <w:rPr>
          <w:i/>
          <w:iCs/>
        </w:rPr>
        <w:t xml:space="preserve">instead: </w:t>
      </w:r>
      <w:r w:rsidRPr="001F1120">
        <w:t>used to contrast Young's arguments</w:t>
      </w:r>
      <w:r>
        <w:t xml:space="preserve"> </w:t>
      </w:r>
      <w:r w:rsidRPr="001F1120">
        <w:t>with earlier research based on what Young views</w:t>
      </w:r>
      <w:r>
        <w:t xml:space="preserve"> </w:t>
      </w:r>
      <w:r w:rsidRPr="001F1120">
        <w:t xml:space="preserve">as superficial measures of children's </w:t>
      </w:r>
      <w:r>
        <w:t xml:space="preserve">skepticism </w:t>
      </w:r>
    </w:p>
    <w:p w:rsidR="001F1120" w:rsidRPr="001F1120" w:rsidRDefault="001F1120" w:rsidP="001F1120">
      <w:pPr>
        <w:rPr>
          <w:b/>
        </w:rPr>
      </w:pPr>
      <w:r w:rsidRPr="001F1120">
        <w:rPr>
          <w:b/>
        </w:rPr>
        <w:t>5.2</w:t>
      </w:r>
    </w:p>
    <w:p w:rsidR="001F1120" w:rsidRPr="001F1120" w:rsidRDefault="001F1120" w:rsidP="001F1120">
      <w:r w:rsidRPr="001F1120">
        <w:rPr>
          <w:b/>
          <w:bCs/>
        </w:rPr>
        <w:t xml:space="preserve">1 </w:t>
      </w:r>
      <w:r w:rsidRPr="001F1120">
        <w:t>This exemplifies research showing that children</w:t>
      </w:r>
      <w:r>
        <w:t xml:space="preserve"> </w:t>
      </w:r>
      <w:r w:rsidRPr="001F1120">
        <w:t>'may not necessarily employ critical thinking</w:t>
      </w:r>
      <w:r>
        <w:t xml:space="preserve"> </w:t>
      </w:r>
      <w:r w:rsidRPr="001F1120">
        <w:t>skills in response to advertising or have more</w:t>
      </w:r>
      <w:r>
        <w:t xml:space="preserve"> </w:t>
      </w:r>
      <w:r w:rsidRPr="001F1120">
        <w:t>skepticism about advertising in general'.</w:t>
      </w:r>
    </w:p>
    <w:p w:rsidR="001F1120" w:rsidRDefault="001F1120" w:rsidP="001F1120">
      <w:r w:rsidRPr="001F1120">
        <w:rPr>
          <w:b/>
          <w:bCs/>
        </w:rPr>
        <w:t xml:space="preserve">2 </w:t>
      </w:r>
      <w:r w:rsidRPr="001F1120">
        <w:t>This gives additional details of what is meant by</w:t>
      </w:r>
      <w:r>
        <w:t xml:space="preserve"> </w:t>
      </w:r>
      <w:r w:rsidRPr="001F1120">
        <w:t>'advertiser tactics' mentioned in the previous</w:t>
      </w:r>
      <w:r>
        <w:t xml:space="preserve"> </w:t>
      </w:r>
      <w:r w:rsidRPr="001F1120">
        <w:t>sentence.</w:t>
      </w:r>
    </w:p>
    <w:p w:rsidR="002C144B" w:rsidRDefault="002C144B" w:rsidP="00576EBD">
      <w:pPr>
        <w:rPr>
          <w:b/>
        </w:rPr>
      </w:pPr>
    </w:p>
    <w:p w:rsidR="00170431" w:rsidRPr="00170431" w:rsidRDefault="00170431" w:rsidP="00576EBD">
      <w:pPr>
        <w:rPr>
          <w:b/>
        </w:rPr>
      </w:pPr>
      <w:proofErr w:type="gramStart"/>
      <w:r w:rsidRPr="00170431">
        <w:rPr>
          <w:b/>
        </w:rPr>
        <w:t xml:space="preserve">6 </w:t>
      </w:r>
      <w:proofErr w:type="spellStart"/>
      <w:r w:rsidR="003F284E">
        <w:rPr>
          <w:b/>
        </w:rPr>
        <w:t>Nominalisation</w:t>
      </w:r>
      <w:proofErr w:type="spellEnd"/>
      <w:proofErr w:type="gramEnd"/>
    </w:p>
    <w:p w:rsidR="00576EBD" w:rsidRDefault="00170431" w:rsidP="00576EBD">
      <w:pPr>
        <w:rPr>
          <w:b/>
        </w:rPr>
      </w:pPr>
      <w:r w:rsidRPr="00170431">
        <w:rPr>
          <w:b/>
        </w:rPr>
        <w:t>6.1</w:t>
      </w:r>
      <w:proofErr w:type="gramStart"/>
      <w:r w:rsidR="003F284E">
        <w:rPr>
          <w:b/>
        </w:rPr>
        <w:t>.b</w:t>
      </w:r>
      <w:proofErr w:type="gramEnd"/>
    </w:p>
    <w:p w:rsidR="003F284E" w:rsidRPr="003F284E" w:rsidRDefault="003F284E" w:rsidP="003F284E">
      <w:r w:rsidRPr="003F284E">
        <w:rPr>
          <w:bCs/>
        </w:rPr>
        <w:t xml:space="preserve">2 </w:t>
      </w:r>
      <w:r w:rsidRPr="003F284E">
        <w:t>the importance of knowledge structures</w:t>
      </w:r>
    </w:p>
    <w:p w:rsidR="003F284E" w:rsidRPr="003F284E" w:rsidRDefault="003F284E" w:rsidP="003F284E">
      <w:r w:rsidRPr="003F284E">
        <w:rPr>
          <w:bCs/>
        </w:rPr>
        <w:t xml:space="preserve">3 </w:t>
      </w:r>
      <w:r w:rsidRPr="003F284E">
        <w:t>middle-school students' knowledge of advertiser;</w:t>
      </w:r>
      <w:r>
        <w:t xml:space="preserve"> </w:t>
      </w:r>
      <w:r w:rsidRPr="003F284E">
        <w:t>tactics; their skepticism of advertising</w:t>
      </w:r>
    </w:p>
    <w:p w:rsidR="003F284E" w:rsidRPr="003F284E" w:rsidRDefault="003F284E" w:rsidP="003F284E">
      <w:proofErr w:type="gramStart"/>
      <w:r w:rsidRPr="003F284E">
        <w:rPr>
          <w:bCs/>
        </w:rPr>
        <w:t xml:space="preserve">4 </w:t>
      </w:r>
      <w:proofErr w:type="spellStart"/>
      <w:r w:rsidRPr="003F284E">
        <w:t>students'understanding</w:t>
      </w:r>
      <w:proofErr w:type="spellEnd"/>
      <w:r w:rsidRPr="003F284E">
        <w:t xml:space="preserve"> of the way advertising</w:t>
      </w:r>
      <w:r>
        <w:t xml:space="preserve"> </w:t>
      </w:r>
      <w:r w:rsidRPr="003F284E">
        <w:t>works</w:t>
      </w:r>
      <w:proofErr w:type="gramEnd"/>
    </w:p>
    <w:p w:rsidR="003F284E" w:rsidRDefault="003F284E" w:rsidP="003F284E">
      <w:r w:rsidRPr="003F284E">
        <w:rPr>
          <w:b/>
        </w:rPr>
        <w:t>6.1</w:t>
      </w:r>
      <w:proofErr w:type="gramStart"/>
      <w:r w:rsidRPr="003F284E">
        <w:rPr>
          <w:b/>
        </w:rPr>
        <w:t>.c</w:t>
      </w:r>
      <w:proofErr w:type="gramEnd"/>
      <w:r w:rsidRPr="003F284E">
        <w:t xml:space="preserve"> </w:t>
      </w:r>
    </w:p>
    <w:p w:rsidR="003F284E" w:rsidRPr="003F284E" w:rsidRDefault="003F284E" w:rsidP="003F284E">
      <w:proofErr w:type="spellStart"/>
      <w:r w:rsidRPr="003F284E">
        <w:t>Nominalisation</w:t>
      </w:r>
      <w:proofErr w:type="spellEnd"/>
      <w:r w:rsidRPr="003F284E">
        <w:t>:</w:t>
      </w:r>
    </w:p>
    <w:p w:rsidR="003F284E" w:rsidRPr="003F284E" w:rsidRDefault="003F284E" w:rsidP="003F284E">
      <w:r w:rsidRPr="003F284E">
        <w:t>- allows the writer to be more concise (it is often</w:t>
      </w:r>
      <w:r>
        <w:t xml:space="preserve"> </w:t>
      </w:r>
      <w:r w:rsidRPr="003F284E">
        <w:t>used by academics and journalists as a way of</w:t>
      </w:r>
      <w:r>
        <w:t xml:space="preserve"> </w:t>
      </w:r>
      <w:r w:rsidRPr="003F284E">
        <w:t>keeping to strict word limits;</w:t>
      </w:r>
    </w:p>
    <w:p w:rsidR="003F284E" w:rsidRPr="003F284E" w:rsidRDefault="003F284E" w:rsidP="003F284E">
      <w:r w:rsidRPr="003F284E">
        <w:t>- leads to more efficient writing;</w:t>
      </w:r>
    </w:p>
    <w:p w:rsidR="003F284E" w:rsidRPr="003F284E" w:rsidRDefault="003F284E" w:rsidP="003F284E">
      <w:r w:rsidRPr="003F284E">
        <w:t>- can make a text sound more authoritative;</w:t>
      </w:r>
    </w:p>
    <w:p w:rsidR="003F284E" w:rsidRDefault="003F284E" w:rsidP="003F284E">
      <w:r w:rsidRPr="003F284E">
        <w:lastRenderedPageBreak/>
        <w:t>- can be used, like the passive voice, to hide</w:t>
      </w:r>
      <w:r>
        <w:t xml:space="preserve"> </w:t>
      </w:r>
      <w:r w:rsidRPr="003F284E">
        <w:t>agency (who carried out an action).</w:t>
      </w:r>
    </w:p>
    <w:p w:rsidR="003F284E" w:rsidRPr="003F284E" w:rsidRDefault="003F284E" w:rsidP="003F284E"/>
    <w:p w:rsidR="003F284E" w:rsidRPr="003F284E" w:rsidRDefault="003F284E" w:rsidP="003F284E">
      <w:pPr>
        <w:rPr>
          <w:b/>
        </w:rPr>
      </w:pPr>
      <w:r w:rsidRPr="003F284E">
        <w:rPr>
          <w:b/>
        </w:rPr>
        <w:t>7 Reading in detail</w:t>
      </w:r>
    </w:p>
    <w:p w:rsidR="00300D87" w:rsidRDefault="00300D87" w:rsidP="003F284E">
      <w:pPr>
        <w:rPr>
          <w:b/>
        </w:rPr>
      </w:pPr>
      <w:r>
        <w:rPr>
          <w:b/>
        </w:rPr>
        <w:t>7.1</w:t>
      </w:r>
      <w:proofErr w:type="gramStart"/>
      <w:r>
        <w:rPr>
          <w:b/>
        </w:rPr>
        <w:t>.a</w:t>
      </w:r>
      <w:proofErr w:type="gramEnd"/>
    </w:p>
    <w:p w:rsidR="003F284E" w:rsidRPr="00300D87" w:rsidRDefault="003F284E" w:rsidP="003F284E">
      <w:r w:rsidRPr="00300D87">
        <w:t>Occasionally [...] students also learn about the</w:t>
      </w:r>
      <w:r w:rsidR="00300D87">
        <w:t xml:space="preserve"> </w:t>
      </w:r>
      <w:r w:rsidRPr="00300D87">
        <w:rPr>
          <w:strike/>
        </w:rPr>
        <w:t>processes</w:t>
      </w:r>
      <w:r w:rsidRPr="00300D87">
        <w:t xml:space="preserve"> pre-production, production, and postproduction</w:t>
      </w:r>
      <w:r w:rsidR="00300D87">
        <w:t xml:space="preserve"> </w:t>
      </w:r>
      <w:r w:rsidRPr="00300D87">
        <w:t xml:space="preserve">processes </w:t>
      </w:r>
      <w:r w:rsidRPr="00300D87">
        <w:rPr>
          <w:strike/>
        </w:rPr>
        <w:t>before production, during</w:t>
      </w:r>
      <w:r w:rsidR="00300D87" w:rsidRPr="00300D87">
        <w:rPr>
          <w:strike/>
        </w:rPr>
        <w:t xml:space="preserve"> </w:t>
      </w:r>
      <w:r w:rsidRPr="00300D87">
        <w:rPr>
          <w:strike/>
        </w:rPr>
        <w:t>production, and after production</w:t>
      </w:r>
      <w:r w:rsidRPr="00300D87">
        <w:t xml:space="preserve"> involved in the</w:t>
      </w:r>
      <w:r w:rsidR="00300D87">
        <w:t xml:space="preserve"> </w:t>
      </w:r>
      <w:r w:rsidRPr="00300D87">
        <w:t>creation of advertising messages.</w:t>
      </w:r>
    </w:p>
    <w:p w:rsidR="003F284E" w:rsidRPr="00300D87" w:rsidRDefault="00300D87" w:rsidP="003F284E">
      <w:pPr>
        <w:rPr>
          <w:b/>
        </w:rPr>
      </w:pPr>
      <w:r w:rsidRPr="00300D87">
        <w:rPr>
          <w:b/>
        </w:rPr>
        <w:t>7.1</w:t>
      </w:r>
      <w:proofErr w:type="gramStart"/>
      <w:r w:rsidRPr="00300D87">
        <w:rPr>
          <w:b/>
        </w:rPr>
        <w:t>.</w:t>
      </w:r>
      <w:r w:rsidR="003F284E" w:rsidRPr="00300D87">
        <w:rPr>
          <w:b/>
        </w:rPr>
        <w:t>b</w:t>
      </w:r>
      <w:proofErr w:type="gramEnd"/>
      <w:r w:rsidR="003F284E" w:rsidRPr="00300D87">
        <w:rPr>
          <w:b/>
        </w:rPr>
        <w:t xml:space="preserve"> </w:t>
      </w:r>
    </w:p>
    <w:p w:rsidR="003F284E" w:rsidRPr="00300D87" w:rsidRDefault="003F284E" w:rsidP="003F284E">
      <w:proofErr w:type="gramStart"/>
      <w:r w:rsidRPr="00300D87">
        <w:t>Because two of the authors shared the same</w:t>
      </w:r>
      <w:r w:rsidR="00300D87">
        <w:t xml:space="preserve"> </w:t>
      </w:r>
      <w:r w:rsidRPr="00300D87">
        <w:t>surname.</w:t>
      </w:r>
      <w:proofErr w:type="gramEnd"/>
    </w:p>
    <w:p w:rsidR="00300D87" w:rsidRPr="00300D87" w:rsidRDefault="00300D87" w:rsidP="003F284E">
      <w:pPr>
        <w:rPr>
          <w:b/>
        </w:rPr>
      </w:pPr>
      <w:r w:rsidRPr="00300D87">
        <w:rPr>
          <w:b/>
        </w:rPr>
        <w:t>7.1</w:t>
      </w:r>
      <w:proofErr w:type="gramStart"/>
      <w:r w:rsidRPr="00300D87">
        <w:rPr>
          <w:b/>
        </w:rPr>
        <w:t>.</w:t>
      </w:r>
      <w:r w:rsidR="003F284E" w:rsidRPr="00300D87">
        <w:rPr>
          <w:b/>
        </w:rPr>
        <w:t>c</w:t>
      </w:r>
      <w:proofErr w:type="gramEnd"/>
      <w:r w:rsidR="003F284E" w:rsidRPr="00300D87">
        <w:rPr>
          <w:b/>
        </w:rPr>
        <w:t xml:space="preserve"> </w:t>
      </w:r>
    </w:p>
    <w:p w:rsidR="003F284E" w:rsidRDefault="00300D87" w:rsidP="003F284E">
      <w:r>
        <w:t>Try</w:t>
      </w:r>
      <w:r w:rsidR="003F284E" w:rsidRPr="00300D87">
        <w:t xml:space="preserve"> and work out the </w:t>
      </w:r>
      <w:r w:rsidR="003F284E" w:rsidRPr="00300D87">
        <w:rPr>
          <w:i/>
        </w:rPr>
        <w:t>meaning from the</w:t>
      </w:r>
      <w:r>
        <w:rPr>
          <w:i/>
        </w:rPr>
        <w:t xml:space="preserve"> </w:t>
      </w:r>
      <w:r w:rsidR="003F284E" w:rsidRPr="00300D87">
        <w:rPr>
          <w:i/>
        </w:rPr>
        <w:t>context.</w:t>
      </w:r>
      <w:r>
        <w:rPr>
          <w:i/>
        </w:rPr>
        <w:t xml:space="preserve"> </w:t>
      </w:r>
      <w:proofErr w:type="gramStart"/>
      <w:r w:rsidR="003F284E" w:rsidRPr="00300D87">
        <w:t>An optional (i.e. not compulsory) course.</w:t>
      </w:r>
      <w:proofErr w:type="gramEnd"/>
      <w:r w:rsidR="003F284E" w:rsidRPr="00300D87">
        <w:t xml:space="preserve"> The</w:t>
      </w:r>
      <w:r>
        <w:t xml:space="preserve"> </w:t>
      </w:r>
      <w:r w:rsidR="003F284E" w:rsidRPr="00300D87">
        <w:t xml:space="preserve">meaning of </w:t>
      </w:r>
      <w:r w:rsidR="003F284E" w:rsidRPr="00300D87">
        <w:rPr>
          <w:i/>
          <w:iCs/>
        </w:rPr>
        <w:t xml:space="preserve">elective </w:t>
      </w:r>
      <w:r w:rsidR="003F284E" w:rsidRPr="00300D87">
        <w:t xml:space="preserve">may be guessed from </w:t>
      </w:r>
      <w:r w:rsidR="003F284E" w:rsidRPr="00300D87">
        <w:rPr>
          <w:i/>
          <w:iCs/>
        </w:rPr>
        <w:t xml:space="preserve">elect - </w:t>
      </w:r>
      <w:r>
        <w:t>to d</w:t>
      </w:r>
      <w:r w:rsidR="003F284E" w:rsidRPr="00300D87">
        <w:t>ecide on or choose</w:t>
      </w:r>
      <w:proofErr w:type="gramStart"/>
      <w:r w:rsidR="003F284E" w:rsidRPr="00300D87">
        <w:t>,</w:t>
      </w:r>
      <w:proofErr w:type="gramEnd"/>
      <w:r w:rsidR="003F284E" w:rsidRPr="00300D87">
        <w:t xml:space="preserve"> especially to choose a person</w:t>
      </w:r>
      <w:r>
        <w:t xml:space="preserve"> </w:t>
      </w:r>
      <w:r w:rsidR="003F284E" w:rsidRPr="00300D87">
        <w:t>for a particular job, by voting.</w:t>
      </w:r>
    </w:p>
    <w:p w:rsidR="00300D87" w:rsidRPr="00300D87" w:rsidRDefault="00300D87" w:rsidP="003F284E">
      <w:pPr>
        <w:rPr>
          <w:b/>
        </w:rPr>
      </w:pPr>
      <w:r w:rsidRPr="00300D87">
        <w:rPr>
          <w:b/>
        </w:rPr>
        <w:t>7.1</w:t>
      </w:r>
      <w:proofErr w:type="gramStart"/>
      <w:r w:rsidRPr="00300D87">
        <w:rPr>
          <w:b/>
        </w:rPr>
        <w:t>.d</w:t>
      </w:r>
      <w:proofErr w:type="gramEnd"/>
    </w:p>
    <w:p w:rsidR="00300D87" w:rsidRPr="00300D87" w:rsidRDefault="00300D87" w:rsidP="00300D87">
      <w:r w:rsidRPr="00300D87">
        <w:rPr>
          <w:i/>
          <w:iCs/>
        </w:rPr>
        <w:t xml:space="preserve">This information </w:t>
      </w:r>
      <w:r w:rsidRPr="00300D87">
        <w:t>would be used because this is a</w:t>
      </w:r>
      <w:r>
        <w:t xml:space="preserve"> </w:t>
      </w:r>
      <w:r w:rsidRPr="00300D87">
        <w:t>piece of formal, written prose. In less formal, spoken</w:t>
      </w:r>
      <w:r>
        <w:t xml:space="preserve"> </w:t>
      </w:r>
      <w:r w:rsidRPr="00300D87">
        <w:t xml:space="preserve">English, </w:t>
      </w:r>
      <w:r w:rsidRPr="00300D87">
        <w:rPr>
          <w:i/>
          <w:iCs/>
        </w:rPr>
        <w:t xml:space="preserve">that information </w:t>
      </w:r>
      <w:r w:rsidRPr="00300D87">
        <w:t>would be more usual.</w:t>
      </w:r>
    </w:p>
    <w:p w:rsidR="00300D87" w:rsidRPr="00300D87" w:rsidRDefault="00300D87" w:rsidP="00300D87">
      <w:pPr>
        <w:rPr>
          <w:b/>
        </w:rPr>
      </w:pPr>
      <w:r w:rsidRPr="00300D87">
        <w:rPr>
          <w:b/>
        </w:rPr>
        <w:t>7.1</w:t>
      </w:r>
      <w:proofErr w:type="gramStart"/>
      <w:r w:rsidRPr="00300D87">
        <w:rPr>
          <w:b/>
        </w:rPr>
        <w:t>.e</w:t>
      </w:r>
      <w:proofErr w:type="gramEnd"/>
      <w:r w:rsidRPr="00300D87">
        <w:rPr>
          <w:b/>
        </w:rPr>
        <w:t xml:space="preserve"> </w:t>
      </w:r>
    </w:p>
    <w:p w:rsidR="00300D87" w:rsidRPr="00300D87" w:rsidRDefault="00300D87" w:rsidP="00300D87">
      <w:r w:rsidRPr="00300D87">
        <w:t>In academic English, we sometimes put an</w:t>
      </w:r>
      <w:r>
        <w:t xml:space="preserve"> </w:t>
      </w:r>
      <w:r w:rsidRPr="00300D87">
        <w:t xml:space="preserve">auxiliary verb (and non-auxiliary </w:t>
      </w:r>
      <w:proofErr w:type="gramStart"/>
      <w:r w:rsidRPr="00300D87">
        <w:rPr>
          <w:i/>
          <w:iCs/>
        </w:rPr>
        <w:t>have</w:t>
      </w:r>
      <w:proofErr w:type="gramEnd"/>
      <w:r w:rsidRPr="00300D87">
        <w:rPr>
          <w:i/>
          <w:iCs/>
        </w:rPr>
        <w:t xml:space="preserve"> </w:t>
      </w:r>
      <w:r w:rsidRPr="00300D87">
        <w:t>and be)</w:t>
      </w:r>
    </w:p>
    <w:p w:rsidR="002C144B" w:rsidRDefault="00300D87" w:rsidP="00300D87">
      <w:proofErr w:type="gramStart"/>
      <w:r w:rsidRPr="00300D87">
        <w:t>directly</w:t>
      </w:r>
      <w:proofErr w:type="gramEnd"/>
      <w:r w:rsidRPr="00300D87">
        <w:t xml:space="preserve"> before the subject of a clause; this is</w:t>
      </w:r>
      <w:r>
        <w:t xml:space="preserve"> </w:t>
      </w:r>
      <w:r w:rsidRPr="00300D87">
        <w:t xml:space="preserve">known as </w:t>
      </w:r>
      <w:r w:rsidRPr="00300D87">
        <w:rPr>
          <w:i/>
          <w:iCs/>
        </w:rPr>
        <w:t xml:space="preserve">inversion. </w:t>
      </w:r>
      <w:r w:rsidRPr="00300D87">
        <w:t>Inversion sometimes happens</w:t>
      </w:r>
      <w:r>
        <w:t xml:space="preserve"> </w:t>
      </w:r>
      <w:r w:rsidRPr="00300D87">
        <w:t xml:space="preserve">after </w:t>
      </w:r>
      <w:r w:rsidRPr="00300D87">
        <w:rPr>
          <w:i/>
        </w:rPr>
        <w:t xml:space="preserve">as, </w:t>
      </w:r>
      <w:r w:rsidRPr="00300D87">
        <w:rPr>
          <w:i/>
          <w:iCs/>
        </w:rPr>
        <w:t xml:space="preserve">than </w:t>
      </w:r>
      <w:r w:rsidRPr="00300D87">
        <w:t>and</w:t>
      </w:r>
      <w:r w:rsidRPr="00300D87">
        <w:rPr>
          <w:i/>
        </w:rPr>
        <w:t xml:space="preserve"> so </w:t>
      </w:r>
      <w:r w:rsidRPr="00300D87">
        <w:t>and has the effect of making</w:t>
      </w:r>
      <w:r>
        <w:t xml:space="preserve"> </w:t>
      </w:r>
      <w:r w:rsidRPr="00300D87">
        <w:t>the writing sound more formal or literary. The</w:t>
      </w:r>
      <w:r>
        <w:t xml:space="preserve"> </w:t>
      </w:r>
      <w:r w:rsidRPr="00300D87">
        <w:t>placing of the subject at the end of the sentence</w:t>
      </w:r>
      <w:r>
        <w:t xml:space="preserve"> </w:t>
      </w:r>
      <w:r w:rsidRPr="00300D87">
        <w:t xml:space="preserve">also </w:t>
      </w:r>
      <w:proofErr w:type="spellStart"/>
      <w:r w:rsidRPr="00300D87">
        <w:t>emphasises</w:t>
      </w:r>
      <w:proofErr w:type="spellEnd"/>
      <w:r w:rsidRPr="00300D87">
        <w:t xml:space="preserve"> the </w:t>
      </w:r>
      <w:r>
        <w:t>contrast</w:t>
      </w:r>
      <w:r w:rsidRPr="00300D87">
        <w:t>, and helps to</w:t>
      </w:r>
      <w:r>
        <w:t xml:space="preserve"> </w:t>
      </w:r>
      <w:r w:rsidRPr="00300D87">
        <w:t>highlight the point that the writer wants to make.</w:t>
      </w:r>
    </w:p>
    <w:p w:rsidR="00300D87" w:rsidRPr="00300D87" w:rsidRDefault="00300D87" w:rsidP="00300D87"/>
    <w:p w:rsidR="002C144B" w:rsidRDefault="002C144B" w:rsidP="002C144B">
      <w:pPr>
        <w:rPr>
          <w:b/>
        </w:rPr>
      </w:pPr>
      <w:r w:rsidRPr="002C144B">
        <w:rPr>
          <w:b/>
        </w:rPr>
        <w:t xml:space="preserve">8 </w:t>
      </w:r>
      <w:r w:rsidR="00300D87">
        <w:rPr>
          <w:b/>
        </w:rPr>
        <w:t>Pros and cons of group work</w:t>
      </w:r>
    </w:p>
    <w:p w:rsidR="002C144B" w:rsidRPr="002C144B" w:rsidRDefault="002C144B" w:rsidP="002C144B">
      <w:pPr>
        <w:rPr>
          <w:b/>
        </w:rPr>
      </w:pPr>
      <w:r w:rsidRPr="002C144B">
        <w:rPr>
          <w:b/>
        </w:rPr>
        <w:t>8.2</w:t>
      </w:r>
      <w:r w:rsidR="00813EAB">
        <w:rPr>
          <w:b/>
        </w:rPr>
        <w:t>.1</w:t>
      </w:r>
    </w:p>
    <w:p w:rsidR="00813EAB" w:rsidRPr="00813EAB" w:rsidRDefault="00813EAB" w:rsidP="00813EAB">
      <w:r w:rsidRPr="00813EAB">
        <w:t>Answers will vary.</w:t>
      </w:r>
    </w:p>
    <w:p w:rsidR="00813EAB" w:rsidRPr="00813EAB" w:rsidRDefault="00813EAB" w:rsidP="00813EAB">
      <w:r>
        <w:rPr>
          <w:b/>
          <w:bCs/>
        </w:rPr>
        <w:t>8.2.</w:t>
      </w:r>
      <w:r w:rsidRPr="00813EAB">
        <w:rPr>
          <w:b/>
          <w:bCs/>
        </w:rPr>
        <w:t xml:space="preserve">2 </w:t>
      </w:r>
      <w:r w:rsidRPr="00813EAB">
        <w:t>Advantages of group work: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because</w:t>
      </w:r>
      <w:proofErr w:type="gramEnd"/>
      <w:r w:rsidRPr="00813EAB">
        <w:t xml:space="preserve"> there is more than one person</w:t>
      </w:r>
      <w:r>
        <w:t xml:space="preserve"> </w:t>
      </w:r>
      <w:r w:rsidRPr="00813EAB">
        <w:t>working, there is likely to be a greater number</w:t>
      </w:r>
    </w:p>
    <w:p w:rsidR="00813EAB" w:rsidRPr="00813EAB" w:rsidRDefault="00813EAB" w:rsidP="00813EAB">
      <w:proofErr w:type="gramStart"/>
      <w:r w:rsidRPr="00813EAB">
        <w:t>of</w:t>
      </w:r>
      <w:proofErr w:type="gramEnd"/>
      <w:r w:rsidRPr="00813EAB">
        <w:t xml:space="preserve"> views and ideas covered;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by</w:t>
      </w:r>
      <w:proofErr w:type="gramEnd"/>
      <w:r w:rsidRPr="00813EAB">
        <w:t xml:space="preserve"> sharing ideas, some people may feel</w:t>
      </w:r>
      <w:r>
        <w:t xml:space="preserve"> </w:t>
      </w:r>
      <w:r w:rsidRPr="00813EAB">
        <w:t>encouraged to explore ideas they would</w:t>
      </w:r>
    </w:p>
    <w:p w:rsidR="00813EAB" w:rsidRPr="00813EAB" w:rsidRDefault="00813EAB" w:rsidP="00813EAB">
      <w:proofErr w:type="spellStart"/>
      <w:proofErr w:type="gramStart"/>
      <w:r w:rsidRPr="00813EAB">
        <w:t>othenwise</w:t>
      </w:r>
      <w:proofErr w:type="spellEnd"/>
      <w:proofErr w:type="gramEnd"/>
      <w:r w:rsidRPr="00813EAB">
        <w:t xml:space="preserve"> have ignored;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because</w:t>
      </w:r>
      <w:proofErr w:type="gramEnd"/>
      <w:r w:rsidRPr="00813EAB">
        <w:t xml:space="preserve"> the group would need to agree</w:t>
      </w:r>
      <w:r>
        <w:t xml:space="preserve"> </w:t>
      </w:r>
      <w:r w:rsidRPr="00813EAB">
        <w:t>before accepting any particular ideas,</w:t>
      </w:r>
    </w:p>
    <w:p w:rsidR="00813EAB" w:rsidRPr="00813EAB" w:rsidRDefault="00813EAB" w:rsidP="00813EAB">
      <w:proofErr w:type="gramStart"/>
      <w:r w:rsidRPr="00813EAB">
        <w:t>participants</w:t>
      </w:r>
      <w:proofErr w:type="gramEnd"/>
      <w:r w:rsidRPr="00813EAB">
        <w:t xml:space="preserve"> may be more likely to take risks</w:t>
      </w:r>
      <w:r>
        <w:t xml:space="preserve"> </w:t>
      </w:r>
      <w:r w:rsidRPr="00813EAB">
        <w:t>and to suggest things that they normally</w:t>
      </w:r>
    </w:p>
    <w:p w:rsidR="00813EAB" w:rsidRPr="00813EAB" w:rsidRDefault="00813EAB" w:rsidP="00813EAB">
      <w:proofErr w:type="gramStart"/>
      <w:r w:rsidRPr="00813EAB">
        <w:t>wouldn't</w:t>
      </w:r>
      <w:proofErr w:type="gramEnd"/>
      <w:r w:rsidRPr="00813EAB">
        <w:t>;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ideas</w:t>
      </w:r>
      <w:proofErr w:type="gramEnd"/>
      <w:r w:rsidRPr="00813EAB">
        <w:t xml:space="preserve"> and solutions to problems are likely</w:t>
      </w:r>
      <w:r>
        <w:t xml:space="preserve"> </w:t>
      </w:r>
      <w:r w:rsidRPr="00813EAB">
        <w:t>to be more diverse because of differing</w:t>
      </w:r>
    </w:p>
    <w:p w:rsidR="00813EAB" w:rsidRPr="00813EAB" w:rsidRDefault="00813EAB" w:rsidP="00813EAB">
      <w:proofErr w:type="gramStart"/>
      <w:r w:rsidRPr="00813EAB">
        <w:t>viewpoints</w:t>
      </w:r>
      <w:proofErr w:type="gramEnd"/>
      <w:r w:rsidRPr="00813EAB">
        <w:t>.</w:t>
      </w:r>
    </w:p>
    <w:p w:rsidR="00813EAB" w:rsidRPr="00813EAB" w:rsidRDefault="00813EAB" w:rsidP="00813EAB">
      <w:r w:rsidRPr="00813EAB">
        <w:t>Disadvantages of group work: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there</w:t>
      </w:r>
      <w:proofErr w:type="gramEnd"/>
      <w:r w:rsidRPr="00813EAB">
        <w:t xml:space="preserve"> could be some people in the group who</w:t>
      </w:r>
      <w:r>
        <w:t xml:space="preserve"> </w:t>
      </w:r>
      <w:r w:rsidRPr="00813EAB">
        <w:t>will go along with the majority viewpoint, even</w:t>
      </w:r>
      <w:r>
        <w:t xml:space="preserve"> </w:t>
      </w:r>
      <w:r w:rsidRPr="00813EAB">
        <w:t>if they don't agree with it;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a</w:t>
      </w:r>
      <w:proofErr w:type="gramEnd"/>
      <w:r w:rsidRPr="00813EAB">
        <w:t xml:space="preserve"> leader or chair is not always appointed to</w:t>
      </w:r>
      <w:r>
        <w:t xml:space="preserve"> </w:t>
      </w:r>
      <w:r w:rsidRPr="00813EAB">
        <w:t>the group, which can mean that there is no</w:t>
      </w:r>
    </w:p>
    <w:p w:rsidR="00813EAB" w:rsidRPr="00813EAB" w:rsidRDefault="00813EAB" w:rsidP="00813EAB">
      <w:proofErr w:type="gramStart"/>
      <w:r w:rsidRPr="00813EAB">
        <w:t>direction</w:t>
      </w:r>
      <w:proofErr w:type="gramEnd"/>
      <w:r w:rsidRPr="00813EAB">
        <w:t xml:space="preserve"> to group discussions;</w:t>
      </w:r>
    </w:p>
    <w:p w:rsidR="00813EAB" w:rsidRPr="00813EAB" w:rsidRDefault="00813EAB" w:rsidP="00813EAB">
      <w:r w:rsidRPr="00813EAB">
        <w:t>- solving group problems can also be a time</w:t>
      </w:r>
      <w:r>
        <w:t>-</w:t>
      </w:r>
      <w:r w:rsidRPr="00813EAB">
        <w:t>consuming</w:t>
      </w:r>
      <w:r>
        <w:t xml:space="preserve"> </w:t>
      </w:r>
      <w:r w:rsidRPr="00813EAB">
        <w:t>process because it requires</w:t>
      </w:r>
    </w:p>
    <w:p w:rsidR="00813EAB" w:rsidRPr="00813EAB" w:rsidRDefault="00813EAB" w:rsidP="00813EAB">
      <w:proofErr w:type="gramStart"/>
      <w:r w:rsidRPr="00813EAB">
        <w:t>individuals</w:t>
      </w:r>
      <w:proofErr w:type="gramEnd"/>
      <w:r w:rsidRPr="00813EAB">
        <w:t xml:space="preserve"> to agree with each other before a</w:t>
      </w:r>
      <w:r>
        <w:t xml:space="preserve"> </w:t>
      </w:r>
      <w:r w:rsidRPr="00813EAB">
        <w:t>decision can be taken;</w:t>
      </w:r>
    </w:p>
    <w:p w:rsidR="00813EAB" w:rsidRPr="00813EAB" w:rsidRDefault="00813EAB" w:rsidP="00813EAB">
      <w:r w:rsidRPr="00813EAB">
        <w:t xml:space="preserve">- </w:t>
      </w:r>
      <w:proofErr w:type="gramStart"/>
      <w:r w:rsidRPr="00813EAB">
        <w:t>if</w:t>
      </w:r>
      <w:proofErr w:type="gramEnd"/>
      <w:r w:rsidRPr="00813EAB">
        <w:t xml:space="preserve"> no note-taking has taken place, then some</w:t>
      </w:r>
      <w:r>
        <w:t xml:space="preserve"> </w:t>
      </w:r>
      <w:r w:rsidRPr="00813EAB">
        <w:t>valid ideas may not be considered when it</w:t>
      </w:r>
    </w:p>
    <w:p w:rsidR="002C144B" w:rsidRDefault="00813EAB" w:rsidP="00813EAB">
      <w:proofErr w:type="gramStart"/>
      <w:r w:rsidRPr="00813EAB">
        <w:t>comes</w:t>
      </w:r>
      <w:proofErr w:type="gramEnd"/>
      <w:r w:rsidRPr="00813EAB">
        <w:t xml:space="preserve"> to making a final decision.</w:t>
      </w:r>
    </w:p>
    <w:p w:rsidR="002C144B" w:rsidRDefault="002C144B" w:rsidP="002C144B"/>
    <w:p w:rsidR="002C144B" w:rsidRPr="002C144B" w:rsidRDefault="002C144B" w:rsidP="002C144B">
      <w:pPr>
        <w:rPr>
          <w:b/>
        </w:rPr>
      </w:pPr>
      <w:r w:rsidRPr="002C144B">
        <w:rPr>
          <w:b/>
        </w:rPr>
        <w:lastRenderedPageBreak/>
        <w:t xml:space="preserve">9 </w:t>
      </w:r>
      <w:r w:rsidR="00813EAB">
        <w:rPr>
          <w:b/>
        </w:rPr>
        <w:t>Getting an opportunity to speak in a group discussion</w:t>
      </w:r>
    </w:p>
    <w:p w:rsidR="002C144B" w:rsidRPr="002C144B" w:rsidRDefault="002C144B" w:rsidP="002C144B">
      <w:pPr>
        <w:rPr>
          <w:b/>
        </w:rPr>
      </w:pPr>
      <w:r w:rsidRPr="002C144B">
        <w:rPr>
          <w:b/>
        </w:rPr>
        <w:t>9.1</w:t>
      </w:r>
    </w:p>
    <w:p w:rsidR="00813EAB" w:rsidRPr="00813EAB" w:rsidRDefault="00813EAB" w:rsidP="00813EAB">
      <w:r w:rsidRPr="00813EAB">
        <w:t>Ken chose this chart because he thought that it</w:t>
      </w:r>
      <w:r>
        <w:t xml:space="preserve"> </w:t>
      </w:r>
      <w:r w:rsidRPr="00813EAB">
        <w:t>might be good to get some data on a particular</w:t>
      </w:r>
      <w:r>
        <w:t xml:space="preserve"> </w:t>
      </w:r>
      <w:r w:rsidRPr="00813EAB">
        <w:t>country. The limitation he mentions is that the</w:t>
      </w:r>
      <w:r>
        <w:t xml:space="preserve"> </w:t>
      </w:r>
      <w:r w:rsidRPr="00813EAB">
        <w:t>information is a little out of date (2009).</w:t>
      </w:r>
    </w:p>
    <w:p w:rsidR="00996EE4" w:rsidRDefault="00813EAB" w:rsidP="00813EAB">
      <w:pPr>
        <w:rPr>
          <w:b/>
        </w:rPr>
      </w:pPr>
      <w:r w:rsidRPr="00813EAB">
        <w:rPr>
          <w:b/>
        </w:rPr>
        <w:t>9.2</w:t>
      </w:r>
      <w:proofErr w:type="gramStart"/>
      <w:r>
        <w:rPr>
          <w:b/>
        </w:rPr>
        <w:t>.a</w:t>
      </w:r>
      <w:proofErr w:type="gramEnd"/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2 Can I just come back to what you said about</w:t>
      </w:r>
      <w:r>
        <w:rPr>
          <w:bCs/>
        </w:rPr>
        <w:t xml:space="preserve"> </w:t>
      </w:r>
      <w:r w:rsidRPr="00813EAB">
        <w:rPr>
          <w:bCs/>
        </w:rPr>
        <w:t>clothing?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3 Can I just pick up a point you made a while ago?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4 Can I say something here?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5 Can I just go back to something you said</w:t>
      </w:r>
      <w:r>
        <w:rPr>
          <w:bCs/>
        </w:rPr>
        <w:t xml:space="preserve"> </w:t>
      </w:r>
      <w:r w:rsidRPr="00813EAB">
        <w:rPr>
          <w:bCs/>
        </w:rPr>
        <w:t>earlier?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6 Can I just make a point here?</w:t>
      </w:r>
    </w:p>
    <w:p w:rsidR="00813EAB" w:rsidRPr="00813EAB" w:rsidRDefault="00813EAB" w:rsidP="00813EAB">
      <w:pPr>
        <w:rPr>
          <w:bCs/>
        </w:rPr>
      </w:pPr>
      <w:r w:rsidRPr="00813EAB">
        <w:rPr>
          <w:b/>
          <w:bCs/>
        </w:rPr>
        <w:t>9.2</w:t>
      </w:r>
      <w:proofErr w:type="gramStart"/>
      <w:r w:rsidRPr="00813EAB">
        <w:rPr>
          <w:b/>
          <w:bCs/>
        </w:rPr>
        <w:t>.b</w:t>
      </w:r>
      <w:proofErr w:type="gramEnd"/>
      <w:r w:rsidRPr="00813EAB">
        <w:rPr>
          <w:bCs/>
        </w:rPr>
        <w:t xml:space="preserve"> </w:t>
      </w:r>
    </w:p>
    <w:p w:rsidR="00813EAB" w:rsidRDefault="00813EAB" w:rsidP="00813EAB">
      <w:pPr>
        <w:rPr>
          <w:bCs/>
        </w:rPr>
      </w:pPr>
      <w:r>
        <w:rPr>
          <w:bCs/>
        </w:rPr>
        <w:t>N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Can I just come in here?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Can I just say something here?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 xml:space="preserve">Can I </w:t>
      </w:r>
      <w:r>
        <w:rPr>
          <w:bCs/>
        </w:rPr>
        <w:t>j</w:t>
      </w:r>
      <w:r w:rsidRPr="00813EAB">
        <w:rPr>
          <w:bCs/>
        </w:rPr>
        <w:t>ust make a point here?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B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Can I just come back to what you said?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Can I just pick up a point you made?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>Can I just go back to something you said earlier?</w:t>
      </w:r>
    </w:p>
    <w:p w:rsidR="00481F16" w:rsidRDefault="00481F16" w:rsidP="00996EE4">
      <w:pPr>
        <w:rPr>
          <w:b/>
          <w:bCs/>
        </w:rPr>
      </w:pPr>
    </w:p>
    <w:p w:rsidR="00481F16" w:rsidRDefault="00481F16" w:rsidP="00996EE4">
      <w:pPr>
        <w:rPr>
          <w:b/>
          <w:bCs/>
        </w:rPr>
      </w:pPr>
      <w:r>
        <w:rPr>
          <w:b/>
          <w:bCs/>
        </w:rPr>
        <w:t xml:space="preserve">10 </w:t>
      </w:r>
      <w:r w:rsidR="00813EAB">
        <w:rPr>
          <w:b/>
          <w:bCs/>
        </w:rPr>
        <w:t>Writing a summary</w:t>
      </w:r>
    </w:p>
    <w:p w:rsidR="00813EAB" w:rsidRPr="00813EAB" w:rsidRDefault="00481F16" w:rsidP="00813EAB">
      <w:pPr>
        <w:rPr>
          <w:b/>
          <w:bCs/>
        </w:rPr>
      </w:pPr>
      <w:r>
        <w:rPr>
          <w:b/>
          <w:bCs/>
        </w:rPr>
        <w:t>10.1</w:t>
      </w:r>
      <w:r w:rsidR="00813EAB">
        <w:rPr>
          <w:b/>
          <w:bCs/>
        </w:rPr>
        <w:t xml:space="preserve"> </w:t>
      </w:r>
      <w:r w:rsidR="00813EAB" w:rsidRPr="00813EAB">
        <w:rPr>
          <w:bCs/>
        </w:rPr>
        <w:t>Suggested answers</w:t>
      </w:r>
    </w:p>
    <w:p w:rsidR="00813EAB" w:rsidRPr="00813EAB" w:rsidRDefault="00813EAB" w:rsidP="00813EAB">
      <w:pPr>
        <w:rPr>
          <w:bCs/>
        </w:rPr>
      </w:pPr>
      <w:r w:rsidRPr="00813EAB">
        <w:rPr>
          <w:b/>
          <w:bCs/>
        </w:rPr>
        <w:t xml:space="preserve">1 </w:t>
      </w:r>
      <w:r w:rsidRPr="00813EAB">
        <w:rPr>
          <w:bCs/>
        </w:rPr>
        <w:t>The choices made by advertisers cannot always</w:t>
      </w:r>
      <w:r>
        <w:rPr>
          <w:bCs/>
        </w:rPr>
        <w:t xml:space="preserve"> </w:t>
      </w:r>
      <w:r w:rsidRPr="00813EAB">
        <w:rPr>
          <w:bCs/>
        </w:rPr>
        <w:t>be described in simple terms such as good and</w:t>
      </w:r>
      <w:r>
        <w:rPr>
          <w:bCs/>
        </w:rPr>
        <w:t xml:space="preserve"> </w:t>
      </w:r>
      <w:r w:rsidRPr="00813EAB">
        <w:rPr>
          <w:bCs/>
        </w:rPr>
        <w:t>bad. There is a large area between these two</w:t>
      </w:r>
      <w:r>
        <w:rPr>
          <w:bCs/>
        </w:rPr>
        <w:t xml:space="preserve"> </w:t>
      </w:r>
      <w:r w:rsidRPr="00813EAB">
        <w:rPr>
          <w:bCs/>
        </w:rPr>
        <w:t>extremes in which ethical decisions have to be</w:t>
      </w:r>
      <w:r>
        <w:rPr>
          <w:bCs/>
        </w:rPr>
        <w:t xml:space="preserve"> </w:t>
      </w:r>
      <w:r w:rsidRPr="00813EAB">
        <w:rPr>
          <w:bCs/>
        </w:rPr>
        <w:t>made.</w:t>
      </w:r>
    </w:p>
    <w:p w:rsidR="00813EAB" w:rsidRPr="00813EAB" w:rsidRDefault="00813EAB" w:rsidP="00813EAB">
      <w:pPr>
        <w:rPr>
          <w:bCs/>
        </w:rPr>
      </w:pPr>
      <w:r w:rsidRPr="00813EAB">
        <w:rPr>
          <w:b/>
          <w:bCs/>
        </w:rPr>
        <w:t xml:space="preserve">2 </w:t>
      </w:r>
      <w:proofErr w:type="gramStart"/>
      <w:r w:rsidRPr="00813EAB">
        <w:rPr>
          <w:bCs/>
          <w:i/>
          <w:iCs/>
        </w:rPr>
        <w:t>dilemma</w:t>
      </w:r>
      <w:proofErr w:type="gramEnd"/>
      <w:r w:rsidRPr="00813EAB">
        <w:rPr>
          <w:bCs/>
          <w:i/>
          <w:iCs/>
        </w:rPr>
        <w:t xml:space="preserve">: </w:t>
      </w:r>
      <w:r w:rsidRPr="00813EAB">
        <w:rPr>
          <w:bCs/>
        </w:rPr>
        <w:t>a situation in which a difficult choice</w:t>
      </w:r>
      <w:r>
        <w:rPr>
          <w:bCs/>
        </w:rPr>
        <w:t xml:space="preserve"> </w:t>
      </w:r>
      <w:r w:rsidRPr="00813EAB">
        <w:rPr>
          <w:bCs/>
        </w:rPr>
        <w:t>has to be made between two different things you</w:t>
      </w:r>
      <w:r>
        <w:rPr>
          <w:bCs/>
        </w:rPr>
        <w:t xml:space="preserve"> </w:t>
      </w:r>
      <w:r w:rsidRPr="00813EAB">
        <w:rPr>
          <w:bCs/>
        </w:rPr>
        <w:t>could do</w:t>
      </w:r>
      <w:r>
        <w:rPr>
          <w:bCs/>
        </w:rPr>
        <w:t xml:space="preserve"> </w:t>
      </w:r>
      <w:r w:rsidRPr="00813EAB">
        <w:rPr>
          <w:bCs/>
          <w:i/>
          <w:iCs/>
        </w:rPr>
        <w:t xml:space="preserve">grey area: </w:t>
      </w:r>
      <w:r w:rsidRPr="00813EAB">
        <w:rPr>
          <w:bCs/>
        </w:rPr>
        <w:t>a situation which is not clear or where</w:t>
      </w:r>
      <w:r>
        <w:rPr>
          <w:bCs/>
        </w:rPr>
        <w:t xml:space="preserve"> </w:t>
      </w:r>
      <w:r w:rsidRPr="00813EAB">
        <w:rPr>
          <w:bCs/>
        </w:rPr>
        <w:t>the rules are not known</w:t>
      </w:r>
      <w:r>
        <w:rPr>
          <w:bCs/>
        </w:rPr>
        <w:t>.</w:t>
      </w:r>
    </w:p>
    <w:p w:rsidR="00813EAB" w:rsidRPr="00813EAB" w:rsidRDefault="00813EAB" w:rsidP="00813EAB">
      <w:pPr>
        <w:rPr>
          <w:bCs/>
        </w:rPr>
      </w:pPr>
      <w:r w:rsidRPr="00813EAB">
        <w:rPr>
          <w:bCs/>
        </w:rPr>
        <w:t xml:space="preserve">3 &amp; 4 </w:t>
      </w:r>
      <w:proofErr w:type="gramStart"/>
      <w:r w:rsidRPr="00813EAB">
        <w:rPr>
          <w:bCs/>
        </w:rPr>
        <w:t>See</w:t>
      </w:r>
      <w:proofErr w:type="gramEnd"/>
      <w:r w:rsidRPr="00813EAB">
        <w:rPr>
          <w:bCs/>
        </w:rPr>
        <w:t xml:space="preserve"> the notes and underlined sections on</w:t>
      </w:r>
      <w:r>
        <w:rPr>
          <w:bCs/>
        </w:rPr>
        <w:t xml:space="preserve"> </w:t>
      </w:r>
      <w:r w:rsidRPr="00813EAB">
        <w:rPr>
          <w:bCs/>
        </w:rPr>
        <w:t>page 21 of the Student's Book.</w:t>
      </w:r>
    </w:p>
    <w:p w:rsidR="00481F16" w:rsidRPr="00813EAB" w:rsidRDefault="00813EAB" w:rsidP="00481F16">
      <w:pPr>
        <w:rPr>
          <w:b/>
        </w:rPr>
      </w:pPr>
      <w:r w:rsidRPr="00813EAB">
        <w:rPr>
          <w:b/>
        </w:rPr>
        <w:t>10.3</w:t>
      </w:r>
      <w:proofErr w:type="gramStart"/>
      <w:r w:rsidRPr="00813EAB">
        <w:rPr>
          <w:b/>
        </w:rPr>
        <w:t>.a</w:t>
      </w:r>
      <w:proofErr w:type="gramEnd"/>
    </w:p>
    <w:p w:rsidR="00481F16" w:rsidRPr="00813EAB" w:rsidRDefault="00813EAB" w:rsidP="00481F16">
      <w:r w:rsidRPr="00813EAB">
        <w:t>1C</w:t>
      </w:r>
      <w:r>
        <w:t xml:space="preserve"> </w:t>
      </w:r>
      <w:r w:rsidRPr="00813EAB">
        <w:t>2D</w:t>
      </w:r>
      <w:r>
        <w:t xml:space="preserve"> </w:t>
      </w:r>
      <w:r w:rsidRPr="00813EAB">
        <w:t>3B</w:t>
      </w:r>
      <w:r>
        <w:t xml:space="preserve"> </w:t>
      </w:r>
      <w:r w:rsidRPr="00813EAB">
        <w:t>4A</w:t>
      </w:r>
    </w:p>
    <w:p w:rsidR="00481F16" w:rsidRDefault="00481F16" w:rsidP="00481F16">
      <w:pPr>
        <w:rPr>
          <w:b/>
        </w:rPr>
      </w:pPr>
    </w:p>
    <w:p w:rsidR="00481F16" w:rsidRDefault="00481F16" w:rsidP="00481F16">
      <w:pPr>
        <w:rPr>
          <w:b/>
        </w:rPr>
      </w:pPr>
      <w:r w:rsidRPr="00481F16">
        <w:rPr>
          <w:b/>
        </w:rPr>
        <w:t xml:space="preserve">11 </w:t>
      </w:r>
      <w:r w:rsidR="006A7328">
        <w:rPr>
          <w:b/>
        </w:rPr>
        <w:t>In-text referencing conventions</w:t>
      </w:r>
    </w:p>
    <w:p w:rsidR="00481F16" w:rsidRDefault="00481F16" w:rsidP="00481F16">
      <w:pPr>
        <w:rPr>
          <w:b/>
        </w:rPr>
      </w:pPr>
      <w:r>
        <w:rPr>
          <w:b/>
        </w:rPr>
        <w:t>11.1</w:t>
      </w:r>
    </w:p>
    <w:p w:rsidR="006A7328" w:rsidRPr="006A7328" w:rsidRDefault="006A7328" w:rsidP="006A7328">
      <w:r w:rsidRPr="006A7328">
        <w:rPr>
          <w:b/>
          <w:bCs/>
        </w:rPr>
        <w:t xml:space="preserve">2 Teresa Cairns (2006): </w:t>
      </w:r>
      <w:r w:rsidRPr="006A7328">
        <w:t>the author's first name</w:t>
      </w:r>
      <w:r>
        <w:t xml:space="preserve"> </w:t>
      </w:r>
      <w:r w:rsidRPr="006A7328">
        <w:t>should not be included. (An exception is when</w:t>
      </w:r>
      <w:r>
        <w:t xml:space="preserve"> </w:t>
      </w:r>
      <w:r w:rsidRPr="006A7328">
        <w:t>two authors with the same surname and</w:t>
      </w:r>
      <w:r>
        <w:t xml:space="preserve"> </w:t>
      </w:r>
      <w:r w:rsidRPr="006A7328">
        <w:t>publications with the same date are referred to</w:t>
      </w:r>
      <w:r>
        <w:t xml:space="preserve"> </w:t>
      </w:r>
      <w:r w:rsidRPr="006A7328">
        <w:t>in a text; the first name, or initial, is included to</w:t>
      </w:r>
      <w:r>
        <w:t xml:space="preserve"> </w:t>
      </w:r>
      <w:r w:rsidRPr="006A7328">
        <w:t>distinguish them.)</w:t>
      </w:r>
    </w:p>
    <w:p w:rsidR="006A7328" w:rsidRPr="006A7328" w:rsidRDefault="006A7328" w:rsidP="006A7328">
      <w:r w:rsidRPr="006A7328">
        <w:rPr>
          <w:b/>
          <w:bCs/>
        </w:rPr>
        <w:t xml:space="preserve">3 Willis (2012): </w:t>
      </w:r>
      <w:r w:rsidRPr="006A7328">
        <w:t>this should be written as a '</w:t>
      </w:r>
      <w:proofErr w:type="spellStart"/>
      <w:r w:rsidRPr="006A7328">
        <w:t>nonintegral</w:t>
      </w:r>
      <w:proofErr w:type="spellEnd"/>
      <w:r w:rsidRPr="006A7328">
        <w:t>'</w:t>
      </w:r>
      <w:r>
        <w:t xml:space="preserve"> </w:t>
      </w:r>
      <w:r w:rsidRPr="006A7328">
        <w:t xml:space="preserve">reference - </w:t>
      </w:r>
      <w:r w:rsidRPr="006A7328">
        <w:rPr>
          <w:b/>
          <w:bCs/>
        </w:rPr>
        <w:t xml:space="preserve">(Willis, 2012) </w:t>
      </w:r>
      <w:r w:rsidRPr="006A7328">
        <w:t>or</w:t>
      </w:r>
    </w:p>
    <w:p w:rsidR="006A7328" w:rsidRPr="006A7328" w:rsidRDefault="006A7328" w:rsidP="006A7328">
      <w:pPr>
        <w:rPr>
          <w:b/>
          <w:bCs/>
        </w:rPr>
      </w:pPr>
      <w:r w:rsidRPr="006A7328">
        <w:rPr>
          <w:b/>
          <w:bCs/>
        </w:rPr>
        <w:t>(Willis 2012)</w:t>
      </w:r>
    </w:p>
    <w:p w:rsidR="006A7328" w:rsidRPr="006A7328" w:rsidRDefault="006A7328" w:rsidP="006A7328">
      <w:pPr>
        <w:rPr>
          <w:b/>
          <w:bCs/>
        </w:rPr>
      </w:pPr>
      <w:r w:rsidRPr="006A7328">
        <w:rPr>
          <w:b/>
          <w:bCs/>
        </w:rPr>
        <w:t>4 (e.g. Barry, 2011, May 2010, White, 2010):</w:t>
      </w:r>
      <w:r>
        <w:rPr>
          <w:b/>
          <w:bCs/>
        </w:rPr>
        <w:t xml:space="preserve"> </w:t>
      </w:r>
      <w:r w:rsidRPr="006A7328">
        <w:t>when a number of sources by different authors</w:t>
      </w:r>
      <w:r>
        <w:t xml:space="preserve"> </w:t>
      </w:r>
      <w:r w:rsidRPr="006A7328">
        <w:t>are listed, these are usually separated by</w:t>
      </w:r>
      <w:r>
        <w:t xml:space="preserve"> </w:t>
      </w:r>
      <w:r w:rsidRPr="006A7328">
        <w:t>a semi-colon; a comma may or may not be</w:t>
      </w:r>
      <w:r>
        <w:t xml:space="preserve"> </w:t>
      </w:r>
      <w:r w:rsidRPr="006A7328">
        <w:t>included between surname and date, but this</w:t>
      </w:r>
      <w:r>
        <w:t xml:space="preserve"> </w:t>
      </w:r>
      <w:r w:rsidRPr="006A7328">
        <w:t>needs to be consistent in a particular piece of</w:t>
      </w:r>
      <w:r>
        <w:t xml:space="preserve"> </w:t>
      </w:r>
      <w:r w:rsidRPr="006A7328">
        <w:t>writing. So this should be corrected to either</w:t>
      </w:r>
      <w:r>
        <w:t xml:space="preserve"> </w:t>
      </w:r>
      <w:r w:rsidRPr="006A7328">
        <w:rPr>
          <w:b/>
          <w:bCs/>
        </w:rPr>
        <w:t xml:space="preserve">(e.g. Barry, 2011; May, 2010; White, 2010) </w:t>
      </w:r>
      <w:r w:rsidRPr="006A7328">
        <w:t>or</w:t>
      </w:r>
      <w:r>
        <w:t xml:space="preserve"> </w:t>
      </w:r>
      <w:r w:rsidRPr="006A7328">
        <w:rPr>
          <w:b/>
          <w:bCs/>
        </w:rPr>
        <w:t>(e.g. Barry 2011; May 2010; White 2010)</w:t>
      </w:r>
    </w:p>
    <w:p w:rsidR="006A7328" w:rsidRPr="006A7328" w:rsidRDefault="006A7328" w:rsidP="006A7328">
      <w:r w:rsidRPr="006A7328">
        <w:rPr>
          <w:b/>
          <w:bCs/>
        </w:rPr>
        <w:lastRenderedPageBreak/>
        <w:t xml:space="preserve">5 (May, P, 2010): </w:t>
      </w:r>
      <w:r w:rsidRPr="006A7328">
        <w:t>only the writer's surname</w:t>
      </w:r>
      <w:r>
        <w:t xml:space="preserve"> </w:t>
      </w:r>
      <w:r w:rsidRPr="006A7328">
        <w:t xml:space="preserve">should be included - </w:t>
      </w:r>
      <w:r w:rsidRPr="006A7328">
        <w:rPr>
          <w:b/>
          <w:bCs/>
        </w:rPr>
        <w:t xml:space="preserve">(May, 2010) </w:t>
      </w:r>
      <w:r w:rsidRPr="006A7328">
        <w:t>or</w:t>
      </w:r>
      <w:r>
        <w:t xml:space="preserve"> </w:t>
      </w:r>
      <w:r w:rsidRPr="006A7328">
        <w:rPr>
          <w:b/>
          <w:bCs/>
        </w:rPr>
        <w:t xml:space="preserve">(May 2010). </w:t>
      </w:r>
      <w:r w:rsidRPr="006A7328">
        <w:t>(Note the exception mentioned in</w:t>
      </w:r>
      <w:r>
        <w:t xml:space="preserve"> </w:t>
      </w:r>
      <w:r w:rsidRPr="006A7328">
        <w:t>2 above.)</w:t>
      </w:r>
    </w:p>
    <w:p w:rsidR="006A7328" w:rsidRPr="006A7328" w:rsidRDefault="006A7328" w:rsidP="006A7328">
      <w:pPr>
        <w:rPr>
          <w:b/>
          <w:bCs/>
        </w:rPr>
      </w:pPr>
      <w:r w:rsidRPr="006A7328">
        <w:rPr>
          <w:b/>
          <w:bCs/>
        </w:rPr>
        <w:t xml:space="preserve">6 (Levin, Advertising in focus, 2008): </w:t>
      </w:r>
      <w:r w:rsidRPr="006A7328">
        <w:t>the title</w:t>
      </w:r>
      <w:r>
        <w:t xml:space="preserve"> </w:t>
      </w:r>
      <w:r w:rsidRPr="006A7328">
        <w:t>of the publication should not be mentioned -</w:t>
      </w:r>
      <w:r>
        <w:t xml:space="preserve"> </w:t>
      </w:r>
      <w:r w:rsidRPr="006A7328">
        <w:rPr>
          <w:b/>
          <w:bCs/>
        </w:rPr>
        <w:t xml:space="preserve">(Levin, 2008) </w:t>
      </w:r>
      <w:r w:rsidRPr="006A7328">
        <w:t xml:space="preserve">or </w:t>
      </w:r>
      <w:r w:rsidRPr="006A7328">
        <w:rPr>
          <w:b/>
          <w:bCs/>
        </w:rPr>
        <w:t>(Levin 2008).</w:t>
      </w:r>
    </w:p>
    <w:p w:rsidR="006A7328" w:rsidRPr="006A7328" w:rsidRDefault="006A7328" w:rsidP="006A7328">
      <w:r w:rsidRPr="006A7328">
        <w:rPr>
          <w:b/>
          <w:bCs/>
        </w:rPr>
        <w:t xml:space="preserve">7 (e.g. Marks, 2006, in Allen, 2008): </w:t>
      </w:r>
      <w:r w:rsidRPr="006A7328">
        <w:t>this is</w:t>
      </w:r>
      <w:r>
        <w:t xml:space="preserve"> </w:t>
      </w:r>
      <w:r w:rsidRPr="006A7328">
        <w:t>a report of one writer (Marks) mentioned in</w:t>
      </w:r>
    </w:p>
    <w:p w:rsidR="006A7328" w:rsidRPr="006A7328" w:rsidRDefault="006A7328" w:rsidP="006A7328">
      <w:pPr>
        <w:rPr>
          <w:b/>
          <w:bCs/>
        </w:rPr>
      </w:pPr>
      <w:proofErr w:type="gramStart"/>
      <w:r w:rsidRPr="006A7328">
        <w:t>another</w:t>
      </w:r>
      <w:proofErr w:type="gramEnd"/>
      <w:r w:rsidRPr="006A7328">
        <w:t xml:space="preserve"> writer's work. This is correct, although a</w:t>
      </w:r>
      <w:r>
        <w:t xml:space="preserve"> </w:t>
      </w:r>
      <w:r w:rsidRPr="006A7328">
        <w:t xml:space="preserve">common alternative is </w:t>
      </w:r>
      <w:r w:rsidRPr="006A7328">
        <w:rPr>
          <w:b/>
          <w:bCs/>
        </w:rPr>
        <w:t>(e.g. Marks, 2006, cited</w:t>
      </w:r>
      <w:r>
        <w:rPr>
          <w:b/>
          <w:bCs/>
        </w:rPr>
        <w:t xml:space="preserve"> </w:t>
      </w:r>
      <w:r w:rsidRPr="006A7328">
        <w:rPr>
          <w:b/>
          <w:bCs/>
        </w:rPr>
        <w:t>in Al</w:t>
      </w:r>
      <w:r>
        <w:rPr>
          <w:b/>
          <w:bCs/>
        </w:rPr>
        <w:t>l</w:t>
      </w:r>
      <w:r w:rsidRPr="006A7328">
        <w:rPr>
          <w:b/>
          <w:bCs/>
        </w:rPr>
        <w:t>en, 2008).</w:t>
      </w:r>
    </w:p>
    <w:p w:rsidR="006A7328" w:rsidRPr="006A7328" w:rsidRDefault="006A7328" w:rsidP="006A7328">
      <w:pPr>
        <w:rPr>
          <w:b/>
          <w:bCs/>
        </w:rPr>
      </w:pPr>
      <w:r w:rsidRPr="006A7328">
        <w:rPr>
          <w:b/>
          <w:bCs/>
        </w:rPr>
        <w:t xml:space="preserve">8 Alvin 2010: </w:t>
      </w:r>
      <w:r w:rsidRPr="006A7328">
        <w:t>date should be in brackets -</w:t>
      </w:r>
      <w:r>
        <w:t xml:space="preserve"> </w:t>
      </w:r>
      <w:proofErr w:type="spellStart"/>
      <w:r w:rsidRPr="006A7328">
        <w:rPr>
          <w:b/>
          <w:bCs/>
        </w:rPr>
        <w:t>Aivin</w:t>
      </w:r>
      <w:proofErr w:type="spellEnd"/>
      <w:r w:rsidRPr="006A7328">
        <w:rPr>
          <w:b/>
          <w:bCs/>
        </w:rPr>
        <w:t xml:space="preserve"> (2010)</w:t>
      </w:r>
    </w:p>
    <w:p w:rsidR="006A7328" w:rsidRPr="006A7328" w:rsidRDefault="006A7328" w:rsidP="006A7328">
      <w:r w:rsidRPr="006A7328">
        <w:rPr>
          <w:b/>
          <w:bCs/>
        </w:rPr>
        <w:t xml:space="preserve">9 (Collins, 2011): </w:t>
      </w:r>
      <w:r w:rsidRPr="006A7328">
        <w:t>correct</w:t>
      </w:r>
    </w:p>
    <w:p w:rsidR="00481F16" w:rsidRDefault="006A7328" w:rsidP="006A7328">
      <w:pPr>
        <w:rPr>
          <w:b/>
          <w:bCs/>
        </w:rPr>
      </w:pPr>
      <w:r w:rsidRPr="006A7328">
        <w:rPr>
          <w:b/>
          <w:bCs/>
        </w:rPr>
        <w:t xml:space="preserve">10 (Petersen, 2012, page 13): </w:t>
      </w:r>
      <w:r w:rsidRPr="006A7328">
        <w:t>'page' is usually</w:t>
      </w:r>
      <w:r>
        <w:t xml:space="preserve"> </w:t>
      </w:r>
      <w:r w:rsidRPr="006A7328">
        <w:t xml:space="preserve">abbreviated </w:t>
      </w:r>
      <w:proofErr w:type="spellStart"/>
      <w:r w:rsidRPr="006A7328">
        <w:t>to p</w:t>
      </w:r>
      <w:proofErr w:type="spellEnd"/>
      <w:r w:rsidRPr="006A7328">
        <w:t xml:space="preserve">. - </w:t>
      </w:r>
      <w:r w:rsidRPr="006A7328">
        <w:rPr>
          <w:b/>
          <w:bCs/>
        </w:rPr>
        <w:t>(Petersen, 2012, p. 13)</w:t>
      </w:r>
    </w:p>
    <w:p w:rsidR="006A7328" w:rsidRPr="006A7328" w:rsidRDefault="006A7328" w:rsidP="006A7328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5436B" w:rsidRPr="00B5436B" w:rsidRDefault="00B5436B" w:rsidP="00B5436B">
      <w:pPr>
        <w:rPr>
          <w:b/>
        </w:rPr>
      </w:pPr>
      <w:r w:rsidRPr="00B5436B">
        <w:rPr>
          <w:b/>
        </w:rPr>
        <w:t xml:space="preserve">1) </w:t>
      </w:r>
      <w:r w:rsidR="0012500F" w:rsidRPr="0012500F">
        <w:rPr>
          <w:b/>
          <w:i/>
        </w:rPr>
        <w:t>–</w:t>
      </w:r>
      <w:proofErr w:type="spellStart"/>
      <w:r w:rsidR="0012500F" w:rsidRPr="0012500F">
        <w:rPr>
          <w:b/>
          <w:i/>
        </w:rPr>
        <w:t>ing</w:t>
      </w:r>
      <w:proofErr w:type="spellEnd"/>
      <w:r w:rsidR="0012500F">
        <w:rPr>
          <w:b/>
        </w:rPr>
        <w:t xml:space="preserve"> clauses with prepositions and conjunctions</w:t>
      </w:r>
    </w:p>
    <w:p w:rsidR="00B5436B" w:rsidRDefault="00B5436B" w:rsidP="00B5436B">
      <w:r w:rsidRPr="00B5436B">
        <w:rPr>
          <w:b/>
        </w:rPr>
        <w:t>1.1</w:t>
      </w:r>
      <w:r>
        <w:t xml:space="preserve">  </w:t>
      </w:r>
    </w:p>
    <w:p w:rsidR="0012500F" w:rsidRPr="0012500F" w:rsidRDefault="0012500F" w:rsidP="0012500F">
      <w:r>
        <w:t>2</w:t>
      </w:r>
      <w:r w:rsidRPr="0012500F">
        <w:t>e - After reviewing the literature, I will outline the</w:t>
      </w:r>
      <w:r>
        <w:t xml:space="preserve"> </w:t>
      </w:r>
      <w:r w:rsidRPr="0012500F">
        <w:t>methods used in the research.</w:t>
      </w:r>
    </w:p>
    <w:p w:rsidR="0012500F" w:rsidRPr="0012500F" w:rsidRDefault="0012500F" w:rsidP="0012500F">
      <w:r>
        <w:t>3</w:t>
      </w:r>
      <w:r w:rsidRPr="0012500F">
        <w:t>b - On becoming president, he made education</w:t>
      </w:r>
      <w:r>
        <w:t xml:space="preserve"> </w:t>
      </w:r>
      <w:r w:rsidRPr="0012500F">
        <w:t>the main priority of his government.</w:t>
      </w:r>
    </w:p>
    <w:p w:rsidR="0012500F" w:rsidRPr="0012500F" w:rsidRDefault="0012500F" w:rsidP="0012500F">
      <w:r>
        <w:t>4</w:t>
      </w:r>
      <w:r w:rsidRPr="0012500F">
        <w:t>f - In comparing the two groups, both</w:t>
      </w:r>
      <w:r>
        <w:t xml:space="preserve"> </w:t>
      </w:r>
      <w:r w:rsidRPr="0012500F">
        <w:t>quantitative and qualitative data were used.</w:t>
      </w:r>
    </w:p>
    <w:p w:rsidR="0012500F" w:rsidRPr="0012500F" w:rsidRDefault="0012500F" w:rsidP="0012500F">
      <w:r>
        <w:t>5</w:t>
      </w:r>
      <w:r w:rsidRPr="0012500F">
        <w:t>a - While not denying that there is discrimination</w:t>
      </w:r>
      <w:r>
        <w:t xml:space="preserve"> </w:t>
      </w:r>
      <w:r w:rsidRPr="0012500F">
        <w:t>in the workplace, Bright (2009) contends that it</w:t>
      </w:r>
      <w:r>
        <w:t xml:space="preserve"> </w:t>
      </w:r>
      <w:r w:rsidRPr="0012500F">
        <w:t>is not older workers who are a particular target.</w:t>
      </w:r>
    </w:p>
    <w:p w:rsidR="00B5436B" w:rsidRDefault="0012500F" w:rsidP="0012500F">
      <w:r>
        <w:t>6</w:t>
      </w:r>
      <w:r w:rsidRPr="0012500F">
        <w:t>d - Before starting school in September, children</w:t>
      </w:r>
      <w:r>
        <w:t xml:space="preserve"> </w:t>
      </w:r>
      <w:r w:rsidRPr="0012500F">
        <w:t xml:space="preserve">are </w:t>
      </w:r>
      <w:proofErr w:type="spellStart"/>
      <w:r w:rsidRPr="0012500F">
        <w:t>immunised</w:t>
      </w:r>
      <w:proofErr w:type="spellEnd"/>
      <w:r w:rsidRPr="0012500F">
        <w:t xml:space="preserve"> against tetanus and measles.</w:t>
      </w:r>
    </w:p>
    <w:p w:rsidR="00B5436B" w:rsidRPr="00B5436B" w:rsidRDefault="00B5436B" w:rsidP="00B5436B">
      <w:pPr>
        <w:rPr>
          <w:b/>
        </w:rPr>
      </w:pPr>
      <w:r w:rsidRPr="00B5436B">
        <w:rPr>
          <w:b/>
        </w:rPr>
        <w:t>1.2</w:t>
      </w:r>
    </w:p>
    <w:p w:rsidR="0012500F" w:rsidRPr="0012500F" w:rsidRDefault="0012500F" w:rsidP="0012500F">
      <w:pPr>
        <w:rPr>
          <w:i/>
          <w:iCs/>
        </w:rPr>
      </w:pPr>
      <w:proofErr w:type="gramStart"/>
      <w:r>
        <w:t xml:space="preserve">1 </w:t>
      </w:r>
      <w:r w:rsidRPr="0012500F">
        <w:t>Incorrect.</w:t>
      </w:r>
      <w:proofErr w:type="gramEnd"/>
      <w:r w:rsidRPr="0012500F">
        <w:t xml:space="preserve"> The implied subject of the </w:t>
      </w:r>
      <w:r w:rsidRPr="0012500F">
        <w:rPr>
          <w:i/>
          <w:iCs/>
        </w:rPr>
        <w:t>-</w:t>
      </w:r>
      <w:proofErr w:type="spellStart"/>
      <w:r w:rsidRPr="0012500F">
        <w:rPr>
          <w:i/>
          <w:iCs/>
        </w:rPr>
        <w:t>ing</w:t>
      </w:r>
      <w:proofErr w:type="spellEnd"/>
      <w:r w:rsidRPr="0012500F">
        <w:rPr>
          <w:i/>
          <w:iCs/>
        </w:rPr>
        <w:t xml:space="preserve"> </w:t>
      </w:r>
      <w:r w:rsidRPr="0012500F">
        <w:t>clause</w:t>
      </w:r>
      <w:r>
        <w:t xml:space="preserve"> </w:t>
      </w:r>
      <w:r w:rsidRPr="0012500F">
        <w:t>is '(the) children looked at in the research',</w:t>
      </w:r>
      <w:r>
        <w:t xml:space="preserve"> </w:t>
      </w:r>
      <w:r w:rsidRPr="0012500F">
        <w:t>while the subject of the main clause is 'the</w:t>
      </w:r>
      <w:r>
        <w:t xml:space="preserve"> </w:t>
      </w:r>
      <w:r w:rsidRPr="0012500F">
        <w:t>researchers'. Possible improvements might be:</w:t>
      </w:r>
      <w:r>
        <w:t xml:space="preserve"> </w:t>
      </w:r>
      <w:r w:rsidRPr="0012500F">
        <w:rPr>
          <w:i/>
          <w:iCs/>
        </w:rPr>
        <w:t>On starting sc</w:t>
      </w:r>
      <w:r>
        <w:rPr>
          <w:i/>
          <w:iCs/>
        </w:rPr>
        <w:t>h</w:t>
      </w:r>
      <w:r w:rsidRPr="0012500F">
        <w:rPr>
          <w:i/>
          <w:iCs/>
        </w:rPr>
        <w:t>ool, the children had their</w:t>
      </w:r>
      <w:r>
        <w:rPr>
          <w:i/>
          <w:iCs/>
        </w:rPr>
        <w:t xml:space="preserve"> </w:t>
      </w:r>
      <w:r w:rsidRPr="0012500F">
        <w:rPr>
          <w:i/>
          <w:iCs/>
        </w:rPr>
        <w:t xml:space="preserve">achievement examined by </w:t>
      </w:r>
      <w:r>
        <w:rPr>
          <w:i/>
          <w:iCs/>
        </w:rPr>
        <w:t>r</w:t>
      </w:r>
      <w:r w:rsidRPr="0012500F">
        <w:rPr>
          <w:i/>
          <w:iCs/>
        </w:rPr>
        <w:t>esearchers</w:t>
      </w:r>
      <w:proofErr w:type="gramStart"/>
      <w:r w:rsidRPr="0012500F">
        <w:rPr>
          <w:i/>
          <w:iCs/>
        </w:rPr>
        <w:t>./</w:t>
      </w:r>
      <w:proofErr w:type="gramEnd"/>
      <w:r w:rsidRPr="0012500F">
        <w:rPr>
          <w:i/>
          <w:iCs/>
        </w:rPr>
        <w:t>When children started school, researchers</w:t>
      </w:r>
      <w:r>
        <w:rPr>
          <w:i/>
          <w:iCs/>
        </w:rPr>
        <w:t xml:space="preserve"> </w:t>
      </w:r>
      <w:r w:rsidRPr="0012500F">
        <w:rPr>
          <w:i/>
          <w:iCs/>
        </w:rPr>
        <w:t>examined their achievement.</w:t>
      </w:r>
    </w:p>
    <w:p w:rsidR="0012500F" w:rsidRPr="0012500F" w:rsidRDefault="0012500F" w:rsidP="0012500F">
      <w:proofErr w:type="gramStart"/>
      <w:r>
        <w:t xml:space="preserve">2 </w:t>
      </w:r>
      <w:r w:rsidRPr="0012500F">
        <w:t>Correct.</w:t>
      </w:r>
      <w:proofErr w:type="gramEnd"/>
      <w:r w:rsidRPr="0012500F">
        <w:t xml:space="preserve"> The implied subject of the </w:t>
      </w:r>
      <w:r w:rsidRPr="0012500F">
        <w:rPr>
          <w:i/>
          <w:iCs/>
        </w:rPr>
        <w:t>-</w:t>
      </w:r>
      <w:proofErr w:type="spellStart"/>
      <w:r>
        <w:rPr>
          <w:i/>
          <w:iCs/>
        </w:rPr>
        <w:t>i</w:t>
      </w:r>
      <w:r w:rsidRPr="0012500F">
        <w:rPr>
          <w:i/>
          <w:iCs/>
        </w:rPr>
        <w:t>ng</w:t>
      </w:r>
      <w:proofErr w:type="spellEnd"/>
      <w:r w:rsidRPr="0012500F">
        <w:rPr>
          <w:i/>
          <w:iCs/>
        </w:rPr>
        <w:t xml:space="preserve"> </w:t>
      </w:r>
      <w:r w:rsidRPr="0012500F">
        <w:t>clause is</w:t>
      </w:r>
      <w:r>
        <w:t xml:space="preserve"> </w:t>
      </w:r>
      <w:r w:rsidRPr="0012500F">
        <w:t xml:space="preserve">' 1 </w:t>
      </w:r>
      <w:proofErr w:type="gramStart"/>
      <w:r w:rsidRPr="0012500F">
        <w:t>' ,</w:t>
      </w:r>
      <w:proofErr w:type="gramEnd"/>
      <w:r w:rsidRPr="0012500F">
        <w:t xml:space="preserve"> and the subject of the main clause is also T.</w:t>
      </w:r>
      <w:r>
        <w:t xml:space="preserve"> </w:t>
      </w:r>
    </w:p>
    <w:p w:rsidR="0012500F" w:rsidRPr="0012500F" w:rsidRDefault="0012500F" w:rsidP="0012500F">
      <w:proofErr w:type="gramStart"/>
      <w:r>
        <w:t xml:space="preserve">3 </w:t>
      </w:r>
      <w:r w:rsidRPr="0012500F">
        <w:t>Correct.</w:t>
      </w:r>
      <w:proofErr w:type="gramEnd"/>
      <w:r w:rsidRPr="0012500F">
        <w:t xml:space="preserve"> The implied subject of the </w:t>
      </w:r>
      <w:r w:rsidRPr="0012500F">
        <w:rPr>
          <w:i/>
          <w:iCs/>
        </w:rPr>
        <w:t>-</w:t>
      </w:r>
      <w:proofErr w:type="spellStart"/>
      <w:r>
        <w:rPr>
          <w:i/>
          <w:iCs/>
        </w:rPr>
        <w:t>i</w:t>
      </w:r>
      <w:r w:rsidRPr="0012500F">
        <w:rPr>
          <w:i/>
          <w:iCs/>
        </w:rPr>
        <w:t>ng</w:t>
      </w:r>
      <w:proofErr w:type="spellEnd"/>
      <w:r w:rsidRPr="0012500F">
        <w:rPr>
          <w:i/>
          <w:iCs/>
        </w:rPr>
        <w:t xml:space="preserve"> </w:t>
      </w:r>
      <w:r w:rsidRPr="0012500F">
        <w:t>clause is</w:t>
      </w:r>
      <w:r>
        <w:t xml:space="preserve"> </w:t>
      </w:r>
      <w:r w:rsidRPr="0012500F">
        <w:t>'students', and the subject of the main clause is</w:t>
      </w:r>
      <w:r>
        <w:t xml:space="preserve"> </w:t>
      </w:r>
      <w:r w:rsidRPr="0012500F">
        <w:t>also 'students'.</w:t>
      </w:r>
      <w:r>
        <w:t xml:space="preserve"> </w:t>
      </w:r>
    </w:p>
    <w:p w:rsidR="0012500F" w:rsidRPr="0012500F" w:rsidRDefault="0012500F" w:rsidP="0012500F">
      <w:proofErr w:type="gramStart"/>
      <w:r>
        <w:t xml:space="preserve">4 </w:t>
      </w:r>
      <w:r w:rsidRPr="0012500F">
        <w:t>Incorrect.</w:t>
      </w:r>
      <w:proofErr w:type="gramEnd"/>
      <w:r w:rsidRPr="0012500F">
        <w:t xml:space="preserve"> The implied subject of the </w:t>
      </w:r>
      <w:r w:rsidRPr="0012500F">
        <w:rPr>
          <w:i/>
          <w:iCs/>
        </w:rPr>
        <w:t>-</w:t>
      </w:r>
      <w:proofErr w:type="spellStart"/>
      <w:r w:rsidRPr="0012500F">
        <w:rPr>
          <w:i/>
          <w:iCs/>
        </w:rPr>
        <w:t>ing</w:t>
      </w:r>
      <w:r w:rsidRPr="0012500F">
        <w:t>clause</w:t>
      </w:r>
      <w:proofErr w:type="spellEnd"/>
      <w:r w:rsidRPr="0012500F">
        <w:t xml:space="preserve"> is ' 1 ' (= the author), while the subject</w:t>
      </w:r>
    </w:p>
    <w:p w:rsidR="0012500F" w:rsidRPr="0012500F" w:rsidRDefault="0012500F" w:rsidP="0012500F">
      <w:pPr>
        <w:rPr>
          <w:i/>
          <w:iCs/>
        </w:rPr>
      </w:pPr>
      <w:proofErr w:type="gramStart"/>
      <w:r w:rsidRPr="0012500F">
        <w:t>of</w:t>
      </w:r>
      <w:proofErr w:type="gramEnd"/>
      <w:r w:rsidRPr="0012500F">
        <w:t xml:space="preserve"> the main clause is 'managers'. Possible</w:t>
      </w:r>
      <w:r>
        <w:t xml:space="preserve"> </w:t>
      </w:r>
      <w:r w:rsidRPr="0012500F">
        <w:t xml:space="preserve">improvements might </w:t>
      </w:r>
      <w:proofErr w:type="spellStart"/>
      <w:r w:rsidRPr="0012500F">
        <w:t>be</w:t>
      </w:r>
      <w:proofErr w:type="gramStart"/>
      <w:r w:rsidRPr="0012500F">
        <w:t>:</w:t>
      </w:r>
      <w:r w:rsidRPr="0012500F">
        <w:rPr>
          <w:i/>
          <w:iCs/>
        </w:rPr>
        <w:t>While</w:t>
      </w:r>
      <w:proofErr w:type="spellEnd"/>
      <w:proofErr w:type="gramEnd"/>
      <w:r w:rsidRPr="0012500F">
        <w:rPr>
          <w:i/>
          <w:iCs/>
        </w:rPr>
        <w:t xml:space="preserve"> </w:t>
      </w:r>
      <w:proofErr w:type="spellStart"/>
      <w:r w:rsidRPr="0012500F">
        <w:rPr>
          <w:i/>
          <w:iCs/>
        </w:rPr>
        <w:t>recognising</w:t>
      </w:r>
      <w:proofErr w:type="spellEnd"/>
      <w:r w:rsidRPr="0012500F">
        <w:rPr>
          <w:i/>
          <w:iCs/>
        </w:rPr>
        <w:t xml:space="preserve"> that the results may not be</w:t>
      </w:r>
      <w:r>
        <w:rPr>
          <w:i/>
          <w:iCs/>
        </w:rPr>
        <w:t xml:space="preserve"> </w:t>
      </w:r>
      <w:proofErr w:type="spellStart"/>
      <w:r w:rsidRPr="0012500F">
        <w:rPr>
          <w:i/>
          <w:iCs/>
        </w:rPr>
        <w:t>generallsable</w:t>
      </w:r>
      <w:proofErr w:type="spellEnd"/>
      <w:r w:rsidRPr="0012500F">
        <w:rPr>
          <w:i/>
          <w:iCs/>
        </w:rPr>
        <w:t xml:space="preserve"> to ail businesses, In my view</w:t>
      </w:r>
      <w:r>
        <w:rPr>
          <w:i/>
          <w:iCs/>
        </w:rPr>
        <w:t xml:space="preserve"> </w:t>
      </w:r>
      <w:r w:rsidRPr="0012500F">
        <w:rPr>
          <w:i/>
          <w:iCs/>
        </w:rPr>
        <w:t>managers should have a working knowledge of</w:t>
      </w:r>
      <w:r>
        <w:rPr>
          <w:i/>
          <w:iCs/>
        </w:rPr>
        <w:t xml:space="preserve"> </w:t>
      </w:r>
      <w:r w:rsidRPr="0012500F">
        <w:rPr>
          <w:i/>
          <w:iCs/>
        </w:rPr>
        <w:t xml:space="preserve">accounting./Although I </w:t>
      </w:r>
      <w:proofErr w:type="spellStart"/>
      <w:r w:rsidRPr="0012500F">
        <w:rPr>
          <w:i/>
          <w:iCs/>
        </w:rPr>
        <w:t>recognise</w:t>
      </w:r>
      <w:proofErr w:type="spellEnd"/>
      <w:r w:rsidRPr="0012500F">
        <w:rPr>
          <w:i/>
          <w:iCs/>
        </w:rPr>
        <w:t xml:space="preserve"> that the results may not be</w:t>
      </w:r>
    </w:p>
    <w:p w:rsidR="00B5436B" w:rsidRDefault="0012500F" w:rsidP="0012500F">
      <w:pPr>
        <w:rPr>
          <w:i/>
          <w:iCs/>
        </w:rPr>
      </w:pPr>
      <w:proofErr w:type="spellStart"/>
      <w:proofErr w:type="gramStart"/>
      <w:r w:rsidRPr="0012500F">
        <w:rPr>
          <w:i/>
          <w:iCs/>
        </w:rPr>
        <w:t>generallsable</w:t>
      </w:r>
      <w:proofErr w:type="spellEnd"/>
      <w:proofErr w:type="gramEnd"/>
      <w:r w:rsidRPr="0012500F">
        <w:rPr>
          <w:i/>
          <w:iCs/>
        </w:rPr>
        <w:t xml:space="preserve"> to all businesses, managers should</w:t>
      </w:r>
      <w:r>
        <w:rPr>
          <w:i/>
          <w:iCs/>
        </w:rPr>
        <w:t xml:space="preserve"> </w:t>
      </w:r>
      <w:r w:rsidRPr="0012500F">
        <w:rPr>
          <w:i/>
          <w:iCs/>
        </w:rPr>
        <w:t>have a working knowledge of accounting.</w:t>
      </w:r>
    </w:p>
    <w:p w:rsidR="0012500F" w:rsidRPr="0012500F" w:rsidRDefault="0012500F" w:rsidP="0012500F"/>
    <w:p w:rsidR="00B5436B" w:rsidRPr="00D44E4E" w:rsidRDefault="00B5436B" w:rsidP="00B5436B">
      <w:pPr>
        <w:rPr>
          <w:b/>
        </w:rPr>
      </w:pPr>
      <w:r w:rsidRPr="00D44E4E">
        <w:rPr>
          <w:b/>
        </w:rPr>
        <w:t xml:space="preserve">2) </w:t>
      </w:r>
      <w:r w:rsidR="0012500F">
        <w:rPr>
          <w:b/>
        </w:rPr>
        <w:t>Prepositions after passive verbs</w:t>
      </w:r>
    </w:p>
    <w:p w:rsidR="00D44E4E" w:rsidRPr="00D44E4E" w:rsidRDefault="00D44E4E" w:rsidP="00B5436B">
      <w:pPr>
        <w:rPr>
          <w:b/>
        </w:rPr>
      </w:pPr>
      <w:r w:rsidRPr="00D44E4E">
        <w:rPr>
          <w:b/>
        </w:rPr>
        <w:t xml:space="preserve">2.1 </w:t>
      </w:r>
    </w:p>
    <w:p w:rsidR="0012500F" w:rsidRPr="0012500F" w:rsidRDefault="0012500F" w:rsidP="0012500F">
      <w:r w:rsidRPr="0012500F">
        <w:t>1 to</w:t>
      </w:r>
    </w:p>
    <w:p w:rsidR="0012500F" w:rsidRPr="0012500F" w:rsidRDefault="0012500F" w:rsidP="0012500F">
      <w:r w:rsidRPr="0012500F">
        <w:t>3 with</w:t>
      </w:r>
    </w:p>
    <w:p w:rsidR="0012500F" w:rsidRPr="0012500F" w:rsidRDefault="0012500F" w:rsidP="0012500F">
      <w:r w:rsidRPr="0012500F">
        <w:t>4 of</w:t>
      </w:r>
    </w:p>
    <w:p w:rsidR="0012500F" w:rsidRPr="0012500F" w:rsidRDefault="0012500F" w:rsidP="0012500F">
      <w:r w:rsidRPr="0012500F">
        <w:t>5 in</w:t>
      </w:r>
    </w:p>
    <w:p w:rsidR="0012500F" w:rsidRPr="0012500F" w:rsidRDefault="0012500F" w:rsidP="0012500F">
      <w:r w:rsidRPr="0012500F">
        <w:t>6 into</w:t>
      </w:r>
    </w:p>
    <w:p w:rsidR="0012500F" w:rsidRPr="0012500F" w:rsidRDefault="0012500F" w:rsidP="0012500F">
      <w:r w:rsidRPr="0012500F">
        <w:t>7 on</w:t>
      </w:r>
    </w:p>
    <w:p w:rsidR="0012500F" w:rsidRPr="0012500F" w:rsidRDefault="0012500F" w:rsidP="0012500F">
      <w:r w:rsidRPr="0012500F">
        <w:lastRenderedPageBreak/>
        <w:t>8 at</w:t>
      </w:r>
    </w:p>
    <w:p w:rsidR="00B5436B" w:rsidRPr="00D44E4E" w:rsidRDefault="00D44E4E" w:rsidP="0012500F">
      <w:pPr>
        <w:rPr>
          <w:b/>
        </w:rPr>
      </w:pPr>
      <w:r w:rsidRPr="00D44E4E">
        <w:rPr>
          <w:b/>
        </w:rPr>
        <w:t>2.2</w:t>
      </w:r>
    </w:p>
    <w:p w:rsidR="0012500F" w:rsidRPr="0012500F" w:rsidRDefault="0012500F" w:rsidP="0012500F">
      <w:r w:rsidRPr="0012500F">
        <w:rPr>
          <w:bCs/>
        </w:rPr>
        <w:t xml:space="preserve">2 </w:t>
      </w:r>
      <w:r w:rsidRPr="0012500F">
        <w:t>divided</w:t>
      </w:r>
    </w:p>
    <w:p w:rsidR="0012500F" w:rsidRPr="0012500F" w:rsidRDefault="0012500F" w:rsidP="0012500F">
      <w:r w:rsidRPr="0012500F">
        <w:rPr>
          <w:bCs/>
        </w:rPr>
        <w:t xml:space="preserve">3 </w:t>
      </w:r>
      <w:r w:rsidRPr="0012500F">
        <w:t>to</w:t>
      </w:r>
    </w:p>
    <w:p w:rsidR="0012500F" w:rsidRPr="0012500F" w:rsidRDefault="0012500F" w:rsidP="0012500F">
      <w:r>
        <w:t xml:space="preserve">4 </w:t>
      </w:r>
      <w:r w:rsidRPr="0012500F">
        <w:t>with</w:t>
      </w:r>
    </w:p>
    <w:p w:rsidR="0012500F" w:rsidRPr="0012500F" w:rsidRDefault="0012500F" w:rsidP="0012500F">
      <w:r w:rsidRPr="0012500F">
        <w:rPr>
          <w:bCs/>
        </w:rPr>
        <w:t xml:space="preserve">5 </w:t>
      </w:r>
      <w:r w:rsidRPr="0012500F">
        <w:t>regarded</w:t>
      </w:r>
    </w:p>
    <w:p w:rsidR="0012500F" w:rsidRPr="0012500F" w:rsidRDefault="0012500F" w:rsidP="0012500F">
      <w:r w:rsidRPr="0012500F">
        <w:rPr>
          <w:bCs/>
        </w:rPr>
        <w:t xml:space="preserve">6 </w:t>
      </w:r>
      <w:r w:rsidRPr="0012500F">
        <w:t>based</w:t>
      </w:r>
    </w:p>
    <w:p w:rsidR="0012500F" w:rsidRPr="0012500F" w:rsidRDefault="0012500F" w:rsidP="0012500F">
      <w:r w:rsidRPr="0012500F">
        <w:rPr>
          <w:bCs/>
        </w:rPr>
        <w:t xml:space="preserve">7 </w:t>
      </w:r>
      <w:r w:rsidRPr="0012500F">
        <w:t>in</w:t>
      </w:r>
    </w:p>
    <w:p w:rsidR="0012500F" w:rsidRPr="0012500F" w:rsidRDefault="0012500F" w:rsidP="0012500F">
      <w:r w:rsidRPr="0012500F">
        <w:rPr>
          <w:bCs/>
        </w:rPr>
        <w:t xml:space="preserve">8 </w:t>
      </w:r>
      <w:r w:rsidRPr="0012500F">
        <w:t>of</w:t>
      </w:r>
    </w:p>
    <w:p w:rsidR="0012500F" w:rsidRPr="0012500F" w:rsidRDefault="0012500F" w:rsidP="0012500F">
      <w:r w:rsidRPr="0012500F">
        <w:rPr>
          <w:bCs/>
        </w:rPr>
        <w:t xml:space="preserve">9 </w:t>
      </w:r>
      <w:r w:rsidRPr="0012500F">
        <w:t>as</w:t>
      </w:r>
    </w:p>
    <w:p w:rsidR="00170431" w:rsidRPr="0012500F" w:rsidRDefault="0012500F" w:rsidP="0012500F">
      <w:r w:rsidRPr="0012500F">
        <w:rPr>
          <w:bCs/>
        </w:rPr>
        <w:t xml:space="preserve">10 </w:t>
      </w:r>
      <w:r w:rsidRPr="0012500F">
        <w:t>translated</w:t>
      </w:r>
    </w:p>
    <w:p w:rsidR="00170431" w:rsidRDefault="00170431" w:rsidP="00D44E4E">
      <w:pPr>
        <w:rPr>
          <w:b/>
        </w:rPr>
      </w:pPr>
    </w:p>
    <w:p w:rsidR="001A1C1A" w:rsidRDefault="001A1C1A" w:rsidP="00D44E4E">
      <w:pPr>
        <w:rPr>
          <w:b/>
        </w:rPr>
      </w:pPr>
      <w:r w:rsidRPr="001A1C1A">
        <w:rPr>
          <w:b/>
        </w:rPr>
        <w:t xml:space="preserve">3) </w:t>
      </w:r>
      <w:r w:rsidR="0012500F">
        <w:rPr>
          <w:b/>
        </w:rPr>
        <w:t xml:space="preserve">Problem-words affect </w:t>
      </w:r>
      <w:proofErr w:type="spellStart"/>
      <w:r w:rsidR="0012500F">
        <w:rPr>
          <w:b/>
        </w:rPr>
        <w:t>vs</w:t>
      </w:r>
      <w:proofErr w:type="spellEnd"/>
      <w:r w:rsidR="0012500F">
        <w:rPr>
          <w:b/>
        </w:rPr>
        <w:t xml:space="preserve"> effect</w:t>
      </w:r>
    </w:p>
    <w:p w:rsidR="001A1C1A" w:rsidRDefault="001A1C1A" w:rsidP="00D44E4E">
      <w:pPr>
        <w:rPr>
          <w:b/>
        </w:rPr>
      </w:pPr>
      <w:r>
        <w:rPr>
          <w:b/>
        </w:rPr>
        <w:t>3.1</w:t>
      </w:r>
    </w:p>
    <w:p w:rsidR="0012500F" w:rsidRPr="00BB476C" w:rsidRDefault="0012500F" w:rsidP="0012500F">
      <w:r w:rsidRPr="00BB476C">
        <w:rPr>
          <w:bCs/>
        </w:rPr>
        <w:t xml:space="preserve">2 </w:t>
      </w:r>
      <w:r w:rsidRPr="00BB476C">
        <w:t>d</w:t>
      </w:r>
    </w:p>
    <w:p w:rsidR="0012500F" w:rsidRPr="00BB476C" w:rsidRDefault="0012500F" w:rsidP="0012500F">
      <w:r w:rsidRPr="00BB476C">
        <w:rPr>
          <w:bCs/>
        </w:rPr>
        <w:t xml:space="preserve">3 </w:t>
      </w:r>
      <w:r w:rsidRPr="00BB476C">
        <w:t>b</w:t>
      </w:r>
    </w:p>
    <w:p w:rsidR="0012500F" w:rsidRPr="00BB476C" w:rsidRDefault="0012500F" w:rsidP="0012500F">
      <w:r w:rsidRPr="00BB476C">
        <w:t>4 e</w:t>
      </w:r>
    </w:p>
    <w:p w:rsidR="0012500F" w:rsidRPr="00BB476C" w:rsidRDefault="0012500F" w:rsidP="0012500F">
      <w:r w:rsidRPr="00BB476C">
        <w:rPr>
          <w:bCs/>
        </w:rPr>
        <w:t xml:space="preserve">5 </w:t>
      </w:r>
      <w:r w:rsidRPr="00BB476C">
        <w:t>h</w:t>
      </w:r>
    </w:p>
    <w:p w:rsidR="0012500F" w:rsidRPr="00BB476C" w:rsidRDefault="0012500F" w:rsidP="0012500F">
      <w:r w:rsidRPr="00BB476C">
        <w:rPr>
          <w:bCs/>
        </w:rPr>
        <w:t xml:space="preserve">6 </w:t>
      </w:r>
      <w:r w:rsidRPr="00BB476C">
        <w:t>a</w:t>
      </w:r>
    </w:p>
    <w:p w:rsidR="0012500F" w:rsidRPr="00BB476C" w:rsidRDefault="0012500F" w:rsidP="0012500F">
      <w:r w:rsidRPr="00BB476C">
        <w:rPr>
          <w:bCs/>
        </w:rPr>
        <w:t xml:space="preserve">7 </w:t>
      </w:r>
      <w:r w:rsidRPr="00BB476C">
        <w:t>g</w:t>
      </w:r>
    </w:p>
    <w:p w:rsidR="001A1C1A" w:rsidRPr="0012500F" w:rsidRDefault="0012500F" w:rsidP="0012500F">
      <w:r w:rsidRPr="00BB476C">
        <w:rPr>
          <w:bCs/>
        </w:rPr>
        <w:t xml:space="preserve">8 </w:t>
      </w:r>
      <w:r w:rsidRPr="00BB476C">
        <w:t>c</w:t>
      </w:r>
    </w:p>
    <w:p w:rsidR="001A1C1A" w:rsidRDefault="001A1C1A" w:rsidP="00D44E4E">
      <w:pPr>
        <w:rPr>
          <w:b/>
        </w:rPr>
      </w:pPr>
      <w:r w:rsidRPr="001A1C1A">
        <w:rPr>
          <w:b/>
        </w:rPr>
        <w:t>3.2</w:t>
      </w:r>
    </w:p>
    <w:p w:rsidR="0012500F" w:rsidRPr="0012500F" w:rsidRDefault="0012500F" w:rsidP="0012500F">
      <w:r w:rsidRPr="0012500F">
        <w:rPr>
          <w:bCs/>
        </w:rPr>
        <w:t xml:space="preserve">2 </w:t>
      </w:r>
      <w:r w:rsidRPr="0012500F">
        <w:t>came into effect / took effect</w:t>
      </w:r>
    </w:p>
    <w:p w:rsidR="0012500F" w:rsidRPr="0012500F" w:rsidRDefault="0012500F" w:rsidP="0012500F">
      <w:r w:rsidRPr="0012500F">
        <w:rPr>
          <w:bCs/>
        </w:rPr>
        <w:t xml:space="preserve">3 </w:t>
      </w:r>
      <w:proofErr w:type="gramStart"/>
      <w:r w:rsidRPr="0012500F">
        <w:t>effect</w:t>
      </w:r>
      <w:proofErr w:type="gramEnd"/>
    </w:p>
    <w:p w:rsidR="0012500F" w:rsidRPr="0012500F" w:rsidRDefault="0012500F" w:rsidP="0012500F">
      <w:r w:rsidRPr="0012500F">
        <w:rPr>
          <w:bCs/>
        </w:rPr>
        <w:t xml:space="preserve">4 </w:t>
      </w:r>
      <w:proofErr w:type="gramStart"/>
      <w:r w:rsidRPr="0012500F">
        <w:t>takes</w:t>
      </w:r>
      <w:proofErr w:type="gramEnd"/>
      <w:r w:rsidRPr="0012500F">
        <w:t xml:space="preserve"> effect / comes into effect / will be put</w:t>
      </w:r>
      <w:r>
        <w:t xml:space="preserve"> </w:t>
      </w:r>
      <w:r w:rsidRPr="0012500F">
        <w:t>into effect</w:t>
      </w:r>
    </w:p>
    <w:p w:rsidR="0012500F" w:rsidRPr="0012500F" w:rsidRDefault="0012500F" w:rsidP="0012500F">
      <w:r w:rsidRPr="0012500F">
        <w:rPr>
          <w:bCs/>
        </w:rPr>
        <w:t xml:space="preserve">5 </w:t>
      </w:r>
      <w:r w:rsidRPr="0012500F">
        <w:t>in effect</w:t>
      </w:r>
    </w:p>
    <w:p w:rsidR="0012500F" w:rsidRPr="0012500F" w:rsidRDefault="0012500F" w:rsidP="0012500F">
      <w:r w:rsidRPr="0012500F">
        <w:rPr>
          <w:bCs/>
        </w:rPr>
        <w:t xml:space="preserve">6 </w:t>
      </w:r>
      <w:r w:rsidRPr="0012500F">
        <w:t>adversely affect</w:t>
      </w:r>
    </w:p>
    <w:p w:rsidR="0012500F" w:rsidRPr="0012500F" w:rsidRDefault="0012500F" w:rsidP="0012500F">
      <w:r w:rsidRPr="0012500F">
        <w:rPr>
          <w:bCs/>
        </w:rPr>
        <w:t xml:space="preserve">7 </w:t>
      </w:r>
      <w:r w:rsidRPr="0012500F">
        <w:t>affect</w:t>
      </w:r>
    </w:p>
    <w:p w:rsidR="0012500F" w:rsidRDefault="0012500F" w:rsidP="0012500F">
      <w:r w:rsidRPr="0012500F">
        <w:rPr>
          <w:bCs/>
        </w:rPr>
        <w:t xml:space="preserve">8 </w:t>
      </w:r>
      <w:r w:rsidRPr="0012500F">
        <w:t>to good effect</w:t>
      </w:r>
    </w:p>
    <w:p w:rsidR="00024031" w:rsidRDefault="00024031" w:rsidP="0012500F"/>
    <w:p w:rsidR="00024031" w:rsidRPr="00024031" w:rsidRDefault="00024031" w:rsidP="0012500F">
      <w:pPr>
        <w:rPr>
          <w:b/>
        </w:rPr>
      </w:pPr>
      <w:r w:rsidRPr="00024031">
        <w:rPr>
          <w:b/>
        </w:rPr>
        <w:t>Corpus information:</w:t>
      </w:r>
    </w:p>
    <w:p w:rsidR="00024031" w:rsidRDefault="00024031" w:rsidP="0012500F">
      <w:pPr>
        <w:rPr>
          <w:u w:val="single"/>
        </w:rPr>
      </w:pPr>
      <w:r>
        <w:t xml:space="preserve">The most common adverb before </w:t>
      </w:r>
      <w:r w:rsidRPr="00024031">
        <w:rPr>
          <w:i/>
        </w:rPr>
        <w:t>affect</w:t>
      </w:r>
      <w:r>
        <w:t xml:space="preserve"> is </w:t>
      </w:r>
      <w:r w:rsidRPr="00024031">
        <w:rPr>
          <w:u w:val="single"/>
        </w:rPr>
        <w:t>significantly</w:t>
      </w:r>
      <w:r w:rsidRPr="00024031">
        <w:t>.</w:t>
      </w:r>
    </w:p>
    <w:p w:rsidR="00024031" w:rsidRPr="00024031" w:rsidRDefault="00024031" w:rsidP="0012500F">
      <w:r w:rsidRPr="00024031">
        <w:t>1</w:t>
      </w:r>
      <w:r>
        <w:t xml:space="preserve"> significantly</w:t>
      </w:r>
    </w:p>
    <w:p w:rsidR="00024031" w:rsidRPr="00024031" w:rsidRDefault="00024031" w:rsidP="00024031">
      <w:pPr>
        <w:rPr>
          <w:lang w:val="nl-NL"/>
        </w:rPr>
      </w:pPr>
      <w:r w:rsidRPr="00024031">
        <w:rPr>
          <w:bCs/>
          <w:lang w:val="nl-NL"/>
        </w:rPr>
        <w:t xml:space="preserve">2 </w:t>
      </w:r>
      <w:proofErr w:type="spellStart"/>
      <w:r w:rsidRPr="00024031">
        <w:rPr>
          <w:lang w:val="nl-NL"/>
        </w:rPr>
        <w:t>adversely</w:t>
      </w:r>
      <w:proofErr w:type="spellEnd"/>
    </w:p>
    <w:p w:rsidR="00024031" w:rsidRPr="00024031" w:rsidRDefault="00024031" w:rsidP="00024031">
      <w:pPr>
        <w:rPr>
          <w:lang w:val="nl-NL"/>
        </w:rPr>
      </w:pPr>
      <w:r w:rsidRPr="00024031">
        <w:rPr>
          <w:bCs/>
          <w:lang w:val="nl-NL"/>
        </w:rPr>
        <w:t xml:space="preserve">3 </w:t>
      </w:r>
      <w:proofErr w:type="spellStart"/>
      <w:r w:rsidRPr="00024031">
        <w:rPr>
          <w:lang w:val="nl-NL"/>
        </w:rPr>
        <w:t>directly</w:t>
      </w:r>
      <w:proofErr w:type="spellEnd"/>
    </w:p>
    <w:p w:rsidR="00024031" w:rsidRPr="00024031" w:rsidRDefault="00024031" w:rsidP="00024031">
      <w:pPr>
        <w:rPr>
          <w:lang w:val="nl-NL"/>
        </w:rPr>
      </w:pPr>
      <w:r w:rsidRPr="00024031">
        <w:rPr>
          <w:bCs/>
          <w:lang w:val="nl-NL"/>
        </w:rPr>
        <w:t xml:space="preserve">4 </w:t>
      </w:r>
      <w:proofErr w:type="spellStart"/>
      <w:r w:rsidRPr="00024031">
        <w:rPr>
          <w:lang w:val="nl-NL"/>
        </w:rPr>
        <w:t>negatively</w:t>
      </w:r>
      <w:proofErr w:type="spellEnd"/>
    </w:p>
    <w:p w:rsidR="00024031" w:rsidRPr="00024031" w:rsidRDefault="00024031" w:rsidP="00024031">
      <w:r w:rsidRPr="00024031">
        <w:rPr>
          <w:bCs/>
          <w:lang w:val="nl-NL"/>
        </w:rPr>
        <w:t xml:space="preserve">5 </w:t>
      </w:r>
      <w:proofErr w:type="spellStart"/>
      <w:r w:rsidRPr="00024031">
        <w:rPr>
          <w:lang w:val="nl-NL"/>
        </w:rPr>
        <w:t>strongly</w:t>
      </w:r>
      <w:proofErr w:type="spellEnd"/>
    </w:p>
    <w:sectPr w:rsidR="00024031" w:rsidRPr="0002403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328" w:rsidRDefault="006A7328" w:rsidP="00576EBD">
      <w:r>
        <w:separator/>
      </w:r>
    </w:p>
  </w:endnote>
  <w:endnote w:type="continuationSeparator" w:id="0">
    <w:p w:rsidR="006A7328" w:rsidRDefault="006A7328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328" w:rsidRPr="00170431" w:rsidRDefault="006A7328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6A7328" w:rsidRPr="00170431" w:rsidRDefault="006A7328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6A7328" w:rsidRDefault="006A7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328" w:rsidRDefault="006A7328" w:rsidP="00576EBD">
      <w:r>
        <w:separator/>
      </w:r>
    </w:p>
  </w:footnote>
  <w:footnote w:type="continuationSeparator" w:id="0">
    <w:p w:rsidR="006A7328" w:rsidRDefault="006A7328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24031"/>
    <w:rsid w:val="00047572"/>
    <w:rsid w:val="0005735E"/>
    <w:rsid w:val="00090ADD"/>
    <w:rsid w:val="0012500F"/>
    <w:rsid w:val="00170431"/>
    <w:rsid w:val="001A1C1A"/>
    <w:rsid w:val="001E1933"/>
    <w:rsid w:val="001F1120"/>
    <w:rsid w:val="002C144B"/>
    <w:rsid w:val="002E738B"/>
    <w:rsid w:val="00300D87"/>
    <w:rsid w:val="003F284E"/>
    <w:rsid w:val="00481F16"/>
    <w:rsid w:val="00576EBD"/>
    <w:rsid w:val="00622ED0"/>
    <w:rsid w:val="006A7328"/>
    <w:rsid w:val="00813EAB"/>
    <w:rsid w:val="008347CC"/>
    <w:rsid w:val="00850FAF"/>
    <w:rsid w:val="00907D73"/>
    <w:rsid w:val="00996EE4"/>
    <w:rsid w:val="00B5436B"/>
    <w:rsid w:val="00BB0572"/>
    <w:rsid w:val="00BB476C"/>
    <w:rsid w:val="00C1385B"/>
    <w:rsid w:val="00D44E4E"/>
    <w:rsid w:val="00DB1FDF"/>
    <w:rsid w:val="00E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1EFDCCB1.dotm</Template>
  <TotalTime>0</TotalTime>
  <Pages>7</Pages>
  <Words>2489</Words>
  <Characters>12357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4</cp:revision>
  <dcterms:created xsi:type="dcterms:W3CDTF">2013-07-24T09:43:00Z</dcterms:created>
  <dcterms:modified xsi:type="dcterms:W3CDTF">2013-07-24T09:49:00Z</dcterms:modified>
</cp:coreProperties>
</file>