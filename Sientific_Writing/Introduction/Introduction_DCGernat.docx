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49" w:rsidRPr="003938D4" w:rsidRDefault="00C17849" w:rsidP="00C76D84">
      <w:pPr>
        <w:jc w:val="center"/>
        <w:rPr>
          <w:b/>
          <w:i/>
          <w:lang w:val="en-GB"/>
        </w:rPr>
      </w:pPr>
      <w:r w:rsidRPr="003938D4">
        <w:rPr>
          <w:b/>
          <w:i/>
          <w:lang w:val="en-GB"/>
        </w:rPr>
        <w:t>“Investigation of multicomponent adsorption behavio</w:t>
      </w:r>
      <w:r w:rsidR="00EE04D3" w:rsidRPr="003938D4">
        <w:rPr>
          <w:b/>
          <w:i/>
          <w:lang w:val="en-GB"/>
        </w:rPr>
        <w:t>u</w:t>
      </w:r>
      <w:r w:rsidRPr="003938D4">
        <w:rPr>
          <w:b/>
          <w:i/>
          <w:lang w:val="en-GB"/>
        </w:rPr>
        <w:t>r of aldehydes in malt-based beverages for selective removal of wort-flavour by sequential statistical experimental design”</w:t>
      </w:r>
    </w:p>
    <w:p w:rsidR="00C17849" w:rsidRPr="00C17849" w:rsidRDefault="00C17849" w:rsidP="00C17849">
      <w:pPr>
        <w:rPr>
          <w:i/>
          <w:lang w:val="en-GB"/>
        </w:rPr>
      </w:pPr>
    </w:p>
    <w:p w:rsidR="0012071B" w:rsidRPr="003938D4" w:rsidRDefault="0012071B" w:rsidP="0012071B">
      <w:pPr>
        <w:rPr>
          <w:b/>
          <w:lang w:val="en-GB"/>
        </w:rPr>
      </w:pPr>
      <w:r w:rsidRPr="003938D4">
        <w:rPr>
          <w:b/>
          <w:lang w:val="en-GB"/>
        </w:rPr>
        <w:t>Introduction</w:t>
      </w:r>
    </w:p>
    <w:p w:rsidR="0012071B" w:rsidRDefault="0012071B" w:rsidP="0012071B">
      <w:pPr>
        <w:rPr>
          <w:lang w:val="en-GB"/>
        </w:rPr>
      </w:pPr>
    </w:p>
    <w:p w:rsidR="007C048D" w:rsidRPr="00887CAE" w:rsidRDefault="0012071B" w:rsidP="00887CAE">
      <w:pPr>
        <w:jc w:val="both"/>
        <w:rPr>
          <w:lang w:val="en-GB"/>
        </w:rPr>
      </w:pPr>
      <w:bookmarkStart w:id="0" w:name="OLE_LINK1"/>
      <w:bookmarkStart w:id="1" w:name="OLE_LINK2"/>
      <w:r w:rsidRPr="00887CAE">
        <w:rPr>
          <w:lang w:val="en-GB"/>
        </w:rPr>
        <w:t xml:space="preserve">Current trends in the beverage industry show a consumers shift towards more health-conscious products. Therefore, there is an interest to create healthier, alcohol-free options for the consumers, which preserve the high quality of the original beverage. A sensory imbalance often observed in alcohol-free beers is the over-perception of wort flavours </w:t>
      </w:r>
      <w:r w:rsidRPr="00887CAE">
        <w:fldChar w:fldCharType="begin"/>
      </w:r>
      <w:r w:rsidRPr="00887CAE">
        <w:rPr>
          <w:lang w:val="en-GB"/>
        </w:rPr>
        <w:instrText xml:space="preserve"> ADDIN EN.CITE &lt;EndNote&gt;&lt;Cite&gt;&lt;Author&gt;Brányik&lt;/Author&gt;&lt;Year&gt;2012&lt;/Year&gt;&lt;RecNum&gt;3&lt;/RecNum&gt;&lt;DisplayText&gt;[1]&lt;/DisplayText&gt;&lt;record&gt;&lt;rec-number&gt;3&lt;/rec-number&gt;&lt;foreign-keys&gt;&lt;key app="EN" db-id="sfapderptefv9keeaayp5wzidre0x5tte2sx" timestamp="1481812653"&gt;3&lt;/key&gt;&lt;/foreign-keys&gt;&lt;ref-type name="Journal Article"&gt;17&lt;/ref-type&gt;&lt;contributors&gt;&lt;authors&gt;&lt;author&gt;Brányik, Tomáš&lt;/author&gt;&lt;author&gt;Silva, Daniel P.&lt;/author&gt;&lt;author&gt;Baszczyňski, Martin&lt;/author&gt;&lt;author&gt;Lehnert, Radek&lt;/author&gt;&lt;author&gt;Almeida e Silva, João B.&lt;/author&gt;&lt;/authors&gt;&lt;/contributors&gt;&lt;titles&gt;&lt;title&gt;A review of methods of low alcohol and alcohol-free beer production&lt;/title&gt;&lt;secondary-title&gt;Journal of Food Engineering&lt;/secondary-title&gt;&lt;/titles&gt;&lt;periodical&gt;&lt;full-title&gt;Journal of Food Engineering&lt;/full-title&gt;&lt;/periodical&gt;&lt;pages&gt;493-506&lt;/pages&gt;&lt;volume&gt;108&lt;/volume&gt;&lt;number&gt;4&lt;/number&gt;&lt;keywords&gt;&lt;keyword&gt;Beer&lt;/keyword&gt;&lt;keyword&gt;Brewing&lt;/keyword&gt;&lt;keyword&gt;Low-alcohol beer&lt;/keyword&gt;&lt;keyword&gt;Alcohol-free beer&lt;/keyword&gt;&lt;keyword&gt;Dealcoholization&lt;/keyword&gt;&lt;keyword&gt;Limited fermentation&lt;/keyword&gt;&lt;/keywords&gt;&lt;dates&gt;&lt;year&gt;2012&lt;/year&gt;&lt;pub-dates&gt;&lt;date&gt;2//&lt;/date&gt;&lt;/pub-dates&gt;&lt;/dates&gt;&lt;isbn&gt;0260-8774&lt;/isbn&gt;&lt;urls&gt;&lt;related-urls&gt;&lt;url&gt;http://www.sciencedirect.com/science/article/pii/S0260877411005140&lt;/url&gt;&lt;/related-urls&gt;&lt;/urls&gt;&lt;electronic-resource-num&gt;http://dx.doi.org/10.1016/j.jfoodeng.2011.09.020&lt;/electronic-resource-num&gt;&lt;/record&gt;&lt;/Cite&gt;&lt;/EndNote&gt;</w:instrText>
      </w:r>
      <w:r w:rsidRPr="00887CAE">
        <w:fldChar w:fldCharType="separate"/>
      </w:r>
      <w:r w:rsidRPr="00887CAE">
        <w:rPr>
          <w:noProof/>
          <w:lang w:val="en-GB"/>
        </w:rPr>
        <w:t>[1]</w:t>
      </w:r>
      <w:r w:rsidRPr="00887CAE">
        <w:fldChar w:fldCharType="end"/>
      </w:r>
      <w:r w:rsidRPr="00887CAE">
        <w:rPr>
          <w:lang w:val="en-GB"/>
        </w:rPr>
        <w:t xml:space="preserve">. In general it is recognised that these off-flavours are caused by so-called Strecker aldehydes, which are formed by a heat-induced reaction between a reducing sugar and an amino acid </w:t>
      </w:r>
      <w:r w:rsidRPr="00887CAE">
        <w:fldChar w:fldCharType="begin"/>
      </w:r>
      <w:r w:rsidRPr="00887CAE">
        <w:rPr>
          <w:lang w:val="en-GB"/>
        </w:rPr>
        <w:instrText xml:space="preserve"> ADDIN EN.CITE &lt;EndNote&gt;&lt;Cite&gt;&lt;Author&gt;Schonberg&lt;/Author&gt;&lt;Year&gt;1952&lt;/Year&gt;&lt;RecNum&gt;37&lt;/RecNum&gt;&lt;DisplayText&gt;[2]&lt;/DisplayText&gt;&lt;record&gt;&lt;rec-number&gt;37&lt;/rec-number&gt;&lt;foreign-keys&gt;&lt;key app="EN" db-id="sfapderptefv9keeaayp5wzidre0x5tte2sx" timestamp="1481817821"&gt;37&lt;/key&gt;&lt;/foreign-keys&gt;&lt;ref-type name="Journal Article"&gt;17&lt;/ref-type&gt;&lt;contributors&gt;&lt;authors&gt;&lt;author&gt;Schonberg, Alexander&lt;/author&gt;&lt;author&gt;Moubacher, Radwan&lt;/author&gt;&lt;/authors&gt;&lt;/contributors&gt;&lt;titles&gt;&lt;title&gt;The Strecker Degradation of -Amino Acids&lt;/title&gt;&lt;secondary-title&gt;Chemical Reviews&lt;/secondary-title&gt;&lt;/titles&gt;&lt;periodical&gt;&lt;full-title&gt;Chemical Reviews&lt;/full-title&gt;&lt;/periodical&gt;&lt;pages&gt;261-277&lt;/pages&gt;&lt;volume&gt;50&lt;/volume&gt;&lt;number&gt;2&lt;/number&gt;&lt;dates&gt;&lt;year&gt;1952&lt;/year&gt;&lt;pub-dates&gt;&lt;date&gt;1952/04/01&lt;/date&gt;&lt;/pub-dates&gt;&lt;/dates&gt;&lt;publisher&gt;American Chemical Society&lt;/publisher&gt;&lt;isbn&gt;0009-2665&lt;/isbn&gt;&lt;urls&gt;&lt;related-urls&gt;&lt;url&gt;http://dx.doi.org/10.1021/cr60156a002&lt;/url&gt;&lt;/related-urls&gt;&lt;/urls&gt;&lt;electronic-resource-num&gt;10.1021/cr60156a002&lt;/electronic-resource-num&gt;&lt;/record&gt;&lt;/Cite&gt;&lt;/EndNote&gt;</w:instrText>
      </w:r>
      <w:r w:rsidRPr="00887CAE">
        <w:fldChar w:fldCharType="separate"/>
      </w:r>
      <w:r w:rsidRPr="00887CAE">
        <w:rPr>
          <w:noProof/>
          <w:lang w:val="en-GB"/>
        </w:rPr>
        <w:t>[2]</w:t>
      </w:r>
      <w:r w:rsidRPr="00887CAE">
        <w:fldChar w:fldCharType="end"/>
      </w:r>
      <w:r w:rsidRPr="00887CAE">
        <w:rPr>
          <w:lang w:val="en-GB"/>
        </w:rPr>
        <w:t xml:space="preserve">. </w:t>
      </w:r>
      <w:r w:rsidR="00887CAE">
        <w:rPr>
          <w:lang w:val="en-GB"/>
        </w:rPr>
        <w:t>Moreover</w:t>
      </w:r>
      <w:r w:rsidR="00310B2C" w:rsidRPr="00887CAE">
        <w:rPr>
          <w:lang w:val="en-GB"/>
        </w:rPr>
        <w:t xml:space="preserve">, </w:t>
      </w:r>
      <w:r w:rsidR="00887CAE">
        <w:rPr>
          <w:lang w:val="en-GB"/>
        </w:rPr>
        <w:t xml:space="preserve">their </w:t>
      </w:r>
      <w:r w:rsidR="00310B2C" w:rsidRPr="00887CAE">
        <w:rPr>
          <w:lang w:val="en-GB"/>
        </w:rPr>
        <w:t>formation may al</w:t>
      </w:r>
      <w:bookmarkStart w:id="2" w:name="_GoBack"/>
      <w:bookmarkEnd w:id="2"/>
      <w:r w:rsidR="00310B2C" w:rsidRPr="00887CAE">
        <w:rPr>
          <w:lang w:val="en-GB"/>
        </w:rPr>
        <w:t xml:space="preserve">so be </w:t>
      </w:r>
      <w:r w:rsidR="002751F9">
        <w:rPr>
          <w:lang w:val="en-GB"/>
        </w:rPr>
        <w:t>caused</w:t>
      </w:r>
      <w:r w:rsidR="00310B2C" w:rsidRPr="00887CAE">
        <w:rPr>
          <w:lang w:val="en-GB"/>
        </w:rPr>
        <w:t xml:space="preserve"> by other reactive carbonyls such as lipid derived carbonyls or quinones from polyphenol oxidation </w:t>
      </w:r>
      <w:r w:rsidR="00310B2C" w:rsidRPr="00887CAE">
        <w:rPr>
          <w:lang w:val="en-GB"/>
        </w:rPr>
        <w:fldChar w:fldCharType="begin">
          <w:fldData xml:space="preserve">PEVuZE5vdGU+PENpdGU+PEF1dGhvcj5SaXp6aTwvQXV0aG9yPjxZZWFyPjIwMDg8L1llYXI+PFJl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</w:fldData>
        </w:fldChar>
      </w:r>
      <w:r w:rsidR="00310B2C" w:rsidRPr="00887CAE">
        <w:rPr>
          <w:lang w:val="en-GB"/>
        </w:rPr>
        <w:instrText xml:space="preserve"> ADDIN EN.CITE </w:instrText>
      </w:r>
      <w:r w:rsidR="00310B2C" w:rsidRPr="00887CAE">
        <w:rPr>
          <w:lang w:val="en-GB"/>
        </w:rPr>
        <w:fldChar w:fldCharType="begin">
          <w:fldData xml:space="preserve">PEVuZE5vdGU+PENpdGU+PEF1dGhvcj5SaXp6aTwvQXV0aG9yPjxZZWFyPjIwMDg8L1llYXI+PFJl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</w:fldData>
        </w:fldChar>
      </w:r>
      <w:r w:rsidR="00310B2C" w:rsidRPr="00887CAE">
        <w:rPr>
          <w:lang w:val="en-GB"/>
        </w:rPr>
        <w:instrText xml:space="preserve"> ADDIN EN.CITE.DATA </w:instrText>
      </w:r>
      <w:r w:rsidR="00310B2C" w:rsidRPr="00887CAE">
        <w:rPr>
          <w:lang w:val="en-GB"/>
        </w:rPr>
      </w:r>
      <w:r w:rsidR="00310B2C" w:rsidRPr="00887CAE">
        <w:rPr>
          <w:lang w:val="en-GB"/>
        </w:rPr>
        <w:fldChar w:fldCharType="end"/>
      </w:r>
      <w:r w:rsidR="00310B2C" w:rsidRPr="00887CAE">
        <w:rPr>
          <w:lang w:val="en-GB"/>
        </w:rPr>
        <w:fldChar w:fldCharType="separate"/>
      </w:r>
      <w:r w:rsidR="00310B2C" w:rsidRPr="00887CAE">
        <w:rPr>
          <w:noProof/>
          <w:lang w:val="en-GB"/>
        </w:rPr>
        <w:t>[3-6]</w:t>
      </w:r>
      <w:r w:rsidR="00310B2C" w:rsidRPr="00887CAE">
        <w:rPr>
          <w:lang w:val="en-GB"/>
        </w:rPr>
        <w:fldChar w:fldCharType="end"/>
      </w:r>
      <w:r w:rsidR="00310B2C" w:rsidRPr="00887CAE">
        <w:rPr>
          <w:lang w:val="en-GB"/>
        </w:rPr>
        <w:t xml:space="preserve">. </w:t>
      </w:r>
      <w:r w:rsidR="00887CAE" w:rsidRPr="00887CAE">
        <w:rPr>
          <w:lang w:val="en-GB"/>
        </w:rPr>
        <w:t xml:space="preserve">As a result of </w:t>
      </w:r>
      <w:r w:rsidR="00887CAE" w:rsidRPr="00887CAE">
        <w:rPr>
          <w:lang w:val="en-GB"/>
        </w:rPr>
        <w:t>the complexity of involved reaction pathways</w:t>
      </w:r>
      <w:r w:rsidR="00887CAE" w:rsidRPr="00887CAE">
        <w:rPr>
          <w:rStyle w:val="CommentReference"/>
          <w:sz w:val="24"/>
          <w:szCs w:val="24"/>
          <w:lang w:val="en-GB"/>
        </w:rPr>
        <w:t xml:space="preserve"> i</w:t>
      </w:r>
      <w:r w:rsidR="007C048D" w:rsidRPr="00887CAE">
        <w:rPr>
          <w:lang w:val="en-GB"/>
        </w:rPr>
        <w:t xml:space="preserve">t is difficult to prevent </w:t>
      </w:r>
      <w:r w:rsidR="00915203">
        <w:rPr>
          <w:lang w:val="en-GB"/>
        </w:rPr>
        <w:t>Strecker-aldehyde</w:t>
      </w:r>
      <w:r w:rsidR="007C048D" w:rsidRPr="00887CAE">
        <w:rPr>
          <w:lang w:val="en-GB"/>
        </w:rPr>
        <w:t xml:space="preserve"> formation</w:t>
      </w:r>
      <w:r w:rsidR="00915203">
        <w:rPr>
          <w:lang w:val="en-GB"/>
        </w:rPr>
        <w:t xml:space="preserve"> </w:t>
      </w:r>
      <w:r w:rsidRPr="00887CAE">
        <w:fldChar w:fldCharType="begin">
          <w:fldData xml:space="preserve">PEVuZE5vdGU+PENpdGU+PEF1dGhvcj5TYWlzb248L0F1dGhvcj48WWVhcj4yMDA5PC9ZZWFyPjxS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</w:fldData>
        </w:fldChar>
      </w:r>
      <w:r w:rsidR="00310B2C" w:rsidRPr="00887CAE">
        <w:rPr>
          <w:lang w:val="en-GB"/>
        </w:rPr>
        <w:instrText xml:space="preserve"> ADDIN EN.CITE </w:instrText>
      </w:r>
      <w:r w:rsidR="00310B2C" w:rsidRPr="00887CAE">
        <w:fldChar w:fldCharType="begin">
          <w:fldData xml:space="preserve">PEVuZE5vdGU+PENpdGU+PEF1dGhvcj5TYWlzb248L0F1dGhvcj48WWVhcj4yMDA5PC9ZZWFyPjxS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</w:fldData>
        </w:fldChar>
      </w:r>
      <w:r w:rsidR="00310B2C" w:rsidRPr="00887CAE">
        <w:rPr>
          <w:lang w:val="en-GB"/>
        </w:rPr>
        <w:instrText xml:space="preserve"> ADDIN EN.CITE.DATA </w:instrText>
      </w:r>
      <w:r w:rsidR="00310B2C" w:rsidRPr="00887CAE">
        <w:fldChar w:fldCharType="end"/>
      </w:r>
      <w:r w:rsidRPr="00887CAE">
        <w:fldChar w:fldCharType="separate"/>
      </w:r>
      <w:r w:rsidR="00310B2C" w:rsidRPr="00887CAE">
        <w:rPr>
          <w:noProof/>
          <w:lang w:val="en-GB"/>
        </w:rPr>
        <w:t>[7, 8]</w:t>
      </w:r>
      <w:r w:rsidRPr="00887CAE">
        <w:fldChar w:fldCharType="end"/>
      </w:r>
      <w:r w:rsidRPr="00887CAE">
        <w:rPr>
          <w:lang w:val="en-GB"/>
        </w:rPr>
        <w:t>. Therefore, new process designs are required to be able to engineer the desired flavour profile and fine-tune the aroma concentration to the respective product.</w:t>
      </w:r>
    </w:p>
    <w:p w:rsidR="007C048D" w:rsidRDefault="007C048D" w:rsidP="00887CAE">
      <w:pPr>
        <w:rPr>
          <w:lang w:val="en-GB"/>
        </w:rPr>
      </w:pPr>
    </w:p>
    <w:p w:rsidR="007C048D" w:rsidRPr="00434B1C" w:rsidRDefault="00913672" w:rsidP="00434B1C">
      <w:pPr>
        <w:jc w:val="both"/>
        <w:rPr>
          <w:lang w:val="en-GB"/>
        </w:rPr>
      </w:pPr>
      <w:r w:rsidRPr="00434B1C">
        <w:rPr>
          <w:lang w:val="en-GB"/>
        </w:rPr>
        <w:t>In brewing</w:t>
      </w:r>
      <w:r w:rsidR="00434B1C">
        <w:rPr>
          <w:lang w:val="en-GB"/>
        </w:rPr>
        <w:t xml:space="preserve"> literature,</w:t>
      </w:r>
      <w:r w:rsidRPr="00434B1C">
        <w:rPr>
          <w:lang w:val="en-GB"/>
        </w:rPr>
        <w:t xml:space="preserve"> </w:t>
      </w:r>
      <w:r w:rsidR="007C048D" w:rsidRPr="00434B1C">
        <w:rPr>
          <w:lang w:val="en-GB"/>
        </w:rPr>
        <w:t xml:space="preserve">studies have been done on reducing Strecker aldehydes </w:t>
      </w:r>
      <w:r w:rsidR="002751F9">
        <w:rPr>
          <w:lang w:val="en-GB"/>
        </w:rPr>
        <w:t xml:space="preserve">in alcohol-free beer </w:t>
      </w:r>
      <w:r w:rsidR="007C048D" w:rsidRPr="00434B1C">
        <w:rPr>
          <w:lang w:val="en-GB"/>
        </w:rPr>
        <w:t xml:space="preserve">by a restricted or continuous fermentation (biological removal) </w:t>
      </w:r>
      <w:r w:rsidR="00434B1C" w:rsidRPr="00434B1C">
        <w:rPr>
          <w:lang w:val="en-GB"/>
        </w:rPr>
        <w:fldChar w:fldCharType="begin">
          <w:fldData xml:space="preserve">PEVuZE5vdGU+PENpdGU+PEF1dGhvcj5WYW4gSWVyc2VsPC9BdXRob3I+PFllYXI+MjAwMDwvWWVh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</w:fldData>
        </w:fldChar>
      </w:r>
      <w:r w:rsidR="00434B1C">
        <w:rPr>
          <w:lang w:val="en-GB"/>
        </w:rPr>
        <w:instrText xml:space="preserve"> ADDIN EN.CITE </w:instrText>
      </w:r>
      <w:r w:rsidR="00434B1C">
        <w:rPr>
          <w:lang w:val="en-GB"/>
        </w:rPr>
        <w:fldChar w:fldCharType="begin">
          <w:fldData xml:space="preserve">PEVuZE5vdGU+PENpdGU+PEF1dGhvcj5WYW4gSWVyc2VsPC9BdXRob3I+PFllYXI+MjAwMDwvWWVh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</w:fldData>
        </w:fldChar>
      </w:r>
      <w:r w:rsidR="00434B1C">
        <w:rPr>
          <w:lang w:val="en-GB"/>
        </w:rPr>
        <w:instrText xml:space="preserve"> ADDIN EN.CITE.DATA </w:instrText>
      </w:r>
      <w:r w:rsidR="00434B1C">
        <w:rPr>
          <w:lang w:val="en-GB"/>
        </w:rPr>
      </w:r>
      <w:r w:rsidR="00434B1C">
        <w:rPr>
          <w:lang w:val="en-GB"/>
        </w:rPr>
        <w:fldChar w:fldCharType="end"/>
      </w:r>
      <w:r w:rsidR="00434B1C" w:rsidRPr="00434B1C">
        <w:rPr>
          <w:lang w:val="en-GB"/>
        </w:rPr>
        <w:fldChar w:fldCharType="separate"/>
      </w:r>
      <w:r w:rsidR="00434B1C">
        <w:rPr>
          <w:noProof/>
          <w:lang w:val="en-GB"/>
        </w:rPr>
        <w:t>[9-11]</w:t>
      </w:r>
      <w:r w:rsidR="00434B1C" w:rsidRPr="00434B1C">
        <w:rPr>
          <w:lang w:val="en-GB"/>
        </w:rPr>
        <w:fldChar w:fldCharType="end"/>
      </w:r>
      <w:r w:rsidR="00BA5720">
        <w:rPr>
          <w:lang w:val="en-GB"/>
        </w:rPr>
        <w:t xml:space="preserve"> </w:t>
      </w:r>
      <w:r w:rsidR="007C048D" w:rsidRPr="00434B1C">
        <w:rPr>
          <w:lang w:val="en-GB"/>
        </w:rPr>
        <w:t>or by additio</w:t>
      </w:r>
      <w:r w:rsidR="00434B1C">
        <w:rPr>
          <w:lang w:val="en-GB"/>
        </w:rPr>
        <w:t xml:space="preserve">n of certain beer constituents such as </w:t>
      </w:r>
      <w:r w:rsidR="007C048D" w:rsidRPr="00434B1C">
        <w:rPr>
          <w:lang w:val="en-GB"/>
        </w:rPr>
        <w:t>amino acids</w:t>
      </w:r>
      <w:r w:rsidR="00434B1C">
        <w:rPr>
          <w:lang w:val="en-GB"/>
        </w:rPr>
        <w:t>, wort proteins or polyphenols that bind the aldehydes</w:t>
      </w:r>
      <w:r w:rsidR="007424AB">
        <w:rPr>
          <w:lang w:val="en-GB"/>
        </w:rPr>
        <w:t> </w:t>
      </w:r>
      <w:r w:rsidR="00434B1C">
        <w:rPr>
          <w:lang w:val="en-GB"/>
        </w:rPr>
        <w:fldChar w:fldCharType="begin">
          <w:fldData xml:space="preserve">PEVuZE5vdGU+PENpdGU+PEF1dGhvcj5QZXJww6h0ZTwvQXV0aG9yPjxZZWFyPjE5OTk8L1llYXI+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==
</w:fldData>
        </w:fldChar>
      </w:r>
      <w:r w:rsidR="00434B1C">
        <w:rPr>
          <w:lang w:val="en-GB"/>
        </w:rPr>
        <w:instrText xml:space="preserve"> ADDIN EN.CITE </w:instrText>
      </w:r>
      <w:r w:rsidR="00434B1C">
        <w:rPr>
          <w:lang w:val="en-GB"/>
        </w:rPr>
        <w:fldChar w:fldCharType="begin">
          <w:fldData xml:space="preserve">PEVuZE5vdGU+PENpdGU+PEF1dGhvcj5QZXJww6h0ZTwvQXV0aG9yPjxZZWFyPjE5OTk8L1llYXI+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==
</w:fldData>
        </w:fldChar>
      </w:r>
      <w:r w:rsidR="00434B1C">
        <w:rPr>
          <w:lang w:val="en-GB"/>
        </w:rPr>
        <w:instrText xml:space="preserve"> ADDIN EN.CITE.DATA </w:instrText>
      </w:r>
      <w:r w:rsidR="00434B1C">
        <w:rPr>
          <w:lang w:val="en-GB"/>
        </w:rPr>
      </w:r>
      <w:r w:rsidR="00434B1C">
        <w:rPr>
          <w:lang w:val="en-GB"/>
        </w:rPr>
        <w:fldChar w:fldCharType="end"/>
      </w:r>
      <w:r w:rsidR="00434B1C">
        <w:rPr>
          <w:lang w:val="en-GB"/>
        </w:rPr>
        <w:fldChar w:fldCharType="separate"/>
      </w:r>
      <w:r w:rsidR="00434B1C">
        <w:rPr>
          <w:noProof/>
          <w:lang w:val="en-GB"/>
        </w:rPr>
        <w:t>[11, 12]</w:t>
      </w:r>
      <w:r w:rsidR="00434B1C">
        <w:rPr>
          <w:lang w:val="en-GB"/>
        </w:rPr>
        <w:fldChar w:fldCharType="end"/>
      </w:r>
      <w:r w:rsidR="007C048D" w:rsidRPr="00434B1C">
        <w:rPr>
          <w:lang w:val="en-GB"/>
        </w:rPr>
        <w:t xml:space="preserve">. Drawbacks of these approaches are that the concentration of the target compounds are not sufficiently reduced and </w:t>
      </w:r>
      <w:r w:rsidR="007C048D" w:rsidRPr="00434B1C">
        <w:rPr>
          <w:lang w:val="en-GB"/>
        </w:rPr>
        <w:t>that ethanol is often</w:t>
      </w:r>
      <w:r w:rsidRPr="00434B1C">
        <w:rPr>
          <w:lang w:val="en-GB"/>
        </w:rPr>
        <w:t xml:space="preserve"> a side product</w:t>
      </w:r>
      <w:r w:rsidR="007424AB">
        <w:rPr>
          <w:lang w:val="en-GB"/>
        </w:rPr>
        <w:t>.</w:t>
      </w:r>
      <w:r w:rsidRPr="00434B1C">
        <w:rPr>
          <w:lang w:val="en-GB"/>
        </w:rPr>
        <w:t xml:space="preserve"> </w:t>
      </w:r>
      <w:r w:rsidR="00B45676">
        <w:rPr>
          <w:lang w:val="en-GB"/>
        </w:rPr>
        <w:t>Newer developments include membrane-based separation of flavours</w:t>
      </w:r>
      <w:r w:rsidR="002B1835">
        <w:rPr>
          <w:lang w:val="en-GB"/>
        </w:rPr>
        <w:t> </w:t>
      </w:r>
      <w:r w:rsidR="00B45676">
        <w:rPr>
          <w:lang w:val="en-GB"/>
        </w:rPr>
        <w:fldChar w:fldCharType="begin">
          <w:fldData xml:space="preserve">PEVuZE5vdGU+PENpdGU+PEF1dGhvcj5DYXRhcmlubzwvQXV0aG9yPjxZZWFyPjIwMDk8L1llYXI+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</w:fldData>
        </w:fldChar>
      </w:r>
      <w:r w:rsidR="00B45676">
        <w:rPr>
          <w:lang w:val="en-GB"/>
        </w:rPr>
        <w:instrText xml:space="preserve"> ADDIN EN.CITE </w:instrText>
      </w:r>
      <w:r w:rsidR="00B45676">
        <w:rPr>
          <w:lang w:val="en-GB"/>
        </w:rPr>
        <w:fldChar w:fldCharType="begin">
          <w:fldData xml:space="preserve">PEVuZE5vdGU+PENpdGU+PEF1dGhvcj5DYXRhcmlubzwvQXV0aG9yPjxZZWFyPjIwMDk8L1llYXI+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</w:fldData>
        </w:fldChar>
      </w:r>
      <w:r w:rsidR="00B45676">
        <w:rPr>
          <w:lang w:val="en-GB"/>
        </w:rPr>
        <w:instrText xml:space="preserve"> ADDIN EN.CITE.DATA </w:instrText>
      </w:r>
      <w:r w:rsidR="00B45676">
        <w:rPr>
          <w:lang w:val="en-GB"/>
        </w:rPr>
      </w:r>
      <w:r w:rsidR="00B45676">
        <w:rPr>
          <w:lang w:val="en-GB"/>
        </w:rPr>
        <w:fldChar w:fldCharType="end"/>
      </w:r>
      <w:r w:rsidR="00B45676">
        <w:rPr>
          <w:lang w:val="en-GB"/>
        </w:rPr>
        <w:fldChar w:fldCharType="separate"/>
      </w:r>
      <w:r w:rsidR="00B45676">
        <w:rPr>
          <w:noProof/>
          <w:lang w:val="en-GB"/>
        </w:rPr>
        <w:t>[13, 14]</w:t>
      </w:r>
      <w:r w:rsidR="00B45676">
        <w:rPr>
          <w:lang w:val="en-GB"/>
        </w:rPr>
        <w:fldChar w:fldCharType="end"/>
      </w:r>
      <w:r w:rsidR="00DF3A45">
        <w:rPr>
          <w:lang w:val="en-GB"/>
        </w:rPr>
        <w:t xml:space="preserve">, but selectivity is yet insufficient. </w:t>
      </w:r>
      <w:r w:rsidRPr="00434B1C">
        <w:rPr>
          <w:lang w:val="en-GB"/>
        </w:rPr>
        <w:t>Other approaches such as extraction, adsorpti</w:t>
      </w:r>
      <w:r w:rsidR="005D61EE">
        <w:rPr>
          <w:lang w:val="en-GB"/>
        </w:rPr>
        <w:t>ve</w:t>
      </w:r>
      <w:r w:rsidRPr="00434B1C">
        <w:rPr>
          <w:lang w:val="en-GB"/>
        </w:rPr>
        <w:t xml:space="preserve"> or </w:t>
      </w:r>
      <w:r w:rsidR="005D61EE">
        <w:rPr>
          <w:lang w:val="en-GB"/>
        </w:rPr>
        <w:t xml:space="preserve">reactive </w:t>
      </w:r>
      <w:r w:rsidRPr="00434B1C">
        <w:rPr>
          <w:lang w:val="en-GB"/>
        </w:rPr>
        <w:t>removal have been restricted to the application in organic chemistry, food packaging or bulk chemical production</w:t>
      </w:r>
      <w:r w:rsidR="002751F9">
        <w:rPr>
          <w:lang w:val="en-GB"/>
        </w:rPr>
        <w:t> </w:t>
      </w:r>
      <w:r w:rsidR="005E1D47">
        <w:rPr>
          <w:lang w:val="en-GB"/>
        </w:rPr>
        <w:fldChar w:fldCharType="begin">
          <w:fldData xml:space="preserve">PEVuZE5vdGU+PENpdGU+PEF1dGhvcj5EcmVzZTwvQXV0aG9yPjxZZWFyPjIwMTE8L1llYXI+PFJl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</w:fldData>
        </w:fldChar>
      </w:r>
      <w:r w:rsidR="005D61EE">
        <w:rPr>
          <w:lang w:val="en-GB"/>
        </w:rPr>
        <w:instrText xml:space="preserve"> ADDIN EN.CITE </w:instrText>
      </w:r>
      <w:r w:rsidR="005D61EE">
        <w:rPr>
          <w:lang w:val="en-GB"/>
        </w:rPr>
        <w:fldChar w:fldCharType="begin">
          <w:fldData xml:space="preserve">PEVuZE5vdGU+PENpdGU+PEF1dGhvcj5EcmVzZTwvQXV0aG9yPjxZZWFyPjIwMTE8L1llYXI+PFJl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</w:fldData>
        </w:fldChar>
      </w:r>
      <w:r w:rsidR="005D61EE">
        <w:rPr>
          <w:lang w:val="en-GB"/>
        </w:rPr>
        <w:instrText xml:space="preserve"> ADDIN EN.CITE.DATA </w:instrText>
      </w:r>
      <w:r w:rsidR="005D61EE">
        <w:rPr>
          <w:lang w:val="en-GB"/>
        </w:rPr>
      </w:r>
      <w:r w:rsidR="005D61EE">
        <w:rPr>
          <w:lang w:val="en-GB"/>
        </w:rPr>
        <w:fldChar w:fldCharType="end"/>
      </w:r>
      <w:r w:rsidR="005E1D47">
        <w:rPr>
          <w:lang w:val="en-GB"/>
        </w:rPr>
        <w:fldChar w:fldCharType="separate"/>
      </w:r>
      <w:r w:rsidR="005D61EE">
        <w:rPr>
          <w:noProof/>
          <w:lang w:val="en-GB"/>
        </w:rPr>
        <w:t>[15-22]</w:t>
      </w:r>
      <w:r w:rsidR="005E1D47">
        <w:rPr>
          <w:lang w:val="en-GB"/>
        </w:rPr>
        <w:fldChar w:fldCharType="end"/>
      </w:r>
      <w:r w:rsidRPr="00434B1C">
        <w:rPr>
          <w:lang w:val="en-GB"/>
        </w:rPr>
        <w:t>.</w:t>
      </w:r>
    </w:p>
    <w:p w:rsidR="007C048D" w:rsidRDefault="007C048D" w:rsidP="007C048D">
      <w:pPr>
        <w:rPr>
          <w:i/>
          <w:lang w:val="en-GB"/>
        </w:rPr>
      </w:pPr>
    </w:p>
    <w:p w:rsidR="007C048D" w:rsidRPr="007C048D" w:rsidRDefault="007C048D" w:rsidP="0079635A">
      <w:pPr>
        <w:jc w:val="both"/>
        <w:rPr>
          <w:lang w:val="en-GB"/>
        </w:rPr>
      </w:pPr>
      <w:r w:rsidRPr="007C048D">
        <w:rPr>
          <w:lang w:val="en-GB"/>
        </w:rPr>
        <w:t xml:space="preserve">Currently, there are no downstream unit operations available to selectively remove wort flavours without impacting the overall taste and nutritional quality of the product. The </w:t>
      </w:r>
      <w:r>
        <w:rPr>
          <w:lang w:val="en-GB"/>
        </w:rPr>
        <w:t xml:space="preserve">process </w:t>
      </w:r>
      <w:r w:rsidRPr="007C048D">
        <w:rPr>
          <w:lang w:val="en-GB"/>
        </w:rPr>
        <w:t xml:space="preserve">requires a </w:t>
      </w:r>
      <w:r>
        <w:rPr>
          <w:lang w:val="en-GB"/>
        </w:rPr>
        <w:t>technology</w:t>
      </w:r>
      <w:r w:rsidRPr="007C048D">
        <w:rPr>
          <w:lang w:val="en-GB"/>
        </w:rPr>
        <w:t>, whi</w:t>
      </w:r>
      <w:r w:rsidR="00DE2761">
        <w:rPr>
          <w:lang w:val="en-GB"/>
        </w:rPr>
        <w:t>ch combines a high selectivity at</w:t>
      </w:r>
      <w:r w:rsidRPr="007C048D">
        <w:rPr>
          <w:lang w:val="en-GB"/>
        </w:rPr>
        <w:t xml:space="preserve"> mild operation conditions with low capital investment and operational cost.</w:t>
      </w:r>
      <w:r w:rsidR="00C02BB1" w:rsidRPr="00C02BB1">
        <w:rPr>
          <w:lang w:val="en-GB"/>
        </w:rPr>
        <w:t xml:space="preserve"> </w:t>
      </w:r>
      <w:r w:rsidR="00C02BB1" w:rsidRPr="0012071B">
        <w:rPr>
          <w:lang w:val="en-GB"/>
        </w:rPr>
        <w:t xml:space="preserve">A suitable </w:t>
      </w:r>
      <w:r w:rsidR="002751F9">
        <w:rPr>
          <w:lang w:val="en-GB"/>
        </w:rPr>
        <w:t>choice</w:t>
      </w:r>
      <w:r w:rsidR="00C02BB1" w:rsidRPr="0012071B">
        <w:rPr>
          <w:lang w:val="en-GB"/>
        </w:rPr>
        <w:t xml:space="preserve"> for this challenging task </w:t>
      </w:r>
      <w:r w:rsidR="00D1705F">
        <w:rPr>
          <w:lang w:val="en-GB"/>
        </w:rPr>
        <w:t xml:space="preserve">was identified to be </w:t>
      </w:r>
      <w:r w:rsidR="00C02BB1" w:rsidRPr="0012071B">
        <w:rPr>
          <w:lang w:val="en-GB"/>
        </w:rPr>
        <w:t xml:space="preserve">adsorption </w:t>
      </w:r>
      <w:r w:rsidR="00C02BB1">
        <w:fldChar w:fldCharType="begin">
          <w:fldData xml:space="preserve">PEVuZE5vdGU+PENpdGU+PEF1dGhvcj5TYWZmYXJpb25wb3VyPC9BdXRob3I+PFllYXI+MjAxNjwv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</w:fldData>
        </w:fldChar>
      </w:r>
      <w:r w:rsidR="005D61EE" w:rsidRPr="005D61EE">
        <w:rPr>
          <w:lang w:val="en-GB"/>
        </w:rPr>
        <w:instrText xml:space="preserve"> ADDIN EN.CITE </w:instrText>
      </w:r>
      <w:r w:rsidR="005D61EE">
        <w:fldChar w:fldCharType="begin">
          <w:fldData xml:space="preserve">PEVuZE5vdGU+PENpdGU+PEF1dGhvcj5TYWZmYXJpb25wb3VyPC9BdXRob3I+PFllYXI+MjAxNjwv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</w:fldData>
        </w:fldChar>
      </w:r>
      <w:r w:rsidR="005D61EE" w:rsidRPr="005D61EE">
        <w:rPr>
          <w:lang w:val="en-GB"/>
        </w:rPr>
        <w:instrText xml:space="preserve"> ADDIN EN.CITE.DATA </w:instrText>
      </w:r>
      <w:r w:rsidR="005D61EE">
        <w:fldChar w:fldCharType="end"/>
      </w:r>
      <w:r w:rsidR="00C02BB1">
        <w:fldChar w:fldCharType="separate"/>
      </w:r>
      <w:r w:rsidR="005D61EE" w:rsidRPr="005D61EE">
        <w:rPr>
          <w:noProof/>
          <w:lang w:val="en-GB"/>
        </w:rPr>
        <w:t>[23, 24]</w:t>
      </w:r>
      <w:r w:rsidR="00C02BB1">
        <w:fldChar w:fldCharType="end"/>
      </w:r>
      <w:r w:rsidR="00C02BB1" w:rsidRPr="0012071B">
        <w:rPr>
          <w:lang w:val="en-GB"/>
        </w:rPr>
        <w:t>.</w:t>
      </w:r>
      <w:r w:rsidR="005D61EE">
        <w:rPr>
          <w:lang w:val="en-GB"/>
        </w:rPr>
        <w:t xml:space="preserve"> </w:t>
      </w:r>
      <w:r w:rsidRPr="007C048D">
        <w:rPr>
          <w:lang w:val="en-GB"/>
        </w:rPr>
        <w:t xml:space="preserve">The goal of this article is to investigate a selective adsorption step by screening suitable adsorbents and identify a separation medium, which is able to facilitate the specific removal under mild conditions. </w:t>
      </w:r>
    </w:p>
    <w:p w:rsidR="007C048D" w:rsidRPr="007C048D" w:rsidRDefault="007C048D" w:rsidP="0079635A">
      <w:pPr>
        <w:jc w:val="both"/>
        <w:rPr>
          <w:b/>
          <w:lang w:val="en-GB"/>
        </w:rPr>
      </w:pPr>
    </w:p>
    <w:p w:rsidR="007C048D" w:rsidRPr="007C048D" w:rsidRDefault="00D1705F" w:rsidP="0079635A">
      <w:pPr>
        <w:jc w:val="both"/>
        <w:rPr>
          <w:lang w:val="en-GB"/>
        </w:rPr>
      </w:pPr>
      <w:r>
        <w:rPr>
          <w:lang w:val="en-GB"/>
        </w:rPr>
        <w:t>Therefore, b</w:t>
      </w:r>
      <w:r w:rsidR="007C048D" w:rsidRPr="007C048D">
        <w:rPr>
          <w:lang w:val="en-GB"/>
        </w:rPr>
        <w:t xml:space="preserve">atch uptake experiments with 16 adsorbents were performed in a hopped wort base to screen for the most promising separation medium. The selection for further process development was made based on a Pugh </w:t>
      </w:r>
      <w:r w:rsidR="002C016C">
        <w:rPr>
          <w:lang w:val="en-GB"/>
        </w:rPr>
        <w:t xml:space="preserve">evaluation </w:t>
      </w:r>
      <w:r w:rsidR="007C048D" w:rsidRPr="007C048D">
        <w:rPr>
          <w:lang w:val="en-GB"/>
        </w:rPr>
        <w:t>matrix. Subsequently, multicomponent isotherm data was determined by a mixture-amount design</w:t>
      </w:r>
      <w:r w:rsidR="00C02BB1">
        <w:rPr>
          <w:lang w:val="en-GB"/>
        </w:rPr>
        <w:t>,</w:t>
      </w:r>
      <w:r w:rsidR="007C048D" w:rsidRPr="007C048D">
        <w:rPr>
          <w:lang w:val="en-GB"/>
        </w:rPr>
        <w:t xml:space="preserve"> and a suitable model to describe the thermodynamic data was applied. A factorial experimental design was then used to study the impact of the product constitu</w:t>
      </w:r>
      <w:r w:rsidR="00C17849">
        <w:rPr>
          <w:lang w:val="en-GB"/>
        </w:rPr>
        <w:t>ent</w:t>
      </w:r>
      <w:r w:rsidR="007C048D" w:rsidRPr="007C048D">
        <w:rPr>
          <w:lang w:val="en-GB"/>
        </w:rPr>
        <w:t xml:space="preserve">s on the model parameters to identify potential bottlenecks and propose process concepts circumventing these. </w:t>
      </w:r>
    </w:p>
    <w:p w:rsidR="007C048D" w:rsidRPr="007C048D" w:rsidRDefault="007C048D" w:rsidP="007C048D">
      <w:pPr>
        <w:rPr>
          <w:lang w:val="en-GB"/>
        </w:rPr>
      </w:pPr>
    </w:p>
    <w:bookmarkEnd w:id="0"/>
    <w:bookmarkEnd w:id="1"/>
    <w:p w:rsidR="0012071B" w:rsidRPr="009034EE" w:rsidRDefault="009034EE">
      <w:pPr>
        <w:rPr>
          <w:b/>
          <w:lang w:val="en-GB"/>
        </w:rPr>
      </w:pPr>
      <w:r w:rsidRPr="009034EE">
        <w:rPr>
          <w:b/>
          <w:lang w:val="en-GB"/>
        </w:rPr>
        <w:t>References</w:t>
      </w:r>
    </w:p>
    <w:p w:rsidR="005D61EE" w:rsidRPr="005D61EE" w:rsidRDefault="0012071B" w:rsidP="005D61EE">
      <w:pPr>
        <w:pStyle w:val="EndNoteBibliography"/>
        <w:ind w:left="720" w:hanging="720"/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5D61EE" w:rsidRPr="005D61EE">
        <w:t>1.</w:t>
      </w:r>
      <w:r w:rsidR="005D61EE" w:rsidRPr="005D61EE">
        <w:tab/>
        <w:t xml:space="preserve">Brányik, T., et al., </w:t>
      </w:r>
      <w:r w:rsidR="005D61EE" w:rsidRPr="005D61EE">
        <w:rPr>
          <w:i/>
        </w:rPr>
        <w:t>A review of methods of low alcohol and alcohol-free beer production.</w:t>
      </w:r>
      <w:r w:rsidR="005D61EE" w:rsidRPr="005D61EE">
        <w:t xml:space="preserve"> Journal of Food Engineering, 2012. </w:t>
      </w:r>
      <w:r w:rsidR="005D61EE" w:rsidRPr="005D61EE">
        <w:rPr>
          <w:b/>
        </w:rPr>
        <w:t>108</w:t>
      </w:r>
      <w:r w:rsidR="005D61EE" w:rsidRPr="005D61EE">
        <w:t>(4): p. 493-506.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2.</w:t>
      </w:r>
      <w:r w:rsidRPr="005D61EE">
        <w:tab/>
        <w:t xml:space="preserve">Schonberg, A. and R. Moubacher, </w:t>
      </w:r>
      <w:r w:rsidRPr="005D61EE">
        <w:rPr>
          <w:i/>
        </w:rPr>
        <w:t>The Strecker Degradation of -Amino Acids.</w:t>
      </w:r>
      <w:r w:rsidRPr="005D61EE">
        <w:t xml:space="preserve"> Chemical Reviews, 1952. </w:t>
      </w:r>
      <w:r w:rsidRPr="005D61EE">
        <w:rPr>
          <w:b/>
        </w:rPr>
        <w:t>50</w:t>
      </w:r>
      <w:r w:rsidRPr="005D61EE">
        <w:t>(2): p. 261-277.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lastRenderedPageBreak/>
        <w:t>3.</w:t>
      </w:r>
      <w:r w:rsidRPr="005D61EE">
        <w:tab/>
        <w:t xml:space="preserve">Rizzi, G.P., </w:t>
      </w:r>
      <w:r w:rsidRPr="005D61EE">
        <w:rPr>
          <w:i/>
        </w:rPr>
        <w:t>The Strecker Degradation of Amino Acids: Newer Avenues for Flavor Formation.</w:t>
      </w:r>
      <w:r w:rsidRPr="005D61EE">
        <w:t xml:space="preserve"> Food Reviews International, 2008. </w:t>
      </w:r>
      <w:r w:rsidRPr="005D61EE">
        <w:rPr>
          <w:b/>
        </w:rPr>
        <w:t>24</w:t>
      </w:r>
      <w:r w:rsidRPr="005D61EE">
        <w:t>(4): p. 416-435.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4.</w:t>
      </w:r>
      <w:r w:rsidRPr="005D61EE">
        <w:tab/>
        <w:t xml:space="preserve">Hidalgo, F.J., R.M. Delgado, and R. Zamora, </w:t>
      </w:r>
      <w:r w:rsidRPr="005D61EE">
        <w:rPr>
          <w:i/>
        </w:rPr>
        <w:t>Intermediate role of α-keto acids in the formation of Strecker aldehydes.</w:t>
      </w:r>
      <w:r w:rsidRPr="005D61EE">
        <w:t xml:space="preserve"> Food Chemistry, 2013. </w:t>
      </w:r>
      <w:r w:rsidRPr="005D61EE">
        <w:rPr>
          <w:b/>
        </w:rPr>
        <w:t>141</w:t>
      </w:r>
      <w:r w:rsidRPr="005D61EE">
        <w:t>(2): p. 1140-1146.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5.</w:t>
      </w:r>
      <w:r w:rsidRPr="005D61EE">
        <w:tab/>
        <w:t xml:space="preserve">Hidalgo, F.J. and R. Zamora, </w:t>
      </w:r>
      <w:r w:rsidRPr="005D61EE">
        <w:rPr>
          <w:i/>
        </w:rPr>
        <w:t>Strecker-type Degradation Produced by the Lipid Oxidation Products 4,5-Epoxy-2-Alkenals.</w:t>
      </w:r>
      <w:r w:rsidRPr="005D61EE">
        <w:t xml:space="preserve"> Journal of Agricultural and Food Chemistry, 2004. </w:t>
      </w:r>
      <w:r w:rsidRPr="005D61EE">
        <w:rPr>
          <w:b/>
        </w:rPr>
        <w:t>52</w:t>
      </w:r>
      <w:r w:rsidRPr="005D61EE">
        <w:t>(23): p. 7126-7131.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6.</w:t>
      </w:r>
      <w:r w:rsidRPr="005D61EE">
        <w:tab/>
        <w:t xml:space="preserve">Delgado, R.M., R. Zamora, and F.J. Hidalgo, </w:t>
      </w:r>
      <w:r w:rsidRPr="005D61EE">
        <w:rPr>
          <w:i/>
        </w:rPr>
        <w:t>Contribution of Phenolic Compounds to Food Flavors: Strecker-Type Degradation of Amines and Amino Acids Produced by o- and p-Diphenols.</w:t>
      </w:r>
      <w:r w:rsidRPr="005D61EE">
        <w:t xml:space="preserve"> Journal of Agricultural and Food Chemistry, 2015. </w:t>
      </w:r>
      <w:r w:rsidRPr="005D61EE">
        <w:rPr>
          <w:b/>
        </w:rPr>
        <w:t>63</w:t>
      </w:r>
      <w:r w:rsidRPr="005D61EE">
        <w:t>(1): p. 312-318.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7.</w:t>
      </w:r>
      <w:r w:rsidRPr="005D61EE">
        <w:tab/>
        <w:t xml:space="preserve">Saison, D., et al., </w:t>
      </w:r>
      <w:r w:rsidRPr="005D61EE">
        <w:rPr>
          <w:i/>
        </w:rPr>
        <w:t>Contribution of staling compounds to the aged flavour of lager beer by studying their flavour thresholds.</w:t>
      </w:r>
      <w:r w:rsidRPr="005D61EE">
        <w:t xml:space="preserve"> Food Chemistry, 2009. </w:t>
      </w:r>
      <w:r w:rsidRPr="005D61EE">
        <w:rPr>
          <w:b/>
        </w:rPr>
        <w:t>114</w:t>
      </w:r>
      <w:r w:rsidRPr="005D61EE">
        <w:t>(4): p. 1206-1215.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8.</w:t>
      </w:r>
      <w:r w:rsidRPr="005D61EE">
        <w:tab/>
        <w:t xml:space="preserve">Baert, J.J., et al., </w:t>
      </w:r>
      <w:r w:rsidRPr="005D61EE">
        <w:rPr>
          <w:i/>
        </w:rPr>
        <w:t>On the origin of free and bound staling aldehydes in beer.</w:t>
      </w:r>
      <w:r w:rsidRPr="005D61EE">
        <w:t xml:space="preserve"> J Agric Food Chem, 2012. </w:t>
      </w:r>
      <w:r w:rsidRPr="005D61EE">
        <w:rPr>
          <w:b/>
        </w:rPr>
        <w:t>60</w:t>
      </w:r>
      <w:r w:rsidRPr="005D61EE">
        <w:t>(46): p. 11449-72.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9.</w:t>
      </w:r>
      <w:r w:rsidRPr="005D61EE">
        <w:tab/>
        <w:t xml:space="preserve">Van Iersel, M.F.M., et al., </w:t>
      </w:r>
      <w:r w:rsidRPr="005D61EE">
        <w:rPr>
          <w:i/>
        </w:rPr>
        <w:t>Influence of yeast immobilization on fermentation and aldehyde reduction during the production of alcohol-free beer.</w:t>
      </w:r>
      <w:r w:rsidRPr="005D61EE">
        <w:t xml:space="preserve"> Enzyme and Microbial Technology, 2000. </w:t>
      </w:r>
      <w:r w:rsidRPr="005D61EE">
        <w:rPr>
          <w:b/>
        </w:rPr>
        <w:t>26</w:t>
      </w:r>
      <w:r w:rsidRPr="005D61EE">
        <w:t>(8): p. 602-607.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10.</w:t>
      </w:r>
      <w:r w:rsidRPr="005D61EE">
        <w:tab/>
        <w:t xml:space="preserve">Lehnert, R., et al., </w:t>
      </w:r>
      <w:r w:rsidRPr="005D61EE">
        <w:rPr>
          <w:i/>
        </w:rPr>
        <w:t>Effect of oxygen supply on flavor formation during continuous alcohol-free beer production: A model study.</w:t>
      </w:r>
      <w:r w:rsidRPr="005D61EE">
        <w:t xml:space="preserve"> Journal of the American Society of Brewing Chemists, 2008. </w:t>
      </w:r>
      <w:r w:rsidRPr="005D61EE">
        <w:rPr>
          <w:b/>
        </w:rPr>
        <w:t>66</w:t>
      </w:r>
      <w:r w:rsidRPr="005D61EE">
        <w:t>(4): p. 233-238.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11.</w:t>
      </w:r>
      <w:r w:rsidRPr="005D61EE">
        <w:tab/>
        <w:t xml:space="preserve">Perpète, P. and S. Collin, </w:t>
      </w:r>
      <w:r w:rsidRPr="005D61EE">
        <w:rPr>
          <w:i/>
        </w:rPr>
        <w:t>Fate of the worty flavours in a cold contact fermentation.</w:t>
      </w:r>
      <w:r w:rsidRPr="005D61EE">
        <w:t xml:space="preserve"> Food Chemistry, 1999. </w:t>
      </w:r>
      <w:r w:rsidRPr="005D61EE">
        <w:rPr>
          <w:b/>
        </w:rPr>
        <w:t>66</w:t>
      </w:r>
      <w:r w:rsidRPr="005D61EE">
        <w:t>(3): p. 359-363.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12.</w:t>
      </w:r>
      <w:r w:rsidRPr="005D61EE">
        <w:tab/>
        <w:t xml:space="preserve">Perpète, P. and S. Collin, </w:t>
      </w:r>
      <w:r w:rsidRPr="005D61EE">
        <w:rPr>
          <w:i/>
        </w:rPr>
        <w:t>How to improve the enzymatic worty flavour reduction in a cold contact fermentation.</w:t>
      </w:r>
      <w:r w:rsidRPr="005D61EE">
        <w:t xml:space="preserve"> Food Chemistry, 2000. </w:t>
      </w:r>
      <w:r w:rsidRPr="005D61EE">
        <w:rPr>
          <w:b/>
        </w:rPr>
        <w:t>70</w:t>
      </w:r>
      <w:r w:rsidRPr="005D61EE">
        <w:t>(4): p. 457-462.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13.</w:t>
      </w:r>
      <w:r w:rsidRPr="005D61EE">
        <w:tab/>
        <w:t xml:space="preserve">Catarino, M., A. Ferreira, and A. Mendes, </w:t>
      </w:r>
      <w:r w:rsidRPr="005D61EE">
        <w:rPr>
          <w:i/>
        </w:rPr>
        <w:t>Study and optimization of aroma recovery from beer by pervaporation.</w:t>
      </w:r>
      <w:r w:rsidRPr="005D61EE">
        <w:t xml:space="preserve"> Journal of Membrane Science, 2009. </w:t>
      </w:r>
      <w:r w:rsidRPr="005D61EE">
        <w:rPr>
          <w:b/>
        </w:rPr>
        <w:t>341</w:t>
      </w:r>
      <w:r w:rsidRPr="005D61EE">
        <w:t>(1-2): p. 51-59.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14.</w:t>
      </w:r>
      <w:r w:rsidRPr="005D61EE">
        <w:tab/>
        <w:t xml:space="preserve">Catarino, M. and A. Mendes, </w:t>
      </w:r>
      <w:r w:rsidRPr="005D61EE">
        <w:rPr>
          <w:i/>
        </w:rPr>
        <w:t>Non-alcoholic beer - A new industrial process.</w:t>
      </w:r>
      <w:r w:rsidRPr="005D61EE">
        <w:t xml:space="preserve"> Separation and Purification Technology, 2011. </w:t>
      </w:r>
      <w:r w:rsidRPr="005D61EE">
        <w:rPr>
          <w:b/>
        </w:rPr>
        <w:t>79</w:t>
      </w:r>
      <w:r w:rsidRPr="005D61EE">
        <w:t>(3): p. 342-351.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15.</w:t>
      </w:r>
      <w:r w:rsidRPr="005D61EE">
        <w:tab/>
        <w:t xml:space="preserve">Drese, J.H., A.D. Talley, and C.W. Jones, </w:t>
      </w:r>
      <w:r w:rsidRPr="005D61EE">
        <w:rPr>
          <w:i/>
        </w:rPr>
        <w:t>Aminosilica Materials as Adsorbents for the Selective Removal of Aldehydes and Ketones from Simulated Bio-Oil.</w:t>
      </w:r>
      <w:r w:rsidRPr="005D61EE">
        <w:t xml:space="preserve"> ChemSusChem, 2011. </w:t>
      </w:r>
      <w:r w:rsidRPr="005D61EE">
        <w:rPr>
          <w:b/>
        </w:rPr>
        <w:t>4</w:t>
      </w:r>
      <w:r w:rsidRPr="005D61EE">
        <w:t>(3): p. 379-385.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16.</w:t>
      </w:r>
      <w:r w:rsidRPr="005D61EE">
        <w:tab/>
        <w:t xml:space="preserve">Jeřábek, K., L. Hanková, and Z. Prokop, </w:t>
      </w:r>
      <w:r w:rsidRPr="005D61EE">
        <w:rPr>
          <w:i/>
        </w:rPr>
        <w:t>Post-crosslinked polymer adsorbents and their properties for separation of furfural from aqueous solutions.</w:t>
      </w:r>
      <w:r w:rsidRPr="005D61EE">
        <w:t xml:space="preserve"> Reactive Polymers, 1994. </w:t>
      </w:r>
      <w:r w:rsidRPr="005D61EE">
        <w:rPr>
          <w:b/>
        </w:rPr>
        <w:t>23</w:t>
      </w:r>
      <w:r w:rsidRPr="005D61EE">
        <w:t>(2): p. 107-112.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17.</w:t>
      </w:r>
      <w:r w:rsidRPr="005D61EE">
        <w:tab/>
        <w:t xml:space="preserve">Lucas, S., et al., </w:t>
      </w:r>
      <w:r w:rsidRPr="005D61EE">
        <w:rPr>
          <w:i/>
        </w:rPr>
        <w:t>Adsorption isotherms for ethylacetate and furfural on activated carbon from supercritical carbon dioxide.</w:t>
      </w:r>
      <w:r w:rsidRPr="005D61EE">
        <w:t xml:space="preserve"> Fluid Phase Equilibria, 2004. </w:t>
      </w:r>
      <w:r w:rsidRPr="005D61EE">
        <w:rPr>
          <w:b/>
        </w:rPr>
        <w:t>219</w:t>
      </w:r>
      <w:r w:rsidRPr="005D61EE">
        <w:t>(2): p. 171-179.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18.</w:t>
      </w:r>
      <w:r w:rsidRPr="005D61EE">
        <w:tab/>
        <w:t xml:space="preserve">Nomura, A. and C.W. Jones, </w:t>
      </w:r>
      <w:r w:rsidRPr="005D61EE">
        <w:rPr>
          <w:i/>
        </w:rPr>
        <w:t>Amine-Functionalized Porous Silicas as Adsorbents for Aldehyde Abatement.</w:t>
      </w:r>
      <w:r w:rsidRPr="005D61EE">
        <w:t xml:space="preserve"> ACS Applied Materials &amp; Interfaces, 2013. </w:t>
      </w:r>
      <w:r w:rsidRPr="005D61EE">
        <w:rPr>
          <w:b/>
        </w:rPr>
        <w:t>5</w:t>
      </w:r>
      <w:r w:rsidRPr="005D61EE">
        <w:t>(12): p. 5569-5577.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19.</w:t>
      </w:r>
      <w:r w:rsidRPr="005D61EE">
        <w:tab/>
        <w:t xml:space="preserve">Gesser, H.D. and S. Fu, </w:t>
      </w:r>
      <w:r w:rsidRPr="005D61EE">
        <w:rPr>
          <w:i/>
        </w:rPr>
        <w:t>Removal of aldehydes and acidic pollutants from indoor air.</w:t>
      </w:r>
      <w:r w:rsidRPr="005D61EE">
        <w:t xml:space="preserve"> Environmental Science &amp; Technology, 1990. </w:t>
      </w:r>
      <w:r w:rsidRPr="005D61EE">
        <w:rPr>
          <w:b/>
        </w:rPr>
        <w:t>24</w:t>
      </w:r>
      <w:r w:rsidRPr="005D61EE">
        <w:t>(4): p. 495-497.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20.</w:t>
      </w:r>
      <w:r w:rsidRPr="005D61EE">
        <w:tab/>
        <w:t xml:space="preserve">Suloff, E.C., </w:t>
      </w:r>
      <w:r w:rsidRPr="005D61EE">
        <w:rPr>
          <w:i/>
        </w:rPr>
        <w:t>Sorption behaviour of an aliphatic series of aldehydes in the presence of poly(ethylene terephthalate) blends containing aldehyde scavenging agents</w:t>
      </w:r>
      <w:r w:rsidRPr="005D61EE">
        <w:t>. 2002, Virginia Polytech Institute and State University: Blacksburg, Virginia.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21.</w:t>
      </w:r>
      <w:r w:rsidRPr="005D61EE">
        <w:tab/>
        <w:t xml:space="preserve">DelNobile, M.A., et al., </w:t>
      </w:r>
      <w:r w:rsidRPr="005D61EE">
        <w:rPr>
          <w:i/>
        </w:rPr>
        <w:t>Modeling of Hexanal Sorption Kinetic in an Aldehydes Scavenger Film Intended for Food Packaging Applications.</w:t>
      </w:r>
      <w:r w:rsidRPr="005D61EE">
        <w:t xml:space="preserve"> Journal of Food Science, 2002. </w:t>
      </w:r>
      <w:r w:rsidRPr="005D61EE">
        <w:rPr>
          <w:b/>
        </w:rPr>
        <w:t>67</w:t>
      </w:r>
      <w:r w:rsidRPr="005D61EE">
        <w:t>(7): p. 2687-2691.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22.</w:t>
      </w:r>
      <w:r w:rsidRPr="005D61EE">
        <w:tab/>
        <w:t xml:space="preserve">Saadati, F., et al., </w:t>
      </w:r>
      <w:r w:rsidRPr="005D61EE">
        <w:rPr>
          <w:i/>
        </w:rPr>
        <w:t>Preparation and characterization of nanosized copper (II) oxide embedded in hyper-cross-linked polystyrene: Highly efficient catalyst for aqueous-</w:t>
      </w:r>
      <w:r w:rsidRPr="005D61EE">
        <w:rPr>
          <w:i/>
        </w:rPr>
        <w:lastRenderedPageBreak/>
        <w:t>phase oxidation of aldehydes to carboxylic acids.</w:t>
      </w:r>
      <w:r w:rsidRPr="005D61EE">
        <w:t xml:space="preserve"> Catalysis Communications, 2016. </w:t>
      </w:r>
      <w:r w:rsidRPr="005D61EE">
        <w:rPr>
          <w:b/>
        </w:rPr>
        <w:t>79</w:t>
      </w:r>
      <w:r w:rsidRPr="005D61EE">
        <w:t>: p. 26-30.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23.</w:t>
      </w:r>
      <w:r w:rsidRPr="005D61EE">
        <w:tab/>
        <w:t xml:space="preserve">Saffarionpour, S., et al., </w:t>
      </w:r>
      <w:r w:rsidRPr="005D61EE">
        <w:rPr>
          <w:i/>
        </w:rPr>
        <w:t>Selective adsorption of flavor-active components on hydrophobic resins.</w:t>
      </w:r>
      <w:r w:rsidRPr="005D61EE">
        <w:t xml:space="preserve"> Journal of Chromatography A, 2016. </w:t>
      </w:r>
      <w:r w:rsidRPr="005D61EE">
        <w:rPr>
          <w:b/>
        </w:rPr>
        <w:t>1476</w:t>
      </w:r>
      <w:r w:rsidRPr="005D61EE">
        <w:t>: p. 25-34.</w:t>
      </w:r>
    </w:p>
    <w:p w:rsidR="005D61EE" w:rsidRPr="005D61EE" w:rsidRDefault="005D61EE" w:rsidP="005D61EE">
      <w:pPr>
        <w:pStyle w:val="EndNoteBibliography"/>
        <w:ind w:left="720" w:hanging="720"/>
      </w:pPr>
      <w:r w:rsidRPr="005D61EE">
        <w:t>24.</w:t>
      </w:r>
      <w:r w:rsidRPr="005D61EE">
        <w:tab/>
        <w:t xml:space="preserve">Ottens, M., S. Saffarionpour, and T.R. Noordman, </w:t>
      </w:r>
      <w:r w:rsidRPr="005D61EE">
        <w:rPr>
          <w:i/>
        </w:rPr>
        <w:t>Method of producing beer having a tailored flavour profile (EP14183788.0)</w:t>
      </w:r>
      <w:r w:rsidRPr="005D61EE">
        <w:t xml:space="preserve">, in </w:t>
      </w:r>
      <w:r w:rsidRPr="005D61EE">
        <w:rPr>
          <w:i/>
        </w:rPr>
        <w:t>Patentscope</w:t>
      </w:r>
      <w:r w:rsidRPr="005D61EE">
        <w:t>. 2016, Heineken Supply Chain B.V.</w:t>
      </w:r>
    </w:p>
    <w:p w:rsidR="0012071B" w:rsidRPr="0012071B" w:rsidRDefault="0012071B">
      <w:pPr>
        <w:rPr>
          <w:lang w:val="en-GB"/>
        </w:rPr>
      </w:pPr>
      <w:r>
        <w:rPr>
          <w:lang w:val="en-GB"/>
        </w:rPr>
        <w:fldChar w:fldCharType="end"/>
      </w:r>
    </w:p>
    <w:sectPr w:rsidR="0012071B" w:rsidRPr="00120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4EE" w:rsidRDefault="009034EE" w:rsidP="009034EE">
      <w:r>
        <w:separator/>
      </w:r>
    </w:p>
  </w:endnote>
  <w:endnote w:type="continuationSeparator" w:id="0">
    <w:p w:rsidR="009034EE" w:rsidRDefault="009034EE" w:rsidP="00903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4EE" w:rsidRDefault="009034EE" w:rsidP="009034EE">
      <w:r>
        <w:separator/>
      </w:r>
    </w:p>
  </w:footnote>
  <w:footnote w:type="continuationSeparator" w:id="0">
    <w:p w:rsidR="009034EE" w:rsidRDefault="009034EE" w:rsidP="00903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apderptefv9keeaayp5wzidre0x5tte2sx&quot;&gt;literature research aldehydes&lt;record-ids&gt;&lt;item&gt;3&lt;/item&gt;&lt;item&gt;4&lt;/item&gt;&lt;item&gt;12&lt;/item&gt;&lt;item&gt;15&lt;/item&gt;&lt;item&gt;26&lt;/item&gt;&lt;item&gt;27&lt;/item&gt;&lt;item&gt;30&lt;/item&gt;&lt;item&gt;36&lt;/item&gt;&lt;item&gt;37&lt;/item&gt;&lt;item&gt;40&lt;/item&gt;&lt;item&gt;41&lt;/item&gt;&lt;item&gt;45&lt;/item&gt;&lt;item&gt;48&lt;/item&gt;&lt;item&gt;73&lt;/item&gt;&lt;item&gt;81&lt;/item&gt;&lt;item&gt;83&lt;/item&gt;&lt;item&gt;93&lt;/item&gt;&lt;item&gt;99&lt;/item&gt;&lt;item&gt;100&lt;/item&gt;&lt;item&gt;102&lt;/item&gt;&lt;item&gt;108&lt;/item&gt;&lt;item&gt;110&lt;/item&gt;&lt;item&gt;520&lt;/item&gt;&lt;item&gt;529&lt;/item&gt;&lt;/record-ids&gt;&lt;/item&gt;&lt;/Libraries&gt;"/>
  </w:docVars>
  <w:rsids>
    <w:rsidRoot w:val="0012071B"/>
    <w:rsid w:val="0012071B"/>
    <w:rsid w:val="002751F9"/>
    <w:rsid w:val="002B1835"/>
    <w:rsid w:val="002C016C"/>
    <w:rsid w:val="00310B2C"/>
    <w:rsid w:val="003938D4"/>
    <w:rsid w:val="00434B1C"/>
    <w:rsid w:val="005D61EE"/>
    <w:rsid w:val="005E1D47"/>
    <w:rsid w:val="0061215D"/>
    <w:rsid w:val="006F1CAB"/>
    <w:rsid w:val="007374A3"/>
    <w:rsid w:val="007415D4"/>
    <w:rsid w:val="007424AB"/>
    <w:rsid w:val="0079635A"/>
    <w:rsid w:val="007C048D"/>
    <w:rsid w:val="00887CAE"/>
    <w:rsid w:val="009034EE"/>
    <w:rsid w:val="00913672"/>
    <w:rsid w:val="00915203"/>
    <w:rsid w:val="009E31F8"/>
    <w:rsid w:val="00B27D51"/>
    <w:rsid w:val="00B45676"/>
    <w:rsid w:val="00BA5720"/>
    <w:rsid w:val="00C02BB1"/>
    <w:rsid w:val="00C17849"/>
    <w:rsid w:val="00C76D84"/>
    <w:rsid w:val="00C9453F"/>
    <w:rsid w:val="00D07ED0"/>
    <w:rsid w:val="00D1705F"/>
    <w:rsid w:val="00DE2761"/>
    <w:rsid w:val="00DF3A45"/>
    <w:rsid w:val="00EE04D3"/>
    <w:rsid w:val="00FA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71B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2071B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2071B"/>
    <w:rPr>
      <w:rFonts w:ascii="Times New Roman" w:hAnsi="Times New Roman" w:cs="Times New Roman"/>
      <w:noProof/>
      <w:sz w:val="24"/>
      <w:szCs w:val="24"/>
      <w:lang w:eastAsia="nl-NL"/>
    </w:rPr>
  </w:style>
  <w:style w:type="paragraph" w:customStyle="1" w:styleId="EndNoteBibliography">
    <w:name w:val="EndNote Bibliography"/>
    <w:basedOn w:val="Normal"/>
    <w:link w:val="EndNoteBibliographyChar"/>
    <w:rsid w:val="0012071B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2071B"/>
    <w:rPr>
      <w:rFonts w:ascii="Times New Roman" w:hAnsi="Times New Roman" w:cs="Times New Roman"/>
      <w:noProof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7C04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4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48D"/>
    <w:rPr>
      <w:rFonts w:ascii="Times New Roman" w:hAnsi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4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48D"/>
    <w:rPr>
      <w:rFonts w:ascii="Times New Roman" w:hAnsi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8D"/>
    <w:rPr>
      <w:rFonts w:ascii="Tahoma" w:hAnsi="Tahoma" w:cs="Tahoma"/>
      <w:sz w:val="16"/>
      <w:szCs w:val="1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9034E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EE"/>
    <w:rPr>
      <w:rFonts w:ascii="Times New Roman" w:hAnsi="Times New Roman" w:cs="Times New Roman"/>
      <w:sz w:val="24"/>
      <w:szCs w:val="24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9034E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EE"/>
    <w:rPr>
      <w:rFonts w:ascii="Times New Roman" w:hAnsi="Times New Roman" w:cs="Times New Roman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71B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2071B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2071B"/>
    <w:rPr>
      <w:rFonts w:ascii="Times New Roman" w:hAnsi="Times New Roman" w:cs="Times New Roman"/>
      <w:noProof/>
      <w:sz w:val="24"/>
      <w:szCs w:val="24"/>
      <w:lang w:eastAsia="nl-NL"/>
    </w:rPr>
  </w:style>
  <w:style w:type="paragraph" w:customStyle="1" w:styleId="EndNoteBibliography">
    <w:name w:val="EndNote Bibliography"/>
    <w:basedOn w:val="Normal"/>
    <w:link w:val="EndNoteBibliographyChar"/>
    <w:rsid w:val="0012071B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2071B"/>
    <w:rPr>
      <w:rFonts w:ascii="Times New Roman" w:hAnsi="Times New Roman" w:cs="Times New Roman"/>
      <w:noProof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7C04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4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48D"/>
    <w:rPr>
      <w:rFonts w:ascii="Times New Roman" w:hAnsi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4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48D"/>
    <w:rPr>
      <w:rFonts w:ascii="Times New Roman" w:hAnsi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8D"/>
    <w:rPr>
      <w:rFonts w:ascii="Tahoma" w:hAnsi="Tahoma" w:cs="Tahoma"/>
      <w:sz w:val="16"/>
      <w:szCs w:val="16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9034E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EE"/>
    <w:rPr>
      <w:rFonts w:ascii="Times New Roman" w:hAnsi="Times New Roman" w:cs="Times New Roman"/>
      <w:sz w:val="24"/>
      <w:szCs w:val="24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9034E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EE"/>
    <w:rPr>
      <w:rFonts w:ascii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F20EA-0023-4B6C-A22D-2BC5D5E7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F4B76D0B</Template>
  <TotalTime>171</TotalTime>
  <Pages>3</Pages>
  <Words>1557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10105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Gernat - TNW</dc:creator>
  <cp:lastModifiedBy>Deborah Gernat - TNW</cp:lastModifiedBy>
  <cp:revision>28</cp:revision>
  <dcterms:created xsi:type="dcterms:W3CDTF">2017-11-27T09:26:00Z</dcterms:created>
  <dcterms:modified xsi:type="dcterms:W3CDTF">2017-11-27T12:22:00Z</dcterms:modified>
</cp:coreProperties>
</file>